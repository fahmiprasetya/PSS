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595" w:rsidRPr="00CA3FC4" w:rsidRDefault="009A014D" w:rsidP="00605595">
      <w:pPr>
        <w:pStyle w:val="a3"/>
        <w:jc w:val="right"/>
      </w:pPr>
      <w:r w:rsidRPr="00CA3FC4">
        <w:fldChar w:fldCharType="begin"/>
      </w:r>
      <w:r w:rsidR="00605595" w:rsidRPr="00CA3FC4">
        <w:instrText xml:space="preserve"> SUBJECT  \* MERGEFORMAT </w:instrText>
      </w:r>
      <w:r w:rsidRPr="00CA3FC4">
        <w:fldChar w:fldCharType="separate"/>
      </w:r>
      <w:fldSimple w:instr=" SUBJECT   \* MERGEFORMAT ">
        <w:fldSimple w:instr=" SUBJECT  \* MERGEFORMAT ">
          <w:r w:rsidR="000F1D61">
            <w:t xml:space="preserve">Национална информационна система за </w:t>
          </w:r>
          <w:r w:rsidR="00DD4732">
            <w:t>"Е</w:t>
          </w:r>
          <w:r w:rsidR="000F1D61">
            <w:t>лектронно здраве</w:t>
          </w:r>
          <w:r w:rsidR="00605595" w:rsidRPr="00CA3FC4">
            <w:t>(</w:t>
          </w:r>
          <w:r w:rsidR="00DD4732">
            <w:t>Е</w:t>
          </w:r>
          <w:r w:rsidR="000F1D61">
            <w:rPr>
              <w:lang w:val="en-US"/>
            </w:rPr>
            <w:t>-Health</w:t>
          </w:r>
          <w:r w:rsidR="00605595" w:rsidRPr="00CA3FC4">
            <w:t>)</w:t>
          </w:r>
        </w:fldSimple>
      </w:fldSimple>
      <w:r w:rsidR="00DF4B13">
        <w:t>"</w:t>
      </w:r>
    </w:p>
    <w:p w:rsidR="00EE5E87" w:rsidRPr="00CA3FC4" w:rsidRDefault="009A014D" w:rsidP="00605595">
      <w:pPr>
        <w:pStyle w:val="a3"/>
        <w:jc w:val="right"/>
      </w:pPr>
      <w:r w:rsidRPr="00CA3FC4">
        <w:fldChar w:fldCharType="end"/>
      </w:r>
      <w:r w:rsidR="00B220FD" w:rsidRPr="00CA3FC4">
        <w:t xml:space="preserve">План за </w:t>
      </w:r>
      <w:r w:rsidR="00C0013A">
        <w:t>управление</w:t>
      </w:r>
      <w:r w:rsidR="00C0013A" w:rsidRPr="00CA3FC4">
        <w:t xml:space="preserve"> </w:t>
      </w:r>
      <w:r w:rsidR="00B220FD" w:rsidRPr="00CA3FC4">
        <w:t>на качеството</w:t>
      </w:r>
    </w:p>
    <w:p w:rsidR="00EE5E87" w:rsidRPr="00CA3FC4" w:rsidRDefault="00EE5E87">
      <w:pPr>
        <w:pStyle w:val="a3"/>
        <w:jc w:val="right"/>
      </w:pPr>
    </w:p>
    <w:p w:rsidR="00EE5E87" w:rsidRPr="000F1D61" w:rsidRDefault="00B220FD">
      <w:pPr>
        <w:pStyle w:val="a3"/>
        <w:jc w:val="right"/>
        <w:rPr>
          <w:sz w:val="28"/>
          <w:lang w:val="en-US"/>
        </w:rPr>
      </w:pPr>
      <w:r w:rsidRPr="00CA3FC4">
        <w:rPr>
          <w:sz w:val="28"/>
        </w:rPr>
        <w:t>Версия</w:t>
      </w:r>
      <w:r w:rsidR="00B21114">
        <w:rPr>
          <w:sz w:val="28"/>
          <w:lang w:val="en-US"/>
        </w:rPr>
        <w:t xml:space="preserve"> </w:t>
      </w:r>
      <w:r w:rsidR="00EE5E87" w:rsidRPr="00CA3FC4">
        <w:rPr>
          <w:sz w:val="28"/>
        </w:rPr>
        <w:t>1.</w:t>
      </w:r>
      <w:r w:rsidR="0055287A">
        <w:rPr>
          <w:sz w:val="28"/>
          <w:lang w:val="en-US"/>
        </w:rPr>
        <w:t>1</w:t>
      </w:r>
    </w:p>
    <w:p w:rsidR="00EE5E87" w:rsidRPr="00CA3FC4" w:rsidRDefault="00EE5E87">
      <w:pPr>
        <w:pStyle w:val="a3"/>
        <w:rPr>
          <w:sz w:val="28"/>
        </w:rPr>
      </w:pPr>
    </w:p>
    <w:p w:rsidR="00EE5E87" w:rsidRPr="00CA3FC4" w:rsidRDefault="00EE5E87"/>
    <w:p w:rsidR="00EE5E87" w:rsidRPr="00CA3FC4" w:rsidRDefault="00EE5E87">
      <w:pPr>
        <w:pStyle w:val="InfoBlue"/>
      </w:pPr>
    </w:p>
    <w:p w:rsidR="00395254" w:rsidRPr="00CA3FC4" w:rsidRDefault="00395254" w:rsidP="00396618">
      <w:pPr>
        <w:pStyle w:val="InfoBlue"/>
      </w:pPr>
    </w:p>
    <w:p w:rsidR="00EE5E87" w:rsidRPr="00CA3FC4" w:rsidRDefault="00EE5E87">
      <w:pPr>
        <w:sectPr w:rsidR="00EE5E87" w:rsidRPr="00CA3FC4">
          <w:headerReference w:type="default" r:id="rId8"/>
          <w:footerReference w:type="even" r:id="rId9"/>
          <w:pgSz w:w="12240" w:h="15840" w:code="1"/>
          <w:pgMar w:top="1440" w:right="1440" w:bottom="1440" w:left="1440" w:header="708" w:footer="708" w:gutter="0"/>
          <w:cols w:space="708"/>
          <w:vAlign w:val="center"/>
        </w:sectPr>
      </w:pPr>
    </w:p>
    <w:p w:rsidR="00EE5E87" w:rsidRPr="00CA3FC4" w:rsidRDefault="00652031">
      <w:pPr>
        <w:pStyle w:val="a3"/>
      </w:pPr>
      <w:r w:rsidRPr="00CA3FC4">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442D7" w:rsidRPr="00CA3FC4">
        <w:tc>
          <w:tcPr>
            <w:tcW w:w="2304" w:type="dxa"/>
          </w:tcPr>
          <w:p w:rsidR="005442D7" w:rsidRPr="00CA3FC4" w:rsidRDefault="005442D7" w:rsidP="004D3ED5">
            <w:pPr>
              <w:pStyle w:val="Tabletext"/>
              <w:jc w:val="center"/>
              <w:rPr>
                <w:b/>
              </w:rPr>
            </w:pPr>
            <w:r w:rsidRPr="00CA3FC4">
              <w:rPr>
                <w:b/>
              </w:rPr>
              <w:t>Дата</w:t>
            </w:r>
          </w:p>
        </w:tc>
        <w:tc>
          <w:tcPr>
            <w:tcW w:w="1152" w:type="dxa"/>
          </w:tcPr>
          <w:p w:rsidR="005442D7" w:rsidRPr="00CA3FC4" w:rsidRDefault="005442D7" w:rsidP="004D3ED5">
            <w:pPr>
              <w:pStyle w:val="Tabletext"/>
              <w:jc w:val="center"/>
              <w:rPr>
                <w:b/>
              </w:rPr>
            </w:pPr>
            <w:r w:rsidRPr="00CA3FC4">
              <w:rPr>
                <w:b/>
              </w:rPr>
              <w:t>Версия</w:t>
            </w:r>
          </w:p>
        </w:tc>
        <w:tc>
          <w:tcPr>
            <w:tcW w:w="3744" w:type="dxa"/>
          </w:tcPr>
          <w:p w:rsidR="005442D7" w:rsidRPr="00CA3FC4" w:rsidRDefault="005442D7" w:rsidP="004D3ED5">
            <w:pPr>
              <w:pStyle w:val="Tabletext"/>
              <w:jc w:val="center"/>
              <w:rPr>
                <w:b/>
              </w:rPr>
            </w:pPr>
            <w:r w:rsidRPr="00CA3FC4">
              <w:rPr>
                <w:b/>
              </w:rPr>
              <w:t>Описание</w:t>
            </w:r>
          </w:p>
        </w:tc>
        <w:tc>
          <w:tcPr>
            <w:tcW w:w="2304" w:type="dxa"/>
          </w:tcPr>
          <w:p w:rsidR="005442D7" w:rsidRPr="00CA3FC4" w:rsidRDefault="005442D7" w:rsidP="004D3ED5">
            <w:pPr>
              <w:pStyle w:val="Tabletext"/>
              <w:jc w:val="center"/>
              <w:rPr>
                <w:b/>
              </w:rPr>
            </w:pPr>
            <w:r w:rsidRPr="00CA3FC4">
              <w:rPr>
                <w:b/>
              </w:rPr>
              <w:t>Автор</w:t>
            </w:r>
          </w:p>
        </w:tc>
      </w:tr>
      <w:tr w:rsidR="005442D7" w:rsidRPr="00CA3FC4">
        <w:tc>
          <w:tcPr>
            <w:tcW w:w="2304" w:type="dxa"/>
          </w:tcPr>
          <w:p w:rsidR="005442D7" w:rsidRPr="000F1D61" w:rsidRDefault="00605595" w:rsidP="000F1D61">
            <w:pPr>
              <w:pStyle w:val="Tabletext"/>
              <w:rPr>
                <w:lang w:val="en-US"/>
              </w:rPr>
            </w:pPr>
            <w:r w:rsidRPr="00CA3FC4">
              <w:t>2014</w:t>
            </w:r>
            <w:r w:rsidR="00B21114">
              <w:rPr>
                <w:lang w:val="en-US"/>
              </w:rPr>
              <w:t>/</w:t>
            </w:r>
            <w:r w:rsidR="000F1D61">
              <w:rPr>
                <w:lang w:val="en-US"/>
              </w:rPr>
              <w:t>10</w:t>
            </w:r>
            <w:r w:rsidR="00B21114">
              <w:rPr>
                <w:lang w:val="en-US"/>
              </w:rPr>
              <w:t>/</w:t>
            </w:r>
            <w:r w:rsidR="000F1D61">
              <w:rPr>
                <w:lang w:val="en-US"/>
              </w:rPr>
              <w:t>08</w:t>
            </w:r>
          </w:p>
        </w:tc>
        <w:tc>
          <w:tcPr>
            <w:tcW w:w="1152" w:type="dxa"/>
          </w:tcPr>
          <w:p w:rsidR="005442D7" w:rsidRPr="00CA3FC4" w:rsidRDefault="00605595" w:rsidP="00605595">
            <w:pPr>
              <w:pStyle w:val="Tabletext"/>
            </w:pPr>
            <w:r w:rsidRPr="00CA3FC4">
              <w:t>1.0</w:t>
            </w:r>
          </w:p>
        </w:tc>
        <w:tc>
          <w:tcPr>
            <w:tcW w:w="3744" w:type="dxa"/>
          </w:tcPr>
          <w:p w:rsidR="005442D7" w:rsidRPr="00CA3FC4" w:rsidRDefault="00605595" w:rsidP="00605595">
            <w:pPr>
              <w:pStyle w:val="Tabletext"/>
              <w:tabs>
                <w:tab w:val="left" w:pos="2620"/>
              </w:tabs>
            </w:pPr>
            <w:r w:rsidRPr="00CA3FC4">
              <w:t>Създаване на документа</w:t>
            </w:r>
          </w:p>
        </w:tc>
        <w:tc>
          <w:tcPr>
            <w:tcW w:w="2304" w:type="dxa"/>
          </w:tcPr>
          <w:p w:rsidR="005442D7" w:rsidRPr="00CA3FC4" w:rsidRDefault="00605595">
            <w:pPr>
              <w:pStyle w:val="Tabletext"/>
            </w:pPr>
            <w:r w:rsidRPr="00CA3FC4">
              <w:t>Л</w:t>
            </w:r>
            <w:r w:rsidR="0034539F">
              <w:t>иляна</w:t>
            </w:r>
            <w:r w:rsidRPr="00CA3FC4">
              <w:t xml:space="preserve"> Маринова</w:t>
            </w:r>
          </w:p>
        </w:tc>
      </w:tr>
      <w:tr w:rsidR="0034539F" w:rsidRPr="00CA3FC4">
        <w:tc>
          <w:tcPr>
            <w:tcW w:w="2304" w:type="dxa"/>
          </w:tcPr>
          <w:p w:rsidR="0034539F" w:rsidRPr="0034539F" w:rsidRDefault="00B21114" w:rsidP="000F1D61">
            <w:pPr>
              <w:pStyle w:val="Tabletext"/>
              <w:rPr>
                <w:lang w:val="en-US"/>
              </w:rPr>
            </w:pPr>
            <w:r>
              <w:rPr>
                <w:lang w:val="en-US"/>
              </w:rPr>
              <w:t>2014/10/</w:t>
            </w:r>
            <w:r w:rsidR="0034539F">
              <w:rPr>
                <w:lang w:val="en-US"/>
              </w:rPr>
              <w:t>11</w:t>
            </w:r>
          </w:p>
        </w:tc>
        <w:tc>
          <w:tcPr>
            <w:tcW w:w="1152" w:type="dxa"/>
          </w:tcPr>
          <w:p w:rsidR="0034539F" w:rsidRPr="0034539F" w:rsidRDefault="0034539F" w:rsidP="00605595">
            <w:pPr>
              <w:pStyle w:val="Tabletext"/>
              <w:rPr>
                <w:lang w:val="en-US"/>
              </w:rPr>
            </w:pPr>
            <w:r>
              <w:rPr>
                <w:lang w:val="en-US"/>
              </w:rPr>
              <w:t>1.1</w:t>
            </w:r>
          </w:p>
        </w:tc>
        <w:tc>
          <w:tcPr>
            <w:tcW w:w="3744" w:type="dxa"/>
          </w:tcPr>
          <w:p w:rsidR="0034539F" w:rsidRPr="00CA3FC4" w:rsidRDefault="0034539F" w:rsidP="00605595">
            <w:pPr>
              <w:pStyle w:val="Tabletext"/>
              <w:tabs>
                <w:tab w:val="left" w:pos="2620"/>
              </w:tabs>
            </w:pPr>
            <w:r>
              <w:t>Допълване на документа</w:t>
            </w:r>
          </w:p>
        </w:tc>
        <w:tc>
          <w:tcPr>
            <w:tcW w:w="2304" w:type="dxa"/>
          </w:tcPr>
          <w:p w:rsidR="0034539F" w:rsidRPr="00CA3FC4" w:rsidRDefault="0034539F">
            <w:pPr>
              <w:pStyle w:val="Tabletext"/>
            </w:pPr>
            <w:r>
              <w:t>Лиляна Маринова</w:t>
            </w:r>
          </w:p>
        </w:tc>
      </w:tr>
    </w:tbl>
    <w:p w:rsidR="00EE5E87" w:rsidRPr="00CA3FC4" w:rsidRDefault="00EE5E87"/>
    <w:p w:rsidR="00EE5E87" w:rsidRPr="00CA3FC4" w:rsidRDefault="00EE5E87">
      <w:pPr>
        <w:pStyle w:val="a3"/>
      </w:pPr>
      <w:r w:rsidRPr="00CA3FC4">
        <w:br w:type="page"/>
      </w:r>
      <w:r w:rsidR="001C6E57" w:rsidRPr="00CA3FC4">
        <w:lastRenderedPageBreak/>
        <w:t>Съдържание</w:t>
      </w:r>
    </w:p>
    <w:p w:rsidR="00BD6779" w:rsidRDefault="009A014D">
      <w:pPr>
        <w:pStyle w:val="10"/>
        <w:tabs>
          <w:tab w:val="left" w:pos="432"/>
        </w:tabs>
        <w:rPr>
          <w:rFonts w:asciiTheme="minorHAnsi" w:eastAsiaTheme="minorEastAsia" w:hAnsiTheme="minorHAnsi" w:cstheme="minorBidi"/>
          <w:noProof/>
          <w:sz w:val="22"/>
          <w:szCs w:val="22"/>
          <w:lang w:eastAsia="bg-BG"/>
        </w:rPr>
      </w:pPr>
      <w:r w:rsidRPr="00CA3FC4">
        <w:rPr>
          <w:b/>
        </w:rPr>
        <w:fldChar w:fldCharType="begin"/>
      </w:r>
      <w:r w:rsidR="00EE5E87" w:rsidRPr="00CA3FC4">
        <w:rPr>
          <w:b/>
        </w:rPr>
        <w:instrText xml:space="preserve"> TOC \o "1-3" </w:instrText>
      </w:r>
      <w:r w:rsidRPr="00CA3FC4">
        <w:rPr>
          <w:b/>
        </w:rPr>
        <w:fldChar w:fldCharType="separate"/>
      </w:r>
      <w:r w:rsidR="00BD6779">
        <w:rPr>
          <w:noProof/>
        </w:rPr>
        <w:t>1.</w:t>
      </w:r>
      <w:r w:rsidR="00BD6779">
        <w:rPr>
          <w:rFonts w:asciiTheme="minorHAnsi" w:eastAsiaTheme="minorEastAsia" w:hAnsiTheme="minorHAnsi" w:cstheme="minorBidi"/>
          <w:noProof/>
          <w:sz w:val="22"/>
          <w:szCs w:val="22"/>
          <w:lang w:eastAsia="bg-BG"/>
        </w:rPr>
        <w:tab/>
      </w:r>
      <w:r w:rsidR="00BD6779">
        <w:rPr>
          <w:noProof/>
        </w:rPr>
        <w:t>Въведение</w:t>
      </w:r>
      <w:r w:rsidR="00BD6779">
        <w:rPr>
          <w:noProof/>
        </w:rPr>
        <w:tab/>
      </w:r>
      <w:r>
        <w:rPr>
          <w:noProof/>
        </w:rPr>
        <w:fldChar w:fldCharType="begin"/>
      </w:r>
      <w:r w:rsidR="00BD6779">
        <w:rPr>
          <w:noProof/>
        </w:rPr>
        <w:instrText xml:space="preserve"> PAGEREF _Toc400634635 \h </w:instrText>
      </w:r>
      <w:r>
        <w:rPr>
          <w:noProof/>
        </w:rPr>
      </w:r>
      <w:r>
        <w:rPr>
          <w:noProof/>
        </w:rPr>
        <w:fldChar w:fldCharType="separate"/>
      </w:r>
      <w:r w:rsidR="00BD6779">
        <w:rPr>
          <w:noProof/>
        </w:rPr>
        <w:t>4</w:t>
      </w:r>
      <w:r>
        <w:rPr>
          <w:noProof/>
        </w:rPr>
        <w:fldChar w:fldCharType="end"/>
      </w:r>
    </w:p>
    <w:p w:rsidR="00BD6779" w:rsidRDefault="00BD6779">
      <w:pPr>
        <w:pStyle w:val="20"/>
        <w:tabs>
          <w:tab w:val="left" w:pos="1000"/>
        </w:tabs>
        <w:rPr>
          <w:rFonts w:asciiTheme="minorHAnsi" w:eastAsiaTheme="minorEastAsia" w:hAnsiTheme="minorHAnsi" w:cstheme="minorBidi"/>
          <w:noProof/>
          <w:sz w:val="22"/>
          <w:szCs w:val="22"/>
          <w:lang w:eastAsia="bg-BG"/>
        </w:rPr>
      </w:pPr>
      <w:r>
        <w:rPr>
          <w:noProof/>
        </w:rPr>
        <w:t>1.1</w:t>
      </w:r>
      <w:r>
        <w:rPr>
          <w:rFonts w:asciiTheme="minorHAnsi" w:eastAsiaTheme="minorEastAsia" w:hAnsiTheme="minorHAnsi" w:cstheme="minorBidi"/>
          <w:noProof/>
          <w:sz w:val="22"/>
          <w:szCs w:val="22"/>
          <w:lang w:eastAsia="bg-BG"/>
        </w:rPr>
        <w:tab/>
      </w:r>
      <w:r>
        <w:rPr>
          <w:noProof/>
        </w:rPr>
        <w:t>Предназначение</w:t>
      </w:r>
      <w:r>
        <w:rPr>
          <w:noProof/>
        </w:rPr>
        <w:tab/>
      </w:r>
      <w:r w:rsidR="009A014D">
        <w:rPr>
          <w:noProof/>
        </w:rPr>
        <w:fldChar w:fldCharType="begin"/>
      </w:r>
      <w:r>
        <w:rPr>
          <w:noProof/>
        </w:rPr>
        <w:instrText xml:space="preserve"> PAGEREF _Toc400634636 \h </w:instrText>
      </w:r>
      <w:r w:rsidR="009A014D">
        <w:rPr>
          <w:noProof/>
        </w:rPr>
      </w:r>
      <w:r w:rsidR="009A014D">
        <w:rPr>
          <w:noProof/>
        </w:rPr>
        <w:fldChar w:fldCharType="separate"/>
      </w:r>
      <w:r>
        <w:rPr>
          <w:noProof/>
        </w:rPr>
        <w:t>4</w:t>
      </w:r>
      <w:r w:rsidR="009A014D">
        <w:rPr>
          <w:noProof/>
        </w:rPr>
        <w:fldChar w:fldCharType="end"/>
      </w:r>
    </w:p>
    <w:p w:rsidR="00BD6779" w:rsidRDefault="00BD6779">
      <w:pPr>
        <w:pStyle w:val="20"/>
        <w:tabs>
          <w:tab w:val="left" w:pos="1000"/>
        </w:tabs>
        <w:rPr>
          <w:rFonts w:asciiTheme="minorHAnsi" w:eastAsiaTheme="minorEastAsia" w:hAnsiTheme="minorHAnsi" w:cstheme="minorBidi"/>
          <w:noProof/>
          <w:sz w:val="22"/>
          <w:szCs w:val="22"/>
          <w:lang w:eastAsia="bg-BG"/>
        </w:rPr>
      </w:pPr>
      <w:r>
        <w:rPr>
          <w:noProof/>
        </w:rPr>
        <w:t>1.2</w:t>
      </w:r>
      <w:r>
        <w:rPr>
          <w:rFonts w:asciiTheme="minorHAnsi" w:eastAsiaTheme="minorEastAsia" w:hAnsiTheme="minorHAnsi" w:cstheme="minorBidi"/>
          <w:noProof/>
          <w:sz w:val="22"/>
          <w:szCs w:val="22"/>
          <w:lang w:eastAsia="bg-BG"/>
        </w:rPr>
        <w:tab/>
      </w:r>
      <w:r>
        <w:rPr>
          <w:noProof/>
        </w:rPr>
        <w:t>Обхват</w:t>
      </w:r>
      <w:r>
        <w:rPr>
          <w:noProof/>
        </w:rPr>
        <w:tab/>
      </w:r>
      <w:r w:rsidR="009A014D">
        <w:rPr>
          <w:noProof/>
        </w:rPr>
        <w:fldChar w:fldCharType="begin"/>
      </w:r>
      <w:r>
        <w:rPr>
          <w:noProof/>
        </w:rPr>
        <w:instrText xml:space="preserve"> PAGEREF _Toc400634637 \h </w:instrText>
      </w:r>
      <w:r w:rsidR="009A014D">
        <w:rPr>
          <w:noProof/>
        </w:rPr>
      </w:r>
      <w:r w:rsidR="009A014D">
        <w:rPr>
          <w:noProof/>
        </w:rPr>
        <w:fldChar w:fldCharType="separate"/>
      </w:r>
      <w:r>
        <w:rPr>
          <w:noProof/>
        </w:rPr>
        <w:t>4</w:t>
      </w:r>
      <w:r w:rsidR="009A014D">
        <w:rPr>
          <w:noProof/>
        </w:rPr>
        <w:fldChar w:fldCharType="end"/>
      </w:r>
    </w:p>
    <w:p w:rsidR="00BD6779" w:rsidRDefault="00BD6779">
      <w:pPr>
        <w:pStyle w:val="20"/>
        <w:tabs>
          <w:tab w:val="left" w:pos="1000"/>
        </w:tabs>
        <w:rPr>
          <w:rFonts w:asciiTheme="minorHAnsi" w:eastAsiaTheme="minorEastAsia" w:hAnsiTheme="minorHAnsi" w:cstheme="minorBidi"/>
          <w:noProof/>
          <w:sz w:val="22"/>
          <w:szCs w:val="22"/>
          <w:lang w:eastAsia="bg-BG"/>
        </w:rPr>
      </w:pPr>
      <w:r>
        <w:rPr>
          <w:noProof/>
        </w:rPr>
        <w:t>1.3</w:t>
      </w:r>
      <w:r>
        <w:rPr>
          <w:rFonts w:asciiTheme="minorHAnsi" w:eastAsiaTheme="minorEastAsia" w:hAnsiTheme="minorHAnsi" w:cstheme="minorBidi"/>
          <w:noProof/>
          <w:sz w:val="22"/>
          <w:szCs w:val="22"/>
          <w:lang w:eastAsia="bg-BG"/>
        </w:rPr>
        <w:tab/>
      </w:r>
      <w:r>
        <w:rPr>
          <w:noProof/>
        </w:rPr>
        <w:t>Дефиниции, съкращения, абревиатури</w:t>
      </w:r>
      <w:r>
        <w:rPr>
          <w:noProof/>
        </w:rPr>
        <w:tab/>
      </w:r>
      <w:r w:rsidR="009A014D">
        <w:rPr>
          <w:noProof/>
        </w:rPr>
        <w:fldChar w:fldCharType="begin"/>
      </w:r>
      <w:r>
        <w:rPr>
          <w:noProof/>
        </w:rPr>
        <w:instrText xml:space="preserve"> PAGEREF _Toc400634638 \h </w:instrText>
      </w:r>
      <w:r w:rsidR="009A014D">
        <w:rPr>
          <w:noProof/>
        </w:rPr>
      </w:r>
      <w:r w:rsidR="009A014D">
        <w:rPr>
          <w:noProof/>
        </w:rPr>
        <w:fldChar w:fldCharType="separate"/>
      </w:r>
      <w:r>
        <w:rPr>
          <w:noProof/>
        </w:rPr>
        <w:t>4</w:t>
      </w:r>
      <w:r w:rsidR="009A014D">
        <w:rPr>
          <w:noProof/>
        </w:rPr>
        <w:fldChar w:fldCharType="end"/>
      </w:r>
    </w:p>
    <w:p w:rsidR="00BD6779" w:rsidRDefault="00BD6779">
      <w:pPr>
        <w:pStyle w:val="20"/>
        <w:tabs>
          <w:tab w:val="left" w:pos="1000"/>
        </w:tabs>
        <w:rPr>
          <w:rFonts w:asciiTheme="minorHAnsi" w:eastAsiaTheme="minorEastAsia" w:hAnsiTheme="minorHAnsi" w:cstheme="minorBidi"/>
          <w:noProof/>
          <w:sz w:val="22"/>
          <w:szCs w:val="22"/>
          <w:lang w:eastAsia="bg-BG"/>
        </w:rPr>
      </w:pPr>
      <w:r>
        <w:rPr>
          <w:noProof/>
        </w:rPr>
        <w:t>1.4</w:t>
      </w:r>
      <w:r>
        <w:rPr>
          <w:rFonts w:asciiTheme="minorHAnsi" w:eastAsiaTheme="minorEastAsia" w:hAnsiTheme="minorHAnsi" w:cstheme="minorBidi"/>
          <w:noProof/>
          <w:sz w:val="22"/>
          <w:szCs w:val="22"/>
          <w:lang w:eastAsia="bg-BG"/>
        </w:rPr>
        <w:tab/>
      </w:r>
      <w:r>
        <w:rPr>
          <w:noProof/>
        </w:rPr>
        <w:t>Препратки</w:t>
      </w:r>
      <w:r>
        <w:rPr>
          <w:noProof/>
        </w:rPr>
        <w:tab/>
      </w:r>
      <w:r w:rsidR="009A014D">
        <w:rPr>
          <w:noProof/>
        </w:rPr>
        <w:fldChar w:fldCharType="begin"/>
      </w:r>
      <w:r>
        <w:rPr>
          <w:noProof/>
        </w:rPr>
        <w:instrText xml:space="preserve"> PAGEREF _Toc400634639 \h </w:instrText>
      </w:r>
      <w:r w:rsidR="009A014D">
        <w:rPr>
          <w:noProof/>
        </w:rPr>
      </w:r>
      <w:r w:rsidR="009A014D">
        <w:rPr>
          <w:noProof/>
        </w:rPr>
        <w:fldChar w:fldCharType="separate"/>
      </w:r>
      <w:r>
        <w:rPr>
          <w:noProof/>
        </w:rPr>
        <w:t>4</w:t>
      </w:r>
      <w:r w:rsidR="009A014D">
        <w:rPr>
          <w:noProof/>
        </w:rPr>
        <w:fldChar w:fldCharType="end"/>
      </w:r>
    </w:p>
    <w:p w:rsidR="00BD6779" w:rsidRDefault="00BD6779">
      <w:pPr>
        <w:pStyle w:val="20"/>
        <w:tabs>
          <w:tab w:val="left" w:pos="1000"/>
        </w:tabs>
        <w:rPr>
          <w:rFonts w:asciiTheme="minorHAnsi" w:eastAsiaTheme="minorEastAsia" w:hAnsiTheme="minorHAnsi" w:cstheme="minorBidi"/>
          <w:noProof/>
          <w:sz w:val="22"/>
          <w:szCs w:val="22"/>
          <w:lang w:eastAsia="bg-BG"/>
        </w:rPr>
      </w:pPr>
      <w:r>
        <w:rPr>
          <w:noProof/>
        </w:rPr>
        <w:t>1.5</w:t>
      </w:r>
      <w:r>
        <w:rPr>
          <w:rFonts w:asciiTheme="minorHAnsi" w:eastAsiaTheme="minorEastAsia" w:hAnsiTheme="minorHAnsi" w:cstheme="minorBidi"/>
          <w:noProof/>
          <w:sz w:val="22"/>
          <w:szCs w:val="22"/>
          <w:lang w:eastAsia="bg-BG"/>
        </w:rPr>
        <w:tab/>
      </w:r>
      <w:r>
        <w:rPr>
          <w:noProof/>
        </w:rPr>
        <w:t>Обзор</w:t>
      </w:r>
      <w:r>
        <w:rPr>
          <w:noProof/>
        </w:rPr>
        <w:tab/>
      </w:r>
      <w:r w:rsidR="009A014D">
        <w:rPr>
          <w:noProof/>
        </w:rPr>
        <w:fldChar w:fldCharType="begin"/>
      </w:r>
      <w:r>
        <w:rPr>
          <w:noProof/>
        </w:rPr>
        <w:instrText xml:space="preserve"> PAGEREF _Toc400634640 \h </w:instrText>
      </w:r>
      <w:r w:rsidR="009A014D">
        <w:rPr>
          <w:noProof/>
        </w:rPr>
      </w:r>
      <w:r w:rsidR="009A014D">
        <w:rPr>
          <w:noProof/>
        </w:rPr>
        <w:fldChar w:fldCharType="separate"/>
      </w:r>
      <w:r>
        <w:rPr>
          <w:noProof/>
        </w:rPr>
        <w:t>4</w:t>
      </w:r>
      <w:r w:rsidR="009A014D">
        <w:rPr>
          <w:noProof/>
        </w:rPr>
        <w:fldChar w:fldCharType="end"/>
      </w:r>
    </w:p>
    <w:p w:rsidR="00BD6779" w:rsidRDefault="00BD6779">
      <w:pPr>
        <w:pStyle w:val="10"/>
        <w:tabs>
          <w:tab w:val="left" w:pos="432"/>
        </w:tabs>
        <w:rPr>
          <w:rFonts w:asciiTheme="minorHAnsi" w:eastAsiaTheme="minorEastAsia" w:hAnsiTheme="minorHAnsi" w:cstheme="minorBidi"/>
          <w:noProof/>
          <w:sz w:val="22"/>
          <w:szCs w:val="22"/>
          <w:lang w:eastAsia="bg-BG"/>
        </w:rPr>
      </w:pPr>
      <w:r>
        <w:rPr>
          <w:noProof/>
        </w:rPr>
        <w:t>2.</w:t>
      </w:r>
      <w:r>
        <w:rPr>
          <w:rFonts w:asciiTheme="minorHAnsi" w:eastAsiaTheme="minorEastAsia" w:hAnsiTheme="minorHAnsi" w:cstheme="minorBidi"/>
          <w:noProof/>
          <w:sz w:val="22"/>
          <w:szCs w:val="22"/>
          <w:lang w:eastAsia="bg-BG"/>
        </w:rPr>
        <w:tab/>
      </w:r>
      <w:r>
        <w:rPr>
          <w:noProof/>
        </w:rPr>
        <w:t>Цели на качеството</w:t>
      </w:r>
      <w:r>
        <w:rPr>
          <w:noProof/>
        </w:rPr>
        <w:tab/>
      </w:r>
      <w:r w:rsidR="009A014D">
        <w:rPr>
          <w:noProof/>
        </w:rPr>
        <w:fldChar w:fldCharType="begin"/>
      </w:r>
      <w:r>
        <w:rPr>
          <w:noProof/>
        </w:rPr>
        <w:instrText xml:space="preserve"> PAGEREF _Toc400634641 \h </w:instrText>
      </w:r>
      <w:r w:rsidR="009A014D">
        <w:rPr>
          <w:noProof/>
        </w:rPr>
      </w:r>
      <w:r w:rsidR="009A014D">
        <w:rPr>
          <w:noProof/>
        </w:rPr>
        <w:fldChar w:fldCharType="separate"/>
      </w:r>
      <w:r>
        <w:rPr>
          <w:noProof/>
        </w:rPr>
        <w:t>4</w:t>
      </w:r>
      <w:r w:rsidR="009A014D">
        <w:rPr>
          <w:noProof/>
        </w:rPr>
        <w:fldChar w:fldCharType="end"/>
      </w:r>
    </w:p>
    <w:p w:rsidR="00BD6779" w:rsidRDefault="00BD6779">
      <w:pPr>
        <w:pStyle w:val="10"/>
        <w:tabs>
          <w:tab w:val="left" w:pos="432"/>
        </w:tabs>
        <w:rPr>
          <w:rFonts w:asciiTheme="minorHAnsi" w:eastAsiaTheme="minorEastAsia" w:hAnsiTheme="minorHAnsi" w:cstheme="minorBidi"/>
          <w:noProof/>
          <w:sz w:val="22"/>
          <w:szCs w:val="22"/>
          <w:lang w:eastAsia="bg-BG"/>
        </w:rPr>
      </w:pPr>
      <w:r>
        <w:rPr>
          <w:noProof/>
        </w:rPr>
        <w:t>3.</w:t>
      </w:r>
      <w:r>
        <w:rPr>
          <w:rFonts w:asciiTheme="minorHAnsi" w:eastAsiaTheme="minorEastAsia" w:hAnsiTheme="minorHAnsi" w:cstheme="minorBidi"/>
          <w:noProof/>
          <w:sz w:val="22"/>
          <w:szCs w:val="22"/>
          <w:lang w:eastAsia="bg-BG"/>
        </w:rPr>
        <w:tab/>
      </w:r>
      <w:r>
        <w:rPr>
          <w:noProof/>
        </w:rPr>
        <w:t>Управление</w:t>
      </w:r>
      <w:r>
        <w:rPr>
          <w:noProof/>
        </w:rPr>
        <w:tab/>
      </w:r>
      <w:r w:rsidR="009A014D">
        <w:rPr>
          <w:noProof/>
        </w:rPr>
        <w:fldChar w:fldCharType="begin"/>
      </w:r>
      <w:r>
        <w:rPr>
          <w:noProof/>
        </w:rPr>
        <w:instrText xml:space="preserve"> PAGEREF _Toc400634642 \h </w:instrText>
      </w:r>
      <w:r w:rsidR="009A014D">
        <w:rPr>
          <w:noProof/>
        </w:rPr>
      </w:r>
      <w:r w:rsidR="009A014D">
        <w:rPr>
          <w:noProof/>
        </w:rPr>
        <w:fldChar w:fldCharType="separate"/>
      </w:r>
      <w:r>
        <w:rPr>
          <w:noProof/>
        </w:rPr>
        <w:t>4</w:t>
      </w:r>
      <w:r w:rsidR="009A014D">
        <w:rPr>
          <w:noProof/>
        </w:rPr>
        <w:fldChar w:fldCharType="end"/>
      </w:r>
    </w:p>
    <w:p w:rsidR="00BD6779" w:rsidRDefault="00BD6779">
      <w:pPr>
        <w:pStyle w:val="20"/>
        <w:tabs>
          <w:tab w:val="left" w:pos="1000"/>
        </w:tabs>
        <w:rPr>
          <w:rFonts w:asciiTheme="minorHAnsi" w:eastAsiaTheme="minorEastAsia" w:hAnsiTheme="minorHAnsi" w:cstheme="minorBidi"/>
          <w:noProof/>
          <w:sz w:val="22"/>
          <w:szCs w:val="22"/>
          <w:lang w:eastAsia="bg-BG"/>
        </w:rPr>
      </w:pPr>
      <w:r>
        <w:rPr>
          <w:noProof/>
        </w:rPr>
        <w:t>3.1</w:t>
      </w:r>
      <w:r>
        <w:rPr>
          <w:rFonts w:asciiTheme="minorHAnsi" w:eastAsiaTheme="minorEastAsia" w:hAnsiTheme="minorHAnsi" w:cstheme="minorBidi"/>
          <w:noProof/>
          <w:sz w:val="22"/>
          <w:szCs w:val="22"/>
          <w:lang w:eastAsia="bg-BG"/>
        </w:rPr>
        <w:tab/>
      </w:r>
      <w:r>
        <w:rPr>
          <w:noProof/>
        </w:rPr>
        <w:t>Организация</w:t>
      </w:r>
      <w:r>
        <w:rPr>
          <w:noProof/>
        </w:rPr>
        <w:tab/>
      </w:r>
      <w:r w:rsidR="009A014D">
        <w:rPr>
          <w:noProof/>
        </w:rPr>
        <w:fldChar w:fldCharType="begin"/>
      </w:r>
      <w:r>
        <w:rPr>
          <w:noProof/>
        </w:rPr>
        <w:instrText xml:space="preserve"> PAGEREF _Toc400634643 \h </w:instrText>
      </w:r>
      <w:r w:rsidR="009A014D">
        <w:rPr>
          <w:noProof/>
        </w:rPr>
      </w:r>
      <w:r w:rsidR="009A014D">
        <w:rPr>
          <w:noProof/>
        </w:rPr>
        <w:fldChar w:fldCharType="separate"/>
      </w:r>
      <w:r>
        <w:rPr>
          <w:noProof/>
        </w:rPr>
        <w:t>4</w:t>
      </w:r>
      <w:r w:rsidR="009A014D">
        <w:rPr>
          <w:noProof/>
        </w:rPr>
        <w:fldChar w:fldCharType="end"/>
      </w:r>
    </w:p>
    <w:p w:rsidR="00BD6779" w:rsidRDefault="00BD6779">
      <w:pPr>
        <w:pStyle w:val="20"/>
        <w:tabs>
          <w:tab w:val="left" w:pos="1000"/>
        </w:tabs>
        <w:rPr>
          <w:rFonts w:asciiTheme="minorHAnsi" w:eastAsiaTheme="minorEastAsia" w:hAnsiTheme="minorHAnsi" w:cstheme="minorBidi"/>
          <w:noProof/>
          <w:sz w:val="22"/>
          <w:szCs w:val="22"/>
          <w:lang w:eastAsia="bg-BG"/>
        </w:rPr>
      </w:pPr>
      <w:r>
        <w:rPr>
          <w:noProof/>
        </w:rPr>
        <w:t>3.2</w:t>
      </w:r>
      <w:r>
        <w:rPr>
          <w:rFonts w:asciiTheme="minorHAnsi" w:eastAsiaTheme="minorEastAsia" w:hAnsiTheme="minorHAnsi" w:cstheme="minorBidi"/>
          <w:noProof/>
          <w:sz w:val="22"/>
          <w:szCs w:val="22"/>
          <w:lang w:eastAsia="bg-BG"/>
        </w:rPr>
        <w:tab/>
      </w:r>
      <w:r>
        <w:rPr>
          <w:noProof/>
        </w:rPr>
        <w:t>Задачи и отговорности</w:t>
      </w:r>
      <w:r>
        <w:rPr>
          <w:noProof/>
        </w:rPr>
        <w:tab/>
      </w:r>
      <w:r w:rsidR="009A014D">
        <w:rPr>
          <w:noProof/>
        </w:rPr>
        <w:fldChar w:fldCharType="begin"/>
      </w:r>
      <w:r>
        <w:rPr>
          <w:noProof/>
        </w:rPr>
        <w:instrText xml:space="preserve"> PAGEREF _Toc400634644 \h </w:instrText>
      </w:r>
      <w:r w:rsidR="009A014D">
        <w:rPr>
          <w:noProof/>
        </w:rPr>
      </w:r>
      <w:r w:rsidR="009A014D">
        <w:rPr>
          <w:noProof/>
        </w:rPr>
        <w:fldChar w:fldCharType="separate"/>
      </w:r>
      <w:r>
        <w:rPr>
          <w:noProof/>
        </w:rPr>
        <w:t>5</w:t>
      </w:r>
      <w:r w:rsidR="009A014D">
        <w:rPr>
          <w:noProof/>
        </w:rPr>
        <w:fldChar w:fldCharType="end"/>
      </w:r>
    </w:p>
    <w:p w:rsidR="00BD6779" w:rsidRDefault="00BD6779">
      <w:pPr>
        <w:pStyle w:val="10"/>
        <w:tabs>
          <w:tab w:val="left" w:pos="432"/>
        </w:tabs>
        <w:rPr>
          <w:rFonts w:asciiTheme="minorHAnsi" w:eastAsiaTheme="minorEastAsia" w:hAnsiTheme="minorHAnsi" w:cstheme="minorBidi"/>
          <w:noProof/>
          <w:sz w:val="22"/>
          <w:szCs w:val="22"/>
          <w:lang w:eastAsia="bg-BG"/>
        </w:rPr>
      </w:pPr>
      <w:r>
        <w:rPr>
          <w:noProof/>
        </w:rPr>
        <w:t>4.</w:t>
      </w:r>
      <w:r>
        <w:rPr>
          <w:rFonts w:asciiTheme="minorHAnsi" w:eastAsiaTheme="minorEastAsia" w:hAnsiTheme="minorHAnsi" w:cstheme="minorBidi"/>
          <w:noProof/>
          <w:sz w:val="22"/>
          <w:szCs w:val="22"/>
          <w:lang w:eastAsia="bg-BG"/>
        </w:rPr>
        <w:tab/>
      </w:r>
      <w:r>
        <w:rPr>
          <w:noProof/>
        </w:rPr>
        <w:t>Документация</w:t>
      </w:r>
      <w:r>
        <w:rPr>
          <w:noProof/>
        </w:rPr>
        <w:tab/>
      </w:r>
      <w:r w:rsidR="009A014D">
        <w:rPr>
          <w:noProof/>
        </w:rPr>
        <w:fldChar w:fldCharType="begin"/>
      </w:r>
      <w:r>
        <w:rPr>
          <w:noProof/>
        </w:rPr>
        <w:instrText xml:space="preserve"> PAGEREF _Toc400634645 \h </w:instrText>
      </w:r>
      <w:r w:rsidR="009A014D">
        <w:rPr>
          <w:noProof/>
        </w:rPr>
      </w:r>
      <w:r w:rsidR="009A014D">
        <w:rPr>
          <w:noProof/>
        </w:rPr>
        <w:fldChar w:fldCharType="separate"/>
      </w:r>
      <w:r>
        <w:rPr>
          <w:noProof/>
        </w:rPr>
        <w:t>5</w:t>
      </w:r>
      <w:r w:rsidR="009A014D">
        <w:rPr>
          <w:noProof/>
        </w:rPr>
        <w:fldChar w:fldCharType="end"/>
      </w:r>
    </w:p>
    <w:p w:rsidR="00BD6779" w:rsidRDefault="00BD6779">
      <w:pPr>
        <w:pStyle w:val="10"/>
        <w:tabs>
          <w:tab w:val="left" w:pos="432"/>
        </w:tabs>
        <w:rPr>
          <w:rFonts w:asciiTheme="minorHAnsi" w:eastAsiaTheme="minorEastAsia" w:hAnsiTheme="minorHAnsi" w:cstheme="minorBidi"/>
          <w:noProof/>
          <w:sz w:val="22"/>
          <w:szCs w:val="22"/>
          <w:lang w:eastAsia="bg-BG"/>
        </w:rPr>
      </w:pPr>
      <w:r>
        <w:rPr>
          <w:noProof/>
        </w:rPr>
        <w:t>5.</w:t>
      </w:r>
      <w:r>
        <w:rPr>
          <w:rFonts w:asciiTheme="minorHAnsi" w:eastAsiaTheme="minorEastAsia" w:hAnsiTheme="minorHAnsi" w:cstheme="minorBidi"/>
          <w:noProof/>
          <w:sz w:val="22"/>
          <w:szCs w:val="22"/>
          <w:lang w:eastAsia="bg-BG"/>
        </w:rPr>
        <w:tab/>
      </w:r>
      <w:r>
        <w:rPr>
          <w:noProof/>
        </w:rPr>
        <w:t>Стандарти и указания</w:t>
      </w:r>
      <w:r>
        <w:rPr>
          <w:noProof/>
        </w:rPr>
        <w:tab/>
      </w:r>
      <w:r w:rsidR="009A014D">
        <w:rPr>
          <w:noProof/>
        </w:rPr>
        <w:fldChar w:fldCharType="begin"/>
      </w:r>
      <w:r>
        <w:rPr>
          <w:noProof/>
        </w:rPr>
        <w:instrText xml:space="preserve"> PAGEREF _Toc400634646 \h </w:instrText>
      </w:r>
      <w:r w:rsidR="009A014D">
        <w:rPr>
          <w:noProof/>
        </w:rPr>
      </w:r>
      <w:r w:rsidR="009A014D">
        <w:rPr>
          <w:noProof/>
        </w:rPr>
        <w:fldChar w:fldCharType="separate"/>
      </w:r>
      <w:r>
        <w:rPr>
          <w:noProof/>
        </w:rPr>
        <w:t>6</w:t>
      </w:r>
      <w:r w:rsidR="009A014D">
        <w:rPr>
          <w:noProof/>
        </w:rPr>
        <w:fldChar w:fldCharType="end"/>
      </w:r>
    </w:p>
    <w:p w:rsidR="00BD6779" w:rsidRDefault="00BD6779">
      <w:pPr>
        <w:pStyle w:val="10"/>
        <w:tabs>
          <w:tab w:val="left" w:pos="432"/>
        </w:tabs>
        <w:rPr>
          <w:rFonts w:asciiTheme="minorHAnsi" w:eastAsiaTheme="minorEastAsia" w:hAnsiTheme="minorHAnsi" w:cstheme="minorBidi"/>
          <w:noProof/>
          <w:sz w:val="22"/>
          <w:szCs w:val="22"/>
          <w:lang w:eastAsia="bg-BG"/>
        </w:rPr>
      </w:pPr>
      <w:r>
        <w:rPr>
          <w:noProof/>
        </w:rPr>
        <w:t>6.</w:t>
      </w:r>
      <w:r>
        <w:rPr>
          <w:rFonts w:asciiTheme="minorHAnsi" w:eastAsiaTheme="minorEastAsia" w:hAnsiTheme="minorHAnsi" w:cstheme="minorBidi"/>
          <w:noProof/>
          <w:sz w:val="22"/>
          <w:szCs w:val="22"/>
          <w:lang w:eastAsia="bg-BG"/>
        </w:rPr>
        <w:tab/>
      </w:r>
      <w:r>
        <w:rPr>
          <w:noProof/>
        </w:rPr>
        <w:t>Метрики</w:t>
      </w:r>
      <w:r>
        <w:rPr>
          <w:noProof/>
        </w:rPr>
        <w:tab/>
      </w:r>
      <w:r w:rsidR="009A014D">
        <w:rPr>
          <w:noProof/>
        </w:rPr>
        <w:fldChar w:fldCharType="begin"/>
      </w:r>
      <w:r>
        <w:rPr>
          <w:noProof/>
        </w:rPr>
        <w:instrText xml:space="preserve"> PAGEREF _Toc400634647 \h </w:instrText>
      </w:r>
      <w:r w:rsidR="009A014D">
        <w:rPr>
          <w:noProof/>
        </w:rPr>
      </w:r>
      <w:r w:rsidR="009A014D">
        <w:rPr>
          <w:noProof/>
        </w:rPr>
        <w:fldChar w:fldCharType="separate"/>
      </w:r>
      <w:r>
        <w:rPr>
          <w:noProof/>
        </w:rPr>
        <w:t>6</w:t>
      </w:r>
      <w:r w:rsidR="009A014D">
        <w:rPr>
          <w:noProof/>
        </w:rPr>
        <w:fldChar w:fldCharType="end"/>
      </w:r>
    </w:p>
    <w:p w:rsidR="00BD6779" w:rsidRDefault="00BD6779">
      <w:pPr>
        <w:pStyle w:val="10"/>
        <w:tabs>
          <w:tab w:val="left" w:pos="432"/>
        </w:tabs>
        <w:rPr>
          <w:rFonts w:asciiTheme="minorHAnsi" w:eastAsiaTheme="minorEastAsia" w:hAnsiTheme="minorHAnsi" w:cstheme="minorBidi"/>
          <w:noProof/>
          <w:sz w:val="22"/>
          <w:szCs w:val="22"/>
          <w:lang w:eastAsia="bg-BG"/>
        </w:rPr>
      </w:pPr>
      <w:r>
        <w:rPr>
          <w:noProof/>
        </w:rPr>
        <w:t>7.</w:t>
      </w:r>
      <w:r>
        <w:rPr>
          <w:rFonts w:asciiTheme="minorHAnsi" w:eastAsiaTheme="minorEastAsia" w:hAnsiTheme="minorHAnsi" w:cstheme="minorBidi"/>
          <w:noProof/>
          <w:sz w:val="22"/>
          <w:szCs w:val="22"/>
          <w:lang w:eastAsia="bg-BG"/>
        </w:rPr>
        <w:tab/>
      </w:r>
      <w:r>
        <w:rPr>
          <w:noProof/>
        </w:rPr>
        <w:t>План на прегледи и одити</w:t>
      </w:r>
      <w:r>
        <w:rPr>
          <w:noProof/>
        </w:rPr>
        <w:tab/>
      </w:r>
      <w:r w:rsidR="009A014D">
        <w:rPr>
          <w:noProof/>
        </w:rPr>
        <w:fldChar w:fldCharType="begin"/>
      </w:r>
      <w:r>
        <w:rPr>
          <w:noProof/>
        </w:rPr>
        <w:instrText xml:space="preserve"> PAGEREF _Toc400634648 \h </w:instrText>
      </w:r>
      <w:r w:rsidR="009A014D">
        <w:rPr>
          <w:noProof/>
        </w:rPr>
      </w:r>
      <w:r w:rsidR="009A014D">
        <w:rPr>
          <w:noProof/>
        </w:rPr>
        <w:fldChar w:fldCharType="separate"/>
      </w:r>
      <w:r>
        <w:rPr>
          <w:noProof/>
        </w:rPr>
        <w:t>7</w:t>
      </w:r>
      <w:r w:rsidR="009A014D">
        <w:rPr>
          <w:noProof/>
        </w:rPr>
        <w:fldChar w:fldCharType="end"/>
      </w:r>
    </w:p>
    <w:p w:rsidR="00BD6779" w:rsidRDefault="00BD6779">
      <w:pPr>
        <w:pStyle w:val="20"/>
        <w:tabs>
          <w:tab w:val="left" w:pos="1000"/>
        </w:tabs>
        <w:rPr>
          <w:rFonts w:asciiTheme="minorHAnsi" w:eastAsiaTheme="minorEastAsia" w:hAnsiTheme="minorHAnsi" w:cstheme="minorBidi"/>
          <w:noProof/>
          <w:sz w:val="22"/>
          <w:szCs w:val="22"/>
          <w:lang w:eastAsia="bg-BG"/>
        </w:rPr>
      </w:pPr>
      <w:r>
        <w:rPr>
          <w:noProof/>
        </w:rPr>
        <w:t>7.1</w:t>
      </w:r>
      <w:r>
        <w:rPr>
          <w:rFonts w:asciiTheme="minorHAnsi" w:eastAsiaTheme="minorEastAsia" w:hAnsiTheme="minorHAnsi" w:cstheme="minorBidi"/>
          <w:noProof/>
          <w:sz w:val="22"/>
          <w:szCs w:val="22"/>
          <w:lang w:eastAsia="bg-BG"/>
        </w:rPr>
        <w:tab/>
      </w:r>
      <w:r>
        <w:rPr>
          <w:noProof/>
        </w:rPr>
        <w:t>Предаване и приемане на итерация</w:t>
      </w:r>
      <w:r>
        <w:rPr>
          <w:noProof/>
        </w:rPr>
        <w:tab/>
      </w:r>
      <w:r w:rsidR="009A014D">
        <w:rPr>
          <w:noProof/>
        </w:rPr>
        <w:fldChar w:fldCharType="begin"/>
      </w:r>
      <w:r>
        <w:rPr>
          <w:noProof/>
        </w:rPr>
        <w:instrText xml:space="preserve"> PAGEREF _Toc400634649 \h </w:instrText>
      </w:r>
      <w:r w:rsidR="009A014D">
        <w:rPr>
          <w:noProof/>
        </w:rPr>
      </w:r>
      <w:r w:rsidR="009A014D">
        <w:rPr>
          <w:noProof/>
        </w:rPr>
        <w:fldChar w:fldCharType="separate"/>
      </w:r>
      <w:r>
        <w:rPr>
          <w:noProof/>
        </w:rPr>
        <w:t>7</w:t>
      </w:r>
      <w:r w:rsidR="009A014D">
        <w:rPr>
          <w:noProof/>
        </w:rPr>
        <w:fldChar w:fldCharType="end"/>
      </w:r>
    </w:p>
    <w:p w:rsidR="00BD6779" w:rsidRDefault="00BD6779">
      <w:pPr>
        <w:pStyle w:val="10"/>
        <w:tabs>
          <w:tab w:val="left" w:pos="432"/>
        </w:tabs>
        <w:rPr>
          <w:rFonts w:asciiTheme="minorHAnsi" w:eastAsiaTheme="minorEastAsia" w:hAnsiTheme="minorHAnsi" w:cstheme="minorBidi"/>
          <w:noProof/>
          <w:sz w:val="22"/>
          <w:szCs w:val="22"/>
          <w:lang w:eastAsia="bg-BG"/>
        </w:rPr>
      </w:pPr>
      <w:r>
        <w:rPr>
          <w:noProof/>
        </w:rPr>
        <w:t>8.</w:t>
      </w:r>
      <w:r>
        <w:rPr>
          <w:rFonts w:asciiTheme="minorHAnsi" w:eastAsiaTheme="minorEastAsia" w:hAnsiTheme="minorHAnsi" w:cstheme="minorBidi"/>
          <w:noProof/>
          <w:sz w:val="22"/>
          <w:szCs w:val="22"/>
          <w:lang w:eastAsia="bg-BG"/>
        </w:rPr>
        <w:tab/>
      </w:r>
      <w:r>
        <w:rPr>
          <w:noProof/>
        </w:rPr>
        <w:t>Оценки и тестове</w:t>
      </w:r>
      <w:r>
        <w:rPr>
          <w:noProof/>
        </w:rPr>
        <w:tab/>
      </w:r>
      <w:r w:rsidR="009A014D">
        <w:rPr>
          <w:noProof/>
        </w:rPr>
        <w:fldChar w:fldCharType="begin"/>
      </w:r>
      <w:r>
        <w:rPr>
          <w:noProof/>
        </w:rPr>
        <w:instrText xml:space="preserve"> PAGEREF _Toc400634650 \h </w:instrText>
      </w:r>
      <w:r w:rsidR="009A014D">
        <w:rPr>
          <w:noProof/>
        </w:rPr>
      </w:r>
      <w:r w:rsidR="009A014D">
        <w:rPr>
          <w:noProof/>
        </w:rPr>
        <w:fldChar w:fldCharType="separate"/>
      </w:r>
      <w:r>
        <w:rPr>
          <w:noProof/>
        </w:rPr>
        <w:t>7</w:t>
      </w:r>
      <w:r w:rsidR="009A014D">
        <w:rPr>
          <w:noProof/>
        </w:rPr>
        <w:fldChar w:fldCharType="end"/>
      </w:r>
    </w:p>
    <w:p w:rsidR="00BD6779" w:rsidRDefault="00BD6779">
      <w:pPr>
        <w:pStyle w:val="10"/>
        <w:tabs>
          <w:tab w:val="left" w:pos="432"/>
        </w:tabs>
        <w:rPr>
          <w:rFonts w:asciiTheme="minorHAnsi" w:eastAsiaTheme="minorEastAsia" w:hAnsiTheme="minorHAnsi" w:cstheme="minorBidi"/>
          <w:noProof/>
          <w:sz w:val="22"/>
          <w:szCs w:val="22"/>
          <w:lang w:eastAsia="bg-BG"/>
        </w:rPr>
      </w:pPr>
      <w:r>
        <w:rPr>
          <w:noProof/>
        </w:rPr>
        <w:t>9.</w:t>
      </w:r>
      <w:r>
        <w:rPr>
          <w:rFonts w:asciiTheme="minorHAnsi" w:eastAsiaTheme="minorEastAsia" w:hAnsiTheme="minorHAnsi" w:cstheme="minorBidi"/>
          <w:noProof/>
          <w:sz w:val="22"/>
          <w:szCs w:val="22"/>
          <w:lang w:eastAsia="bg-BG"/>
        </w:rPr>
        <w:tab/>
      </w:r>
      <w:r>
        <w:rPr>
          <w:noProof/>
        </w:rPr>
        <w:t>Инструменти, техники и методологии</w:t>
      </w:r>
      <w:r>
        <w:rPr>
          <w:noProof/>
        </w:rPr>
        <w:tab/>
      </w:r>
      <w:r w:rsidR="009A014D">
        <w:rPr>
          <w:noProof/>
        </w:rPr>
        <w:fldChar w:fldCharType="begin"/>
      </w:r>
      <w:r>
        <w:rPr>
          <w:noProof/>
        </w:rPr>
        <w:instrText xml:space="preserve"> PAGEREF _Toc400634651 \h </w:instrText>
      </w:r>
      <w:r w:rsidR="009A014D">
        <w:rPr>
          <w:noProof/>
        </w:rPr>
      </w:r>
      <w:r w:rsidR="009A014D">
        <w:rPr>
          <w:noProof/>
        </w:rPr>
        <w:fldChar w:fldCharType="separate"/>
      </w:r>
      <w:r>
        <w:rPr>
          <w:noProof/>
        </w:rPr>
        <w:t>7</w:t>
      </w:r>
      <w:r w:rsidR="009A014D">
        <w:rPr>
          <w:noProof/>
        </w:rPr>
        <w:fldChar w:fldCharType="end"/>
      </w:r>
    </w:p>
    <w:p w:rsidR="00BD6779" w:rsidRDefault="00BD6779">
      <w:pPr>
        <w:pStyle w:val="10"/>
        <w:tabs>
          <w:tab w:val="left" w:pos="864"/>
        </w:tabs>
        <w:rPr>
          <w:rFonts w:asciiTheme="minorHAnsi" w:eastAsiaTheme="minorEastAsia" w:hAnsiTheme="minorHAnsi" w:cstheme="minorBidi"/>
          <w:noProof/>
          <w:sz w:val="22"/>
          <w:szCs w:val="22"/>
          <w:lang w:eastAsia="bg-BG"/>
        </w:rPr>
      </w:pPr>
      <w:r>
        <w:rPr>
          <w:noProof/>
        </w:rPr>
        <w:t>10.</w:t>
      </w:r>
      <w:r>
        <w:rPr>
          <w:rFonts w:asciiTheme="minorHAnsi" w:eastAsiaTheme="minorEastAsia" w:hAnsiTheme="minorHAnsi" w:cstheme="minorBidi"/>
          <w:noProof/>
          <w:sz w:val="22"/>
          <w:szCs w:val="22"/>
          <w:lang w:eastAsia="bg-BG"/>
        </w:rPr>
        <w:tab/>
      </w:r>
      <w:r>
        <w:rPr>
          <w:noProof/>
        </w:rPr>
        <w:t>Записи по качеството</w:t>
      </w:r>
      <w:r>
        <w:rPr>
          <w:noProof/>
        </w:rPr>
        <w:tab/>
      </w:r>
      <w:r w:rsidR="009A014D">
        <w:rPr>
          <w:noProof/>
        </w:rPr>
        <w:fldChar w:fldCharType="begin"/>
      </w:r>
      <w:r>
        <w:rPr>
          <w:noProof/>
        </w:rPr>
        <w:instrText xml:space="preserve"> PAGEREF _Toc400634652 \h </w:instrText>
      </w:r>
      <w:r w:rsidR="009A014D">
        <w:rPr>
          <w:noProof/>
        </w:rPr>
      </w:r>
      <w:r w:rsidR="009A014D">
        <w:rPr>
          <w:noProof/>
        </w:rPr>
        <w:fldChar w:fldCharType="separate"/>
      </w:r>
      <w:r>
        <w:rPr>
          <w:noProof/>
        </w:rPr>
        <w:t>7</w:t>
      </w:r>
      <w:r w:rsidR="009A014D">
        <w:rPr>
          <w:noProof/>
        </w:rPr>
        <w:fldChar w:fldCharType="end"/>
      </w:r>
    </w:p>
    <w:p w:rsidR="00BD6779" w:rsidRDefault="00BD6779">
      <w:pPr>
        <w:pStyle w:val="10"/>
        <w:tabs>
          <w:tab w:val="left" w:pos="864"/>
        </w:tabs>
        <w:rPr>
          <w:rFonts w:asciiTheme="minorHAnsi" w:eastAsiaTheme="minorEastAsia" w:hAnsiTheme="minorHAnsi" w:cstheme="minorBidi"/>
          <w:noProof/>
          <w:sz w:val="22"/>
          <w:szCs w:val="22"/>
          <w:lang w:eastAsia="bg-BG"/>
        </w:rPr>
      </w:pPr>
      <w:r>
        <w:rPr>
          <w:noProof/>
        </w:rPr>
        <w:t>11.</w:t>
      </w:r>
      <w:r>
        <w:rPr>
          <w:rFonts w:asciiTheme="minorHAnsi" w:eastAsiaTheme="minorEastAsia" w:hAnsiTheme="minorHAnsi" w:cstheme="minorBidi"/>
          <w:noProof/>
          <w:sz w:val="22"/>
          <w:szCs w:val="22"/>
          <w:lang w:eastAsia="bg-BG"/>
        </w:rPr>
        <w:tab/>
      </w:r>
      <w:r>
        <w:rPr>
          <w:noProof/>
        </w:rPr>
        <w:t>Управление на риска</w:t>
      </w:r>
      <w:r>
        <w:rPr>
          <w:noProof/>
        </w:rPr>
        <w:tab/>
      </w:r>
      <w:r w:rsidR="009A014D">
        <w:rPr>
          <w:noProof/>
        </w:rPr>
        <w:fldChar w:fldCharType="begin"/>
      </w:r>
      <w:r>
        <w:rPr>
          <w:noProof/>
        </w:rPr>
        <w:instrText xml:space="preserve"> PAGEREF _Toc400634653 \h </w:instrText>
      </w:r>
      <w:r w:rsidR="009A014D">
        <w:rPr>
          <w:noProof/>
        </w:rPr>
      </w:r>
      <w:r w:rsidR="009A014D">
        <w:rPr>
          <w:noProof/>
        </w:rPr>
        <w:fldChar w:fldCharType="separate"/>
      </w:r>
      <w:r>
        <w:rPr>
          <w:noProof/>
        </w:rPr>
        <w:t>7</w:t>
      </w:r>
      <w:r w:rsidR="009A014D">
        <w:rPr>
          <w:noProof/>
        </w:rPr>
        <w:fldChar w:fldCharType="end"/>
      </w:r>
    </w:p>
    <w:p w:rsidR="00EE5E87" w:rsidRPr="00CA3FC4" w:rsidRDefault="009A014D" w:rsidP="002B7FB2">
      <w:pPr>
        <w:pStyle w:val="a3"/>
      </w:pPr>
      <w:r w:rsidRPr="00CA3FC4">
        <w:rPr>
          <w:rFonts w:ascii="Times New Roman" w:hAnsi="Times New Roman"/>
          <w:sz w:val="20"/>
        </w:rPr>
        <w:fldChar w:fldCharType="end"/>
      </w:r>
      <w:r w:rsidR="00EE5E87" w:rsidRPr="00CA3FC4">
        <w:br w:type="page"/>
      </w:r>
      <w:r w:rsidR="001C6E57" w:rsidRPr="00CA3FC4">
        <w:lastRenderedPageBreak/>
        <w:t>План за осигуряване на</w:t>
      </w:r>
      <w:r w:rsidR="00553CAC">
        <w:rPr>
          <w:lang w:val="en-US"/>
        </w:rPr>
        <w:t xml:space="preserve"> </w:t>
      </w:r>
      <w:r w:rsidR="001C6E57" w:rsidRPr="00CA3FC4">
        <w:t>качеството</w:t>
      </w:r>
    </w:p>
    <w:p w:rsidR="00EE5E87" w:rsidRPr="00CA3FC4" w:rsidRDefault="00B93612" w:rsidP="00CA52C2">
      <w:pPr>
        <w:pStyle w:val="1"/>
        <w:jc w:val="both"/>
      </w:pPr>
      <w:bookmarkStart w:id="0" w:name="_Toc188697141"/>
      <w:bookmarkStart w:id="1" w:name="_Toc188697218"/>
      <w:bookmarkStart w:id="2" w:name="_Toc400634635"/>
      <w:bookmarkStart w:id="3" w:name="_Toc456598586"/>
      <w:bookmarkStart w:id="4" w:name="_Toc456600917"/>
      <w:r w:rsidRPr="00CA3FC4">
        <w:t>Въведение</w:t>
      </w:r>
      <w:bookmarkEnd w:id="0"/>
      <w:bookmarkEnd w:id="1"/>
      <w:bookmarkEnd w:id="2"/>
      <w:bookmarkEnd w:id="3"/>
      <w:bookmarkEnd w:id="4"/>
    </w:p>
    <w:p w:rsidR="00EE5E87" w:rsidRPr="00CA3FC4" w:rsidRDefault="001160EA" w:rsidP="00CA52C2">
      <w:pPr>
        <w:pStyle w:val="2"/>
        <w:jc w:val="both"/>
      </w:pPr>
      <w:bookmarkStart w:id="5" w:name="_Toc400634636"/>
      <w:bookmarkStart w:id="6" w:name="_Toc456598587"/>
      <w:bookmarkStart w:id="7" w:name="_Toc456600918"/>
      <w:r w:rsidRPr="00CA3FC4">
        <w:t>Предназначение</w:t>
      </w:r>
      <w:bookmarkEnd w:id="5"/>
      <w:bookmarkEnd w:id="6"/>
      <w:bookmarkEnd w:id="7"/>
    </w:p>
    <w:p w:rsidR="00622FD4" w:rsidRPr="00CA3FC4" w:rsidRDefault="00622FD4" w:rsidP="00074729">
      <w:pPr>
        <w:pStyle w:val="a9"/>
        <w:ind w:firstLine="720"/>
        <w:jc w:val="both"/>
      </w:pPr>
      <w:r w:rsidRPr="00CA3FC4">
        <w:t>Предназначението на този документ е да се опишат задачите и отговорностите, които трябва да се извършат от екипа, отговорен за осигуряване на качеството.</w:t>
      </w:r>
    </w:p>
    <w:p w:rsidR="00953036" w:rsidRPr="00CA3FC4" w:rsidRDefault="00B93612" w:rsidP="00CA52C2">
      <w:pPr>
        <w:pStyle w:val="2"/>
        <w:jc w:val="both"/>
      </w:pPr>
      <w:bookmarkStart w:id="8" w:name="_Toc456598588"/>
      <w:bookmarkStart w:id="9" w:name="_Toc456600919"/>
      <w:bookmarkStart w:id="10" w:name="_Toc400634637"/>
      <w:r w:rsidRPr="00CA3FC4">
        <w:t>Обхват</w:t>
      </w:r>
      <w:bookmarkEnd w:id="8"/>
      <w:bookmarkEnd w:id="9"/>
      <w:bookmarkEnd w:id="10"/>
    </w:p>
    <w:p w:rsidR="004D5D8B" w:rsidRPr="00CA3FC4" w:rsidRDefault="004D5D8B" w:rsidP="00074729">
      <w:pPr>
        <w:pStyle w:val="a9"/>
        <w:ind w:firstLine="720"/>
        <w:jc w:val="both"/>
      </w:pPr>
      <w:r w:rsidRPr="00CA3FC4">
        <w:t>Докум</w:t>
      </w:r>
      <w:r w:rsidR="00622FD4" w:rsidRPr="00CA3FC4">
        <w:t>ен</w:t>
      </w:r>
      <w:r w:rsidRPr="00CA3FC4">
        <w:t xml:space="preserve">тът обхваща всички фази на проектиране на продукта, където има зададени </w:t>
      </w:r>
      <w:r w:rsidR="00953036" w:rsidRPr="00CA3FC4">
        <w:t>стандарт</w:t>
      </w:r>
      <w:r w:rsidR="000F1D61">
        <w:t>и</w:t>
      </w:r>
      <w:r w:rsidRPr="00CA3FC4">
        <w:t xml:space="preserve"> за качеството. </w:t>
      </w:r>
      <w:r w:rsidR="00622FD4" w:rsidRPr="00CA3FC4">
        <w:t>На всеки етап от разработката на софтуерния продукт ще се правят проверки за качеството.</w:t>
      </w:r>
    </w:p>
    <w:p w:rsidR="00EE5E87" w:rsidRPr="00CA3FC4" w:rsidRDefault="00B93612" w:rsidP="00CA52C2">
      <w:pPr>
        <w:pStyle w:val="2"/>
        <w:jc w:val="both"/>
      </w:pPr>
      <w:bookmarkStart w:id="11" w:name="_Toc456598589"/>
      <w:bookmarkStart w:id="12" w:name="_Toc456600920"/>
      <w:bookmarkStart w:id="13" w:name="_Toc400634638"/>
      <w:r w:rsidRPr="00CA3FC4">
        <w:t>Дефиниции, съкращения</w:t>
      </w:r>
      <w:r w:rsidR="00AD0A08" w:rsidRPr="00CA3FC4">
        <w:t>,</w:t>
      </w:r>
      <w:r w:rsidR="00943EA3" w:rsidRPr="00CA3FC4">
        <w:t xml:space="preserve"> абре</w:t>
      </w:r>
      <w:r w:rsidRPr="00CA3FC4">
        <w:t>виатури</w:t>
      </w:r>
      <w:bookmarkEnd w:id="11"/>
      <w:bookmarkEnd w:id="12"/>
      <w:bookmarkEnd w:id="13"/>
    </w:p>
    <w:p w:rsidR="005F2C48" w:rsidRPr="00CA3FC4" w:rsidRDefault="00943EA3" w:rsidP="00074729">
      <w:pPr>
        <w:ind w:left="720" w:firstLine="720"/>
        <w:jc w:val="both"/>
      </w:pPr>
      <w:r w:rsidRPr="00CA3FC4">
        <w:t>Дефинициите, съкращенията и абревиатурит</w:t>
      </w:r>
      <w:r w:rsidR="00187FB2" w:rsidRPr="00CA3FC4">
        <w:t xml:space="preserve">е са описани в документа </w:t>
      </w:r>
      <w:r w:rsidR="00E416C1" w:rsidRPr="00CA3FC4">
        <w:t>„Речник”</w:t>
      </w:r>
      <w:r w:rsidR="005F2C48" w:rsidRPr="00CA3FC4">
        <w:t>;</w:t>
      </w:r>
    </w:p>
    <w:p w:rsidR="00EE5E87" w:rsidRPr="00CA3FC4" w:rsidRDefault="001160EA" w:rsidP="00CA52C2">
      <w:pPr>
        <w:pStyle w:val="2"/>
        <w:jc w:val="both"/>
      </w:pPr>
      <w:bookmarkStart w:id="14" w:name="_Toc400634639"/>
      <w:r w:rsidRPr="00CA3FC4">
        <w:t>Препратки</w:t>
      </w:r>
      <w:bookmarkEnd w:id="14"/>
    </w:p>
    <w:p w:rsidR="00C14C0C" w:rsidRPr="00CA3FC4" w:rsidRDefault="00C14C0C" w:rsidP="00074729">
      <w:pPr>
        <w:pStyle w:val="a9"/>
        <w:ind w:firstLine="360"/>
        <w:jc w:val="both"/>
      </w:pPr>
      <w:r w:rsidRPr="00CA3FC4">
        <w:t>В този раздел са представени всички документ</w:t>
      </w:r>
      <w:r w:rsidR="00CA2A23" w:rsidRPr="00CA3FC4">
        <w:t>и, към които има препратки от ПУ</w:t>
      </w:r>
      <w:r w:rsidRPr="00CA3FC4">
        <w:t>К</w:t>
      </w:r>
      <w:r w:rsidR="00B87E45" w:rsidRPr="00CA3FC4">
        <w:t xml:space="preserve"> (План за управление на качест</w:t>
      </w:r>
      <w:r w:rsidR="00C76F77" w:rsidRPr="00CA3FC4">
        <w:t>во</w:t>
      </w:r>
      <w:r w:rsidR="00B87E45" w:rsidRPr="00CA3FC4">
        <w:t>то</w:t>
      </w:r>
      <w:r w:rsidR="00C76F77" w:rsidRPr="00CA3FC4">
        <w:t>)</w:t>
      </w:r>
      <w:r w:rsidR="00EC24FA" w:rsidRPr="00CA3FC4">
        <w:t xml:space="preserve"> на този етап от разработката на проекта</w:t>
      </w:r>
      <w:r w:rsidRPr="00CA3FC4">
        <w:t>:</w:t>
      </w:r>
    </w:p>
    <w:p w:rsidR="00C14C0C" w:rsidRPr="00CA3FC4" w:rsidRDefault="00E416C1" w:rsidP="00CA52C2">
      <w:pPr>
        <w:pStyle w:val="af2"/>
        <w:numPr>
          <w:ilvl w:val="0"/>
          <w:numId w:val="17"/>
        </w:numPr>
        <w:jc w:val="both"/>
      </w:pPr>
      <w:r w:rsidRPr="00CA3FC4">
        <w:t>„</w:t>
      </w:r>
      <w:r w:rsidR="0058303B" w:rsidRPr="00CA3FC4">
        <w:t>Списък на рисковете</w:t>
      </w:r>
      <w:r w:rsidRPr="00CA3FC4">
        <w:t>”</w:t>
      </w:r>
      <w:r w:rsidR="006820D8" w:rsidRPr="00CA3FC4">
        <w:t>;</w:t>
      </w:r>
    </w:p>
    <w:p w:rsidR="00C14C0C" w:rsidRPr="00CA3FC4" w:rsidRDefault="00E416C1" w:rsidP="00CA52C2">
      <w:pPr>
        <w:pStyle w:val="a9"/>
        <w:numPr>
          <w:ilvl w:val="0"/>
          <w:numId w:val="8"/>
        </w:numPr>
        <w:jc w:val="both"/>
      </w:pPr>
      <w:r w:rsidRPr="00CA3FC4">
        <w:t>„</w:t>
      </w:r>
      <w:r w:rsidR="0058303B" w:rsidRPr="00CA3FC4">
        <w:t>План за разработка</w:t>
      </w:r>
      <w:r w:rsidR="00C14C0C" w:rsidRPr="00CA3FC4">
        <w:t xml:space="preserve"> на софтуерния продукт</w:t>
      </w:r>
      <w:r w:rsidR="0058303B" w:rsidRPr="00CA3FC4">
        <w:t>”</w:t>
      </w:r>
      <w:r w:rsidR="00EC24FA" w:rsidRPr="00CA3FC4">
        <w:t>;</w:t>
      </w:r>
    </w:p>
    <w:p w:rsidR="00C14C0C" w:rsidRPr="00CA3FC4" w:rsidRDefault="00E416C1" w:rsidP="00CA52C2">
      <w:pPr>
        <w:pStyle w:val="a9"/>
        <w:numPr>
          <w:ilvl w:val="0"/>
          <w:numId w:val="8"/>
        </w:numPr>
        <w:jc w:val="both"/>
      </w:pPr>
      <w:r w:rsidRPr="00CA3FC4">
        <w:t>„</w:t>
      </w:r>
      <w:r w:rsidR="00D9706B" w:rsidRPr="00CA3FC4">
        <w:t>Спецификации на софтуерните изисквания</w:t>
      </w:r>
      <w:r w:rsidR="00C76F77" w:rsidRPr="00CA3FC4">
        <w:t>”.</w:t>
      </w:r>
    </w:p>
    <w:p w:rsidR="00EE5E87" w:rsidRPr="00CA3FC4" w:rsidRDefault="001160EA" w:rsidP="00CA52C2">
      <w:pPr>
        <w:pStyle w:val="2"/>
        <w:jc w:val="both"/>
      </w:pPr>
      <w:bookmarkStart w:id="15" w:name="_Toc400634640"/>
      <w:bookmarkStart w:id="16" w:name="_Toc456598591"/>
      <w:bookmarkStart w:id="17" w:name="_Toc456600922"/>
      <w:r w:rsidRPr="00CA3FC4">
        <w:t>Обзор</w:t>
      </w:r>
      <w:bookmarkEnd w:id="15"/>
      <w:bookmarkEnd w:id="16"/>
      <w:bookmarkEnd w:id="17"/>
    </w:p>
    <w:p w:rsidR="00D9706B" w:rsidRPr="00CA3FC4" w:rsidRDefault="00D9706B" w:rsidP="00074729">
      <w:pPr>
        <w:pStyle w:val="a9"/>
        <w:ind w:firstLine="360"/>
        <w:jc w:val="both"/>
      </w:pPr>
      <w:r w:rsidRPr="00CA3FC4">
        <w:t>До края на този документ са</w:t>
      </w:r>
      <w:r w:rsidR="00754EF3" w:rsidRPr="00CA3FC4">
        <w:t xml:space="preserve"> описан</w:t>
      </w:r>
      <w:r w:rsidRPr="00CA3FC4">
        <w:t>и</w:t>
      </w:r>
      <w:r w:rsidR="005933E6" w:rsidRPr="00CA3FC4">
        <w:t>:</w:t>
      </w:r>
    </w:p>
    <w:p w:rsidR="005933E6" w:rsidRPr="00CA3FC4" w:rsidRDefault="005933E6" w:rsidP="00CA52C2">
      <w:pPr>
        <w:pStyle w:val="a9"/>
        <w:numPr>
          <w:ilvl w:val="0"/>
          <w:numId w:val="9"/>
        </w:numPr>
        <w:jc w:val="both"/>
      </w:pPr>
      <w:r w:rsidRPr="00CA3FC4">
        <w:t>показателите за качеството;</w:t>
      </w:r>
    </w:p>
    <w:p w:rsidR="005933E6" w:rsidRPr="00CA3FC4" w:rsidRDefault="005933E6" w:rsidP="00CA52C2">
      <w:pPr>
        <w:pStyle w:val="a9"/>
        <w:numPr>
          <w:ilvl w:val="0"/>
          <w:numId w:val="9"/>
        </w:numPr>
        <w:jc w:val="both"/>
      </w:pPr>
      <w:r w:rsidRPr="00CA3FC4">
        <w:t>управление от гледна точка на организацията;</w:t>
      </w:r>
    </w:p>
    <w:p w:rsidR="005933E6" w:rsidRPr="00CA3FC4" w:rsidRDefault="005933E6" w:rsidP="00CA52C2">
      <w:pPr>
        <w:pStyle w:val="a9"/>
        <w:numPr>
          <w:ilvl w:val="0"/>
          <w:numId w:val="9"/>
        </w:numPr>
        <w:jc w:val="both"/>
      </w:pPr>
      <w:r w:rsidRPr="00CA3FC4">
        <w:t>необходимата документация за проекта;</w:t>
      </w:r>
    </w:p>
    <w:p w:rsidR="007B4EA4" w:rsidRPr="00CA3FC4" w:rsidRDefault="007B4EA4" w:rsidP="00CA52C2">
      <w:pPr>
        <w:pStyle w:val="a9"/>
        <w:numPr>
          <w:ilvl w:val="0"/>
          <w:numId w:val="9"/>
        </w:numPr>
        <w:jc w:val="both"/>
      </w:pPr>
      <w:r w:rsidRPr="00CA3FC4">
        <w:t>задачите и отговорностите;</w:t>
      </w:r>
    </w:p>
    <w:p w:rsidR="007B4EA4" w:rsidRPr="00CA3FC4" w:rsidRDefault="007B4EA4" w:rsidP="007B4EA4">
      <w:pPr>
        <w:pStyle w:val="a9"/>
        <w:numPr>
          <w:ilvl w:val="0"/>
          <w:numId w:val="9"/>
        </w:numPr>
        <w:jc w:val="both"/>
      </w:pPr>
      <w:r w:rsidRPr="00CA3FC4">
        <w:t>метриките за измерване на софтуерния продукт и изчисляване на отработеното време;</w:t>
      </w:r>
    </w:p>
    <w:p w:rsidR="005933E6" w:rsidRPr="00CA3FC4" w:rsidRDefault="005933E6" w:rsidP="00CA52C2">
      <w:pPr>
        <w:pStyle w:val="a9"/>
        <w:numPr>
          <w:ilvl w:val="0"/>
          <w:numId w:val="9"/>
        </w:numPr>
        <w:jc w:val="both"/>
      </w:pPr>
      <w:r w:rsidRPr="00CA3FC4">
        <w:t>предаване на итерациите</w:t>
      </w:r>
      <w:r w:rsidR="007B4EA4" w:rsidRPr="00CA3FC4">
        <w:t>;</w:t>
      </w:r>
    </w:p>
    <w:p w:rsidR="007B4EA4" w:rsidRPr="00CA3FC4" w:rsidRDefault="007B4EA4" w:rsidP="00CA52C2">
      <w:pPr>
        <w:pStyle w:val="a9"/>
        <w:numPr>
          <w:ilvl w:val="0"/>
          <w:numId w:val="9"/>
        </w:numPr>
        <w:jc w:val="both"/>
      </w:pPr>
      <w:r w:rsidRPr="00CA3FC4">
        <w:t>стандарти и указания;</w:t>
      </w:r>
    </w:p>
    <w:p w:rsidR="007B4EA4" w:rsidRPr="00CA3FC4" w:rsidRDefault="007B4EA4" w:rsidP="00CA52C2">
      <w:pPr>
        <w:pStyle w:val="a9"/>
        <w:numPr>
          <w:ilvl w:val="0"/>
          <w:numId w:val="9"/>
        </w:numPr>
        <w:jc w:val="both"/>
      </w:pPr>
      <w:r w:rsidRPr="00CA3FC4">
        <w:t>инструменти.</w:t>
      </w:r>
    </w:p>
    <w:p w:rsidR="00EE5E87" w:rsidRPr="00CA3FC4" w:rsidRDefault="00B93612" w:rsidP="00CA52C2">
      <w:pPr>
        <w:pStyle w:val="1"/>
        <w:numPr>
          <w:ilvl w:val="0"/>
          <w:numId w:val="2"/>
        </w:numPr>
        <w:jc w:val="both"/>
      </w:pPr>
      <w:bookmarkStart w:id="18" w:name="_Toc188697159"/>
      <w:bookmarkStart w:id="19" w:name="_Toc188697224"/>
      <w:bookmarkStart w:id="20" w:name="_Toc400634641"/>
      <w:r w:rsidRPr="00CA3FC4">
        <w:t>Цели на качеството</w:t>
      </w:r>
      <w:bookmarkEnd w:id="18"/>
      <w:bookmarkEnd w:id="19"/>
      <w:bookmarkEnd w:id="20"/>
    </w:p>
    <w:p w:rsidR="006E523A" w:rsidRPr="00CA3FC4" w:rsidRDefault="004E6056" w:rsidP="00074729">
      <w:pPr>
        <w:pStyle w:val="a9"/>
        <w:ind w:firstLine="720"/>
        <w:jc w:val="both"/>
      </w:pPr>
      <w:r w:rsidRPr="00CA3FC4">
        <w:t xml:space="preserve">Показателите, които засягат качеството на разработвания продукт са </w:t>
      </w:r>
      <w:r w:rsidR="004D2E23" w:rsidRPr="00CA3FC4">
        <w:t>описание</w:t>
      </w:r>
      <w:r w:rsidRPr="00CA3FC4">
        <w:t xml:space="preserve"> в документа </w:t>
      </w:r>
      <w:r w:rsidR="00C76F77" w:rsidRPr="00CA3FC4">
        <w:t>„</w:t>
      </w:r>
      <w:r w:rsidRPr="00CA3FC4">
        <w:t>Спецификаци</w:t>
      </w:r>
      <w:r w:rsidR="00C76F77" w:rsidRPr="00CA3FC4">
        <w:t>и на софтуерните изисквания“</w:t>
      </w:r>
      <w:r w:rsidR="00966FED" w:rsidRPr="00CA3FC4">
        <w:t>.</w:t>
      </w:r>
    </w:p>
    <w:p w:rsidR="00EE5E87" w:rsidRPr="00CA3FC4" w:rsidRDefault="00B93612" w:rsidP="00CA52C2">
      <w:pPr>
        <w:pStyle w:val="1"/>
        <w:numPr>
          <w:ilvl w:val="0"/>
          <w:numId w:val="2"/>
        </w:numPr>
        <w:jc w:val="both"/>
      </w:pPr>
      <w:bookmarkStart w:id="21" w:name="_Toc188697160"/>
      <w:bookmarkStart w:id="22" w:name="_Toc188697225"/>
      <w:bookmarkStart w:id="23" w:name="_Toc400634642"/>
      <w:r w:rsidRPr="00CA3FC4">
        <w:t>Управление</w:t>
      </w:r>
      <w:bookmarkEnd w:id="21"/>
      <w:bookmarkEnd w:id="22"/>
      <w:bookmarkEnd w:id="23"/>
    </w:p>
    <w:p w:rsidR="00EE5E87" w:rsidRPr="00CA3FC4" w:rsidRDefault="00B93612" w:rsidP="00CA52C2">
      <w:pPr>
        <w:pStyle w:val="2"/>
        <w:jc w:val="both"/>
      </w:pPr>
      <w:bookmarkStart w:id="24" w:name="_Toc188283273"/>
      <w:bookmarkStart w:id="25" w:name="_Toc188697161"/>
      <w:bookmarkStart w:id="26" w:name="_Toc188697226"/>
      <w:bookmarkStart w:id="27" w:name="_Toc400634643"/>
      <w:r w:rsidRPr="00CA3FC4">
        <w:t>Организация</w:t>
      </w:r>
      <w:bookmarkEnd w:id="24"/>
      <w:bookmarkEnd w:id="25"/>
      <w:bookmarkEnd w:id="26"/>
      <w:bookmarkEnd w:id="27"/>
    </w:p>
    <w:p w:rsidR="000F7C63" w:rsidRPr="00CA3FC4" w:rsidRDefault="000F7C63" w:rsidP="00074729">
      <w:pPr>
        <w:pStyle w:val="a9"/>
        <w:ind w:firstLine="360"/>
        <w:jc w:val="both"/>
      </w:pPr>
      <w:r w:rsidRPr="00CA3FC4">
        <w:t>Роли, отговорни за осигуряване на качеството:</w:t>
      </w:r>
    </w:p>
    <w:p w:rsidR="000F7C63" w:rsidRPr="00CA3FC4" w:rsidRDefault="00B22399" w:rsidP="00CA52C2">
      <w:pPr>
        <w:pStyle w:val="a9"/>
        <w:numPr>
          <w:ilvl w:val="0"/>
          <w:numId w:val="11"/>
        </w:numPr>
        <w:jc w:val="both"/>
      </w:pPr>
      <w:r>
        <w:t>Ръководител</w:t>
      </w:r>
      <w:r w:rsidR="000F7C63" w:rsidRPr="00CA3FC4">
        <w:t xml:space="preserve"> на проекта (</w:t>
      </w:r>
      <w:r w:rsidR="009955DD" w:rsidRPr="009955DD">
        <w:rPr>
          <w:lang w:val="en-US"/>
        </w:rPr>
        <w:t>Project</w:t>
      </w:r>
      <w:r w:rsidR="008114BA">
        <w:rPr>
          <w:lang w:val="en-US"/>
        </w:rPr>
        <w:t xml:space="preserve"> </w:t>
      </w:r>
      <w:r w:rsidR="009955DD" w:rsidRPr="009955DD">
        <w:rPr>
          <w:lang w:val="en-US"/>
        </w:rPr>
        <w:t>Manager</w:t>
      </w:r>
      <w:r w:rsidR="000F7C63" w:rsidRPr="00CA3FC4">
        <w:t xml:space="preserve">) - разпределя отговорностите в екипа, определя приоритетите и координира комуникацията с клиента и потребителите. Той е отговорен за подсигуряване на </w:t>
      </w:r>
      <w:r w:rsidR="00EC24FA" w:rsidRPr="00CA3FC4">
        <w:t>целостта на</w:t>
      </w:r>
      <w:r w:rsidR="000F7C63" w:rsidRPr="00CA3FC4">
        <w:t xml:space="preserve"> качеството на проекта;</w:t>
      </w:r>
    </w:p>
    <w:p w:rsidR="00BE2FE9" w:rsidRPr="00CA3FC4" w:rsidRDefault="00BB4FAC" w:rsidP="00CA52C2">
      <w:pPr>
        <w:pStyle w:val="a9"/>
        <w:numPr>
          <w:ilvl w:val="0"/>
          <w:numId w:val="11"/>
        </w:numPr>
        <w:jc w:val="both"/>
      </w:pPr>
      <w:r w:rsidRPr="00CA3FC4">
        <w:t xml:space="preserve">Функционален тестер </w:t>
      </w:r>
      <w:r w:rsidRPr="009955DD">
        <w:rPr>
          <w:lang w:val="en-US"/>
        </w:rPr>
        <w:t>(</w:t>
      </w:r>
      <w:r w:rsidR="00BE2FE9" w:rsidRPr="009955DD">
        <w:rPr>
          <w:lang w:val="en-US"/>
        </w:rPr>
        <w:t>Unit Tester</w:t>
      </w:r>
      <w:r w:rsidRPr="00CA3FC4">
        <w:t>)</w:t>
      </w:r>
      <w:r w:rsidR="00580009" w:rsidRPr="00CA3FC4">
        <w:t xml:space="preserve"> - извършва функционално тестване според тестовия модел и тестовия план</w:t>
      </w:r>
      <w:r w:rsidRPr="00CA3FC4">
        <w:t>,</w:t>
      </w:r>
      <w:r w:rsidR="00580009" w:rsidRPr="00CA3FC4">
        <w:t xml:space="preserve"> като обобщава резултата и описва разминаванията и проблемите. Тестерът е отговорен за основните дейности по тестване на системата и верифициране на нужното й качество</w:t>
      </w:r>
      <w:r w:rsidR="00BE2FE9" w:rsidRPr="00CA3FC4">
        <w:t>;</w:t>
      </w:r>
    </w:p>
    <w:p w:rsidR="00BE2FE9" w:rsidRPr="00CA3FC4" w:rsidRDefault="00BE2FE9" w:rsidP="00CA52C2">
      <w:pPr>
        <w:pStyle w:val="a9"/>
        <w:numPr>
          <w:ilvl w:val="0"/>
          <w:numId w:val="11"/>
        </w:numPr>
        <w:jc w:val="both"/>
      </w:pPr>
      <w:r w:rsidRPr="00CA3FC4">
        <w:lastRenderedPageBreak/>
        <w:t>Тест мениджър</w:t>
      </w:r>
      <w:r w:rsidR="00F559BF" w:rsidRPr="00CA3FC4">
        <w:t xml:space="preserve"> (</w:t>
      </w:r>
      <w:r w:rsidR="00F559BF" w:rsidRPr="009955DD">
        <w:rPr>
          <w:lang w:val="en-US"/>
        </w:rPr>
        <w:t>Test Manager</w:t>
      </w:r>
      <w:r w:rsidR="00F559BF" w:rsidRPr="00CA3FC4">
        <w:t>)</w:t>
      </w:r>
      <w:r w:rsidR="00580009" w:rsidRPr="00CA3FC4">
        <w:t xml:space="preserve"> - отговорен за целия процес по тестване и качество на тестовете</w:t>
      </w:r>
      <w:r w:rsidRPr="00CA3FC4">
        <w:t>;</w:t>
      </w:r>
    </w:p>
    <w:p w:rsidR="00580009" w:rsidRPr="00CA3FC4" w:rsidRDefault="00580009" w:rsidP="00CA52C2">
      <w:pPr>
        <w:pStyle w:val="a9"/>
        <w:numPr>
          <w:ilvl w:val="0"/>
          <w:numId w:val="11"/>
        </w:numPr>
        <w:jc w:val="both"/>
      </w:pPr>
      <w:r w:rsidRPr="00CA3FC4">
        <w:t>Отговорник по качеството</w:t>
      </w:r>
      <w:r w:rsidR="00F81FDF" w:rsidRPr="00CA3FC4">
        <w:t>(</w:t>
      </w:r>
      <w:r w:rsidR="00F81FDF" w:rsidRPr="009955DD">
        <w:rPr>
          <w:lang w:val="en-US"/>
        </w:rPr>
        <w:t>Q</w:t>
      </w:r>
      <w:r w:rsidR="00BB4FAC" w:rsidRPr="009955DD">
        <w:rPr>
          <w:lang w:val="en-US"/>
        </w:rPr>
        <w:t>uality</w:t>
      </w:r>
      <w:r w:rsidR="00622F94" w:rsidRPr="009955DD">
        <w:rPr>
          <w:lang w:val="en-US"/>
        </w:rPr>
        <w:t xml:space="preserve"> Manager</w:t>
      </w:r>
      <w:r w:rsidR="00F81FDF" w:rsidRPr="00CA3FC4">
        <w:t>) – описва задачите и отговорностите, които ще се извършват от екипа, за да се осигури качеството на софтуерния продукт</w:t>
      </w:r>
      <w:r w:rsidR="00BB4FAC" w:rsidRPr="00CA3FC4">
        <w:t>.</w:t>
      </w:r>
    </w:p>
    <w:p w:rsidR="00622FD4" w:rsidRPr="006734EF" w:rsidRDefault="00F559BF" w:rsidP="005554D8">
      <w:pPr>
        <w:pStyle w:val="a9"/>
        <w:ind w:firstLine="360"/>
        <w:jc w:val="both"/>
      </w:pPr>
      <w:r w:rsidRPr="00CA3FC4">
        <w:t>RUP</w:t>
      </w:r>
      <w:r w:rsidR="008146B1" w:rsidRPr="00CA3FC4">
        <w:t xml:space="preserve"> (</w:t>
      </w:r>
      <w:r w:rsidR="008146B1" w:rsidRPr="009955DD">
        <w:rPr>
          <w:lang w:val="en-US"/>
        </w:rPr>
        <w:t>Rational Unified Process</w:t>
      </w:r>
      <w:r w:rsidR="008146B1" w:rsidRPr="00CA3FC4">
        <w:t>)</w:t>
      </w:r>
      <w:r w:rsidR="00622FD4" w:rsidRPr="00CA3FC4">
        <w:t xml:space="preserve"> препоръчва оценката на продукта да се направи от независим тестов екип.</w:t>
      </w:r>
      <w:r w:rsidR="0034686F" w:rsidRPr="00CA3FC4">
        <w:t xml:space="preserve"> Поради факта, че проектът се разработва в рамките на учебния процес и </w:t>
      </w:r>
      <w:r w:rsidR="000F1D61">
        <w:t>екипът</w:t>
      </w:r>
      <w:r w:rsidR="00740EC3">
        <w:t xml:space="preserve"> </w:t>
      </w:r>
      <w:r w:rsidR="000F1D61">
        <w:t>е</w:t>
      </w:r>
      <w:r w:rsidR="00740EC3">
        <w:t xml:space="preserve"> </w:t>
      </w:r>
      <w:r w:rsidR="000F1D61">
        <w:t>малък</w:t>
      </w:r>
      <w:r w:rsidR="0034686F" w:rsidRPr="00CA3FC4">
        <w:t>, за целта за осигуряван</w:t>
      </w:r>
      <w:r w:rsidR="00DA10AE" w:rsidRPr="00CA3FC4">
        <w:t>е на качеството ще работи екип QA</w:t>
      </w:r>
      <w:r w:rsidR="00B87E45" w:rsidRPr="00CA3FC4">
        <w:t xml:space="preserve"> (</w:t>
      </w:r>
      <w:r w:rsidR="00B87E45" w:rsidRPr="009955DD">
        <w:rPr>
          <w:lang w:val="en-US"/>
        </w:rPr>
        <w:t>Quality Assura</w:t>
      </w:r>
      <w:r w:rsidRPr="009955DD">
        <w:rPr>
          <w:lang w:val="en-US"/>
        </w:rPr>
        <w:t>nce</w:t>
      </w:r>
      <w:r w:rsidRPr="00CA3FC4">
        <w:t>)</w:t>
      </w:r>
      <w:r w:rsidR="00CA3FC4" w:rsidRPr="00CA3FC4">
        <w:t xml:space="preserve"> - </w:t>
      </w:r>
      <w:r w:rsidR="0034686F" w:rsidRPr="00CA3FC4">
        <w:t xml:space="preserve"> Лиляна Маринова и Малвина Макариева, като при необходимост ще получават помощ от другите членове на екипа. Екип </w:t>
      </w:r>
      <w:r w:rsidR="00DA10AE" w:rsidRPr="00CA3FC4">
        <w:t>QA</w:t>
      </w:r>
      <w:r w:rsidR="0034686F" w:rsidRPr="00CA3FC4">
        <w:t xml:space="preserve"> ще прави проверки по време на всяка фаза от проекта с цел при откриване на неточности и несъответствия</w:t>
      </w:r>
      <w:r w:rsidR="000F1D61">
        <w:t xml:space="preserve"> те да</w:t>
      </w:r>
      <w:r w:rsidR="0034686F" w:rsidRPr="00CA3FC4">
        <w:t xml:space="preserve"> бъдат </w:t>
      </w:r>
      <w:r w:rsidR="00A0210E" w:rsidRPr="00CA3FC4">
        <w:t>решавани в кратки срокове и да се поддържа определен стандарт на качество.</w:t>
      </w:r>
    </w:p>
    <w:p w:rsidR="00EE5E87" w:rsidRPr="00CA3FC4" w:rsidRDefault="007D59FC" w:rsidP="00CA52C2">
      <w:pPr>
        <w:pStyle w:val="2"/>
        <w:jc w:val="both"/>
      </w:pPr>
      <w:bookmarkStart w:id="28" w:name="_Toc400634644"/>
      <w:r w:rsidRPr="00CA3FC4">
        <w:t>Задачи и отговорности</w:t>
      </w:r>
      <w:bookmarkEnd w:id="28"/>
    </w:p>
    <w:p w:rsidR="00055CB0" w:rsidRPr="00CA3FC4" w:rsidRDefault="00055CB0" w:rsidP="00074729">
      <w:pPr>
        <w:pStyle w:val="a9"/>
        <w:ind w:firstLine="360"/>
        <w:jc w:val="both"/>
      </w:pPr>
      <w:r w:rsidRPr="00CA3FC4">
        <w:t>Този раздел описва различните задачи за осигуряване на качеството. Описани са и ролите, които отговарят за изпълнението на задачите.</w:t>
      </w:r>
    </w:p>
    <w:p w:rsidR="005933E6" w:rsidRPr="00CA3FC4" w:rsidRDefault="00533040" w:rsidP="00CA52C2">
      <w:pPr>
        <w:pStyle w:val="a9"/>
        <w:numPr>
          <w:ilvl w:val="0"/>
          <w:numId w:val="10"/>
        </w:numPr>
        <w:jc w:val="both"/>
      </w:pPr>
      <w:r w:rsidRPr="00CA3FC4">
        <w:t xml:space="preserve">Външни </w:t>
      </w:r>
      <w:r w:rsidR="0019311C">
        <w:t>одит</w:t>
      </w:r>
      <w:r w:rsidR="00CE403D">
        <w:t>и</w:t>
      </w:r>
      <w:r w:rsidR="005933E6" w:rsidRPr="00CA3FC4">
        <w:t xml:space="preserve"> – реализи</w:t>
      </w:r>
      <w:r w:rsidR="0019311C">
        <w:t>ра се от един или повече одитори</w:t>
      </w:r>
      <w:r w:rsidR="005933E6" w:rsidRPr="00CA3FC4">
        <w:t>, които не са членове от екипа по разработка. Те реализират независима проверка на софтуерния продукт</w:t>
      </w:r>
      <w:r w:rsidR="007639CC" w:rsidRPr="00CA3FC4">
        <w:t xml:space="preserve">. </w:t>
      </w:r>
      <w:r w:rsidR="00C87A7E" w:rsidRPr="00CA3FC4">
        <w:t>Ще се извършват на</w:t>
      </w:r>
      <w:r w:rsidR="000F1D61">
        <w:t xml:space="preserve"> всяка итерация</w:t>
      </w:r>
      <w:r w:rsidR="00C87A7E" w:rsidRPr="00CA3FC4">
        <w:t>;</w:t>
      </w:r>
    </w:p>
    <w:p w:rsidR="001C7A3F" w:rsidRPr="00CA3FC4" w:rsidRDefault="001C7A3F" w:rsidP="00CA52C2">
      <w:pPr>
        <w:pStyle w:val="a9"/>
        <w:numPr>
          <w:ilvl w:val="0"/>
          <w:numId w:val="10"/>
        </w:numPr>
        <w:jc w:val="both"/>
      </w:pPr>
      <w:r w:rsidRPr="00CA3FC4">
        <w:t>Вътрешни одити – членовете от екипа н</w:t>
      </w:r>
      <w:r w:rsidR="007639CC" w:rsidRPr="00CA3FC4">
        <w:t xml:space="preserve">а разработка ще осъществяват преди </w:t>
      </w:r>
      <w:r w:rsidRPr="00CA3FC4">
        <w:t>всяка итерация проверки на разработени</w:t>
      </w:r>
      <w:r w:rsidR="00D154BB" w:rsidRPr="00CA3FC4">
        <w:t>те</w:t>
      </w:r>
      <w:r w:rsidRPr="00CA3FC4">
        <w:t xml:space="preserve"> до момента </w:t>
      </w:r>
      <w:r w:rsidR="00D154BB" w:rsidRPr="00CA3FC4">
        <w:t>документи</w:t>
      </w:r>
      <w:r w:rsidR="00C87A7E" w:rsidRPr="00CA3FC4">
        <w:t>, като ще следят</w:t>
      </w:r>
      <w:r w:rsidR="007639CC" w:rsidRPr="00CA3FC4">
        <w:t xml:space="preserve"> дали има несъответствия и проблеми</w:t>
      </w:r>
      <w:r w:rsidR="00BD5FCF" w:rsidRPr="00CA3FC4">
        <w:t>. Ролите, отговорни за провеждането на вътрешните одити са екипът QA</w:t>
      </w:r>
      <w:r w:rsidR="007639CC" w:rsidRPr="00CA3FC4">
        <w:t>;</w:t>
      </w:r>
    </w:p>
    <w:p w:rsidR="00372E1A" w:rsidRDefault="00BD5FCF" w:rsidP="00CA52C2">
      <w:pPr>
        <w:pStyle w:val="a9"/>
        <w:numPr>
          <w:ilvl w:val="0"/>
          <w:numId w:val="10"/>
        </w:numPr>
        <w:jc w:val="both"/>
      </w:pPr>
      <w:r w:rsidRPr="00CA3FC4">
        <w:t xml:space="preserve">Интервюта за извършените тестове – ще се реализират от </w:t>
      </w:r>
      <w:r w:rsidR="00D154BB" w:rsidRPr="00CA3FC4">
        <w:t xml:space="preserve">QA, които ще интервюират </w:t>
      </w:r>
      <w:r w:rsidR="006E3B6E">
        <w:t>тестерите</w:t>
      </w:r>
      <w:r w:rsidRPr="00CA3FC4">
        <w:t>. Те ще ни носят информация за</w:t>
      </w:r>
      <w:r w:rsidR="000C7628" w:rsidRPr="00CA3FC4">
        <w:t xml:space="preserve"> направените тестови случаи</w:t>
      </w:r>
      <w:r w:rsidR="00D154BB" w:rsidRPr="00CA3FC4">
        <w:t xml:space="preserve">. Ще се извършват </w:t>
      </w:r>
      <w:r w:rsidR="000F1D61">
        <w:t>при всеки извършен тест;</w:t>
      </w:r>
    </w:p>
    <w:p w:rsidR="000F1D61" w:rsidRPr="00CA3FC4" w:rsidRDefault="000F1D61" w:rsidP="00CA52C2">
      <w:pPr>
        <w:pStyle w:val="a9"/>
        <w:numPr>
          <w:ilvl w:val="0"/>
          <w:numId w:val="10"/>
        </w:numPr>
        <w:jc w:val="both"/>
      </w:pPr>
      <w:r>
        <w:t xml:space="preserve">Интервюта за извършената работа - ще се реализират от </w:t>
      </w:r>
      <w:r>
        <w:rPr>
          <w:lang w:val="en-US"/>
        </w:rPr>
        <w:t>QA,</w:t>
      </w:r>
      <w:r>
        <w:t xml:space="preserve"> които ще интервюират всички членове на екипа за свършената работа. Ще се извършват по време на всяка итерация. </w:t>
      </w:r>
    </w:p>
    <w:p w:rsidR="00EE5E87" w:rsidRPr="00CA3FC4" w:rsidRDefault="00033C04" w:rsidP="00CA52C2">
      <w:pPr>
        <w:pStyle w:val="1"/>
        <w:numPr>
          <w:ilvl w:val="0"/>
          <w:numId w:val="2"/>
        </w:numPr>
        <w:jc w:val="both"/>
      </w:pPr>
      <w:bookmarkStart w:id="29" w:name="_Toc400634645"/>
      <w:r w:rsidRPr="00CA3FC4">
        <w:t>Документация</w:t>
      </w:r>
      <w:bookmarkEnd w:id="29"/>
    </w:p>
    <w:p w:rsidR="0012713D" w:rsidRPr="00CA3FC4" w:rsidRDefault="0012713D" w:rsidP="00074729">
      <w:pPr>
        <w:pStyle w:val="a9"/>
        <w:ind w:firstLine="720"/>
        <w:jc w:val="both"/>
      </w:pPr>
      <w:r w:rsidRPr="00CA3FC4">
        <w:t>Този раздел включва</w:t>
      </w:r>
      <w:r w:rsidR="004E71A9" w:rsidRPr="00CA3FC4">
        <w:t xml:space="preserve"> документите, които ще </w:t>
      </w:r>
      <w:r w:rsidRPr="00CA3FC4">
        <w:t>отговарят за това качеството на продукта да отговаря на зададените му изисквания:</w:t>
      </w:r>
    </w:p>
    <w:p w:rsidR="0012713D" w:rsidRPr="00CA3FC4" w:rsidRDefault="0012713D" w:rsidP="00CA52C2">
      <w:pPr>
        <w:pStyle w:val="a9"/>
        <w:numPr>
          <w:ilvl w:val="0"/>
          <w:numId w:val="7"/>
        </w:numPr>
        <w:jc w:val="both"/>
      </w:pPr>
      <w:r w:rsidRPr="00CA3FC4">
        <w:t>План за разработка на проекта</w:t>
      </w:r>
      <w:r w:rsidR="004A5842" w:rsidRPr="00CA3FC4">
        <w:t xml:space="preserve"> – създава се във фаза Планиране;</w:t>
      </w:r>
    </w:p>
    <w:p w:rsidR="004A5842" w:rsidRPr="00CA3FC4" w:rsidRDefault="004A5842" w:rsidP="00CA52C2">
      <w:pPr>
        <w:pStyle w:val="a9"/>
        <w:numPr>
          <w:ilvl w:val="0"/>
          <w:numId w:val="7"/>
        </w:numPr>
        <w:jc w:val="both"/>
      </w:pPr>
      <w:r w:rsidRPr="00CA3FC4">
        <w:t>План за тестване</w:t>
      </w:r>
      <w:r w:rsidR="00A32B16" w:rsidRPr="00CA3FC4">
        <w:t xml:space="preserve"> – създава се във фаза Детайлизиране</w:t>
      </w:r>
      <w:r w:rsidRPr="00CA3FC4">
        <w:t>;</w:t>
      </w:r>
    </w:p>
    <w:p w:rsidR="004A5842" w:rsidRPr="00CA3FC4" w:rsidRDefault="004A5842" w:rsidP="00CA52C2">
      <w:pPr>
        <w:pStyle w:val="a9"/>
        <w:numPr>
          <w:ilvl w:val="0"/>
          <w:numId w:val="7"/>
        </w:numPr>
        <w:jc w:val="both"/>
      </w:pPr>
      <w:r w:rsidRPr="00CA3FC4">
        <w:t>Спецификации на софтуерните изисквания – определят се функционалните и нефункционалните изисквания във фаза Планиране;</w:t>
      </w:r>
    </w:p>
    <w:p w:rsidR="004A5842" w:rsidRPr="00CA3FC4" w:rsidRDefault="004A5842" w:rsidP="00CA52C2">
      <w:pPr>
        <w:pStyle w:val="a9"/>
        <w:numPr>
          <w:ilvl w:val="0"/>
          <w:numId w:val="7"/>
        </w:numPr>
        <w:jc w:val="both"/>
      </w:pPr>
      <w:r w:rsidRPr="00CA3FC4">
        <w:t xml:space="preserve">Софтуерна архитектура – създава се във фаза Планиране; </w:t>
      </w:r>
    </w:p>
    <w:p w:rsidR="004A5842" w:rsidRPr="00CA3FC4" w:rsidRDefault="004A5842" w:rsidP="00CA52C2">
      <w:pPr>
        <w:pStyle w:val="a9"/>
        <w:numPr>
          <w:ilvl w:val="0"/>
          <w:numId w:val="7"/>
        </w:numPr>
        <w:jc w:val="both"/>
      </w:pPr>
      <w:r w:rsidRPr="00CA3FC4">
        <w:t>Документация за потребителя – създава се в последната фаза</w:t>
      </w:r>
      <w:r w:rsidR="00A32B16" w:rsidRPr="00CA3FC4">
        <w:t xml:space="preserve"> на</w:t>
      </w:r>
      <w:r w:rsidRPr="00CA3FC4">
        <w:t xml:space="preserve"> Изграждане</w:t>
      </w:r>
      <w:r w:rsidR="007A055D" w:rsidRPr="00CA3FC4">
        <w:t>.</w:t>
      </w:r>
    </w:p>
    <w:p w:rsidR="00BF4BFE" w:rsidRPr="00CA3FC4" w:rsidRDefault="00A43844" w:rsidP="00CA52C2">
      <w:pPr>
        <w:pStyle w:val="a9"/>
        <w:numPr>
          <w:ilvl w:val="0"/>
          <w:numId w:val="7"/>
        </w:numPr>
        <w:jc w:val="both"/>
      </w:pPr>
      <w:r w:rsidRPr="00CA3FC4">
        <w:t>Бизнес модел</w:t>
      </w:r>
      <w:r w:rsidR="00A32B16" w:rsidRPr="00CA3FC4">
        <w:t xml:space="preserve"> – създава се във фаза Планиране</w:t>
      </w:r>
      <w:r w:rsidRPr="00CA3FC4">
        <w:t>;</w:t>
      </w:r>
    </w:p>
    <w:p w:rsidR="00A43844" w:rsidRPr="00CA3FC4" w:rsidRDefault="00A43844" w:rsidP="00CA52C2">
      <w:pPr>
        <w:pStyle w:val="a9"/>
        <w:numPr>
          <w:ilvl w:val="0"/>
          <w:numId w:val="7"/>
        </w:numPr>
        <w:jc w:val="both"/>
      </w:pPr>
      <w:r w:rsidRPr="00CA3FC4">
        <w:t>Модел на потребителските случаи</w:t>
      </w:r>
      <w:r w:rsidR="00A32B16" w:rsidRPr="00CA3FC4">
        <w:t xml:space="preserve"> – създава се във фаза Планиране</w:t>
      </w:r>
      <w:r w:rsidRPr="00CA3FC4">
        <w:t>;</w:t>
      </w:r>
    </w:p>
    <w:p w:rsidR="00A43844" w:rsidRPr="00CA3FC4" w:rsidRDefault="00A43844" w:rsidP="00CA52C2">
      <w:pPr>
        <w:pStyle w:val="a9"/>
        <w:numPr>
          <w:ilvl w:val="0"/>
          <w:numId w:val="7"/>
        </w:numPr>
        <w:jc w:val="both"/>
      </w:pPr>
      <w:r w:rsidRPr="00CA3FC4">
        <w:t>Модел на данните</w:t>
      </w:r>
      <w:r w:rsidR="00A32B16" w:rsidRPr="00CA3FC4">
        <w:t xml:space="preserve"> – създава се във фаза Планиране</w:t>
      </w:r>
      <w:r w:rsidRPr="00CA3FC4">
        <w:t>;</w:t>
      </w:r>
    </w:p>
    <w:p w:rsidR="00A43844" w:rsidRPr="00CA3FC4" w:rsidRDefault="00A43844" w:rsidP="00CA52C2">
      <w:pPr>
        <w:pStyle w:val="a9"/>
        <w:numPr>
          <w:ilvl w:val="0"/>
          <w:numId w:val="7"/>
        </w:numPr>
        <w:jc w:val="both"/>
      </w:pPr>
      <w:r w:rsidRPr="00CA3FC4">
        <w:t>Тестов модел</w:t>
      </w:r>
      <w:r w:rsidR="00A32B16" w:rsidRPr="00CA3FC4">
        <w:t xml:space="preserve"> – създава се  във фаза Детайлизиране</w:t>
      </w:r>
      <w:r w:rsidRPr="00CA3FC4">
        <w:t>;</w:t>
      </w:r>
    </w:p>
    <w:p w:rsidR="00A43844" w:rsidRPr="00CA3FC4" w:rsidRDefault="004E71A9" w:rsidP="00CA52C2">
      <w:pPr>
        <w:pStyle w:val="a9"/>
        <w:numPr>
          <w:ilvl w:val="0"/>
          <w:numId w:val="7"/>
        </w:numPr>
        <w:jc w:val="both"/>
      </w:pPr>
      <w:r w:rsidRPr="00CA3FC4">
        <w:t>Прототип</w:t>
      </w:r>
      <w:r w:rsidR="00A32B16" w:rsidRPr="00CA3FC4">
        <w:t xml:space="preserve"> – създава се в последната фаза на Детайлизиране</w:t>
      </w:r>
      <w:r w:rsidR="004F2FE7">
        <w:t>.</w:t>
      </w:r>
    </w:p>
    <w:p w:rsidR="00EE5E87" w:rsidRPr="00CA3FC4" w:rsidRDefault="008D3415" w:rsidP="00CA52C2">
      <w:pPr>
        <w:pStyle w:val="1"/>
        <w:numPr>
          <w:ilvl w:val="0"/>
          <w:numId w:val="2"/>
        </w:numPr>
        <w:jc w:val="both"/>
      </w:pPr>
      <w:bookmarkStart w:id="30" w:name="_Toc400634646"/>
      <w:r w:rsidRPr="00CA3FC4">
        <w:t>Стандарти и указания</w:t>
      </w:r>
      <w:bookmarkEnd w:id="30"/>
    </w:p>
    <w:p w:rsidR="007A055D" w:rsidRPr="00CA3FC4" w:rsidRDefault="007A055D" w:rsidP="00074729">
      <w:pPr>
        <w:pStyle w:val="a9"/>
        <w:ind w:firstLine="360"/>
        <w:jc w:val="both"/>
      </w:pPr>
      <w:r w:rsidRPr="00CA3FC4">
        <w:t>В този раздел са упоменати всички стандарти и насоки, които ще се използват по време на разработката на проекта:</w:t>
      </w:r>
    </w:p>
    <w:p w:rsidR="007A055D" w:rsidRPr="00CA3FC4" w:rsidRDefault="007A055D" w:rsidP="00CA52C2">
      <w:pPr>
        <w:pStyle w:val="a9"/>
        <w:numPr>
          <w:ilvl w:val="0"/>
          <w:numId w:val="12"/>
        </w:numPr>
        <w:jc w:val="both"/>
      </w:pPr>
      <w:r w:rsidRPr="009955DD">
        <w:rPr>
          <w:lang w:val="en-US"/>
        </w:rPr>
        <w:lastRenderedPageBreak/>
        <w:t>Java Code Conventions</w:t>
      </w:r>
      <w:r w:rsidRPr="00CA3FC4">
        <w:t xml:space="preserve"> – конвенцията на </w:t>
      </w:r>
      <w:r w:rsidRPr="009955DD">
        <w:rPr>
          <w:lang w:val="en-US"/>
        </w:rPr>
        <w:t>Oracle</w:t>
      </w:r>
      <w:r w:rsidRPr="00CA3FC4">
        <w:t xml:space="preserve"> за писане на програмен код;</w:t>
      </w:r>
    </w:p>
    <w:p w:rsidR="007A055D" w:rsidRPr="00CA3FC4" w:rsidRDefault="007A055D" w:rsidP="00CA52C2">
      <w:pPr>
        <w:pStyle w:val="a9"/>
        <w:numPr>
          <w:ilvl w:val="0"/>
          <w:numId w:val="12"/>
        </w:numPr>
        <w:jc w:val="both"/>
      </w:pPr>
      <w:r w:rsidRPr="00CA3FC4">
        <w:t>UML</w:t>
      </w:r>
      <w:r w:rsidR="00E711A9" w:rsidRPr="00CA3FC4">
        <w:t xml:space="preserve"> 2.0</w:t>
      </w:r>
      <w:r w:rsidRPr="00CA3FC4">
        <w:t xml:space="preserve"> – език </w:t>
      </w:r>
      <w:r w:rsidR="00D7695E" w:rsidRPr="00CA3FC4">
        <w:t>за</w:t>
      </w:r>
      <w:r w:rsidR="00321EDA" w:rsidRPr="00CA3FC4">
        <w:t xml:space="preserve"> графично моделиране на софтуер;</w:t>
      </w:r>
    </w:p>
    <w:p w:rsidR="00321EDA" w:rsidRPr="00CA3FC4" w:rsidRDefault="00321EDA" w:rsidP="00CA52C2">
      <w:pPr>
        <w:pStyle w:val="a9"/>
        <w:numPr>
          <w:ilvl w:val="0"/>
          <w:numId w:val="12"/>
        </w:numPr>
        <w:jc w:val="both"/>
      </w:pPr>
      <w:r w:rsidRPr="00CA3FC4">
        <w:t xml:space="preserve">BPMN </w:t>
      </w:r>
      <w:r w:rsidR="00E711A9" w:rsidRPr="00CA3FC4">
        <w:t>2.0</w:t>
      </w:r>
      <w:r w:rsidRPr="00CA3FC4">
        <w:t>– представяне на бизнес процесите;</w:t>
      </w:r>
    </w:p>
    <w:p w:rsidR="002A5996" w:rsidRPr="00CA3FC4" w:rsidRDefault="002A5996" w:rsidP="00CA52C2">
      <w:pPr>
        <w:pStyle w:val="a9"/>
        <w:numPr>
          <w:ilvl w:val="0"/>
          <w:numId w:val="12"/>
        </w:numPr>
        <w:jc w:val="both"/>
      </w:pPr>
      <w:r w:rsidRPr="00CA3FC4">
        <w:t>XML – стандарт, който определя правила за създаване на специализирани езици и синтаксисът, на който тез</w:t>
      </w:r>
      <w:r w:rsidR="000C7628" w:rsidRPr="00CA3FC4">
        <w:t>и езици трябва да се подчиняват;</w:t>
      </w:r>
    </w:p>
    <w:p w:rsidR="00396618" w:rsidRPr="00CA3FC4" w:rsidRDefault="00396618" w:rsidP="00CA52C2">
      <w:pPr>
        <w:pStyle w:val="a9"/>
        <w:numPr>
          <w:ilvl w:val="0"/>
          <w:numId w:val="12"/>
        </w:numPr>
        <w:jc w:val="both"/>
      </w:pPr>
      <w:r w:rsidRPr="00CA3FC4">
        <w:t>AJA</w:t>
      </w:r>
      <w:r w:rsidR="00BB3A4E" w:rsidRPr="00CA3FC4">
        <w:t>X – похват е разработката на уеб базирани приложения, който ще използваме за нашата система</w:t>
      </w:r>
      <w:r w:rsidR="00170A87" w:rsidRPr="00CA3FC4">
        <w:t>.</w:t>
      </w:r>
    </w:p>
    <w:p w:rsidR="00A137A4" w:rsidRPr="00CA3FC4" w:rsidRDefault="00A137A4" w:rsidP="009770E2">
      <w:pPr>
        <w:pStyle w:val="a9"/>
        <w:ind w:firstLine="360"/>
        <w:jc w:val="both"/>
      </w:pPr>
      <w:r w:rsidRPr="00CA3FC4">
        <w:t>Указания за именуване на документите:</w:t>
      </w:r>
    </w:p>
    <w:p w:rsidR="003E155B" w:rsidRPr="00CA3FC4" w:rsidRDefault="000F1D61" w:rsidP="00CA52C2">
      <w:pPr>
        <w:pStyle w:val="a9"/>
        <w:numPr>
          <w:ilvl w:val="0"/>
          <w:numId w:val="22"/>
        </w:numPr>
        <w:jc w:val="both"/>
      </w:pPr>
      <w:r>
        <w:t>В началото</w:t>
      </w:r>
      <w:r w:rsidR="00CF4692">
        <w:rPr>
          <w:lang w:val="en-US"/>
        </w:rPr>
        <w:t xml:space="preserve"> </w:t>
      </w:r>
      <w:r w:rsidR="00CF4692">
        <w:t>е номера на документа, след това</w:t>
      </w:r>
      <w:r>
        <w:t xml:space="preserve"> са инициалите на системата (</w:t>
      </w:r>
      <w:r>
        <w:rPr>
          <w:lang w:val="en-US"/>
        </w:rPr>
        <w:t>EH</w:t>
      </w:r>
      <w:r>
        <w:t>), след което се поставя тире и се изписва и</w:t>
      </w:r>
      <w:r w:rsidR="003E155B" w:rsidRPr="00CA3FC4">
        <w:t>мето на файла</w:t>
      </w:r>
      <w:r w:rsidR="00556919" w:rsidRPr="00CA3FC4">
        <w:t xml:space="preserve"> със английското му значение</w:t>
      </w:r>
      <w:r w:rsidR="00980940">
        <w:rPr>
          <w:lang w:val="en-US"/>
        </w:rPr>
        <w:t xml:space="preserve">, </w:t>
      </w:r>
      <w:r w:rsidR="00980940">
        <w:t xml:space="preserve">като всяка дума започва с главна буква и не се поставя </w:t>
      </w:r>
      <w:r w:rsidR="00CE6A31">
        <w:t xml:space="preserve">разстояние </w:t>
      </w:r>
      <w:r w:rsidR="00980940">
        <w:t>между думите</w:t>
      </w:r>
      <w:r w:rsidR="00CE6A31">
        <w:t>. Рапортите се именуват по</w:t>
      </w:r>
      <w:r w:rsidR="00A3527F">
        <w:t xml:space="preserve"> следния начин: в началото са инициалите на системата</w:t>
      </w:r>
      <w:r w:rsidR="00A3527F">
        <w:rPr>
          <w:lang w:val="en-US"/>
        </w:rPr>
        <w:t xml:space="preserve"> (EH)</w:t>
      </w:r>
      <w:r w:rsidR="00A3527F">
        <w:t xml:space="preserve">, след което се поставя тире и се изписва </w:t>
      </w:r>
      <w:r w:rsidR="00A3527F">
        <w:rPr>
          <w:lang w:val="en-US"/>
        </w:rPr>
        <w:t>Report</w:t>
      </w:r>
      <w:r w:rsidR="00A3527F">
        <w:t>, поставя се тире, имената на човекът попълнил рапорта</w:t>
      </w:r>
      <w:r w:rsidR="00A3527F">
        <w:rPr>
          <w:lang w:val="en-US"/>
        </w:rPr>
        <w:t xml:space="preserve">, </w:t>
      </w:r>
      <w:r w:rsidR="00A3527F">
        <w:t>като не се оставя разстояние между тях и всяко от имената е с главна буква, поставя се тире и се попълва датата, като се пише първо годината, след това тире, пише се месецът, поставя се тире и се пише датата. Пример "</w:t>
      </w:r>
      <w:r w:rsidR="007C1D12">
        <w:t>2-</w:t>
      </w:r>
      <w:r w:rsidR="00A3527F">
        <w:rPr>
          <w:lang w:val="en-US"/>
        </w:rPr>
        <w:t>EH-Report-LilqnaMarinova-2014-10-12</w:t>
      </w:r>
      <w:r w:rsidR="00A3527F">
        <w:t>"</w:t>
      </w:r>
      <w:r w:rsidR="00556919" w:rsidRPr="00CA3FC4">
        <w:t>;</w:t>
      </w:r>
    </w:p>
    <w:p w:rsidR="000C7628" w:rsidRPr="00CA3FC4" w:rsidRDefault="003E155B" w:rsidP="00CA52C2">
      <w:pPr>
        <w:pStyle w:val="a9"/>
        <w:numPr>
          <w:ilvl w:val="0"/>
          <w:numId w:val="22"/>
        </w:numPr>
        <w:jc w:val="both"/>
      </w:pPr>
      <w:r w:rsidRPr="00CA3FC4">
        <w:t>Версия номер</w:t>
      </w:r>
      <w:r w:rsidR="00556919" w:rsidRPr="00CA3FC4">
        <w:t xml:space="preserve"> – коя версия на документът е</w:t>
      </w:r>
      <w:r w:rsidR="00810088">
        <w:t>.</w:t>
      </w:r>
    </w:p>
    <w:p w:rsidR="003E155B" w:rsidRPr="00CA3FC4" w:rsidRDefault="00556919" w:rsidP="00CA52C2">
      <w:pPr>
        <w:pStyle w:val="a9"/>
        <w:ind w:left="1080"/>
        <w:jc w:val="both"/>
      </w:pPr>
      <w:r w:rsidRPr="00CA3FC4">
        <w:t xml:space="preserve">Пример: </w:t>
      </w:r>
      <w:r w:rsidR="007C1D12">
        <w:t>2-</w:t>
      </w:r>
      <w:r w:rsidR="000F1D61">
        <w:rPr>
          <w:lang w:val="en-US"/>
        </w:rPr>
        <w:t>EH-</w:t>
      </w:r>
      <w:r w:rsidR="00980940">
        <w:t>QualityAssurance</w:t>
      </w:r>
      <w:r w:rsidR="000C7628" w:rsidRPr="00CA3FC4">
        <w:t>Plan-v1-0</w:t>
      </w:r>
    </w:p>
    <w:p w:rsidR="00401AA6" w:rsidRPr="00CA3FC4" w:rsidRDefault="00401AA6" w:rsidP="009770E2">
      <w:pPr>
        <w:pStyle w:val="a9"/>
        <w:ind w:firstLine="360"/>
        <w:jc w:val="both"/>
      </w:pPr>
      <w:r w:rsidRPr="00CA3FC4">
        <w:t>Указания за писане на препратки:</w:t>
      </w:r>
    </w:p>
    <w:p w:rsidR="00401AA6" w:rsidRPr="00CA3FC4" w:rsidRDefault="00401AA6" w:rsidP="00CA52C2">
      <w:pPr>
        <w:pStyle w:val="a9"/>
        <w:numPr>
          <w:ilvl w:val="0"/>
          <w:numId w:val="21"/>
        </w:numPr>
        <w:jc w:val="both"/>
      </w:pPr>
      <w:r w:rsidRPr="00CA3FC4">
        <w:t xml:space="preserve">Препратките да се изписват по следния начин – </w:t>
      </w:r>
      <w:r w:rsidR="00297F69" w:rsidRPr="00CA3FC4">
        <w:t>изписва се името на документа в кавички</w:t>
      </w:r>
    </w:p>
    <w:p w:rsidR="00401AA6" w:rsidRPr="00CA3FC4" w:rsidRDefault="00401AA6" w:rsidP="00CA52C2">
      <w:pPr>
        <w:pStyle w:val="a9"/>
        <w:ind w:left="1080"/>
        <w:jc w:val="both"/>
      </w:pPr>
      <w:r w:rsidRPr="00CA3FC4">
        <w:t>Пример: Препратка към следния документ:</w:t>
      </w:r>
    </w:p>
    <w:p w:rsidR="00401AA6" w:rsidRPr="00DF7A50" w:rsidRDefault="00297F69" w:rsidP="00CA52C2">
      <w:pPr>
        <w:pStyle w:val="a9"/>
        <w:numPr>
          <w:ilvl w:val="0"/>
          <w:numId w:val="29"/>
        </w:numPr>
        <w:jc w:val="both"/>
      </w:pPr>
      <w:r w:rsidRPr="00CA3FC4">
        <w:t>„</w:t>
      </w:r>
      <w:r w:rsidR="00401AA6" w:rsidRPr="00CA3FC4">
        <w:t>П</w:t>
      </w:r>
      <w:r w:rsidRPr="00CA3FC4">
        <w:t>лан за управление на качеството”.</w:t>
      </w:r>
    </w:p>
    <w:p w:rsidR="00DF7A50" w:rsidRDefault="00DF7A50" w:rsidP="00DF7A50">
      <w:pPr>
        <w:pStyle w:val="a9"/>
        <w:ind w:left="1134"/>
        <w:jc w:val="both"/>
      </w:pPr>
      <w:r>
        <w:t>Указания за писане на дати</w:t>
      </w:r>
      <w:r w:rsidR="00810088">
        <w:t xml:space="preserve"> в таблиците "История на промените":</w:t>
      </w:r>
    </w:p>
    <w:p w:rsidR="00810088" w:rsidRPr="00DF7A50" w:rsidRDefault="00810088" w:rsidP="00810088">
      <w:pPr>
        <w:pStyle w:val="a9"/>
        <w:numPr>
          <w:ilvl w:val="0"/>
          <w:numId w:val="29"/>
        </w:numPr>
        <w:jc w:val="both"/>
      </w:pPr>
      <w:r>
        <w:t>Датата се пише по следния начин - първо се изписва годината, след това се поставя "/", след нея се изписва месецът, отново се поставя "/" и се изписва датата. Пример: 2014/10/08.</w:t>
      </w:r>
    </w:p>
    <w:p w:rsidR="00EE5E87" w:rsidRPr="00CA3FC4" w:rsidRDefault="002D20B5" w:rsidP="00CA52C2">
      <w:pPr>
        <w:pStyle w:val="1"/>
        <w:numPr>
          <w:ilvl w:val="0"/>
          <w:numId w:val="2"/>
        </w:numPr>
        <w:jc w:val="both"/>
      </w:pPr>
      <w:bookmarkStart w:id="31" w:name="_Toc400634647"/>
      <w:r w:rsidRPr="00CA3FC4">
        <w:t>Метрики</w:t>
      </w:r>
      <w:bookmarkEnd w:id="31"/>
    </w:p>
    <w:p w:rsidR="002B4A73" w:rsidRPr="00CA3FC4" w:rsidRDefault="002B4A73" w:rsidP="009770E2">
      <w:pPr>
        <w:pStyle w:val="a9"/>
        <w:ind w:firstLine="720"/>
        <w:jc w:val="both"/>
      </w:pPr>
      <w:r w:rsidRPr="00CA3FC4">
        <w:t>Метрики за проследяване на грешки:</w:t>
      </w:r>
    </w:p>
    <w:p w:rsidR="002B4A73" w:rsidRPr="00CA3FC4" w:rsidRDefault="002B4A73" w:rsidP="00CA52C2">
      <w:pPr>
        <w:pStyle w:val="a9"/>
        <w:numPr>
          <w:ilvl w:val="0"/>
          <w:numId w:val="30"/>
        </w:numPr>
        <w:jc w:val="both"/>
      </w:pPr>
      <w:r w:rsidRPr="00CA3FC4">
        <w:t>Об</w:t>
      </w:r>
      <w:r w:rsidR="006E1889" w:rsidRPr="00CA3FC4">
        <w:t xml:space="preserve">щ брой намерени грешки – общия брой </w:t>
      </w:r>
      <w:r w:rsidRPr="00CA3FC4">
        <w:t>намерени грешки в кода на системата. Ще бъдат обхванати всички файлове, които съдържат програмен код. Метриката ще се отчита като се вземат в предвид грешките въведени в JIRA</w:t>
      </w:r>
      <w:r w:rsidR="00E22B6D">
        <w:t xml:space="preserve"> </w:t>
      </w:r>
      <w:r w:rsidR="003152FF">
        <w:t xml:space="preserve">на </w:t>
      </w:r>
      <w:r w:rsidR="003152FF">
        <w:rPr>
          <w:lang w:val="en-US"/>
        </w:rPr>
        <w:t>BitBucket</w:t>
      </w:r>
      <w:r w:rsidR="003152FF">
        <w:t xml:space="preserve">, както и чрез  таблици и интервюта, понеже филтрите в </w:t>
      </w:r>
      <w:r w:rsidR="003152FF">
        <w:rPr>
          <w:lang w:val="en-US"/>
        </w:rPr>
        <w:t>BitBucket</w:t>
      </w:r>
      <w:r w:rsidR="003152FF">
        <w:t xml:space="preserve"> са малко</w:t>
      </w:r>
      <w:r w:rsidRPr="00CA3FC4">
        <w:t>;</w:t>
      </w:r>
    </w:p>
    <w:p w:rsidR="002B4A73" w:rsidRPr="00CA3FC4" w:rsidRDefault="002B4A73" w:rsidP="00187FB2">
      <w:pPr>
        <w:pStyle w:val="a9"/>
        <w:numPr>
          <w:ilvl w:val="1"/>
          <w:numId w:val="30"/>
        </w:numPr>
        <w:jc w:val="both"/>
      </w:pPr>
      <w:r w:rsidRPr="00CA3FC4">
        <w:t>Неразрешени грешки – общият брой открити и неразрешени грешки в системата</w:t>
      </w:r>
      <w:r w:rsidR="00B60C8C" w:rsidRPr="00CA3FC4">
        <w:t>. Стойността ще е част от общия брой грешки</w:t>
      </w:r>
      <w:r w:rsidRPr="00CA3FC4">
        <w:t>;</w:t>
      </w:r>
    </w:p>
    <w:p w:rsidR="002B4A73" w:rsidRPr="00CA3FC4" w:rsidRDefault="002B4A73" w:rsidP="00187FB2">
      <w:pPr>
        <w:pStyle w:val="a9"/>
        <w:numPr>
          <w:ilvl w:val="1"/>
          <w:numId w:val="30"/>
        </w:numPr>
        <w:jc w:val="both"/>
      </w:pPr>
      <w:r w:rsidRPr="00CA3FC4">
        <w:t>Разрешени грешки – общият брой открити и разрешени грешки в системата</w:t>
      </w:r>
      <w:r w:rsidR="00B60C8C" w:rsidRPr="00CA3FC4">
        <w:t>. Стойността ще е част от общия брой грешки</w:t>
      </w:r>
      <w:r w:rsidRPr="00CA3FC4">
        <w:t>;</w:t>
      </w:r>
    </w:p>
    <w:p w:rsidR="00B60C8C" w:rsidRPr="00CA3FC4" w:rsidRDefault="00B60C8C" w:rsidP="00CA52C2">
      <w:pPr>
        <w:pStyle w:val="a9"/>
        <w:numPr>
          <w:ilvl w:val="0"/>
          <w:numId w:val="30"/>
        </w:numPr>
        <w:jc w:val="both"/>
      </w:pPr>
      <w:r w:rsidRPr="00CA3FC4">
        <w:t>Реализирани функционалности – общия брой реализирани функционалности и броя оставащи да се изпълнят;</w:t>
      </w:r>
    </w:p>
    <w:p w:rsidR="00B60C8C" w:rsidRPr="00CA3FC4" w:rsidRDefault="00B60C8C" w:rsidP="00CA52C2">
      <w:pPr>
        <w:pStyle w:val="a9"/>
        <w:numPr>
          <w:ilvl w:val="0"/>
          <w:numId w:val="30"/>
        </w:numPr>
        <w:jc w:val="both"/>
      </w:pPr>
      <w:r w:rsidRPr="00CA3FC4">
        <w:t xml:space="preserve">Програмирани </w:t>
      </w:r>
      <w:r w:rsidRPr="00074729">
        <w:rPr>
          <w:lang w:val="en-US"/>
        </w:rPr>
        <w:t>Use Case</w:t>
      </w:r>
      <w:r w:rsidR="005F7365">
        <w:rPr>
          <w:lang w:val="en-US"/>
        </w:rPr>
        <w:t>(UC)</w:t>
      </w:r>
      <w:r w:rsidRPr="00CA3FC4">
        <w:t xml:space="preserve"> – общия брой програмирани </w:t>
      </w:r>
      <w:r w:rsidRPr="00074729">
        <w:rPr>
          <w:lang w:val="en-US"/>
        </w:rPr>
        <w:t>U</w:t>
      </w:r>
      <w:r w:rsidR="005F7365">
        <w:rPr>
          <w:lang w:val="en-US"/>
        </w:rPr>
        <w:t>C</w:t>
      </w:r>
      <w:r w:rsidR="0067596E" w:rsidRPr="00074729">
        <w:rPr>
          <w:lang w:val="en-US"/>
        </w:rPr>
        <w:t>.</w:t>
      </w:r>
      <w:r w:rsidR="0067596E" w:rsidRPr="00CA3FC4">
        <w:t xml:space="preserve"> Дава ни информация за това колко още </w:t>
      </w:r>
      <w:r w:rsidR="0067596E" w:rsidRPr="00074729">
        <w:rPr>
          <w:lang w:val="en-US"/>
        </w:rPr>
        <w:t>UC</w:t>
      </w:r>
      <w:r w:rsidR="0067596E" w:rsidRPr="00CA3FC4">
        <w:t xml:space="preserve"> ни остават да се програмират и дали сме в графика, предвиден за изпълнението на задачата</w:t>
      </w:r>
      <w:r w:rsidR="005F7365">
        <w:t xml:space="preserve">. Информацията за програмираните </w:t>
      </w:r>
      <w:r w:rsidR="005F7365">
        <w:rPr>
          <w:lang w:val="en-US"/>
        </w:rPr>
        <w:t xml:space="preserve">UC </w:t>
      </w:r>
      <w:r w:rsidR="005F7365">
        <w:t>ще се набавя от р</w:t>
      </w:r>
      <w:r w:rsidR="00E22B6D">
        <w:t>а</w:t>
      </w:r>
      <w:r w:rsidR="005F7365">
        <w:t>порти от програмистите</w:t>
      </w:r>
      <w:r w:rsidRPr="00CA3FC4">
        <w:t>;</w:t>
      </w:r>
    </w:p>
    <w:p w:rsidR="00B60C8C" w:rsidRPr="00CA3FC4" w:rsidRDefault="005039DF" w:rsidP="00CA52C2">
      <w:pPr>
        <w:pStyle w:val="a9"/>
        <w:numPr>
          <w:ilvl w:val="0"/>
          <w:numId w:val="30"/>
        </w:numPr>
        <w:jc w:val="both"/>
      </w:pPr>
      <w:r>
        <w:lastRenderedPageBreak/>
        <w:t>Общ брой т</w:t>
      </w:r>
      <w:r w:rsidR="005F7365">
        <w:t>естови случаи - включва броя изпълнени тестови случаи(брой успешни и неуспешни) и броя оставащи да се извършат</w:t>
      </w:r>
      <w:r w:rsidR="00B60C8C" w:rsidRPr="00CA3FC4">
        <w:t>;</w:t>
      </w:r>
    </w:p>
    <w:p w:rsidR="006E1889" w:rsidRPr="00CA3FC4" w:rsidRDefault="00F9036C" w:rsidP="00F9036C">
      <w:pPr>
        <w:ind w:left="709"/>
        <w:jc w:val="both"/>
      </w:pPr>
      <w:r>
        <w:rPr>
          <w:lang w:val="en-US"/>
        </w:rPr>
        <w:tab/>
      </w:r>
      <w:r>
        <w:rPr>
          <w:lang w:val="en-US"/>
        </w:rPr>
        <w:tab/>
      </w:r>
      <w:r w:rsidR="009852DD" w:rsidRPr="00CA3FC4">
        <w:t>Приоритет на грешките(бъговете)</w:t>
      </w:r>
      <w:r w:rsidR="006E1889" w:rsidRPr="00CA3FC4">
        <w:t xml:space="preserve"> - </w:t>
      </w:r>
      <w:r w:rsidR="009852DD" w:rsidRPr="00CA3FC4">
        <w:t>з</w:t>
      </w:r>
      <w:r w:rsidR="006E1889" w:rsidRPr="00CA3FC4">
        <w:t>а отчитането на метриката ще се взима под предвид грешките въведени в уеб базираната система JIRA</w:t>
      </w:r>
      <w:r w:rsidR="003152FF">
        <w:t xml:space="preserve"> на </w:t>
      </w:r>
      <w:r w:rsidR="003152FF">
        <w:rPr>
          <w:lang w:val="en-US"/>
        </w:rPr>
        <w:t>BitBucket</w:t>
      </w:r>
      <w:r w:rsidR="00DB0A97">
        <w:rPr>
          <w:lang w:val="en-US"/>
        </w:rPr>
        <w:t xml:space="preserve"> </w:t>
      </w:r>
      <w:r w:rsidR="009852DD" w:rsidRPr="00CA3FC4">
        <w:t>и тяхното н</w:t>
      </w:r>
      <w:r w:rsidR="00B87E45" w:rsidRPr="00CA3FC4">
        <w:t>иво на сериозност</w:t>
      </w:r>
      <w:r w:rsidR="00B87E45" w:rsidRPr="00074729">
        <w:rPr>
          <w:lang w:val="en-US"/>
        </w:rPr>
        <w:t>: critical, major</w:t>
      </w:r>
      <w:r w:rsidR="009852DD" w:rsidRPr="00074729">
        <w:rPr>
          <w:lang w:val="en-US"/>
        </w:rPr>
        <w:t>, trivial, minor</w:t>
      </w:r>
      <w:r w:rsidR="009852DD" w:rsidRPr="00CA3FC4">
        <w:t xml:space="preserve"> и </w:t>
      </w:r>
      <w:r w:rsidR="009852DD" w:rsidRPr="00074729">
        <w:rPr>
          <w:lang w:val="en-US"/>
        </w:rPr>
        <w:t>blocker</w:t>
      </w:r>
      <w:r w:rsidR="009852DD" w:rsidRPr="00CA3FC4">
        <w:t xml:space="preserve">. Като </w:t>
      </w:r>
      <w:r w:rsidR="009852DD" w:rsidRPr="00074729">
        <w:rPr>
          <w:lang w:val="en-US"/>
        </w:rPr>
        <w:t>blocker</w:t>
      </w:r>
      <w:r w:rsidR="009852DD" w:rsidRPr="00CA3FC4">
        <w:t xml:space="preserve"> и </w:t>
      </w:r>
      <w:r w:rsidR="00B87E45" w:rsidRPr="00074729">
        <w:rPr>
          <w:lang w:val="en-US"/>
        </w:rPr>
        <w:t>critical</w:t>
      </w:r>
      <w:r w:rsidR="00DB0A97">
        <w:rPr>
          <w:lang w:val="en-US"/>
        </w:rPr>
        <w:t xml:space="preserve"> </w:t>
      </w:r>
      <w:r w:rsidR="009852DD" w:rsidRPr="00CA3FC4">
        <w:t>са от най – висок приоритет за разрешаване, със среден приоритет са</w:t>
      </w:r>
      <w:r w:rsidR="00DB0A97">
        <w:rPr>
          <w:lang w:val="en-US"/>
        </w:rPr>
        <w:t xml:space="preserve"> </w:t>
      </w:r>
      <w:r w:rsidR="00B87E45" w:rsidRPr="00074729">
        <w:rPr>
          <w:lang w:val="en-US"/>
        </w:rPr>
        <w:t>major</w:t>
      </w:r>
      <w:r w:rsidR="009852DD" w:rsidRPr="00CA3FC4">
        <w:t xml:space="preserve">, с нисък приоритет са </w:t>
      </w:r>
      <w:r w:rsidR="009852DD" w:rsidRPr="00074729">
        <w:rPr>
          <w:lang w:val="en-US"/>
        </w:rPr>
        <w:t>minor</w:t>
      </w:r>
      <w:r w:rsidR="009852DD" w:rsidRPr="00CA3FC4">
        <w:t xml:space="preserve"> и </w:t>
      </w:r>
      <w:r w:rsidR="009852DD" w:rsidRPr="00074729">
        <w:rPr>
          <w:lang w:val="en-US"/>
        </w:rPr>
        <w:t>trivial</w:t>
      </w:r>
      <w:r w:rsidR="009852DD" w:rsidRPr="00CA3FC4">
        <w:t>.</w:t>
      </w:r>
    </w:p>
    <w:p w:rsidR="006E1889" w:rsidRPr="00CA3FC4" w:rsidRDefault="006E1889" w:rsidP="00CA52C2">
      <w:pPr>
        <w:ind w:left="1440"/>
        <w:jc w:val="both"/>
      </w:pPr>
    </w:p>
    <w:p w:rsidR="002B4A73" w:rsidRPr="00CA3FC4" w:rsidRDefault="002B4A73" w:rsidP="009770E2">
      <w:pPr>
        <w:pStyle w:val="a9"/>
        <w:ind w:firstLine="720"/>
        <w:jc w:val="both"/>
      </w:pPr>
      <w:r w:rsidRPr="00CA3FC4">
        <w:t>Метрики за определяне на качеството на процеса на разработка:</w:t>
      </w:r>
    </w:p>
    <w:p w:rsidR="002B4A73" w:rsidRPr="00CA3FC4" w:rsidRDefault="002B4A73" w:rsidP="00CA52C2">
      <w:pPr>
        <w:pStyle w:val="a9"/>
        <w:numPr>
          <w:ilvl w:val="0"/>
          <w:numId w:val="31"/>
        </w:numPr>
        <w:jc w:val="both"/>
      </w:pPr>
      <w:r w:rsidRPr="00CA3FC4">
        <w:t>Общото време отнело за разработката на проекта в човекочаса – включва времето за разработка на проекта на всяка от итерациите</w:t>
      </w:r>
      <w:r w:rsidR="00827B4A" w:rsidRPr="00CA3FC4">
        <w:t>. Метриката ще се отчита на базата на свършената работа описана в JIRA</w:t>
      </w:r>
      <w:r w:rsidR="00786EAB">
        <w:t xml:space="preserve"> </w:t>
      </w:r>
      <w:r w:rsidR="003152FF">
        <w:t xml:space="preserve">на </w:t>
      </w:r>
      <w:r w:rsidR="003152FF">
        <w:rPr>
          <w:lang w:val="en-US"/>
        </w:rPr>
        <w:t>BitBucket</w:t>
      </w:r>
      <w:r w:rsidR="003152FF">
        <w:t xml:space="preserve">, както и чрез таблици и интервюта, поради малкия брой филтри в </w:t>
      </w:r>
      <w:r w:rsidR="003152FF">
        <w:rPr>
          <w:lang w:val="en-US"/>
        </w:rPr>
        <w:t>BitBucket</w:t>
      </w:r>
      <w:r w:rsidR="003152FF">
        <w:t>. В коментарите на задачите всеки от членовете на екипа ще записва времето необходимо за изпълнението на задачата</w:t>
      </w:r>
      <w:r w:rsidR="00827B4A" w:rsidRPr="00CA3FC4">
        <w:t>;</w:t>
      </w:r>
    </w:p>
    <w:p w:rsidR="00827B4A" w:rsidRPr="00CA3FC4" w:rsidRDefault="00827B4A" w:rsidP="00187FB2">
      <w:pPr>
        <w:pStyle w:val="a9"/>
        <w:numPr>
          <w:ilvl w:val="1"/>
          <w:numId w:val="31"/>
        </w:numPr>
        <w:jc w:val="both"/>
      </w:pPr>
      <w:r w:rsidRPr="00CA3FC4">
        <w:t>Предвидено време</w:t>
      </w:r>
      <w:r w:rsidR="00B63016" w:rsidRPr="00CA3FC4">
        <w:t xml:space="preserve"> в човекочаса</w:t>
      </w:r>
      <w:r w:rsidRPr="00CA3FC4">
        <w:t xml:space="preserve"> – времето предвидено за проектирането на </w:t>
      </w:r>
      <w:r w:rsidR="00241EA6" w:rsidRPr="00CA3FC4">
        <w:t>целия софтуерен</w:t>
      </w:r>
      <w:r w:rsidRPr="00CA3FC4">
        <w:t xml:space="preserve"> продукт. Стойността ще е част от общото време отнело за разработката на проекта;</w:t>
      </w:r>
    </w:p>
    <w:p w:rsidR="00CE6A31" w:rsidRDefault="00827B4A" w:rsidP="00CE6A31">
      <w:pPr>
        <w:pStyle w:val="a9"/>
        <w:numPr>
          <w:ilvl w:val="1"/>
          <w:numId w:val="31"/>
        </w:numPr>
        <w:jc w:val="both"/>
      </w:pPr>
      <w:r w:rsidRPr="00CA3FC4">
        <w:t>Изпълнено време</w:t>
      </w:r>
      <w:r w:rsidR="00B63016" w:rsidRPr="00CA3FC4">
        <w:t xml:space="preserve"> в човекочаса</w:t>
      </w:r>
      <w:r w:rsidRPr="00CA3FC4">
        <w:t xml:space="preserve"> – времето, което реално е отнело за разработката на</w:t>
      </w:r>
      <w:r w:rsidR="00241EA6" w:rsidRPr="00CA3FC4">
        <w:t xml:space="preserve"> целия софтуерен</w:t>
      </w:r>
      <w:r w:rsidRPr="00CA3FC4">
        <w:t xml:space="preserve"> продукт. Стойността ще е част от общото време отнело за разработката на проекта;</w:t>
      </w:r>
    </w:p>
    <w:p w:rsidR="00E91F88" w:rsidRDefault="00E91F88" w:rsidP="00F322B2">
      <w:pPr>
        <w:pStyle w:val="2"/>
        <w:jc w:val="both"/>
      </w:pPr>
      <w:r>
        <w:t>Процес</w:t>
      </w:r>
    </w:p>
    <w:p w:rsidR="00E91F88" w:rsidRDefault="00C979D0" w:rsidP="00F322B2">
      <w:pPr>
        <w:ind w:left="709"/>
        <w:jc w:val="both"/>
      </w:pPr>
      <w:r>
        <w:tab/>
      </w:r>
      <w:r>
        <w:tab/>
        <w:t>При добре развиващия</w:t>
      </w:r>
      <w:r w:rsidR="00C676D9">
        <w:t xml:space="preserve">т се процес съотношението между отворени и затворени </w:t>
      </w:r>
      <w:r w:rsidR="00FC1537">
        <w:t xml:space="preserve">задачи и </w:t>
      </w:r>
      <w:r w:rsidR="00C676D9">
        <w:t xml:space="preserve">грешки трябва да е в полза на затворените такива. </w:t>
      </w:r>
      <w:r w:rsidR="006E5065">
        <w:t>За да бъде определен процеса като добре развиващ се</w:t>
      </w:r>
      <w:r w:rsidR="004434E6">
        <w:t>,</w:t>
      </w:r>
      <w:r w:rsidR="006E5065">
        <w:t xml:space="preserve"> </w:t>
      </w:r>
      <w:r w:rsidR="00614B9A">
        <w:t xml:space="preserve">затворените </w:t>
      </w:r>
      <w:r w:rsidR="00FC1537">
        <w:t xml:space="preserve">задачи и </w:t>
      </w:r>
      <w:r w:rsidR="00614B9A">
        <w:t xml:space="preserve">грешки трябва да </w:t>
      </w:r>
      <w:r w:rsidR="004434E6">
        <w:t>са</w:t>
      </w:r>
      <w:r w:rsidR="00614B9A">
        <w:t xml:space="preserve"> над 60% от общия брой </w:t>
      </w:r>
      <w:r w:rsidR="00FC1537">
        <w:t>такива</w:t>
      </w:r>
      <w:r w:rsidR="00614B9A">
        <w:t xml:space="preserve">. </w:t>
      </w:r>
      <w:r w:rsidR="00C676D9">
        <w:t xml:space="preserve">Пример: имаме общо </w:t>
      </w:r>
      <w:r w:rsidR="006E5065">
        <w:t>100</w:t>
      </w:r>
      <w:r w:rsidR="00C676D9">
        <w:t xml:space="preserve"> на брой грешки</w:t>
      </w:r>
      <w:r w:rsidR="00FC1537">
        <w:t xml:space="preserve"> и задачи,</w:t>
      </w:r>
      <w:r w:rsidR="006E5065">
        <w:t xml:space="preserve"> и над </w:t>
      </w:r>
      <w:r w:rsidR="0070248D">
        <w:rPr>
          <w:lang w:val="en-US"/>
        </w:rPr>
        <w:t>60</w:t>
      </w:r>
      <w:r w:rsidR="00555AE0">
        <w:t xml:space="preserve"> от тях са затворени, а останалите </w:t>
      </w:r>
      <w:r w:rsidR="0070248D">
        <w:rPr>
          <w:lang w:val="en-US"/>
        </w:rPr>
        <w:t>40</w:t>
      </w:r>
      <w:r w:rsidR="00555AE0">
        <w:t xml:space="preserve"> </w:t>
      </w:r>
      <w:r w:rsidR="007F3DDD">
        <w:t>са все</w:t>
      </w:r>
      <w:r w:rsidR="00555AE0">
        <w:t xml:space="preserve"> още о</w:t>
      </w:r>
      <w:r w:rsidR="007F3DDD">
        <w:t xml:space="preserve">творени. </w:t>
      </w:r>
      <w:r w:rsidR="004434E6">
        <w:t>Това означава, че процесът се развива добре и членовете от екипа си вършат работата.</w:t>
      </w:r>
    </w:p>
    <w:p w:rsidR="00B033E9" w:rsidRDefault="007F3DDD" w:rsidP="00F322B2">
      <w:pPr>
        <w:ind w:left="709"/>
        <w:jc w:val="both"/>
      </w:pPr>
      <w:r>
        <w:tab/>
      </w:r>
      <w:r>
        <w:tab/>
        <w:t>При зле развиващ се процес съотношението между отворени и затворени</w:t>
      </w:r>
      <w:r w:rsidR="00B53633">
        <w:t xml:space="preserve"> задачи</w:t>
      </w:r>
      <w:r>
        <w:t xml:space="preserve"> грешки е в полза на отворените </w:t>
      </w:r>
      <w:r w:rsidR="00B53633">
        <w:t>такива</w:t>
      </w:r>
      <w:r>
        <w:t>. За да бъде определен е</w:t>
      </w:r>
      <w:r w:rsidR="00D7500E">
        <w:t>дин процес като зле развиващ се, отворените грешки</w:t>
      </w:r>
      <w:r w:rsidR="000304A9">
        <w:t xml:space="preserve"> и задачи</w:t>
      </w:r>
      <w:r w:rsidR="00D7500E">
        <w:t xml:space="preserve"> трябва да </w:t>
      </w:r>
      <w:r w:rsidR="002C46B4">
        <w:t>са</w:t>
      </w:r>
      <w:r w:rsidR="00D7500E">
        <w:t xml:space="preserve"> над 60</w:t>
      </w:r>
      <w:r w:rsidR="00685435">
        <w:t xml:space="preserve">% от общия брой </w:t>
      </w:r>
      <w:r w:rsidR="000304A9">
        <w:t>такива, като при отчитането на отворените следва да се провери, по кои се работи и по кои не</w:t>
      </w:r>
      <w:r w:rsidR="002C46B4">
        <w:t>, и с какъв приоритет са</w:t>
      </w:r>
      <w:r w:rsidR="00685435">
        <w:t>. Пример: имаме общо 100 грешки и над 6</w:t>
      </w:r>
      <w:r w:rsidR="0070248D">
        <w:rPr>
          <w:lang w:val="en-US"/>
        </w:rPr>
        <w:t>0</w:t>
      </w:r>
      <w:r w:rsidR="00685435">
        <w:t xml:space="preserve"> от тях са отворени</w:t>
      </w:r>
      <w:r w:rsidR="007D0AD9">
        <w:t xml:space="preserve">, а останалите </w:t>
      </w:r>
      <w:r w:rsidR="0070248D">
        <w:rPr>
          <w:lang w:val="en-US"/>
        </w:rPr>
        <w:t>40</w:t>
      </w:r>
      <w:r w:rsidR="007D0AD9">
        <w:t xml:space="preserve"> са затворени. </w:t>
      </w:r>
      <w:r w:rsidR="00847D92">
        <w:t>Това означава, че процесът се развива зле и трябва да се наблегне на повече работа от страна на членовете на екипа.</w:t>
      </w:r>
      <w:r w:rsidR="002C46B4">
        <w:t xml:space="preserve"> </w:t>
      </w:r>
    </w:p>
    <w:p w:rsidR="007F3DDD" w:rsidRPr="00E91F88" w:rsidRDefault="00B033E9" w:rsidP="00F322B2">
      <w:pPr>
        <w:ind w:left="709"/>
        <w:jc w:val="both"/>
      </w:pPr>
      <w:r>
        <w:tab/>
      </w:r>
      <w:r>
        <w:tab/>
      </w:r>
      <w:r w:rsidR="00DA79AD">
        <w:t>Ако съотношението</w:t>
      </w:r>
      <w:r w:rsidR="00017ED2">
        <w:t xml:space="preserve"> на отворените и затворените задачи и грешки</w:t>
      </w:r>
      <w:r w:rsidR="00DA79AD">
        <w:t xml:space="preserve"> е в полза на отворените </w:t>
      </w:r>
      <w:r w:rsidR="00017ED2">
        <w:t>такива</w:t>
      </w:r>
      <w:r w:rsidR="00DA79AD">
        <w:t>, но по тях</w:t>
      </w:r>
      <w:r w:rsidR="00017ED2">
        <w:t xml:space="preserve"> системно</w:t>
      </w:r>
      <w:r w:rsidR="00DA79AD">
        <w:t xml:space="preserve"> се извършва работа и се отразява след това</w:t>
      </w:r>
      <w:r>
        <w:t xml:space="preserve">, развитието на процеса може да бъде определено като поносимо. Или да остане неопределено за момента до повторното </w:t>
      </w:r>
      <w:r w:rsidR="00017ED2">
        <w:t xml:space="preserve">му </w:t>
      </w:r>
      <w:r>
        <w:t>отчитане.</w:t>
      </w:r>
      <w:r w:rsidR="0068368D">
        <w:t xml:space="preserve"> </w:t>
      </w:r>
    </w:p>
    <w:p w:rsidR="00F0672B" w:rsidRPr="00CA3FC4" w:rsidRDefault="002D20B5" w:rsidP="00CA52C2">
      <w:pPr>
        <w:pStyle w:val="1"/>
        <w:numPr>
          <w:ilvl w:val="0"/>
          <w:numId w:val="2"/>
        </w:numPr>
        <w:jc w:val="both"/>
      </w:pPr>
      <w:bookmarkStart w:id="32" w:name="_Toc400634648"/>
      <w:r w:rsidRPr="00CA3FC4">
        <w:t>План на прегледи и одити</w:t>
      </w:r>
      <w:bookmarkEnd w:id="32"/>
    </w:p>
    <w:p w:rsidR="00F0672B" w:rsidRPr="00CA3FC4" w:rsidRDefault="00F0672B" w:rsidP="00CA52C2">
      <w:pPr>
        <w:pStyle w:val="2"/>
        <w:jc w:val="both"/>
      </w:pPr>
      <w:bookmarkStart w:id="33" w:name="_Toc400634649"/>
      <w:r w:rsidRPr="00CA3FC4">
        <w:t>Предаване и приемане на итерация</w:t>
      </w:r>
      <w:bookmarkEnd w:id="33"/>
    </w:p>
    <w:p w:rsidR="006A4F8D" w:rsidRPr="00CA3FC4" w:rsidRDefault="00F0672B" w:rsidP="00074729">
      <w:pPr>
        <w:ind w:left="720" w:firstLine="720"/>
        <w:jc w:val="both"/>
      </w:pPr>
      <w:r w:rsidRPr="00CA3FC4">
        <w:t>След всяка итерация се провежда среща между екип</w:t>
      </w:r>
      <w:r w:rsidR="00506D9A" w:rsidRPr="00CA3FC4">
        <w:t>а по разработка и възложителите</w:t>
      </w:r>
      <w:r w:rsidRPr="00CA3FC4">
        <w:t xml:space="preserve">. На тези срещи </w:t>
      </w:r>
      <w:r w:rsidR="00506D9A" w:rsidRPr="00CA3FC4">
        <w:t>екипа по разработката запознава възложителите с извършените по време на итерацията дейности и предава всички необходими артефакти за съответната итерация. След като възложителя е запознат с артефактите, той трябва да прецени</w:t>
      </w:r>
      <w:r w:rsidR="00510E91" w:rsidRPr="00CA3FC4">
        <w:t xml:space="preserve"> дали те са с нужното качество. Ако възложителя прецени, че качеството на артефактите е задоволително, то той приема документите и итерацията се счита за предадена и подписана. Ако възложителя прецени, че качеството на артефактите е незадоволително, то възложителя връща документите за ревизия със съответните бележки по тях и се насрочва нова среща за предаване на итерацията. </w:t>
      </w:r>
      <w:r w:rsidR="008146B1" w:rsidRPr="00CA3FC4">
        <w:t>Тя се провежда във възможно най–</w:t>
      </w:r>
      <w:r w:rsidR="00510E91" w:rsidRPr="00CA3FC4">
        <w:t>кратки срокове.</w:t>
      </w:r>
    </w:p>
    <w:p w:rsidR="006A4F8D" w:rsidRPr="00CA3FC4" w:rsidRDefault="009C138F" w:rsidP="006A4F8D">
      <w:pPr>
        <w:ind w:left="720"/>
        <w:jc w:val="both"/>
      </w:pPr>
      <w:r>
        <w:tab/>
      </w:r>
      <w:r w:rsidR="006A4F8D" w:rsidRPr="00CA3FC4">
        <w:t>Предаването и приемането на документи е описано в документа „Детайлен план за итерацията”.</w:t>
      </w:r>
    </w:p>
    <w:p w:rsidR="00EE5E87" w:rsidRPr="00CA3FC4" w:rsidRDefault="005B3D8F" w:rsidP="00CA52C2">
      <w:pPr>
        <w:pStyle w:val="1"/>
        <w:numPr>
          <w:ilvl w:val="0"/>
          <w:numId w:val="2"/>
        </w:numPr>
        <w:jc w:val="both"/>
      </w:pPr>
      <w:bookmarkStart w:id="34" w:name="_Toc400634650"/>
      <w:r w:rsidRPr="00CA3FC4">
        <w:lastRenderedPageBreak/>
        <w:t>Оценки и тестове</w:t>
      </w:r>
      <w:bookmarkEnd w:id="34"/>
    </w:p>
    <w:p w:rsidR="009C138F" w:rsidRDefault="00B878B9" w:rsidP="008C1D79">
      <w:pPr>
        <w:pStyle w:val="a9"/>
        <w:ind w:firstLine="360"/>
        <w:jc w:val="both"/>
      </w:pPr>
      <w:r>
        <w:t>Тестването на системата започва от</w:t>
      </w:r>
      <w:r w:rsidR="00EF44A9">
        <w:t xml:space="preserve"> момента, в който е разработен някой компонент на системата, който компонент може да бъде  цял програмен модул, отделна функция или процедура. Всеки от разработчиците създават компонентни тестове върху кода, който са написали. Освен компонентно тестване ще се извършва и функционално тестване, което цели да провери дали разработваната система отговаря на софтуерните изисквания. Този вид тестване ще се осъществя, след като разработчиците са приключили с компонентите си тестове.</w:t>
      </w:r>
      <w:r w:rsidR="009C138F">
        <w:t xml:space="preserve"> </w:t>
      </w:r>
    </w:p>
    <w:p w:rsidR="009C138F" w:rsidRDefault="009C138F" w:rsidP="008C1D79">
      <w:pPr>
        <w:pStyle w:val="a9"/>
        <w:ind w:firstLine="360"/>
        <w:jc w:val="both"/>
      </w:pPr>
      <w:r>
        <w:tab/>
        <w:t xml:space="preserve">Оценката на тестване се определя от степента на успеваемостта му. Степените съответно са: незадоволяваща, задоволяваща и отлична. Критериите за определя на степента са: покритие на кода, резултатите от тестовете, проблеми при тестването, време за извършване на тестовете. На всеки от критериите се дават оценки като най - ниската е 1, а най - високата е 5. Оценяването се извършва от отговорника по качеството и екипа му. Тази информация се събира посредством репорти, попълнени от тестерите. За всеки тест се попълва отделен рапорт.  </w:t>
      </w:r>
    </w:p>
    <w:p w:rsidR="006F407A" w:rsidRPr="006F407A" w:rsidRDefault="00426A00" w:rsidP="006F407A">
      <w:pPr>
        <w:pStyle w:val="a9"/>
        <w:ind w:firstLine="360"/>
        <w:jc w:val="both"/>
        <w:rPr>
          <w:lang w:val="en-US"/>
        </w:rPr>
      </w:pPr>
      <w:r>
        <w:t>Останалите видове т</w:t>
      </w:r>
      <w:r w:rsidR="00510E91" w:rsidRPr="00CA3FC4">
        <w:t>естове</w:t>
      </w:r>
      <w:r w:rsidR="007973E9" w:rsidRPr="00CA3FC4">
        <w:t xml:space="preserve"> ще бъдат разработени на следващ</w:t>
      </w:r>
      <w:r w:rsidR="00C34802" w:rsidRPr="00CA3FC4">
        <w:t>ите итерации</w:t>
      </w:r>
      <w:r w:rsidR="007973E9" w:rsidRPr="00CA3FC4">
        <w:t xml:space="preserve"> и ще се опишат в документ</w:t>
      </w:r>
      <w:r>
        <w:t>а</w:t>
      </w:r>
      <w:r w:rsidR="00595093">
        <w:rPr>
          <w:lang w:val="en-US"/>
        </w:rPr>
        <w:t xml:space="preserve"> </w:t>
      </w:r>
      <w:r w:rsidR="005F7365">
        <w:t>"</w:t>
      </w:r>
      <w:r w:rsidR="007973E9" w:rsidRPr="00CA3FC4">
        <w:t>Главния план за тестване</w:t>
      </w:r>
      <w:r w:rsidR="005F7365">
        <w:t>"</w:t>
      </w:r>
      <w:r w:rsidR="00595093">
        <w:rPr>
          <w:lang w:val="en-US"/>
        </w:rPr>
        <w:t>.</w:t>
      </w:r>
    </w:p>
    <w:p w:rsidR="00A97E98" w:rsidRDefault="00A92F60">
      <w:pPr>
        <w:pStyle w:val="1"/>
        <w:jc w:val="both"/>
      </w:pPr>
      <w:r>
        <w:t>Разрешаване на проблеми</w:t>
      </w:r>
      <w:r w:rsidR="0035104D">
        <w:t xml:space="preserve"> </w:t>
      </w:r>
      <w:r>
        <w:t>и последващи действия</w:t>
      </w:r>
    </w:p>
    <w:p w:rsidR="00A97E98" w:rsidRDefault="00A92F60">
      <w:r>
        <w:rPr>
          <w:lang w:val="en-US"/>
        </w:rPr>
        <w:tab/>
      </w:r>
      <w:r>
        <w:rPr>
          <w:lang w:val="en-US"/>
        </w:rPr>
        <w:tab/>
      </w:r>
      <w:r w:rsidR="00D93531">
        <w:t xml:space="preserve">При възникнал проблем, който не може да бъде решен вътре в екипа </w:t>
      </w:r>
      <w:r>
        <w:t xml:space="preserve">се описва в </w:t>
      </w:r>
      <w:r w:rsidR="00D3228B">
        <w:tab/>
      </w:r>
      <w:r w:rsidR="009C138F">
        <w:t>ра</w:t>
      </w:r>
      <w:r>
        <w:t xml:space="preserve">порт, </w:t>
      </w:r>
      <w:r w:rsidR="00D93531">
        <w:tab/>
        <w:t>кой</w:t>
      </w:r>
      <w:r>
        <w:t>то</w:t>
      </w:r>
      <w:r w:rsidR="00D93531">
        <w:t xml:space="preserve"> </w:t>
      </w:r>
      <w:r>
        <w:t>се попълват от член</w:t>
      </w:r>
      <w:r w:rsidR="00A3527F">
        <w:t>ът на екипа, констатирал</w:t>
      </w:r>
      <w:r>
        <w:t xml:space="preserve"> проблема</w:t>
      </w:r>
      <w:r w:rsidR="00495555">
        <w:t>. В ра</w:t>
      </w:r>
      <w:r>
        <w:t xml:space="preserve">порта се </w:t>
      </w:r>
      <w:r w:rsidR="00D3228B">
        <w:tab/>
      </w:r>
      <w:r>
        <w:t>съдържа информация за:</w:t>
      </w:r>
    </w:p>
    <w:p w:rsidR="00EA35A5" w:rsidRDefault="00495555" w:rsidP="00A3527F">
      <w:pPr>
        <w:pStyle w:val="af2"/>
        <w:numPr>
          <w:ilvl w:val="1"/>
          <w:numId w:val="35"/>
        </w:numPr>
      </w:pPr>
      <w:r>
        <w:t>кой член от екипа попълва ра</w:t>
      </w:r>
      <w:r w:rsidR="00D3228B">
        <w:t>порта;</w:t>
      </w:r>
    </w:p>
    <w:p w:rsidR="00EA35A5" w:rsidRDefault="00D3228B" w:rsidP="00A3527F">
      <w:pPr>
        <w:pStyle w:val="af2"/>
        <w:numPr>
          <w:ilvl w:val="1"/>
          <w:numId w:val="35"/>
        </w:numPr>
      </w:pPr>
      <w:r>
        <w:t>описание на проблема;</w:t>
      </w:r>
    </w:p>
    <w:p w:rsidR="00A97E98" w:rsidRDefault="00D3228B">
      <w:pPr>
        <w:pStyle w:val="af2"/>
        <w:numPr>
          <w:ilvl w:val="1"/>
          <w:numId w:val="35"/>
        </w:numPr>
      </w:pPr>
      <w:r>
        <w:t xml:space="preserve">степен на значимост на проблема - степените са: ниска, несъществена, умерена, съществена и висока.  </w:t>
      </w:r>
    </w:p>
    <w:p w:rsidR="006F407A" w:rsidRDefault="00DD0468" w:rsidP="006F407A">
      <w:r>
        <w:tab/>
      </w:r>
      <w:r>
        <w:tab/>
      </w:r>
      <w:r w:rsidR="00495555">
        <w:t>След като е написан ра</w:t>
      </w:r>
      <w:r>
        <w:t xml:space="preserve">порта той се предава на ръководителя на проекта, който уведомява </w:t>
      </w:r>
      <w:r>
        <w:tab/>
        <w:t>ръководството, за да се вземат необходимите мерки за разрешаването на проблема</w:t>
      </w:r>
      <w:r w:rsidR="00495555">
        <w:t>. Ра</w:t>
      </w:r>
      <w:r>
        <w:t xml:space="preserve">порта се </w:t>
      </w:r>
      <w:r>
        <w:tab/>
        <w:t xml:space="preserve">предоставя и на отговорника по качеството, който попълва данните за проблема в таблица, като по </w:t>
      </w:r>
      <w:r>
        <w:tab/>
        <w:t xml:space="preserve">този начин поддържа статистика за възникналите проблеми и статуса им(разрешени и неразрешени) </w:t>
      </w:r>
      <w:r>
        <w:tab/>
        <w:t xml:space="preserve">както и времето </w:t>
      </w:r>
      <w:r w:rsidR="00D3228B">
        <w:t xml:space="preserve">отнело за разрешаването им. Таблицата представлява документ написан на </w:t>
      </w:r>
      <w:r w:rsidR="00495555">
        <w:rPr>
          <w:lang w:val="en-US"/>
        </w:rPr>
        <w:t>Excel</w:t>
      </w:r>
      <w:r w:rsidR="00D3228B">
        <w:t>.</w:t>
      </w:r>
      <w:r w:rsidR="00CE6A31">
        <w:tab/>
      </w:r>
    </w:p>
    <w:p w:rsidR="00EE5E87" w:rsidRPr="00CA3FC4" w:rsidRDefault="00186741" w:rsidP="00CA52C2">
      <w:pPr>
        <w:pStyle w:val="1"/>
        <w:numPr>
          <w:ilvl w:val="0"/>
          <w:numId w:val="2"/>
        </w:numPr>
        <w:jc w:val="both"/>
      </w:pPr>
      <w:bookmarkStart w:id="35" w:name="_Toc400634651"/>
      <w:r w:rsidRPr="00CA3FC4">
        <w:t>Инструменти, техники и методологии</w:t>
      </w:r>
      <w:bookmarkEnd w:id="35"/>
    </w:p>
    <w:p w:rsidR="00C34802" w:rsidRPr="00CA3FC4" w:rsidRDefault="00B63469" w:rsidP="008C1D79">
      <w:pPr>
        <w:pStyle w:val="a9"/>
        <w:ind w:firstLine="720"/>
        <w:jc w:val="both"/>
      </w:pPr>
      <w:r w:rsidRPr="00CA3FC4">
        <w:t>RUP</w:t>
      </w:r>
      <w:r w:rsidRPr="009955DD">
        <w:rPr>
          <w:lang w:val="en-US"/>
        </w:rPr>
        <w:t>(Rational Unified Process</w:t>
      </w:r>
      <w:r w:rsidRPr="00CA3FC4">
        <w:t>)</w:t>
      </w:r>
      <w:r w:rsidR="009526BF" w:rsidRPr="00CA3FC4">
        <w:t xml:space="preserve"> – стандарт за разработване на големи софтуерни проекти</w:t>
      </w:r>
      <w:r w:rsidRPr="00CA3FC4">
        <w:t>.</w:t>
      </w:r>
    </w:p>
    <w:p w:rsidR="00B63469" w:rsidRPr="00CA3FC4" w:rsidRDefault="00B63469" w:rsidP="008C1D79">
      <w:pPr>
        <w:pStyle w:val="a9"/>
        <w:ind w:firstLine="720"/>
        <w:jc w:val="both"/>
      </w:pPr>
      <w:r w:rsidRPr="00CA3FC4">
        <w:t>JIRA – среда, съдържаща множество инструменти, които спомагат за управлението на разработката на софтуерния проект и проследяване на грешки.</w:t>
      </w:r>
    </w:p>
    <w:p w:rsidR="00B63469" w:rsidRDefault="00B63469" w:rsidP="008C1D79">
      <w:pPr>
        <w:pStyle w:val="a9"/>
        <w:ind w:firstLine="720"/>
        <w:jc w:val="both"/>
        <w:rPr>
          <w:lang w:val="en-US"/>
        </w:rPr>
      </w:pPr>
      <w:r w:rsidRPr="00CA3FC4">
        <w:t>ECLIPSE – среда за разработване на софтуер.</w:t>
      </w:r>
    </w:p>
    <w:p w:rsidR="00786EAB" w:rsidRPr="00786EAB" w:rsidRDefault="00786EAB" w:rsidP="008C1D79">
      <w:pPr>
        <w:pStyle w:val="a9"/>
        <w:ind w:firstLine="720"/>
        <w:jc w:val="both"/>
      </w:pPr>
      <w:r>
        <w:rPr>
          <w:lang w:val="en-US"/>
        </w:rPr>
        <w:t xml:space="preserve">BitBucket - </w:t>
      </w:r>
      <w:r>
        <w:t xml:space="preserve">уеб - базирана услуга за хостинг на проекти, които използват </w:t>
      </w:r>
      <w:r>
        <w:rPr>
          <w:lang w:val="en-US"/>
        </w:rPr>
        <w:t>Git</w:t>
      </w:r>
      <w:r>
        <w:t xml:space="preserve"> система за ревизия.</w:t>
      </w:r>
    </w:p>
    <w:p w:rsidR="00EE5E87" w:rsidRPr="00CA3FC4" w:rsidRDefault="006D055B" w:rsidP="00CA52C2">
      <w:pPr>
        <w:pStyle w:val="1"/>
        <w:numPr>
          <w:ilvl w:val="0"/>
          <w:numId w:val="2"/>
        </w:numPr>
        <w:jc w:val="both"/>
      </w:pPr>
      <w:bookmarkStart w:id="36" w:name="_Toc400634652"/>
      <w:r w:rsidRPr="00CA3FC4">
        <w:t>Записи по качеството</w:t>
      </w:r>
      <w:bookmarkEnd w:id="36"/>
    </w:p>
    <w:p w:rsidR="00360965" w:rsidRPr="00CA3FC4" w:rsidRDefault="006D3897" w:rsidP="00074729">
      <w:pPr>
        <w:pStyle w:val="a9"/>
        <w:ind w:firstLine="720"/>
        <w:jc w:val="both"/>
      </w:pPr>
      <w:r w:rsidRPr="00CA3FC4">
        <w:t>За целта ще се използва JIRA</w:t>
      </w:r>
      <w:r w:rsidR="005F7365">
        <w:t xml:space="preserve"> на </w:t>
      </w:r>
      <w:r w:rsidR="005F7365">
        <w:rPr>
          <w:lang w:val="en-US"/>
        </w:rPr>
        <w:t>BitBucket</w:t>
      </w:r>
      <w:r w:rsidRPr="00CA3FC4">
        <w:t>. Чрез нея ще се следи прогреса по зададените задачи на членовете на екипа, разработващ проекта. Ще се следи забавянето на задачите във времето</w:t>
      </w:r>
      <w:r w:rsidR="005F7365">
        <w:t xml:space="preserve"> посредством филтрите в </w:t>
      </w:r>
      <w:r w:rsidR="005F7365">
        <w:rPr>
          <w:lang w:val="en-US"/>
        </w:rPr>
        <w:t>BitBucket</w:t>
      </w:r>
      <w:r w:rsidRPr="00CA3FC4">
        <w:t>.</w:t>
      </w:r>
    </w:p>
    <w:p w:rsidR="00EE5E87" w:rsidRPr="00CA3FC4" w:rsidRDefault="005B3D8F" w:rsidP="00CA52C2">
      <w:pPr>
        <w:pStyle w:val="1"/>
        <w:numPr>
          <w:ilvl w:val="0"/>
          <w:numId w:val="2"/>
        </w:numPr>
        <w:jc w:val="both"/>
      </w:pPr>
      <w:bookmarkStart w:id="37" w:name="_Toc400634653"/>
      <w:r w:rsidRPr="00CA3FC4">
        <w:t>Управление на риска</w:t>
      </w:r>
      <w:bookmarkStart w:id="38" w:name="_GoBack"/>
      <w:bookmarkEnd w:id="37"/>
      <w:bookmarkEnd w:id="38"/>
    </w:p>
    <w:p w:rsidR="006820D8" w:rsidRPr="00CA3FC4" w:rsidRDefault="00BD22DB" w:rsidP="00D23772">
      <w:pPr>
        <w:ind w:left="720" w:firstLine="720"/>
        <w:jc w:val="both"/>
      </w:pPr>
      <w:r w:rsidRPr="00CA3FC4">
        <w:t>Всичко относ</w:t>
      </w:r>
      <w:r w:rsidR="006820D8" w:rsidRPr="00CA3FC4">
        <w:t xml:space="preserve">но управлението </w:t>
      </w:r>
      <w:r w:rsidR="00187FB2" w:rsidRPr="00CA3FC4">
        <w:t xml:space="preserve">на риска е упоменато в документа </w:t>
      </w:r>
      <w:r w:rsidR="00C87A7E" w:rsidRPr="00CA3FC4">
        <w:t>„</w:t>
      </w:r>
      <w:r w:rsidR="006820D8" w:rsidRPr="00CA3FC4">
        <w:t>Списък на рисковете</w:t>
      </w:r>
      <w:r w:rsidR="00C87A7E" w:rsidRPr="00CA3FC4">
        <w:t>”</w:t>
      </w:r>
      <w:r w:rsidR="00566AED">
        <w:t>.</w:t>
      </w:r>
    </w:p>
    <w:sectPr w:rsidR="006820D8" w:rsidRPr="00CA3FC4" w:rsidSect="007F0B14">
      <w:headerReference w:type="default" r:id="rId10"/>
      <w:footerReference w:type="default" r:id="rId11"/>
      <w:headerReference w:type="first" r:id="rId12"/>
      <w:footerReference w:type="first" r:id="rId13"/>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263" w:rsidRDefault="00060263">
      <w:r>
        <w:separator/>
      </w:r>
    </w:p>
  </w:endnote>
  <w:endnote w:type="continuationSeparator" w:id="1">
    <w:p w:rsidR="00060263" w:rsidRDefault="0006026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4EF" w:rsidRDefault="009A014D">
    <w:pPr>
      <w:pStyle w:val="a7"/>
      <w:framePr w:wrap="around" w:vAnchor="text" w:hAnchor="margin" w:xAlign="right" w:y="1"/>
      <w:rPr>
        <w:rStyle w:val="a8"/>
      </w:rPr>
    </w:pPr>
    <w:r>
      <w:rPr>
        <w:rStyle w:val="a8"/>
      </w:rPr>
      <w:fldChar w:fldCharType="begin"/>
    </w:r>
    <w:r w:rsidR="006734EF">
      <w:rPr>
        <w:rStyle w:val="a8"/>
      </w:rPr>
      <w:instrText xml:space="preserve">PAGE  </w:instrText>
    </w:r>
    <w:r>
      <w:rPr>
        <w:rStyle w:val="a8"/>
      </w:rPr>
      <w:fldChar w:fldCharType="end"/>
    </w:r>
  </w:p>
  <w:p w:rsidR="006734EF" w:rsidRDefault="006734EF">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6734EF">
      <w:tc>
        <w:tcPr>
          <w:tcW w:w="3162" w:type="dxa"/>
          <w:tcBorders>
            <w:top w:val="nil"/>
            <w:left w:val="nil"/>
            <w:bottom w:val="nil"/>
            <w:right w:val="nil"/>
          </w:tcBorders>
        </w:tcPr>
        <w:p w:rsidR="006734EF" w:rsidRPr="00652031" w:rsidRDefault="006734EF">
          <w:pPr>
            <w:ind w:right="360"/>
          </w:pPr>
          <w:r>
            <w:t>Поверително</w:t>
          </w:r>
        </w:p>
      </w:tc>
      <w:tc>
        <w:tcPr>
          <w:tcW w:w="3162" w:type="dxa"/>
          <w:tcBorders>
            <w:top w:val="nil"/>
            <w:left w:val="nil"/>
            <w:bottom w:val="nil"/>
            <w:right w:val="nil"/>
          </w:tcBorders>
        </w:tcPr>
        <w:p w:rsidR="006734EF" w:rsidRPr="007A055D" w:rsidRDefault="006734EF" w:rsidP="0058303B">
          <w:pPr>
            <w:pStyle w:val="a9"/>
          </w:pPr>
          <w:r>
            <w:t xml:space="preserve">Екип Едно, </w:t>
          </w:r>
          <w:r w:rsidR="009A014D">
            <w:fldChar w:fldCharType="begin"/>
          </w:r>
          <w:r>
            <w:instrText xml:space="preserve"> DATE \@ "yyyy" </w:instrText>
          </w:r>
          <w:r w:rsidR="009A014D">
            <w:fldChar w:fldCharType="separate"/>
          </w:r>
          <w:r w:rsidR="00CF4692">
            <w:rPr>
              <w:noProof/>
            </w:rPr>
            <w:t>2014</w:t>
          </w:r>
          <w:r w:rsidR="009A014D">
            <w:rPr>
              <w:noProof/>
            </w:rPr>
            <w:fldChar w:fldCharType="end"/>
          </w:r>
        </w:p>
      </w:tc>
      <w:tc>
        <w:tcPr>
          <w:tcW w:w="3162" w:type="dxa"/>
          <w:tcBorders>
            <w:top w:val="nil"/>
            <w:left w:val="nil"/>
            <w:bottom w:val="nil"/>
            <w:right w:val="nil"/>
          </w:tcBorders>
        </w:tcPr>
        <w:p w:rsidR="006734EF" w:rsidRDefault="006734EF">
          <w:pPr>
            <w:jc w:val="right"/>
          </w:pPr>
          <w:r>
            <w:t xml:space="preserve">Стр. </w:t>
          </w:r>
          <w:r w:rsidR="009A014D">
            <w:rPr>
              <w:rStyle w:val="a8"/>
            </w:rPr>
            <w:fldChar w:fldCharType="begin"/>
          </w:r>
          <w:r>
            <w:rPr>
              <w:rStyle w:val="a8"/>
            </w:rPr>
            <w:instrText xml:space="preserve"> PAGE </w:instrText>
          </w:r>
          <w:r w:rsidR="009A014D">
            <w:rPr>
              <w:rStyle w:val="a8"/>
            </w:rPr>
            <w:fldChar w:fldCharType="separate"/>
          </w:r>
          <w:r w:rsidR="007C1D12">
            <w:rPr>
              <w:rStyle w:val="a8"/>
              <w:noProof/>
            </w:rPr>
            <w:t>7</w:t>
          </w:r>
          <w:r w:rsidR="009A014D">
            <w:rPr>
              <w:rStyle w:val="a8"/>
            </w:rPr>
            <w:fldChar w:fldCharType="end"/>
          </w:r>
          <w:r>
            <w:rPr>
              <w:rStyle w:val="a8"/>
            </w:rPr>
            <w:t xml:space="preserve"> от </w:t>
          </w:r>
          <w:fldSimple w:instr=" NUMPAGES  \* MERGEFORMAT ">
            <w:r w:rsidR="007C1D12" w:rsidRPr="007C1D12">
              <w:rPr>
                <w:rStyle w:val="a8"/>
                <w:noProof/>
              </w:rPr>
              <w:t>8</w:t>
            </w:r>
          </w:fldSimple>
        </w:p>
      </w:tc>
    </w:tr>
  </w:tbl>
  <w:p w:rsidR="006734EF" w:rsidRDefault="006734EF">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4EF" w:rsidRDefault="006734E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263" w:rsidRDefault="00060263">
      <w:r>
        <w:separator/>
      </w:r>
    </w:p>
  </w:footnote>
  <w:footnote w:type="continuationSeparator" w:id="1">
    <w:p w:rsidR="00060263" w:rsidRDefault="000602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4EF" w:rsidRDefault="006734EF">
    <w:pPr>
      <w:rPr>
        <w:sz w:val="24"/>
      </w:rPr>
    </w:pPr>
  </w:p>
  <w:p w:rsidR="006734EF" w:rsidRDefault="006734EF">
    <w:pPr>
      <w:pBdr>
        <w:top w:val="single" w:sz="6" w:space="1" w:color="auto"/>
      </w:pBdr>
      <w:rPr>
        <w:sz w:val="24"/>
      </w:rPr>
    </w:pPr>
  </w:p>
  <w:p w:rsidR="006734EF" w:rsidRPr="0034686F" w:rsidRDefault="009A014D" w:rsidP="00605595">
    <w:pPr>
      <w:pStyle w:val="a9"/>
      <w:jc w:val="right"/>
      <w:rPr>
        <w:rFonts w:ascii="Arial" w:hAnsi="Arial" w:cs="Arial"/>
        <w:b/>
        <w:sz w:val="36"/>
        <w:szCs w:val="36"/>
        <w:vertAlign w:val="superscript"/>
      </w:rPr>
    </w:pPr>
    <w:fldSimple w:instr=" DOCPROPERTY &quot;Company&quot;  \* MERGEFORMAT ">
      <w:r w:rsidR="006734EF">
        <w:rPr>
          <w:rFonts w:ascii="Arial" w:hAnsi="Arial"/>
          <w:b/>
          <w:sz w:val="36"/>
        </w:rPr>
        <w:t xml:space="preserve">ЕКИП ЕДНО </w:t>
      </w:r>
    </w:fldSimple>
  </w:p>
  <w:p w:rsidR="006734EF" w:rsidRDefault="006734EF" w:rsidP="00605595">
    <w:pPr>
      <w:pBdr>
        <w:bottom w:val="single" w:sz="6" w:space="1" w:color="auto"/>
      </w:pBdr>
      <w:rPr>
        <w:sz w:val="24"/>
      </w:rPr>
    </w:pPr>
  </w:p>
  <w:p w:rsidR="006734EF" w:rsidRDefault="006734EF">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6734EF">
      <w:tc>
        <w:tcPr>
          <w:tcW w:w="6379" w:type="dxa"/>
        </w:tcPr>
        <w:p w:rsidR="006734EF" w:rsidRPr="000F1D61" w:rsidRDefault="00DD4732" w:rsidP="007E74A3">
          <w:pPr>
            <w:rPr>
              <w:lang w:val="en-US"/>
            </w:rPr>
          </w:pPr>
          <w:r>
            <w:t>Е</w:t>
          </w:r>
          <w:r w:rsidR="006734EF">
            <w:rPr>
              <w:lang w:val="en-US"/>
            </w:rPr>
            <w:t>-Health</w:t>
          </w:r>
        </w:p>
      </w:tc>
      <w:tc>
        <w:tcPr>
          <w:tcW w:w="3179" w:type="dxa"/>
        </w:tcPr>
        <w:p w:rsidR="006734EF" w:rsidRPr="00652031" w:rsidRDefault="006734EF">
          <w:pPr>
            <w:tabs>
              <w:tab w:val="left" w:pos="1135"/>
            </w:tabs>
            <w:spacing w:before="40"/>
            <w:ind w:right="68"/>
            <w:rPr>
              <w:lang w:val="en-US"/>
            </w:rPr>
          </w:pPr>
          <w:r>
            <w:t>Версия:           1.</w:t>
          </w:r>
          <w:r w:rsidR="0055287A">
            <w:rPr>
              <w:lang w:val="en-US"/>
            </w:rPr>
            <w:t>1</w:t>
          </w:r>
        </w:p>
      </w:tc>
    </w:tr>
    <w:tr w:rsidR="006734EF">
      <w:tc>
        <w:tcPr>
          <w:tcW w:w="6379" w:type="dxa"/>
        </w:tcPr>
        <w:p w:rsidR="006734EF" w:rsidRPr="0097472D" w:rsidRDefault="006734EF">
          <w:r>
            <w:t>План за осигуряване на качеството</w:t>
          </w:r>
        </w:p>
      </w:tc>
      <w:tc>
        <w:tcPr>
          <w:tcW w:w="3179" w:type="dxa"/>
        </w:tcPr>
        <w:p w:rsidR="006734EF" w:rsidRPr="00652031" w:rsidRDefault="006734EF" w:rsidP="000F1D61">
          <w:pPr>
            <w:rPr>
              <w:lang w:val="en-US"/>
            </w:rPr>
          </w:pPr>
          <w:r>
            <w:t>Дата:  2014</w:t>
          </w:r>
          <w:r w:rsidR="00B21114">
            <w:rPr>
              <w:lang w:val="en-US"/>
            </w:rPr>
            <w:t>/</w:t>
          </w:r>
          <w:r>
            <w:rPr>
              <w:lang w:val="en-US"/>
            </w:rPr>
            <w:t>10</w:t>
          </w:r>
          <w:r w:rsidR="00B21114">
            <w:rPr>
              <w:lang w:val="en-US"/>
            </w:rPr>
            <w:t>/</w:t>
          </w:r>
          <w:r>
            <w:rPr>
              <w:lang w:val="en-US"/>
            </w:rPr>
            <w:t>08</w:t>
          </w:r>
        </w:p>
      </w:tc>
    </w:tr>
  </w:tbl>
  <w:p w:rsidR="006734EF" w:rsidRDefault="006734EF">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4EF" w:rsidRDefault="006734EF">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B45EE6"/>
    <w:multiLevelType w:val="hybridMultilevel"/>
    <w:tmpl w:val="B6E4FF94"/>
    <w:lvl w:ilvl="0" w:tplc="04020003">
      <w:start w:val="1"/>
      <w:numFmt w:val="bullet"/>
      <w:lvlText w:val="o"/>
      <w:lvlJc w:val="left"/>
      <w:pPr>
        <w:ind w:left="2160" w:hanging="360"/>
      </w:pPr>
      <w:rPr>
        <w:rFonts w:ascii="Courier New" w:hAnsi="Courier New" w:cs="Courier New"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
    <w:nsid w:val="02CD2C6E"/>
    <w:multiLevelType w:val="hybridMultilevel"/>
    <w:tmpl w:val="602C02D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06BC1CEE"/>
    <w:multiLevelType w:val="hybridMultilevel"/>
    <w:tmpl w:val="13F620F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08782138"/>
    <w:multiLevelType w:val="hybridMultilevel"/>
    <w:tmpl w:val="4C42D8A4"/>
    <w:lvl w:ilvl="0" w:tplc="04020003">
      <w:start w:val="1"/>
      <w:numFmt w:val="bullet"/>
      <w:lvlText w:val="o"/>
      <w:lvlJc w:val="left"/>
      <w:pPr>
        <w:ind w:left="2160" w:hanging="360"/>
      </w:pPr>
      <w:rPr>
        <w:rFonts w:ascii="Courier New" w:hAnsi="Courier New" w:cs="Courier New"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nsid w:val="0A6D34E7"/>
    <w:multiLevelType w:val="hybridMultilevel"/>
    <w:tmpl w:val="9B547EE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6">
    <w:nsid w:val="0C9273E3"/>
    <w:multiLevelType w:val="hybridMultilevel"/>
    <w:tmpl w:val="4DDC6814"/>
    <w:lvl w:ilvl="0" w:tplc="E2124D72">
      <w:numFmt w:val="bullet"/>
      <w:lvlText w:val="-"/>
      <w:lvlJc w:val="left"/>
      <w:pPr>
        <w:ind w:left="2520" w:hanging="360"/>
      </w:pPr>
      <w:rPr>
        <w:rFonts w:ascii="Times New Roman" w:eastAsia="Times New Roman" w:hAnsi="Times New Roman" w:cs="Times New Roman" w:hint="default"/>
      </w:rPr>
    </w:lvl>
    <w:lvl w:ilvl="1" w:tplc="04020001">
      <w:start w:val="1"/>
      <w:numFmt w:val="bullet"/>
      <w:lvlText w:val=""/>
      <w:lvlJc w:val="left"/>
      <w:pPr>
        <w:ind w:left="2160" w:hanging="360"/>
      </w:pPr>
      <w:rPr>
        <w:rFonts w:ascii="Symbol" w:hAnsi="Symbol"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0E0343A9"/>
    <w:multiLevelType w:val="hybridMultilevel"/>
    <w:tmpl w:val="E714755A"/>
    <w:lvl w:ilvl="0" w:tplc="0402000F">
      <w:start w:val="1"/>
      <w:numFmt w:val="decimal"/>
      <w:lvlText w:val="%1."/>
      <w:lvlJc w:val="left"/>
      <w:pPr>
        <w:ind w:left="1440" w:hanging="360"/>
      </w:pPr>
      <w:rPr>
        <w:rFont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nsid w:val="100411C9"/>
    <w:multiLevelType w:val="hybridMultilevel"/>
    <w:tmpl w:val="E714755A"/>
    <w:lvl w:ilvl="0" w:tplc="0402000F">
      <w:start w:val="1"/>
      <w:numFmt w:val="decimal"/>
      <w:lvlText w:val="%1."/>
      <w:lvlJc w:val="left"/>
      <w:pPr>
        <w:ind w:left="1440" w:hanging="360"/>
      </w:pPr>
      <w:rPr>
        <w:rFont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206C7722"/>
    <w:multiLevelType w:val="hybridMultilevel"/>
    <w:tmpl w:val="8440FCBE"/>
    <w:lvl w:ilvl="0" w:tplc="E2124D72">
      <w:numFmt w:val="bullet"/>
      <w:lvlText w:val="-"/>
      <w:lvlJc w:val="left"/>
      <w:pPr>
        <w:ind w:left="1800" w:hanging="360"/>
      </w:pPr>
      <w:rPr>
        <w:rFonts w:ascii="Times New Roman" w:eastAsia="Times New Roman" w:hAnsi="Times New Roman" w:cs="Times New Roman"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nsid w:val="225012BA"/>
    <w:multiLevelType w:val="hybridMultilevel"/>
    <w:tmpl w:val="2CBA49A6"/>
    <w:lvl w:ilvl="0" w:tplc="E2124D72">
      <w:numFmt w:val="bullet"/>
      <w:lvlText w:val="-"/>
      <w:lvlJc w:val="left"/>
      <w:pPr>
        <w:ind w:left="2560" w:hanging="360"/>
      </w:pPr>
      <w:rPr>
        <w:rFonts w:ascii="Times New Roman" w:eastAsia="Times New Roman" w:hAnsi="Times New Roman" w:cs="Times New Roman" w:hint="default"/>
      </w:rPr>
    </w:lvl>
    <w:lvl w:ilvl="1" w:tplc="04020003">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2">
    <w:nsid w:val="241862D0"/>
    <w:multiLevelType w:val="hybridMultilevel"/>
    <w:tmpl w:val="39EA3BF6"/>
    <w:lvl w:ilvl="0" w:tplc="04020001">
      <w:start w:val="1"/>
      <w:numFmt w:val="bullet"/>
      <w:lvlText w:val=""/>
      <w:lvlJc w:val="left"/>
      <w:pPr>
        <w:ind w:left="2160" w:hanging="360"/>
      </w:pPr>
      <w:rPr>
        <w:rFonts w:ascii="Symbol" w:hAnsi="Symbol" w:hint="default"/>
      </w:rPr>
    </w:lvl>
    <w:lvl w:ilvl="1" w:tplc="04020003">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3">
    <w:nsid w:val="244D6664"/>
    <w:multiLevelType w:val="hybridMultilevel"/>
    <w:tmpl w:val="D178A4C6"/>
    <w:lvl w:ilvl="0" w:tplc="04020003">
      <w:start w:val="1"/>
      <w:numFmt w:val="bullet"/>
      <w:lvlText w:val="o"/>
      <w:lvlJc w:val="left"/>
      <w:pPr>
        <w:ind w:left="2160" w:hanging="360"/>
      </w:pPr>
      <w:rPr>
        <w:rFonts w:ascii="Courier New" w:hAnsi="Courier New" w:cs="Courier New"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4">
    <w:nsid w:val="24627208"/>
    <w:multiLevelType w:val="hybridMultilevel"/>
    <w:tmpl w:val="D462582A"/>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2B744100"/>
    <w:multiLevelType w:val="hybridMultilevel"/>
    <w:tmpl w:val="7A7C7BF6"/>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nsid w:val="2D9A1D02"/>
    <w:multiLevelType w:val="hybridMultilevel"/>
    <w:tmpl w:val="3EC2E2B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nsid w:val="2ED42DF0"/>
    <w:multiLevelType w:val="hybridMultilevel"/>
    <w:tmpl w:val="38A6C28E"/>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nsid w:val="2FBB4561"/>
    <w:multiLevelType w:val="hybridMultilevel"/>
    <w:tmpl w:val="DCD6985E"/>
    <w:lvl w:ilvl="0" w:tplc="04020003">
      <w:start w:val="1"/>
      <w:numFmt w:val="bullet"/>
      <w:lvlText w:val="o"/>
      <w:lvlJc w:val="left"/>
      <w:pPr>
        <w:ind w:left="2160" w:hanging="360"/>
      </w:pPr>
      <w:rPr>
        <w:rFonts w:ascii="Courier New" w:hAnsi="Courier New" w:cs="Courier New"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57A40FC"/>
    <w:multiLevelType w:val="hybridMultilevel"/>
    <w:tmpl w:val="FEF002A0"/>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nsid w:val="3CE967F8"/>
    <w:multiLevelType w:val="hybridMultilevel"/>
    <w:tmpl w:val="B79A30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3CED7D69"/>
    <w:multiLevelType w:val="multilevel"/>
    <w:tmpl w:val="F2EA7E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40B057BD"/>
    <w:multiLevelType w:val="hybridMultilevel"/>
    <w:tmpl w:val="7F7AFC70"/>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3">
    <w:nsid w:val="48331605"/>
    <w:multiLevelType w:val="hybridMultilevel"/>
    <w:tmpl w:val="DA546F1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nsid w:val="4EA12AC8"/>
    <w:multiLevelType w:val="hybridMultilevel"/>
    <w:tmpl w:val="08BA07C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
    <w:nsid w:val="518F25D8"/>
    <w:multiLevelType w:val="hybridMultilevel"/>
    <w:tmpl w:val="098221D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nsid w:val="5A98325A"/>
    <w:multiLevelType w:val="hybridMultilevel"/>
    <w:tmpl w:val="BD584C2C"/>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7">
    <w:nsid w:val="680D02A1"/>
    <w:multiLevelType w:val="hybridMultilevel"/>
    <w:tmpl w:val="4F2253DC"/>
    <w:lvl w:ilvl="0" w:tplc="04020003">
      <w:start w:val="1"/>
      <w:numFmt w:val="bullet"/>
      <w:lvlText w:val="o"/>
      <w:lvlJc w:val="left"/>
      <w:pPr>
        <w:ind w:left="2160" w:hanging="360"/>
      </w:pPr>
      <w:rPr>
        <w:rFonts w:ascii="Courier New" w:hAnsi="Courier New" w:cs="Courier New"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C27754D"/>
    <w:multiLevelType w:val="hybridMultilevel"/>
    <w:tmpl w:val="A26CA01C"/>
    <w:lvl w:ilvl="0" w:tplc="E2124D72">
      <w:numFmt w:val="bullet"/>
      <w:lvlText w:val="-"/>
      <w:lvlJc w:val="left"/>
      <w:pPr>
        <w:ind w:left="3240" w:hanging="360"/>
      </w:pPr>
      <w:rPr>
        <w:rFonts w:ascii="Times New Roman" w:eastAsia="Times New Roman" w:hAnsi="Times New Roman" w:cs="Times New Roman" w:hint="default"/>
      </w:rPr>
    </w:lvl>
    <w:lvl w:ilvl="1" w:tplc="04020003" w:tentative="1">
      <w:start w:val="1"/>
      <w:numFmt w:val="bullet"/>
      <w:lvlText w:val="o"/>
      <w:lvlJc w:val="left"/>
      <w:pPr>
        <w:ind w:left="2880" w:hanging="360"/>
      </w:pPr>
      <w:rPr>
        <w:rFonts w:ascii="Courier New" w:hAnsi="Courier New" w:cs="Courier New" w:hint="default"/>
      </w:rPr>
    </w:lvl>
    <w:lvl w:ilvl="2" w:tplc="04020003">
      <w:start w:val="1"/>
      <w:numFmt w:val="bullet"/>
      <w:lvlText w:val="o"/>
      <w:lvlJc w:val="left"/>
      <w:pPr>
        <w:ind w:left="3600" w:hanging="360"/>
      </w:pPr>
      <w:rPr>
        <w:rFonts w:ascii="Courier New" w:hAnsi="Courier New" w:cs="Courier New"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9">
    <w:nsid w:val="706945E8"/>
    <w:multiLevelType w:val="hybridMultilevel"/>
    <w:tmpl w:val="26A4B9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0">
    <w:nsid w:val="74D42A17"/>
    <w:multiLevelType w:val="hybridMultilevel"/>
    <w:tmpl w:val="FD74FF7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nsid w:val="76F6014C"/>
    <w:multiLevelType w:val="hybridMultilevel"/>
    <w:tmpl w:val="F97C9662"/>
    <w:lvl w:ilvl="0" w:tplc="04020003">
      <w:start w:val="1"/>
      <w:numFmt w:val="bullet"/>
      <w:lvlText w:val="o"/>
      <w:lvlJc w:val="left"/>
      <w:pPr>
        <w:ind w:left="2160" w:hanging="360"/>
      </w:pPr>
      <w:rPr>
        <w:rFonts w:ascii="Courier New" w:hAnsi="Courier New" w:cs="Courier New"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2">
    <w:nsid w:val="77E60B08"/>
    <w:multiLevelType w:val="hybridMultilevel"/>
    <w:tmpl w:val="E17AB6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798B1E88"/>
    <w:multiLevelType w:val="hybridMultilevel"/>
    <w:tmpl w:val="12F83B5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4">
    <w:nsid w:val="7D324C12"/>
    <w:multiLevelType w:val="hybridMultilevel"/>
    <w:tmpl w:val="06C87474"/>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abstractNumId w:val="0"/>
  </w:num>
  <w:num w:numId="2">
    <w:abstractNumId w:val="0"/>
  </w:num>
  <w:num w:numId="3">
    <w:abstractNumId w:val="10"/>
  </w:num>
  <w:num w:numId="4">
    <w:abstractNumId w:val="28"/>
  </w:num>
  <w:num w:numId="5">
    <w:abstractNumId w:val="18"/>
  </w:num>
  <w:num w:numId="6">
    <w:abstractNumId w:val="21"/>
  </w:num>
  <w:num w:numId="7">
    <w:abstractNumId w:val="5"/>
  </w:num>
  <w:num w:numId="8">
    <w:abstractNumId w:val="24"/>
  </w:num>
  <w:num w:numId="9">
    <w:abstractNumId w:val="16"/>
  </w:num>
  <w:num w:numId="10">
    <w:abstractNumId w:val="30"/>
  </w:num>
  <w:num w:numId="11">
    <w:abstractNumId w:val="23"/>
  </w:num>
  <w:num w:numId="12">
    <w:abstractNumId w:val="33"/>
  </w:num>
  <w:num w:numId="13">
    <w:abstractNumId w:val="9"/>
  </w:num>
  <w:num w:numId="14">
    <w:abstractNumId w:val="27"/>
  </w:num>
  <w:num w:numId="15">
    <w:abstractNumId w:val="13"/>
  </w:num>
  <w:num w:numId="16">
    <w:abstractNumId w:val="11"/>
  </w:num>
  <w:num w:numId="17">
    <w:abstractNumId w:val="29"/>
  </w:num>
  <w:num w:numId="18">
    <w:abstractNumId w:val="3"/>
  </w:num>
  <w:num w:numId="19">
    <w:abstractNumId w:val="32"/>
  </w:num>
  <w:num w:numId="20">
    <w:abstractNumId w:val="25"/>
  </w:num>
  <w:num w:numId="21">
    <w:abstractNumId w:val="2"/>
  </w:num>
  <w:num w:numId="22">
    <w:abstractNumId w:val="7"/>
  </w:num>
  <w:num w:numId="23">
    <w:abstractNumId w:val="6"/>
  </w:num>
  <w:num w:numId="24">
    <w:abstractNumId w:val="20"/>
  </w:num>
  <w:num w:numId="25">
    <w:abstractNumId w:val="31"/>
  </w:num>
  <w:num w:numId="26">
    <w:abstractNumId w:val="17"/>
  </w:num>
  <w:num w:numId="27">
    <w:abstractNumId w:val="26"/>
  </w:num>
  <w:num w:numId="28">
    <w:abstractNumId w:val="34"/>
  </w:num>
  <w:num w:numId="29">
    <w:abstractNumId w:val="19"/>
  </w:num>
  <w:num w:numId="30">
    <w:abstractNumId w:val="14"/>
  </w:num>
  <w:num w:numId="31">
    <w:abstractNumId w:val="22"/>
  </w:num>
  <w:num w:numId="32">
    <w:abstractNumId w:val="4"/>
  </w:num>
  <w:num w:numId="33">
    <w:abstractNumId w:val="1"/>
  </w:num>
  <w:num w:numId="34">
    <w:abstractNumId w:val="12"/>
  </w:num>
  <w:num w:numId="35">
    <w:abstractNumId w:val="15"/>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E6056"/>
    <w:rsid w:val="00014C18"/>
    <w:rsid w:val="00015C6B"/>
    <w:rsid w:val="00017ED2"/>
    <w:rsid w:val="00026F97"/>
    <w:rsid w:val="000304A9"/>
    <w:rsid w:val="0003195E"/>
    <w:rsid w:val="00033C04"/>
    <w:rsid w:val="00044F85"/>
    <w:rsid w:val="00045668"/>
    <w:rsid w:val="00055CB0"/>
    <w:rsid w:val="00060263"/>
    <w:rsid w:val="000671A9"/>
    <w:rsid w:val="0006740B"/>
    <w:rsid w:val="000733D2"/>
    <w:rsid w:val="0007353C"/>
    <w:rsid w:val="00074729"/>
    <w:rsid w:val="00081D8E"/>
    <w:rsid w:val="000825B0"/>
    <w:rsid w:val="00086DA8"/>
    <w:rsid w:val="00091432"/>
    <w:rsid w:val="000930EC"/>
    <w:rsid w:val="000962E2"/>
    <w:rsid w:val="000A4EED"/>
    <w:rsid w:val="000B62EE"/>
    <w:rsid w:val="000C1AB5"/>
    <w:rsid w:val="000C7628"/>
    <w:rsid w:val="000D27DC"/>
    <w:rsid w:val="000D55B6"/>
    <w:rsid w:val="000D628A"/>
    <w:rsid w:val="000E589F"/>
    <w:rsid w:val="000E71DD"/>
    <w:rsid w:val="000F1D61"/>
    <w:rsid w:val="000F7C63"/>
    <w:rsid w:val="00102A04"/>
    <w:rsid w:val="001061CD"/>
    <w:rsid w:val="001063E8"/>
    <w:rsid w:val="0011304C"/>
    <w:rsid w:val="0011366C"/>
    <w:rsid w:val="001137C6"/>
    <w:rsid w:val="00113C08"/>
    <w:rsid w:val="001160EA"/>
    <w:rsid w:val="001175C6"/>
    <w:rsid w:val="0012713D"/>
    <w:rsid w:val="0014483A"/>
    <w:rsid w:val="00151091"/>
    <w:rsid w:val="00154444"/>
    <w:rsid w:val="00156B64"/>
    <w:rsid w:val="00163E0D"/>
    <w:rsid w:val="00170966"/>
    <w:rsid w:val="00170A87"/>
    <w:rsid w:val="0017693C"/>
    <w:rsid w:val="001813BB"/>
    <w:rsid w:val="00186741"/>
    <w:rsid w:val="00187FB2"/>
    <w:rsid w:val="001922E4"/>
    <w:rsid w:val="0019311C"/>
    <w:rsid w:val="001C6E57"/>
    <w:rsid w:val="001C7A3F"/>
    <w:rsid w:val="001E0386"/>
    <w:rsid w:val="001F2626"/>
    <w:rsid w:val="001F3165"/>
    <w:rsid w:val="001F541B"/>
    <w:rsid w:val="00200870"/>
    <w:rsid w:val="00201242"/>
    <w:rsid w:val="00202F99"/>
    <w:rsid w:val="00214266"/>
    <w:rsid w:val="00221326"/>
    <w:rsid w:val="00221924"/>
    <w:rsid w:val="00241993"/>
    <w:rsid w:val="00241EA6"/>
    <w:rsid w:val="0024526D"/>
    <w:rsid w:val="00245FF1"/>
    <w:rsid w:val="00246E31"/>
    <w:rsid w:val="0025063B"/>
    <w:rsid w:val="00281638"/>
    <w:rsid w:val="0028554A"/>
    <w:rsid w:val="0029571D"/>
    <w:rsid w:val="00297F69"/>
    <w:rsid w:val="002A501E"/>
    <w:rsid w:val="002A5996"/>
    <w:rsid w:val="002B0C65"/>
    <w:rsid w:val="002B4A73"/>
    <w:rsid w:val="002B6F9A"/>
    <w:rsid w:val="002B7FB2"/>
    <w:rsid w:val="002C03AA"/>
    <w:rsid w:val="002C46B4"/>
    <w:rsid w:val="002D20B5"/>
    <w:rsid w:val="002D3B0B"/>
    <w:rsid w:val="002D5297"/>
    <w:rsid w:val="002E562E"/>
    <w:rsid w:val="002F2394"/>
    <w:rsid w:val="00301A24"/>
    <w:rsid w:val="003067DC"/>
    <w:rsid w:val="00306C99"/>
    <w:rsid w:val="003152FF"/>
    <w:rsid w:val="00320C8C"/>
    <w:rsid w:val="00321EDA"/>
    <w:rsid w:val="003304CC"/>
    <w:rsid w:val="003412C0"/>
    <w:rsid w:val="0034539F"/>
    <w:rsid w:val="0034686F"/>
    <w:rsid w:val="0035104D"/>
    <w:rsid w:val="00354B30"/>
    <w:rsid w:val="00360965"/>
    <w:rsid w:val="003666EB"/>
    <w:rsid w:val="00372E1A"/>
    <w:rsid w:val="00383DEF"/>
    <w:rsid w:val="00384AB6"/>
    <w:rsid w:val="00395254"/>
    <w:rsid w:val="00396618"/>
    <w:rsid w:val="003A4137"/>
    <w:rsid w:val="003A5603"/>
    <w:rsid w:val="003B6891"/>
    <w:rsid w:val="003B7217"/>
    <w:rsid w:val="003C7EF5"/>
    <w:rsid w:val="003D2DCC"/>
    <w:rsid w:val="003D3531"/>
    <w:rsid w:val="003D43B2"/>
    <w:rsid w:val="003E155B"/>
    <w:rsid w:val="003E64B2"/>
    <w:rsid w:val="003F22FE"/>
    <w:rsid w:val="00401AA6"/>
    <w:rsid w:val="00402F58"/>
    <w:rsid w:val="00404CBD"/>
    <w:rsid w:val="00416138"/>
    <w:rsid w:val="00417473"/>
    <w:rsid w:val="00426A00"/>
    <w:rsid w:val="00436042"/>
    <w:rsid w:val="004434E6"/>
    <w:rsid w:val="00443621"/>
    <w:rsid w:val="00462477"/>
    <w:rsid w:val="00465768"/>
    <w:rsid w:val="00474CC6"/>
    <w:rsid w:val="0047658B"/>
    <w:rsid w:val="00486070"/>
    <w:rsid w:val="004873BC"/>
    <w:rsid w:val="00495555"/>
    <w:rsid w:val="00496B8B"/>
    <w:rsid w:val="004A5842"/>
    <w:rsid w:val="004C404C"/>
    <w:rsid w:val="004D1074"/>
    <w:rsid w:val="004D2E23"/>
    <w:rsid w:val="004D39F9"/>
    <w:rsid w:val="004D3ED5"/>
    <w:rsid w:val="004D5D8B"/>
    <w:rsid w:val="004E6056"/>
    <w:rsid w:val="004E71A9"/>
    <w:rsid w:val="004E7867"/>
    <w:rsid w:val="004F2FE7"/>
    <w:rsid w:val="00500D82"/>
    <w:rsid w:val="005039DF"/>
    <w:rsid w:val="00506D9A"/>
    <w:rsid w:val="00510E91"/>
    <w:rsid w:val="00514D05"/>
    <w:rsid w:val="005164C0"/>
    <w:rsid w:val="0051701C"/>
    <w:rsid w:val="005206AD"/>
    <w:rsid w:val="00532651"/>
    <w:rsid w:val="00533040"/>
    <w:rsid w:val="005404B7"/>
    <w:rsid w:val="005442D7"/>
    <w:rsid w:val="0055287A"/>
    <w:rsid w:val="00553CAC"/>
    <w:rsid w:val="005554D8"/>
    <w:rsid w:val="00555620"/>
    <w:rsid w:val="00555AE0"/>
    <w:rsid w:val="00555C05"/>
    <w:rsid w:val="00556725"/>
    <w:rsid w:val="00556919"/>
    <w:rsid w:val="00562337"/>
    <w:rsid w:val="00566AED"/>
    <w:rsid w:val="00576EAE"/>
    <w:rsid w:val="00580009"/>
    <w:rsid w:val="0058303B"/>
    <w:rsid w:val="00592365"/>
    <w:rsid w:val="005933E6"/>
    <w:rsid w:val="00595093"/>
    <w:rsid w:val="005B3D8F"/>
    <w:rsid w:val="005B41A7"/>
    <w:rsid w:val="005B7FE6"/>
    <w:rsid w:val="005C7165"/>
    <w:rsid w:val="005D0B0C"/>
    <w:rsid w:val="005F2268"/>
    <w:rsid w:val="005F2C48"/>
    <w:rsid w:val="005F5A55"/>
    <w:rsid w:val="005F7365"/>
    <w:rsid w:val="00604667"/>
    <w:rsid w:val="00605595"/>
    <w:rsid w:val="0061135C"/>
    <w:rsid w:val="0061428F"/>
    <w:rsid w:val="00614B9A"/>
    <w:rsid w:val="00616343"/>
    <w:rsid w:val="006225A4"/>
    <w:rsid w:val="00622F94"/>
    <w:rsid w:val="00622FD4"/>
    <w:rsid w:val="00634FAD"/>
    <w:rsid w:val="00635F2D"/>
    <w:rsid w:val="00645428"/>
    <w:rsid w:val="00650E50"/>
    <w:rsid w:val="00652031"/>
    <w:rsid w:val="0065428A"/>
    <w:rsid w:val="006722D1"/>
    <w:rsid w:val="006734EF"/>
    <w:rsid w:val="0067357E"/>
    <w:rsid w:val="0067596E"/>
    <w:rsid w:val="006820D8"/>
    <w:rsid w:val="0068368D"/>
    <w:rsid w:val="00685435"/>
    <w:rsid w:val="006A0A48"/>
    <w:rsid w:val="006A4F8D"/>
    <w:rsid w:val="006B254E"/>
    <w:rsid w:val="006C0BCC"/>
    <w:rsid w:val="006D055B"/>
    <w:rsid w:val="006D3897"/>
    <w:rsid w:val="006D4734"/>
    <w:rsid w:val="006D6E59"/>
    <w:rsid w:val="006E1889"/>
    <w:rsid w:val="006E3B6E"/>
    <w:rsid w:val="006E5065"/>
    <w:rsid w:val="006E523A"/>
    <w:rsid w:val="006E67EA"/>
    <w:rsid w:val="006F23FE"/>
    <w:rsid w:val="006F407A"/>
    <w:rsid w:val="006F782C"/>
    <w:rsid w:val="00701579"/>
    <w:rsid w:val="0070248D"/>
    <w:rsid w:val="007156E6"/>
    <w:rsid w:val="0072181B"/>
    <w:rsid w:val="007245C0"/>
    <w:rsid w:val="00734598"/>
    <w:rsid w:val="007366F2"/>
    <w:rsid w:val="00740EC3"/>
    <w:rsid w:val="00741985"/>
    <w:rsid w:val="007467F5"/>
    <w:rsid w:val="007542A1"/>
    <w:rsid w:val="00754EF3"/>
    <w:rsid w:val="007639CC"/>
    <w:rsid w:val="00770C37"/>
    <w:rsid w:val="00773556"/>
    <w:rsid w:val="00786EAB"/>
    <w:rsid w:val="00790432"/>
    <w:rsid w:val="007923A6"/>
    <w:rsid w:val="007973E9"/>
    <w:rsid w:val="007A055D"/>
    <w:rsid w:val="007B066E"/>
    <w:rsid w:val="007B4EA4"/>
    <w:rsid w:val="007C0E34"/>
    <w:rsid w:val="007C1D12"/>
    <w:rsid w:val="007C4ACB"/>
    <w:rsid w:val="007C6C05"/>
    <w:rsid w:val="007D0AD9"/>
    <w:rsid w:val="007D59FC"/>
    <w:rsid w:val="007E74A3"/>
    <w:rsid w:val="007E74B4"/>
    <w:rsid w:val="007F0B14"/>
    <w:rsid w:val="007F35AC"/>
    <w:rsid w:val="007F3DDD"/>
    <w:rsid w:val="007F71BC"/>
    <w:rsid w:val="00802E4D"/>
    <w:rsid w:val="00805E94"/>
    <w:rsid w:val="00810088"/>
    <w:rsid w:val="008114BA"/>
    <w:rsid w:val="008146B1"/>
    <w:rsid w:val="008210BC"/>
    <w:rsid w:val="00821FD0"/>
    <w:rsid w:val="00824BBE"/>
    <w:rsid w:val="00824EF3"/>
    <w:rsid w:val="00827B4A"/>
    <w:rsid w:val="008415BA"/>
    <w:rsid w:val="00841764"/>
    <w:rsid w:val="00847D92"/>
    <w:rsid w:val="00883714"/>
    <w:rsid w:val="008A751C"/>
    <w:rsid w:val="008B0AFA"/>
    <w:rsid w:val="008B21AC"/>
    <w:rsid w:val="008C022E"/>
    <w:rsid w:val="008C065A"/>
    <w:rsid w:val="008C1D79"/>
    <w:rsid w:val="008C6CEA"/>
    <w:rsid w:val="008D3415"/>
    <w:rsid w:val="008D38F8"/>
    <w:rsid w:val="008D6EFC"/>
    <w:rsid w:val="008E7AB2"/>
    <w:rsid w:val="008F17BE"/>
    <w:rsid w:val="009003E7"/>
    <w:rsid w:val="0090333F"/>
    <w:rsid w:val="00905ADC"/>
    <w:rsid w:val="00943EA3"/>
    <w:rsid w:val="00946A6E"/>
    <w:rsid w:val="009479BB"/>
    <w:rsid w:val="00951DF6"/>
    <w:rsid w:val="009526BF"/>
    <w:rsid w:val="00953036"/>
    <w:rsid w:val="00957177"/>
    <w:rsid w:val="00966FED"/>
    <w:rsid w:val="00970398"/>
    <w:rsid w:val="00972473"/>
    <w:rsid w:val="00972E90"/>
    <w:rsid w:val="0097472D"/>
    <w:rsid w:val="009770E2"/>
    <w:rsid w:val="0097779F"/>
    <w:rsid w:val="00980213"/>
    <w:rsid w:val="00980940"/>
    <w:rsid w:val="00985067"/>
    <w:rsid w:val="009852DD"/>
    <w:rsid w:val="00992132"/>
    <w:rsid w:val="00994FCE"/>
    <w:rsid w:val="009955DD"/>
    <w:rsid w:val="009A014D"/>
    <w:rsid w:val="009B3062"/>
    <w:rsid w:val="009B4ABB"/>
    <w:rsid w:val="009C138F"/>
    <w:rsid w:val="009D26E9"/>
    <w:rsid w:val="009D3F0E"/>
    <w:rsid w:val="009D6617"/>
    <w:rsid w:val="009E1152"/>
    <w:rsid w:val="009E587C"/>
    <w:rsid w:val="009E690A"/>
    <w:rsid w:val="009E6991"/>
    <w:rsid w:val="009E77E1"/>
    <w:rsid w:val="009F20AE"/>
    <w:rsid w:val="009F4F20"/>
    <w:rsid w:val="00A0210E"/>
    <w:rsid w:val="00A119C0"/>
    <w:rsid w:val="00A12362"/>
    <w:rsid w:val="00A137A4"/>
    <w:rsid w:val="00A226BF"/>
    <w:rsid w:val="00A23077"/>
    <w:rsid w:val="00A25727"/>
    <w:rsid w:val="00A32B16"/>
    <w:rsid w:val="00A349BA"/>
    <w:rsid w:val="00A3527F"/>
    <w:rsid w:val="00A43844"/>
    <w:rsid w:val="00A4635A"/>
    <w:rsid w:val="00A477CD"/>
    <w:rsid w:val="00A479F5"/>
    <w:rsid w:val="00A5165A"/>
    <w:rsid w:val="00A53995"/>
    <w:rsid w:val="00A5684F"/>
    <w:rsid w:val="00A670BA"/>
    <w:rsid w:val="00A815B3"/>
    <w:rsid w:val="00A8593B"/>
    <w:rsid w:val="00A92F60"/>
    <w:rsid w:val="00A96BA4"/>
    <w:rsid w:val="00A97E98"/>
    <w:rsid w:val="00AA1C47"/>
    <w:rsid w:val="00AB05B6"/>
    <w:rsid w:val="00AB3A68"/>
    <w:rsid w:val="00AD0A08"/>
    <w:rsid w:val="00AD0F14"/>
    <w:rsid w:val="00AD54E4"/>
    <w:rsid w:val="00AE3765"/>
    <w:rsid w:val="00AE5492"/>
    <w:rsid w:val="00AF5CE2"/>
    <w:rsid w:val="00B033E9"/>
    <w:rsid w:val="00B2007D"/>
    <w:rsid w:val="00B21114"/>
    <w:rsid w:val="00B220FD"/>
    <w:rsid w:val="00B22399"/>
    <w:rsid w:val="00B224F2"/>
    <w:rsid w:val="00B22E2F"/>
    <w:rsid w:val="00B32445"/>
    <w:rsid w:val="00B41076"/>
    <w:rsid w:val="00B44B96"/>
    <w:rsid w:val="00B53633"/>
    <w:rsid w:val="00B53D1A"/>
    <w:rsid w:val="00B60C8C"/>
    <w:rsid w:val="00B63016"/>
    <w:rsid w:val="00B63469"/>
    <w:rsid w:val="00B7048E"/>
    <w:rsid w:val="00B72164"/>
    <w:rsid w:val="00B878B9"/>
    <w:rsid w:val="00B87E45"/>
    <w:rsid w:val="00B93612"/>
    <w:rsid w:val="00B95439"/>
    <w:rsid w:val="00B96EA6"/>
    <w:rsid w:val="00BA5957"/>
    <w:rsid w:val="00BA7D49"/>
    <w:rsid w:val="00BB3A4E"/>
    <w:rsid w:val="00BB46FD"/>
    <w:rsid w:val="00BB4FAC"/>
    <w:rsid w:val="00BD19F6"/>
    <w:rsid w:val="00BD22DB"/>
    <w:rsid w:val="00BD5FCF"/>
    <w:rsid w:val="00BD6779"/>
    <w:rsid w:val="00BE1704"/>
    <w:rsid w:val="00BE2FE9"/>
    <w:rsid w:val="00BE38E6"/>
    <w:rsid w:val="00BF21BF"/>
    <w:rsid w:val="00BF4BFE"/>
    <w:rsid w:val="00BF72D8"/>
    <w:rsid w:val="00C0013A"/>
    <w:rsid w:val="00C07D06"/>
    <w:rsid w:val="00C14C0C"/>
    <w:rsid w:val="00C16B00"/>
    <w:rsid w:val="00C34802"/>
    <w:rsid w:val="00C676D9"/>
    <w:rsid w:val="00C7364B"/>
    <w:rsid w:val="00C74BD1"/>
    <w:rsid w:val="00C76F77"/>
    <w:rsid w:val="00C852B7"/>
    <w:rsid w:val="00C87A7E"/>
    <w:rsid w:val="00C91007"/>
    <w:rsid w:val="00C94644"/>
    <w:rsid w:val="00C94CF9"/>
    <w:rsid w:val="00C979D0"/>
    <w:rsid w:val="00CA09C4"/>
    <w:rsid w:val="00CA2726"/>
    <w:rsid w:val="00CA2A23"/>
    <w:rsid w:val="00CA3FC4"/>
    <w:rsid w:val="00CA52C2"/>
    <w:rsid w:val="00CA564B"/>
    <w:rsid w:val="00CA7CB2"/>
    <w:rsid w:val="00CC7828"/>
    <w:rsid w:val="00CD3B87"/>
    <w:rsid w:val="00CE403D"/>
    <w:rsid w:val="00CE6A31"/>
    <w:rsid w:val="00CF0F28"/>
    <w:rsid w:val="00CF4692"/>
    <w:rsid w:val="00D04A43"/>
    <w:rsid w:val="00D154BB"/>
    <w:rsid w:val="00D1695B"/>
    <w:rsid w:val="00D21E96"/>
    <w:rsid w:val="00D23772"/>
    <w:rsid w:val="00D24AF3"/>
    <w:rsid w:val="00D3228B"/>
    <w:rsid w:val="00D4501D"/>
    <w:rsid w:val="00D47BB1"/>
    <w:rsid w:val="00D536AC"/>
    <w:rsid w:val="00D5561D"/>
    <w:rsid w:val="00D63474"/>
    <w:rsid w:val="00D65D6F"/>
    <w:rsid w:val="00D7500E"/>
    <w:rsid w:val="00D764FF"/>
    <w:rsid w:val="00D7695E"/>
    <w:rsid w:val="00D836F4"/>
    <w:rsid w:val="00D857A5"/>
    <w:rsid w:val="00D93531"/>
    <w:rsid w:val="00D93D66"/>
    <w:rsid w:val="00D95CB1"/>
    <w:rsid w:val="00D9706B"/>
    <w:rsid w:val="00DA10AE"/>
    <w:rsid w:val="00DA79AD"/>
    <w:rsid w:val="00DB0A97"/>
    <w:rsid w:val="00DC0015"/>
    <w:rsid w:val="00DC06ED"/>
    <w:rsid w:val="00DC78AE"/>
    <w:rsid w:val="00DD0468"/>
    <w:rsid w:val="00DD4732"/>
    <w:rsid w:val="00DE23C9"/>
    <w:rsid w:val="00DE3D1F"/>
    <w:rsid w:val="00DF4B13"/>
    <w:rsid w:val="00DF765B"/>
    <w:rsid w:val="00DF7A50"/>
    <w:rsid w:val="00E03218"/>
    <w:rsid w:val="00E074E6"/>
    <w:rsid w:val="00E154C7"/>
    <w:rsid w:val="00E22B6D"/>
    <w:rsid w:val="00E272A1"/>
    <w:rsid w:val="00E30B64"/>
    <w:rsid w:val="00E3437C"/>
    <w:rsid w:val="00E35755"/>
    <w:rsid w:val="00E36D3E"/>
    <w:rsid w:val="00E37E08"/>
    <w:rsid w:val="00E40122"/>
    <w:rsid w:val="00E416C1"/>
    <w:rsid w:val="00E47B84"/>
    <w:rsid w:val="00E54D67"/>
    <w:rsid w:val="00E66790"/>
    <w:rsid w:val="00E70242"/>
    <w:rsid w:val="00E711A9"/>
    <w:rsid w:val="00E73B52"/>
    <w:rsid w:val="00E76508"/>
    <w:rsid w:val="00E77EB9"/>
    <w:rsid w:val="00E87FA8"/>
    <w:rsid w:val="00E91F88"/>
    <w:rsid w:val="00E94906"/>
    <w:rsid w:val="00E96566"/>
    <w:rsid w:val="00EA26F2"/>
    <w:rsid w:val="00EA35A5"/>
    <w:rsid w:val="00EA639D"/>
    <w:rsid w:val="00EC05EB"/>
    <w:rsid w:val="00EC24FA"/>
    <w:rsid w:val="00EC7FDA"/>
    <w:rsid w:val="00ED5978"/>
    <w:rsid w:val="00EE5E87"/>
    <w:rsid w:val="00EF44A9"/>
    <w:rsid w:val="00F0672B"/>
    <w:rsid w:val="00F17123"/>
    <w:rsid w:val="00F24ED4"/>
    <w:rsid w:val="00F268B7"/>
    <w:rsid w:val="00F26948"/>
    <w:rsid w:val="00F31FEB"/>
    <w:rsid w:val="00F322B2"/>
    <w:rsid w:val="00F376C0"/>
    <w:rsid w:val="00F41AA0"/>
    <w:rsid w:val="00F445D4"/>
    <w:rsid w:val="00F559BF"/>
    <w:rsid w:val="00F61319"/>
    <w:rsid w:val="00F80B65"/>
    <w:rsid w:val="00F81D09"/>
    <w:rsid w:val="00F81FDF"/>
    <w:rsid w:val="00F9036C"/>
    <w:rsid w:val="00F928B1"/>
    <w:rsid w:val="00FB17B3"/>
    <w:rsid w:val="00FB4B8B"/>
    <w:rsid w:val="00FB72ED"/>
    <w:rsid w:val="00FB788E"/>
    <w:rsid w:val="00FC0E4D"/>
    <w:rsid w:val="00FC1537"/>
    <w:rsid w:val="00FC1B19"/>
    <w:rsid w:val="00FC2F5A"/>
    <w:rsid w:val="00FD2E1B"/>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0B14"/>
    <w:pPr>
      <w:widowControl w:val="0"/>
      <w:spacing w:line="240" w:lineRule="atLeast"/>
    </w:pPr>
    <w:rPr>
      <w:lang w:eastAsia="en-US"/>
    </w:rPr>
  </w:style>
  <w:style w:type="paragraph" w:styleId="1">
    <w:name w:val="heading 1"/>
    <w:basedOn w:val="a"/>
    <w:next w:val="a"/>
    <w:qFormat/>
    <w:rsid w:val="007F0B14"/>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7F0B14"/>
    <w:pPr>
      <w:numPr>
        <w:ilvl w:val="1"/>
      </w:numPr>
      <w:outlineLvl w:val="1"/>
    </w:pPr>
    <w:rPr>
      <w:sz w:val="20"/>
    </w:rPr>
  </w:style>
  <w:style w:type="paragraph" w:styleId="3">
    <w:name w:val="heading 3"/>
    <w:basedOn w:val="1"/>
    <w:next w:val="a"/>
    <w:qFormat/>
    <w:rsid w:val="007F0B14"/>
    <w:pPr>
      <w:numPr>
        <w:ilvl w:val="2"/>
      </w:numPr>
      <w:outlineLvl w:val="2"/>
    </w:pPr>
    <w:rPr>
      <w:b w:val="0"/>
      <w:i/>
      <w:sz w:val="20"/>
    </w:rPr>
  </w:style>
  <w:style w:type="paragraph" w:styleId="4">
    <w:name w:val="heading 4"/>
    <w:basedOn w:val="1"/>
    <w:next w:val="a"/>
    <w:qFormat/>
    <w:rsid w:val="007F0B14"/>
    <w:pPr>
      <w:numPr>
        <w:ilvl w:val="3"/>
      </w:numPr>
      <w:outlineLvl w:val="3"/>
    </w:pPr>
    <w:rPr>
      <w:b w:val="0"/>
      <w:sz w:val="20"/>
    </w:rPr>
  </w:style>
  <w:style w:type="paragraph" w:styleId="5">
    <w:name w:val="heading 5"/>
    <w:basedOn w:val="a"/>
    <w:next w:val="a"/>
    <w:qFormat/>
    <w:rsid w:val="007F0B14"/>
    <w:pPr>
      <w:numPr>
        <w:ilvl w:val="4"/>
        <w:numId w:val="1"/>
      </w:numPr>
      <w:spacing w:before="240" w:after="60"/>
      <w:ind w:left="2880"/>
      <w:outlineLvl w:val="4"/>
    </w:pPr>
    <w:rPr>
      <w:sz w:val="22"/>
    </w:rPr>
  </w:style>
  <w:style w:type="paragraph" w:styleId="6">
    <w:name w:val="heading 6"/>
    <w:basedOn w:val="a"/>
    <w:next w:val="a"/>
    <w:qFormat/>
    <w:rsid w:val="007F0B14"/>
    <w:pPr>
      <w:numPr>
        <w:ilvl w:val="5"/>
        <w:numId w:val="1"/>
      </w:numPr>
      <w:spacing w:before="240" w:after="60"/>
      <w:ind w:left="2880"/>
      <w:outlineLvl w:val="5"/>
    </w:pPr>
    <w:rPr>
      <w:i/>
      <w:sz w:val="22"/>
    </w:rPr>
  </w:style>
  <w:style w:type="paragraph" w:styleId="7">
    <w:name w:val="heading 7"/>
    <w:basedOn w:val="a"/>
    <w:next w:val="a"/>
    <w:qFormat/>
    <w:rsid w:val="007F0B14"/>
    <w:pPr>
      <w:numPr>
        <w:ilvl w:val="6"/>
        <w:numId w:val="1"/>
      </w:numPr>
      <w:spacing w:before="240" w:after="60"/>
      <w:ind w:left="2880"/>
      <w:outlineLvl w:val="6"/>
    </w:pPr>
  </w:style>
  <w:style w:type="paragraph" w:styleId="8">
    <w:name w:val="heading 8"/>
    <w:basedOn w:val="a"/>
    <w:next w:val="a"/>
    <w:qFormat/>
    <w:rsid w:val="007F0B14"/>
    <w:pPr>
      <w:numPr>
        <w:ilvl w:val="7"/>
        <w:numId w:val="1"/>
      </w:numPr>
      <w:spacing w:before="240" w:after="60"/>
      <w:ind w:left="2880"/>
      <w:outlineLvl w:val="7"/>
    </w:pPr>
    <w:rPr>
      <w:i/>
    </w:rPr>
  </w:style>
  <w:style w:type="paragraph" w:styleId="9">
    <w:name w:val="heading 9"/>
    <w:basedOn w:val="a"/>
    <w:next w:val="a"/>
    <w:qFormat/>
    <w:rsid w:val="007F0B14"/>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7F0B14"/>
    <w:pPr>
      <w:spacing w:before="80"/>
      <w:ind w:left="720"/>
      <w:jc w:val="both"/>
    </w:pPr>
    <w:rPr>
      <w:color w:val="000000"/>
      <w:lang w:val="en-AU"/>
    </w:rPr>
  </w:style>
  <w:style w:type="paragraph" w:styleId="a3">
    <w:name w:val="Title"/>
    <w:basedOn w:val="a"/>
    <w:next w:val="a"/>
    <w:qFormat/>
    <w:rsid w:val="007F0B14"/>
    <w:pPr>
      <w:spacing w:line="240" w:lineRule="auto"/>
      <w:jc w:val="center"/>
    </w:pPr>
    <w:rPr>
      <w:rFonts w:ascii="Arial" w:hAnsi="Arial"/>
      <w:b/>
      <w:sz w:val="36"/>
    </w:rPr>
  </w:style>
  <w:style w:type="paragraph" w:styleId="a4">
    <w:name w:val="Subtitle"/>
    <w:basedOn w:val="a"/>
    <w:qFormat/>
    <w:rsid w:val="007F0B14"/>
    <w:pPr>
      <w:spacing w:after="60"/>
      <w:jc w:val="center"/>
    </w:pPr>
    <w:rPr>
      <w:rFonts w:ascii="Arial" w:hAnsi="Arial"/>
      <w:i/>
      <w:sz w:val="36"/>
      <w:lang w:val="en-AU"/>
    </w:rPr>
  </w:style>
  <w:style w:type="paragraph" w:styleId="a5">
    <w:name w:val="Normal Indent"/>
    <w:basedOn w:val="a"/>
    <w:rsid w:val="007F0B14"/>
    <w:pPr>
      <w:ind w:left="900" w:hanging="900"/>
    </w:pPr>
  </w:style>
  <w:style w:type="paragraph" w:styleId="10">
    <w:name w:val="toc 1"/>
    <w:basedOn w:val="a"/>
    <w:next w:val="a"/>
    <w:uiPriority w:val="39"/>
    <w:rsid w:val="007F0B14"/>
    <w:pPr>
      <w:tabs>
        <w:tab w:val="right" w:pos="9360"/>
      </w:tabs>
      <w:spacing w:before="240" w:after="60"/>
      <w:ind w:right="720"/>
    </w:pPr>
  </w:style>
  <w:style w:type="paragraph" w:styleId="20">
    <w:name w:val="toc 2"/>
    <w:basedOn w:val="a"/>
    <w:next w:val="a"/>
    <w:uiPriority w:val="39"/>
    <w:rsid w:val="007F0B14"/>
    <w:pPr>
      <w:tabs>
        <w:tab w:val="right" w:pos="9360"/>
      </w:tabs>
      <w:ind w:left="432" w:right="720"/>
    </w:pPr>
  </w:style>
  <w:style w:type="paragraph" w:styleId="30">
    <w:name w:val="toc 3"/>
    <w:basedOn w:val="a"/>
    <w:next w:val="a"/>
    <w:semiHidden/>
    <w:rsid w:val="007F0B14"/>
    <w:pPr>
      <w:tabs>
        <w:tab w:val="left" w:pos="1440"/>
        <w:tab w:val="right" w:pos="9360"/>
      </w:tabs>
      <w:ind w:left="864"/>
    </w:pPr>
  </w:style>
  <w:style w:type="paragraph" w:styleId="a6">
    <w:name w:val="header"/>
    <w:basedOn w:val="a"/>
    <w:rsid w:val="007F0B14"/>
    <w:pPr>
      <w:tabs>
        <w:tab w:val="center" w:pos="4320"/>
        <w:tab w:val="right" w:pos="8640"/>
      </w:tabs>
    </w:pPr>
  </w:style>
  <w:style w:type="paragraph" w:styleId="a7">
    <w:name w:val="footer"/>
    <w:basedOn w:val="a"/>
    <w:rsid w:val="007F0B14"/>
    <w:pPr>
      <w:tabs>
        <w:tab w:val="center" w:pos="4320"/>
        <w:tab w:val="right" w:pos="8640"/>
      </w:tabs>
    </w:pPr>
  </w:style>
  <w:style w:type="character" w:styleId="a8">
    <w:name w:val="page number"/>
    <w:basedOn w:val="a0"/>
    <w:rsid w:val="007F0B14"/>
  </w:style>
  <w:style w:type="paragraph" w:customStyle="1" w:styleId="Tabletext">
    <w:name w:val="Tabletext"/>
    <w:basedOn w:val="a"/>
    <w:rsid w:val="007F0B14"/>
    <w:pPr>
      <w:keepLines/>
      <w:spacing w:after="120"/>
    </w:pPr>
  </w:style>
  <w:style w:type="paragraph" w:styleId="a9">
    <w:name w:val="Body Text"/>
    <w:basedOn w:val="a"/>
    <w:link w:val="aa"/>
    <w:rsid w:val="007F0B14"/>
    <w:pPr>
      <w:keepLines/>
      <w:spacing w:after="120"/>
      <w:ind w:left="720"/>
    </w:pPr>
  </w:style>
  <w:style w:type="paragraph" w:customStyle="1" w:styleId="Blockquote">
    <w:name w:val="Blockquote"/>
    <w:basedOn w:val="a"/>
    <w:rsid w:val="007F0B14"/>
    <w:pPr>
      <w:widowControl/>
      <w:spacing w:before="100" w:after="100" w:line="240" w:lineRule="auto"/>
      <w:ind w:left="360" w:right="360"/>
    </w:pPr>
    <w:rPr>
      <w:snapToGrid w:val="0"/>
      <w:sz w:val="24"/>
      <w:lang w:val="en-CA"/>
    </w:rPr>
  </w:style>
  <w:style w:type="paragraph" w:customStyle="1" w:styleId="Bullet1">
    <w:name w:val="Bullet1"/>
    <w:basedOn w:val="a"/>
    <w:rsid w:val="007F0B14"/>
    <w:pPr>
      <w:ind w:left="720" w:hanging="432"/>
    </w:pPr>
  </w:style>
  <w:style w:type="paragraph" w:customStyle="1" w:styleId="Bullet2">
    <w:name w:val="Bullet2"/>
    <w:basedOn w:val="a"/>
    <w:rsid w:val="007F0B14"/>
    <w:pPr>
      <w:ind w:left="1440" w:hanging="360"/>
    </w:pPr>
    <w:rPr>
      <w:color w:val="000080"/>
    </w:rPr>
  </w:style>
  <w:style w:type="paragraph" w:styleId="ab">
    <w:name w:val="Document Map"/>
    <w:basedOn w:val="a"/>
    <w:semiHidden/>
    <w:rsid w:val="007F0B14"/>
    <w:pPr>
      <w:shd w:val="clear" w:color="auto" w:fill="000080"/>
    </w:pPr>
    <w:rPr>
      <w:rFonts w:ascii="Tahoma" w:hAnsi="Tahoma"/>
    </w:rPr>
  </w:style>
  <w:style w:type="character" w:styleId="ac">
    <w:name w:val="footnote reference"/>
    <w:basedOn w:val="a0"/>
    <w:semiHidden/>
    <w:rsid w:val="007F0B14"/>
    <w:rPr>
      <w:sz w:val="20"/>
      <w:vertAlign w:val="superscript"/>
    </w:rPr>
  </w:style>
  <w:style w:type="paragraph" w:styleId="ad">
    <w:name w:val="footnote text"/>
    <w:basedOn w:val="a"/>
    <w:semiHidden/>
    <w:rsid w:val="007F0B1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7F0B14"/>
    <w:pPr>
      <w:spacing w:before="480" w:after="60" w:line="240" w:lineRule="auto"/>
      <w:jc w:val="center"/>
    </w:pPr>
    <w:rPr>
      <w:rFonts w:ascii="Arial" w:hAnsi="Arial"/>
      <w:b/>
      <w:kern w:val="28"/>
      <w:sz w:val="32"/>
    </w:rPr>
  </w:style>
  <w:style w:type="paragraph" w:customStyle="1" w:styleId="Paragraph1">
    <w:name w:val="Paragraph1"/>
    <w:basedOn w:val="a"/>
    <w:rsid w:val="007F0B14"/>
    <w:pPr>
      <w:spacing w:before="80" w:line="240" w:lineRule="auto"/>
      <w:jc w:val="both"/>
    </w:pPr>
  </w:style>
  <w:style w:type="paragraph" w:customStyle="1" w:styleId="Paragraph3">
    <w:name w:val="Paragraph3"/>
    <w:basedOn w:val="a"/>
    <w:rsid w:val="007F0B14"/>
    <w:pPr>
      <w:spacing w:before="80" w:line="240" w:lineRule="auto"/>
      <w:ind w:left="1530"/>
      <w:jc w:val="both"/>
    </w:pPr>
  </w:style>
  <w:style w:type="paragraph" w:customStyle="1" w:styleId="Paragraph4">
    <w:name w:val="Paragraph4"/>
    <w:basedOn w:val="a"/>
    <w:rsid w:val="007F0B14"/>
    <w:pPr>
      <w:spacing w:before="80" w:line="240" w:lineRule="auto"/>
      <w:ind w:left="2250"/>
      <w:jc w:val="both"/>
    </w:pPr>
  </w:style>
  <w:style w:type="paragraph" w:styleId="40">
    <w:name w:val="toc 4"/>
    <w:basedOn w:val="a"/>
    <w:next w:val="a"/>
    <w:autoRedefine/>
    <w:semiHidden/>
    <w:rsid w:val="007F0B14"/>
    <w:pPr>
      <w:ind w:left="600"/>
    </w:pPr>
  </w:style>
  <w:style w:type="paragraph" w:styleId="50">
    <w:name w:val="toc 5"/>
    <w:basedOn w:val="a"/>
    <w:next w:val="a"/>
    <w:autoRedefine/>
    <w:semiHidden/>
    <w:rsid w:val="007F0B14"/>
    <w:pPr>
      <w:ind w:left="800"/>
    </w:pPr>
  </w:style>
  <w:style w:type="paragraph" w:styleId="60">
    <w:name w:val="toc 6"/>
    <w:basedOn w:val="a"/>
    <w:next w:val="a"/>
    <w:autoRedefine/>
    <w:semiHidden/>
    <w:rsid w:val="007F0B14"/>
    <w:pPr>
      <w:ind w:left="1000"/>
    </w:pPr>
  </w:style>
  <w:style w:type="paragraph" w:styleId="70">
    <w:name w:val="toc 7"/>
    <w:basedOn w:val="a"/>
    <w:next w:val="a"/>
    <w:autoRedefine/>
    <w:semiHidden/>
    <w:rsid w:val="007F0B14"/>
    <w:pPr>
      <w:ind w:left="1200"/>
    </w:pPr>
  </w:style>
  <w:style w:type="paragraph" w:styleId="80">
    <w:name w:val="toc 8"/>
    <w:basedOn w:val="a"/>
    <w:next w:val="a"/>
    <w:autoRedefine/>
    <w:semiHidden/>
    <w:rsid w:val="007F0B14"/>
    <w:pPr>
      <w:ind w:left="1400"/>
    </w:pPr>
  </w:style>
  <w:style w:type="paragraph" w:styleId="90">
    <w:name w:val="toc 9"/>
    <w:basedOn w:val="a"/>
    <w:next w:val="a"/>
    <w:autoRedefine/>
    <w:semiHidden/>
    <w:rsid w:val="007F0B14"/>
    <w:pPr>
      <w:ind w:left="1600"/>
    </w:pPr>
  </w:style>
  <w:style w:type="paragraph" w:styleId="21">
    <w:name w:val="Body Text 2"/>
    <w:basedOn w:val="a"/>
    <w:rsid w:val="007F0B14"/>
    <w:rPr>
      <w:i/>
      <w:color w:val="0000FF"/>
    </w:rPr>
  </w:style>
  <w:style w:type="paragraph" w:styleId="ae">
    <w:name w:val="Body Text Indent"/>
    <w:basedOn w:val="a"/>
    <w:rsid w:val="007F0B14"/>
    <w:pPr>
      <w:ind w:left="720"/>
    </w:pPr>
    <w:rPr>
      <w:i/>
      <w:color w:val="0000FF"/>
      <w:u w:val="single"/>
    </w:rPr>
  </w:style>
  <w:style w:type="paragraph" w:customStyle="1" w:styleId="Body">
    <w:name w:val="Body"/>
    <w:basedOn w:val="a"/>
    <w:rsid w:val="007F0B14"/>
    <w:pPr>
      <w:widowControl/>
      <w:spacing w:before="120" w:line="240" w:lineRule="auto"/>
      <w:jc w:val="both"/>
    </w:pPr>
    <w:rPr>
      <w:rFonts w:ascii="Book Antiqua" w:hAnsi="Book Antiqua"/>
    </w:rPr>
  </w:style>
  <w:style w:type="paragraph" w:customStyle="1" w:styleId="Bullet">
    <w:name w:val="Bullet"/>
    <w:basedOn w:val="a"/>
    <w:rsid w:val="007F0B14"/>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7F0B14"/>
    <w:pPr>
      <w:tabs>
        <w:tab w:val="left" w:pos="1170"/>
      </w:tabs>
      <w:spacing w:after="120"/>
      <w:ind w:left="720"/>
    </w:pPr>
    <w:rPr>
      <w:i/>
      <w:color w:val="0000FF"/>
    </w:rPr>
  </w:style>
  <w:style w:type="character" w:styleId="af">
    <w:name w:val="Hyperlink"/>
    <w:basedOn w:val="a0"/>
    <w:rsid w:val="007F0B14"/>
    <w:rPr>
      <w:color w:val="0000FF"/>
      <w:u w:val="single"/>
    </w:rPr>
  </w:style>
  <w:style w:type="paragraph" w:styleId="af0">
    <w:name w:val="Balloon Text"/>
    <w:basedOn w:val="a"/>
    <w:link w:val="af1"/>
    <w:rsid w:val="00605595"/>
    <w:pPr>
      <w:spacing w:line="240" w:lineRule="auto"/>
    </w:pPr>
    <w:rPr>
      <w:rFonts w:ascii="Tahoma" w:hAnsi="Tahoma" w:cs="Tahoma"/>
      <w:sz w:val="16"/>
      <w:szCs w:val="16"/>
    </w:rPr>
  </w:style>
  <w:style w:type="character" w:customStyle="1" w:styleId="af1">
    <w:name w:val="Изнесен текст Знак"/>
    <w:basedOn w:val="a0"/>
    <w:link w:val="af0"/>
    <w:rsid w:val="00605595"/>
    <w:rPr>
      <w:rFonts w:ascii="Tahoma" w:hAnsi="Tahoma" w:cs="Tahoma"/>
      <w:sz w:val="16"/>
      <w:szCs w:val="16"/>
      <w:lang w:val="en-US" w:eastAsia="en-US"/>
    </w:rPr>
  </w:style>
  <w:style w:type="character" w:customStyle="1" w:styleId="aa">
    <w:name w:val="Основен текст Знак"/>
    <w:link w:val="a9"/>
    <w:rsid w:val="00605595"/>
    <w:rPr>
      <w:lang w:val="en-US" w:eastAsia="en-US"/>
    </w:rPr>
  </w:style>
  <w:style w:type="paragraph" w:styleId="af2">
    <w:name w:val="List Paragraph"/>
    <w:basedOn w:val="a"/>
    <w:uiPriority w:val="34"/>
    <w:qFormat/>
    <w:rsid w:val="00841764"/>
    <w:pPr>
      <w:ind w:left="720"/>
      <w:contextualSpacing/>
    </w:pPr>
  </w:style>
  <w:style w:type="table" w:styleId="af3">
    <w:name w:val="Table Grid"/>
    <w:basedOn w:val="a1"/>
    <w:rsid w:val="00BA7D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endnote text"/>
    <w:basedOn w:val="a"/>
    <w:link w:val="af5"/>
    <w:rsid w:val="00F17123"/>
    <w:pPr>
      <w:spacing w:line="240" w:lineRule="auto"/>
    </w:pPr>
  </w:style>
  <w:style w:type="character" w:customStyle="1" w:styleId="af5">
    <w:name w:val="Текст на бележка в края Знак"/>
    <w:basedOn w:val="a0"/>
    <w:link w:val="af4"/>
    <w:rsid w:val="00F17123"/>
    <w:rPr>
      <w:lang w:eastAsia="en-US"/>
    </w:rPr>
  </w:style>
  <w:style w:type="character" w:styleId="af6">
    <w:name w:val="endnote reference"/>
    <w:basedOn w:val="a0"/>
    <w:rsid w:val="00F17123"/>
    <w:rPr>
      <w:vertAlign w:val="superscript"/>
    </w:rPr>
  </w:style>
  <w:style w:type="character" w:styleId="af7">
    <w:name w:val="annotation reference"/>
    <w:basedOn w:val="a0"/>
    <w:rsid w:val="00F17123"/>
    <w:rPr>
      <w:sz w:val="16"/>
      <w:szCs w:val="16"/>
    </w:rPr>
  </w:style>
  <w:style w:type="paragraph" w:styleId="af8">
    <w:name w:val="annotation text"/>
    <w:basedOn w:val="a"/>
    <w:link w:val="af9"/>
    <w:rsid w:val="00F17123"/>
    <w:pPr>
      <w:spacing w:line="240" w:lineRule="auto"/>
    </w:pPr>
  </w:style>
  <w:style w:type="character" w:customStyle="1" w:styleId="af9">
    <w:name w:val="Текст на коментар Знак"/>
    <w:basedOn w:val="a0"/>
    <w:link w:val="af8"/>
    <w:rsid w:val="00F17123"/>
    <w:rPr>
      <w:lang w:eastAsia="en-US"/>
    </w:rPr>
  </w:style>
  <w:style w:type="paragraph" w:styleId="afa">
    <w:name w:val="annotation subject"/>
    <w:basedOn w:val="af8"/>
    <w:next w:val="af8"/>
    <w:link w:val="afb"/>
    <w:rsid w:val="00F17123"/>
    <w:rPr>
      <w:b/>
      <w:bCs/>
    </w:rPr>
  </w:style>
  <w:style w:type="character" w:customStyle="1" w:styleId="afb">
    <w:name w:val="Предмет на коментар Знак"/>
    <w:basedOn w:val="af9"/>
    <w:link w:val="afa"/>
    <w:rsid w:val="00F17123"/>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aktikum%201\rup_qapln-bg.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97073-C9EE-4EFD-BAC2-D1D1B021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rup_qapln-bg</Template>
  <TotalTime>169</TotalTime>
  <Pages>8</Pages>
  <Words>2209</Words>
  <Characters>12595</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План за осигуряване на качеството</vt:lpstr>
      <vt:lpstr>План за осигуряване на качеството</vt:lpstr>
    </vt:vector>
  </TitlesOfParts>
  <Company>&lt;Име на организация&gt;</Company>
  <LinksUpToDate>false</LinksUpToDate>
  <CharactersWithSpaces>14775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План за осигуряване на качеството</dc:title>
  <dc:subject>&lt;Име на проект&gt;</dc:subject>
  <dc:creator>LILI</dc:creator>
  <cp:lastModifiedBy>Lulu</cp:lastModifiedBy>
  <cp:revision>22</cp:revision>
  <cp:lastPrinted>2012-09-28T10:25:00Z</cp:lastPrinted>
  <dcterms:created xsi:type="dcterms:W3CDTF">2014-10-11T18:11:00Z</dcterms:created>
  <dcterms:modified xsi:type="dcterms:W3CDTF">2014-11-01T07:37:00Z</dcterms:modified>
</cp:coreProperties>
</file>