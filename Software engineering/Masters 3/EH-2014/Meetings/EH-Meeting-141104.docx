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97" w:rsidRDefault="00640297">
      <w:r>
        <w:t>Присъстващи членове на екипа:</w:t>
      </w:r>
    </w:p>
    <w:p w:rsidR="00640297" w:rsidRDefault="00640297" w:rsidP="00640297">
      <w:pPr>
        <w:pStyle w:val="a9"/>
        <w:numPr>
          <w:ilvl w:val="0"/>
          <w:numId w:val="1"/>
        </w:numPr>
      </w:pPr>
      <w:r>
        <w:t>Малвина Макариева;</w:t>
      </w:r>
    </w:p>
    <w:p w:rsidR="00640297" w:rsidRDefault="00640297" w:rsidP="00640297">
      <w:pPr>
        <w:pStyle w:val="a9"/>
        <w:numPr>
          <w:ilvl w:val="0"/>
          <w:numId w:val="1"/>
        </w:numPr>
      </w:pPr>
      <w:r>
        <w:t>Росен Мартев;</w:t>
      </w:r>
    </w:p>
    <w:p w:rsidR="00640297" w:rsidRPr="003A5503" w:rsidRDefault="00640297" w:rsidP="00640297">
      <w:pPr>
        <w:pStyle w:val="a9"/>
        <w:numPr>
          <w:ilvl w:val="0"/>
          <w:numId w:val="1"/>
        </w:numPr>
      </w:pPr>
      <w:r>
        <w:t>Михаил Радков;</w:t>
      </w:r>
    </w:p>
    <w:p w:rsidR="003A5503" w:rsidRDefault="003A5503" w:rsidP="00640297">
      <w:pPr>
        <w:pStyle w:val="a9"/>
        <w:numPr>
          <w:ilvl w:val="0"/>
          <w:numId w:val="1"/>
        </w:numPr>
      </w:pPr>
      <w:r>
        <w:t>Светослав Николов;</w:t>
      </w:r>
      <w:bookmarkStart w:id="0" w:name="_GoBack"/>
      <w:bookmarkEnd w:id="0"/>
    </w:p>
    <w:p w:rsidR="00640297" w:rsidRDefault="00640297" w:rsidP="00640297">
      <w:pPr>
        <w:pStyle w:val="a9"/>
        <w:numPr>
          <w:ilvl w:val="0"/>
          <w:numId w:val="1"/>
        </w:numPr>
      </w:pPr>
      <w:r>
        <w:t>Михаил Великов;</w:t>
      </w:r>
    </w:p>
    <w:p w:rsidR="0015360E" w:rsidRDefault="00640297" w:rsidP="0015360E">
      <w:pPr>
        <w:pStyle w:val="a9"/>
        <w:numPr>
          <w:ilvl w:val="0"/>
          <w:numId w:val="1"/>
        </w:numPr>
      </w:pPr>
      <w:r>
        <w:t>Лиляна Маринова.</w:t>
      </w:r>
    </w:p>
    <w:p w:rsidR="0015360E" w:rsidRPr="00F15B17" w:rsidRDefault="0015360E" w:rsidP="0015360E">
      <w:pPr>
        <w:rPr>
          <w:lang w:val="en-US"/>
        </w:rPr>
      </w:pPr>
      <w:r>
        <w:t xml:space="preserve">Час на започване: </w:t>
      </w:r>
      <w:r w:rsidR="00F15B17">
        <w:rPr>
          <w:lang w:val="en-US"/>
        </w:rPr>
        <w:t>20:05h</w:t>
      </w:r>
    </w:p>
    <w:p w:rsidR="0015360E" w:rsidRPr="006A7B99" w:rsidRDefault="0015360E" w:rsidP="0015360E">
      <w:pPr>
        <w:rPr>
          <w:lang w:val="en-US"/>
        </w:rPr>
      </w:pPr>
      <w:r>
        <w:t>Час на приключване:</w:t>
      </w:r>
      <w:r w:rsidR="006A7B99">
        <w:rPr>
          <w:lang w:val="en-US"/>
        </w:rPr>
        <w:t xml:space="preserve"> </w:t>
      </w:r>
      <w:r w:rsidR="006A7B99">
        <w:t>20:55</w:t>
      </w:r>
      <w:r w:rsidR="006A7B99">
        <w:rPr>
          <w:lang w:val="en-US"/>
        </w:rPr>
        <w:t>h</w:t>
      </w:r>
    </w:p>
    <w:p w:rsidR="0015360E" w:rsidRPr="006A7B99" w:rsidRDefault="0015360E" w:rsidP="0015360E">
      <w:r>
        <w:t>Продължителност:</w:t>
      </w:r>
      <w:r w:rsidR="006A7B99">
        <w:rPr>
          <w:lang w:val="en-US"/>
        </w:rPr>
        <w:t xml:space="preserve"> 49:57 </w:t>
      </w:r>
      <w:r w:rsidR="006A7B99">
        <w:t>минути</w:t>
      </w:r>
    </w:p>
    <w:p w:rsidR="0015360E" w:rsidRDefault="0015360E" w:rsidP="0015360E"/>
    <w:p w:rsidR="0015360E" w:rsidRDefault="0015360E" w:rsidP="0015360E">
      <w:r>
        <w:t>Т</w:t>
      </w:r>
      <w:r w:rsidR="00640297">
        <w:t>еми</w:t>
      </w:r>
      <w:r>
        <w:t>:</w:t>
      </w:r>
    </w:p>
    <w:p w:rsidR="00640297" w:rsidRDefault="00B34E61" w:rsidP="0015360E">
      <w:pPr>
        <w:pStyle w:val="a9"/>
        <w:numPr>
          <w:ilvl w:val="0"/>
          <w:numId w:val="4"/>
        </w:numPr>
      </w:pPr>
      <w:r>
        <w:t xml:space="preserve">автоматизирано генериране на модули - </w:t>
      </w:r>
      <w:r w:rsidR="00AA5C2F">
        <w:t>допълнително уточнение с останалите възложители</w:t>
      </w:r>
      <w:r w:rsidR="00E025CC">
        <w:t>;</w:t>
      </w:r>
    </w:p>
    <w:p w:rsidR="00AA5C2F" w:rsidRDefault="009B1E0F" w:rsidP="0015360E">
      <w:pPr>
        <w:pStyle w:val="a9"/>
        <w:numPr>
          <w:ilvl w:val="0"/>
          <w:numId w:val="4"/>
        </w:numPr>
      </w:pPr>
      <w:r>
        <w:t>изи</w:t>
      </w:r>
      <w:r w:rsidR="00262672">
        <w:t xml:space="preserve">сквания - </w:t>
      </w:r>
      <w:r w:rsidR="00F1049C">
        <w:t>нови -</w:t>
      </w:r>
      <w:r w:rsidR="00D03D24">
        <w:t xml:space="preserve"> </w:t>
      </w:r>
      <w:r w:rsidR="00F1049C">
        <w:t>добавяне</w:t>
      </w:r>
      <w:r w:rsidR="00790B83" w:rsidRPr="00790B83">
        <w:t xml:space="preserve"> </w:t>
      </w:r>
      <w:r w:rsidR="00790B83">
        <w:t>на преглед(амбулаторен лист) и</w:t>
      </w:r>
      <w:r w:rsidR="00D03D24">
        <w:t xml:space="preserve"> корекция. </w:t>
      </w:r>
      <w:r w:rsidR="00262672">
        <w:t>С</w:t>
      </w:r>
      <w:r w:rsidR="00D03D24">
        <w:t>инхронизация с базите</w:t>
      </w:r>
      <w:r w:rsidR="00262672">
        <w:t xml:space="preserve"> - тази функционалност е само за личните лекари</w:t>
      </w:r>
      <w:r w:rsidR="005C6AE3">
        <w:t>. Предложение за всяко мед. лице в зависимост от ролята</w:t>
      </w:r>
      <w:r w:rsidR="00B32E98">
        <w:t xml:space="preserve"> си</w:t>
      </w:r>
      <w:r w:rsidR="005C6AE3">
        <w:t xml:space="preserve"> да влиза</w:t>
      </w:r>
      <w:r w:rsidR="00B32E98">
        <w:t>т</w:t>
      </w:r>
      <w:r w:rsidR="005C6AE3">
        <w:t xml:space="preserve"> в модула си, до който има</w:t>
      </w:r>
      <w:r w:rsidR="00B32E98">
        <w:t>т</w:t>
      </w:r>
      <w:r w:rsidR="005C6AE3">
        <w:t xml:space="preserve"> достъп, от където ще добавят нов запис</w:t>
      </w:r>
      <w:r w:rsidR="00B32E98">
        <w:t xml:space="preserve"> за извършена манипулация на пациент</w:t>
      </w:r>
      <w:r w:rsidR="002E4581">
        <w:t>. Лични лекари и лекари специалист с едни и същи права, личен лекар да импортва и да издава болнични листи</w:t>
      </w:r>
      <w:r w:rsidR="00C807A0">
        <w:t>. Амбулаторен лист се попълва от всички без пациент</w:t>
      </w:r>
      <w:r w:rsidR="001C5A6B">
        <w:t xml:space="preserve"> - има два вида един за лекари </w:t>
      </w:r>
      <w:r w:rsidR="001C5A6B">
        <w:rPr>
          <w:lang w:val="en-US"/>
        </w:rPr>
        <w:t xml:space="preserve">GP </w:t>
      </w:r>
      <w:r w:rsidR="001C5A6B">
        <w:t>и лекари специалисти и един за стоматолози</w:t>
      </w:r>
      <w:r w:rsidR="00A907BC">
        <w:t>;</w:t>
      </w:r>
      <w:r>
        <w:t xml:space="preserve"> </w:t>
      </w:r>
    </w:p>
    <w:p w:rsidR="00BA37FE" w:rsidRDefault="00BA37FE" w:rsidP="0015360E">
      <w:pPr>
        <w:pStyle w:val="a9"/>
        <w:numPr>
          <w:ilvl w:val="0"/>
          <w:numId w:val="4"/>
        </w:numPr>
      </w:pPr>
      <w:r>
        <w:rPr>
          <w:lang w:val="en-US"/>
        </w:rPr>
        <w:t>Use Case</w:t>
      </w:r>
      <w:r>
        <w:t xml:space="preserve"> </w:t>
      </w:r>
      <w:r w:rsidR="00D03D24">
        <w:t xml:space="preserve">модел </w:t>
      </w:r>
      <w:r w:rsidR="00E025CC">
        <w:t>-</w:t>
      </w:r>
      <w:r w:rsidR="00970902">
        <w:t xml:space="preserve"> остава за доуточнение и е въз основа на бизнес модела</w:t>
      </w:r>
      <w:r w:rsidR="00A907BC">
        <w:t>;</w:t>
      </w:r>
    </w:p>
    <w:p w:rsidR="00700378" w:rsidRDefault="00700378" w:rsidP="0015360E">
      <w:pPr>
        <w:pStyle w:val="a9"/>
        <w:numPr>
          <w:ilvl w:val="0"/>
          <w:numId w:val="4"/>
        </w:numPr>
      </w:pPr>
      <w:r>
        <w:t xml:space="preserve">бизнес модел - </w:t>
      </w:r>
      <w:r w:rsidR="00A907BC">
        <w:t>ще се дописват още няколко процеса;</w:t>
      </w:r>
    </w:p>
    <w:p w:rsidR="00A51D9C" w:rsidRDefault="00A51D9C" w:rsidP="0015360E">
      <w:pPr>
        <w:pStyle w:val="a9"/>
        <w:numPr>
          <w:ilvl w:val="0"/>
          <w:numId w:val="4"/>
        </w:numPr>
      </w:pPr>
      <w:r>
        <w:t>за следващия път да се погледнат изискванията и таблицата с изискванията.</w:t>
      </w:r>
    </w:p>
    <w:p w:rsidR="00A907BC" w:rsidRDefault="00A907BC" w:rsidP="00A51D9C">
      <w:pPr>
        <w:pStyle w:val="a9"/>
      </w:pPr>
    </w:p>
    <w:p w:rsidR="00640297" w:rsidRDefault="00640297"/>
    <w:p w:rsidR="00640297" w:rsidRDefault="00640297"/>
    <w:sectPr w:rsidR="00640297" w:rsidSect="00640297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BA2" w:rsidRDefault="00877BA2" w:rsidP="00640297">
      <w:pPr>
        <w:spacing w:after="0" w:line="240" w:lineRule="auto"/>
      </w:pPr>
      <w:r>
        <w:separator/>
      </w:r>
    </w:p>
  </w:endnote>
  <w:endnote w:type="continuationSeparator" w:id="1">
    <w:p w:rsidR="00877BA2" w:rsidRDefault="00877BA2" w:rsidP="0064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297" w:rsidRPr="0015360E" w:rsidRDefault="00640297">
    <w:pPr>
      <w:pStyle w:val="a5"/>
    </w:pPr>
    <w:r>
      <w:t>Поверително</w:t>
    </w:r>
    <w:r>
      <w:ptab w:relativeTo="margin" w:alignment="center" w:leader="none"/>
    </w:r>
    <w:r>
      <w:t>Екип едно</w:t>
    </w:r>
    <w:r>
      <w:ptab w:relativeTo="margin" w:alignment="right" w:leader="none"/>
    </w:r>
    <w:r w:rsidR="0015360E">
      <w:t>29/09/2014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BA2" w:rsidRDefault="00877BA2" w:rsidP="00640297">
      <w:pPr>
        <w:spacing w:after="0" w:line="240" w:lineRule="auto"/>
      </w:pPr>
      <w:r>
        <w:separator/>
      </w:r>
    </w:p>
  </w:footnote>
  <w:footnote w:type="continuationSeparator" w:id="1">
    <w:p w:rsidR="00877BA2" w:rsidRDefault="00877BA2" w:rsidP="0064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36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0297" w:rsidRPr="00640297" w:rsidRDefault="00A75A54">
        <w:pPr>
          <w:pStyle w:val="a3"/>
          <w:pBdr>
            <w:between w:val="single" w:sz="4" w:space="1" w:color="4F81BD" w:themeColor="accent1"/>
          </w:pBdr>
          <w:spacing w:line="276" w:lineRule="auto"/>
          <w:jc w:val="center"/>
          <w:rPr>
            <w:sz w:val="36"/>
          </w:rPr>
        </w:pPr>
        <w:r>
          <w:rPr>
            <w:sz w:val="36"/>
          </w:rPr>
          <w:t>Протокол от среща на Екип едно – Информационна система за Електронно здраве (E-Health)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1-04T00:00:00Z">
        <w:dateFormat w:val="MMMM d, yyyy"/>
        <w:lid w:val="en-US"/>
        <w:storeMappedDataAs w:val="dateTime"/>
        <w:calendar w:val="gregorian"/>
      </w:date>
    </w:sdtPr>
    <w:sdtContent>
      <w:p w:rsidR="00640297" w:rsidRDefault="006A7B99">
        <w:pPr>
          <w:pStyle w:val="a3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November 4, 2014</w:t>
        </w:r>
      </w:p>
    </w:sdtContent>
  </w:sdt>
  <w:p w:rsidR="00640297" w:rsidRDefault="0064029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36"/>
      </w:rPr>
      <w:alias w:val="Title"/>
      <w:id w:val="19474132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0297" w:rsidRPr="00640297" w:rsidRDefault="00640297">
        <w:pPr>
          <w:pStyle w:val="a3"/>
          <w:pBdr>
            <w:between w:val="single" w:sz="4" w:space="1" w:color="4F81BD" w:themeColor="accent1"/>
          </w:pBdr>
          <w:spacing w:line="276" w:lineRule="auto"/>
          <w:jc w:val="center"/>
          <w:rPr>
            <w:sz w:val="36"/>
          </w:rPr>
        </w:pPr>
        <w:r w:rsidRPr="00640297">
          <w:rPr>
            <w:sz w:val="36"/>
          </w:rPr>
          <w:t>Протокол от среща на Екип едно</w:t>
        </w:r>
        <w:r>
          <w:rPr>
            <w:sz w:val="36"/>
          </w:rPr>
          <w:t xml:space="preserve"> – Информационна система за Електронно здраве (</w:t>
        </w:r>
        <w:r>
          <w:rPr>
            <w:sz w:val="36"/>
            <w:lang w:val="en-US"/>
          </w:rPr>
          <w:t>E-Health</w:t>
        </w:r>
        <w:r>
          <w:rPr>
            <w:sz w:val="36"/>
          </w:rPr>
          <w:t>)</w:t>
        </w:r>
      </w:p>
    </w:sdtContent>
  </w:sdt>
  <w:sdt>
    <w:sdtPr>
      <w:alias w:val="Date"/>
      <w:id w:val="1859079220"/>
      <w:dataBinding w:prefixMappings="xmlns:ns0='http://schemas.microsoft.com/office/2006/coverPageProps'" w:xpath="/ns0:CoverPageProperties[1]/ns0:PublishDate[1]" w:storeItemID="{55AF091B-3C7A-41E3-B477-F2FDAA23CFDA}"/>
      <w:date w:fullDate="2014-11-04T00:00:00Z">
        <w:dateFormat w:val="MMMM d, yyyy"/>
        <w:lid w:val="en-US"/>
        <w:storeMappedDataAs w:val="dateTime"/>
        <w:calendar w:val="gregorian"/>
      </w:date>
    </w:sdtPr>
    <w:sdtContent>
      <w:p w:rsidR="00640297" w:rsidRPr="00640297" w:rsidRDefault="006A7B99">
        <w:pPr>
          <w:pStyle w:val="a3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November 4, 2014</w:t>
        </w:r>
      </w:p>
    </w:sdtContent>
  </w:sdt>
  <w:p w:rsidR="00640297" w:rsidRDefault="0064029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F0CF5"/>
    <w:multiLevelType w:val="hybridMultilevel"/>
    <w:tmpl w:val="8FF64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724B"/>
    <w:multiLevelType w:val="hybridMultilevel"/>
    <w:tmpl w:val="0EE273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315E1"/>
    <w:multiLevelType w:val="hybridMultilevel"/>
    <w:tmpl w:val="00643D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81F89"/>
    <w:multiLevelType w:val="hybridMultilevel"/>
    <w:tmpl w:val="2522FB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34E61"/>
    <w:rsid w:val="00002786"/>
    <w:rsid w:val="0015048E"/>
    <w:rsid w:val="0015360E"/>
    <w:rsid w:val="001C5A6B"/>
    <w:rsid w:val="00262672"/>
    <w:rsid w:val="002E4581"/>
    <w:rsid w:val="003A5503"/>
    <w:rsid w:val="004A37D9"/>
    <w:rsid w:val="004B575A"/>
    <w:rsid w:val="005C6AE3"/>
    <w:rsid w:val="00640297"/>
    <w:rsid w:val="006A7B99"/>
    <w:rsid w:val="006E5BDA"/>
    <w:rsid w:val="00700378"/>
    <w:rsid w:val="0078041F"/>
    <w:rsid w:val="00790B83"/>
    <w:rsid w:val="008017A4"/>
    <w:rsid w:val="00877BA2"/>
    <w:rsid w:val="008F6E0C"/>
    <w:rsid w:val="00970902"/>
    <w:rsid w:val="009B1E0F"/>
    <w:rsid w:val="00A51D9C"/>
    <w:rsid w:val="00A75A54"/>
    <w:rsid w:val="00A907BC"/>
    <w:rsid w:val="00AA5C2F"/>
    <w:rsid w:val="00B32E98"/>
    <w:rsid w:val="00B34E61"/>
    <w:rsid w:val="00BA37FE"/>
    <w:rsid w:val="00C33D6F"/>
    <w:rsid w:val="00C807A0"/>
    <w:rsid w:val="00D03D24"/>
    <w:rsid w:val="00E025CC"/>
    <w:rsid w:val="00E46FD8"/>
    <w:rsid w:val="00ED1DA9"/>
    <w:rsid w:val="00F1049C"/>
    <w:rsid w:val="00F15B17"/>
    <w:rsid w:val="00F62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2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40297"/>
  </w:style>
  <w:style w:type="paragraph" w:styleId="a5">
    <w:name w:val="footer"/>
    <w:basedOn w:val="a"/>
    <w:link w:val="a6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40297"/>
  </w:style>
  <w:style w:type="paragraph" w:styleId="a7">
    <w:name w:val="Balloon Text"/>
    <w:basedOn w:val="a"/>
    <w:link w:val="a8"/>
    <w:uiPriority w:val="99"/>
    <w:semiHidden/>
    <w:unhideWhenUsed/>
    <w:rsid w:val="0064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64029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40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lu\Desktop\EH-Meeting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EH-MeetingTemplate</Template>
  <TotalTime>45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от среща на Екип едно – Информационна система за Електронно здраве (E-Health)</vt:lpstr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от среща на Екип едно – Информационна система за Електронно здраве (E-Health)</dc:title>
  <dc:creator>Lulu</dc:creator>
  <cp:lastModifiedBy>Lulu</cp:lastModifiedBy>
  <cp:revision>2</cp:revision>
  <dcterms:created xsi:type="dcterms:W3CDTF">2014-11-04T18:09:00Z</dcterms:created>
  <dcterms:modified xsi:type="dcterms:W3CDTF">2014-11-08T07:59:00Z</dcterms:modified>
</cp:coreProperties>
</file>