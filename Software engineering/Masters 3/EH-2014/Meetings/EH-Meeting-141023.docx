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297" w:rsidRDefault="00640297">
      <w:r>
        <w:t>Присъстващи членове на екипа: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Малвина Макариева;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Росен Мартев;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Радков;</w:t>
      </w:r>
    </w:p>
    <w:p w:rsidR="00A00D0A" w:rsidRDefault="00A00D0A" w:rsidP="00640297">
      <w:pPr>
        <w:pStyle w:val="ListParagraph"/>
        <w:numPr>
          <w:ilvl w:val="0"/>
          <w:numId w:val="1"/>
        </w:numPr>
      </w:pPr>
      <w:r>
        <w:t>Светослав Николов;</w:t>
      </w:r>
      <w:bookmarkStart w:id="0" w:name="_GoBack"/>
      <w:bookmarkEnd w:id="0"/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Симеон Илиев;</w:t>
      </w:r>
    </w:p>
    <w:p w:rsidR="00640297" w:rsidRDefault="00640297" w:rsidP="00640297">
      <w:pPr>
        <w:pStyle w:val="ListParagraph"/>
        <w:numPr>
          <w:ilvl w:val="0"/>
          <w:numId w:val="1"/>
        </w:numPr>
      </w:pPr>
      <w:r>
        <w:t>Михаил Великов;</w:t>
      </w:r>
    </w:p>
    <w:p w:rsidR="0015360E" w:rsidRDefault="00640297" w:rsidP="0015360E">
      <w:pPr>
        <w:pStyle w:val="ListParagraph"/>
        <w:numPr>
          <w:ilvl w:val="0"/>
          <w:numId w:val="1"/>
        </w:numPr>
      </w:pPr>
      <w:r>
        <w:t>Лиляна Маринова.</w:t>
      </w:r>
    </w:p>
    <w:p w:rsidR="0015360E" w:rsidRPr="00A451BB" w:rsidRDefault="0015360E" w:rsidP="0015360E">
      <w:pPr>
        <w:rPr>
          <w:lang w:val="en-US"/>
        </w:rPr>
      </w:pPr>
      <w:r>
        <w:t xml:space="preserve">Час на започване: </w:t>
      </w:r>
      <w:r w:rsidR="00A451BB">
        <w:rPr>
          <w:lang w:val="en-US"/>
        </w:rPr>
        <w:t>8:00 h</w:t>
      </w:r>
    </w:p>
    <w:p w:rsidR="0015360E" w:rsidRPr="00D2712D" w:rsidRDefault="0015360E" w:rsidP="0015360E">
      <w:r>
        <w:t>Час на приключване:</w:t>
      </w:r>
      <w:r w:rsidR="00D2712D">
        <w:t xml:space="preserve"> 9:00</w:t>
      </w:r>
      <w:r w:rsidR="00D2712D">
        <w:rPr>
          <w:lang w:val="en-US"/>
        </w:rPr>
        <w:t>h</w:t>
      </w:r>
    </w:p>
    <w:p w:rsidR="0015360E" w:rsidRPr="00D2712D" w:rsidRDefault="0015360E" w:rsidP="0015360E">
      <w:pPr>
        <w:rPr>
          <w:lang w:val="en-US"/>
        </w:rPr>
      </w:pPr>
      <w:r>
        <w:t>Продължителност:</w:t>
      </w:r>
      <w:r w:rsidR="00D2712D">
        <w:t xml:space="preserve"> 1</w:t>
      </w:r>
      <w:r w:rsidR="00D2712D">
        <w:rPr>
          <w:lang w:val="en-US"/>
        </w:rPr>
        <w:t>h</w:t>
      </w:r>
    </w:p>
    <w:p w:rsidR="0015360E" w:rsidRDefault="0015360E" w:rsidP="0015360E"/>
    <w:p w:rsidR="0015360E" w:rsidRDefault="0015360E" w:rsidP="0015360E">
      <w:r>
        <w:t>Т</w:t>
      </w:r>
      <w:r w:rsidR="00640297">
        <w:t>еми</w:t>
      </w:r>
      <w:r>
        <w:t>:</w:t>
      </w:r>
    </w:p>
    <w:p w:rsidR="009F4FA8" w:rsidRPr="009F4FA8" w:rsidRDefault="005210AB" w:rsidP="005210AB">
      <w:pPr>
        <w:pStyle w:val="ListParagraph"/>
        <w:numPr>
          <w:ilvl w:val="0"/>
          <w:numId w:val="4"/>
        </w:numPr>
      </w:pPr>
      <w:bookmarkStart w:id="1" w:name="OLE_LINK1"/>
      <w:bookmarkStart w:id="2" w:name="OLE_LINK2"/>
      <w:r>
        <w:t xml:space="preserve">Информацията под формата на </w:t>
      </w:r>
      <w:r>
        <w:rPr>
          <w:lang w:val="en-US"/>
        </w:rPr>
        <w:t xml:space="preserve">XML </w:t>
      </w:r>
      <w:r w:rsidR="009F4FA8">
        <w:t>ще се качва</w:t>
      </w:r>
      <w:r>
        <w:t xml:space="preserve"> –</w:t>
      </w:r>
      <w:r w:rsidR="009F4FA8">
        <w:rPr>
          <w:lang w:val="en-US"/>
        </w:rPr>
        <w:t xml:space="preserve"> </w:t>
      </w:r>
      <w:r w:rsidR="009F4FA8">
        <w:t>ръчно;</w:t>
      </w:r>
    </w:p>
    <w:p w:rsidR="005210AB" w:rsidRDefault="005210AB" w:rsidP="005210AB">
      <w:pPr>
        <w:pStyle w:val="ListParagraph"/>
        <w:numPr>
          <w:ilvl w:val="0"/>
          <w:numId w:val="4"/>
        </w:numPr>
      </w:pPr>
      <w:r>
        <w:t>Стоматолозите как общуват с НЗОК – въпрос за с</w:t>
      </w:r>
      <w:r w:rsidR="00C652CD">
        <w:t>л</w:t>
      </w:r>
      <w:r>
        <w:t>едващата среща;</w:t>
      </w:r>
    </w:p>
    <w:p w:rsidR="009F4FA8" w:rsidRDefault="00C652CD" w:rsidP="005210AB">
      <w:pPr>
        <w:pStyle w:val="ListParagraph"/>
        <w:numPr>
          <w:ilvl w:val="0"/>
          <w:numId w:val="4"/>
        </w:numPr>
      </w:pPr>
      <w:r>
        <w:t>Трябва да се промени в</w:t>
      </w:r>
      <w:r w:rsidR="009F4FA8">
        <w:t xml:space="preserve"> </w:t>
      </w:r>
      <w:r w:rsidR="00F03897">
        <w:t>Изискванията</w:t>
      </w:r>
      <w:r w:rsidR="009F4FA8">
        <w:t>, че няма да се качва общо за цялата болница, а</w:t>
      </w:r>
      <w:r>
        <w:t xml:space="preserve"> всяко медицинско лице ще си ка</w:t>
      </w:r>
      <w:r w:rsidR="009F4FA8">
        <w:t>чва нещата;</w:t>
      </w:r>
    </w:p>
    <w:p w:rsidR="009F4FA8" w:rsidRDefault="00F03897" w:rsidP="005210AB">
      <w:pPr>
        <w:pStyle w:val="ListParagraph"/>
        <w:numPr>
          <w:ilvl w:val="0"/>
          <w:numId w:val="4"/>
        </w:numPr>
      </w:pPr>
      <w:r>
        <w:t>Ролите са разделение на сис.адми, оператор, мед. лица и пациенти;</w:t>
      </w:r>
    </w:p>
    <w:p w:rsidR="00F03897" w:rsidRDefault="00F03897" w:rsidP="005210AB">
      <w:pPr>
        <w:pStyle w:val="ListParagraph"/>
        <w:numPr>
          <w:ilvl w:val="0"/>
          <w:numId w:val="4"/>
        </w:numPr>
      </w:pPr>
      <w:r>
        <w:t xml:space="preserve">Спешна помощ </w:t>
      </w:r>
      <w:r w:rsidR="00D2712D">
        <w:t>–</w:t>
      </w:r>
      <w:r>
        <w:t xml:space="preserve"> </w:t>
      </w:r>
      <w:r w:rsidR="00D2712D">
        <w:t>коментиране на това как ще се гарантира, че достъпа е на мед. лице работещо в спешното или е в практиката си. Все още не се е взело решение;</w:t>
      </w:r>
    </w:p>
    <w:p w:rsidR="00D2712D" w:rsidRDefault="00D2712D" w:rsidP="005210AB">
      <w:pPr>
        <w:pStyle w:val="ListParagraph"/>
        <w:numPr>
          <w:ilvl w:val="0"/>
          <w:numId w:val="4"/>
        </w:numPr>
      </w:pPr>
      <w:r>
        <w:t>Разглеждане и обсъждане на Бизнес модела.</w:t>
      </w:r>
    </w:p>
    <w:p w:rsidR="00D2712D" w:rsidRDefault="00D2712D" w:rsidP="00D2712D">
      <w:pPr>
        <w:pStyle w:val="ListParagraph"/>
        <w:numPr>
          <w:ilvl w:val="0"/>
          <w:numId w:val="4"/>
        </w:numPr>
      </w:pPr>
      <w:r>
        <w:t>От ЗНОК ще се взема списък на лекарите/</w:t>
      </w:r>
      <w:r w:rsidR="00C652CD">
        <w:t xml:space="preserve">или от </w:t>
      </w:r>
      <w:r>
        <w:t>НЛС/, заболекарите</w:t>
      </w:r>
      <w:r w:rsidR="00C652CD">
        <w:t xml:space="preserve"> /НЗС/,</w:t>
      </w:r>
      <w:r>
        <w:t xml:space="preserve"> на здравно осигурените и на неосигурените лица.</w:t>
      </w:r>
    </w:p>
    <w:bookmarkEnd w:id="1"/>
    <w:bookmarkEnd w:id="2"/>
    <w:p w:rsidR="00640297" w:rsidRDefault="00640297"/>
    <w:p w:rsidR="00640297" w:rsidRDefault="00640297"/>
    <w:sectPr w:rsidR="00640297" w:rsidSect="00640297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651" w:rsidRDefault="00112651" w:rsidP="00640297">
      <w:pPr>
        <w:spacing w:after="0" w:line="240" w:lineRule="auto"/>
      </w:pPr>
      <w:r>
        <w:separator/>
      </w:r>
    </w:p>
  </w:endnote>
  <w:endnote w:type="continuationSeparator" w:id="0">
    <w:p w:rsidR="00112651" w:rsidRDefault="00112651" w:rsidP="0064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97" w:rsidRPr="0015360E" w:rsidRDefault="00640297">
    <w:pPr>
      <w:pStyle w:val="Footer"/>
    </w:pPr>
    <w:r>
      <w:t>Поверително</w:t>
    </w:r>
    <w:r>
      <w:ptab w:relativeTo="margin" w:alignment="center" w:leader="none"/>
    </w:r>
    <w:r>
      <w:t>Екип едно</w:t>
    </w:r>
    <w:r>
      <w:ptab w:relativeTo="margin" w:alignment="right" w:leader="none"/>
    </w:r>
    <w:r w:rsidR="0015360E">
      <w:t>29/09/2014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651" w:rsidRDefault="00112651" w:rsidP="00640297">
      <w:pPr>
        <w:spacing w:after="0" w:line="240" w:lineRule="auto"/>
      </w:pPr>
      <w:r>
        <w:separator/>
      </w:r>
    </w:p>
  </w:footnote>
  <w:footnote w:type="continuationSeparator" w:id="0">
    <w:p w:rsidR="00112651" w:rsidRDefault="00112651" w:rsidP="0064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proofErr w:type="spellStart"/>
        <w:r>
          <w:rPr>
            <w:sz w:val="36"/>
            <w:lang w:val="en-US"/>
          </w:rPr>
          <w:t>Протокол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от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среща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на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Екип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едно</w:t>
        </w:r>
        <w:proofErr w:type="spellEnd"/>
        <w:r>
          <w:rPr>
            <w:sz w:val="36"/>
            <w:lang w:val="en-US"/>
          </w:rPr>
          <w:t xml:space="preserve"> – </w:t>
        </w:r>
        <w:proofErr w:type="spellStart"/>
        <w:r>
          <w:rPr>
            <w:sz w:val="36"/>
            <w:lang w:val="en-US"/>
          </w:rPr>
          <w:t>Информационна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система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за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Електронно</w:t>
        </w:r>
        <w:proofErr w:type="spellEnd"/>
        <w:r>
          <w:rPr>
            <w:sz w:val="36"/>
            <w:lang w:val="en-US"/>
          </w:rPr>
          <w:t xml:space="preserve"> </w:t>
        </w:r>
        <w:proofErr w:type="spellStart"/>
        <w:r>
          <w:rPr>
            <w:sz w:val="36"/>
            <w:lang w:val="en-US"/>
          </w:rPr>
          <w:t>здраве</w:t>
        </w:r>
        <w:proofErr w:type="spellEnd"/>
        <w:r>
          <w:rPr>
            <w:sz w:val="36"/>
            <w:lang w:val="en-US"/>
          </w:rPr>
          <w:t xml:space="preserve"> (E-Health)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3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Default="005210A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23, 2014</w:t>
        </w:r>
      </w:p>
    </w:sdtContent>
  </w:sdt>
  <w:p w:rsidR="00640297" w:rsidRDefault="006402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6"/>
      </w:rPr>
      <w:alias w:val="Title"/>
      <w:id w:val="19474132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40297" w:rsidRPr="00640297" w:rsidRDefault="0064029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6"/>
          </w:rPr>
        </w:pPr>
        <w:r w:rsidRPr="00640297">
          <w:rPr>
            <w:sz w:val="36"/>
          </w:rPr>
          <w:t>Протокол от среща на Екип едно</w:t>
        </w:r>
        <w:r>
          <w:rPr>
            <w:sz w:val="36"/>
          </w:rPr>
          <w:t xml:space="preserve"> – Информационна система за Електронно здраве (</w:t>
        </w:r>
        <w:r>
          <w:rPr>
            <w:sz w:val="36"/>
            <w:lang w:val="en-US"/>
          </w:rPr>
          <w:t>E-Health</w:t>
        </w:r>
        <w:r>
          <w:rPr>
            <w:sz w:val="36"/>
          </w:rPr>
          <w:t>)</w:t>
        </w:r>
      </w:p>
    </w:sdtContent>
  </w:sdt>
  <w:sdt>
    <w:sdtPr>
      <w:alias w:val="Date"/>
      <w:id w:val="1859079220"/>
      <w:dataBinding w:prefixMappings="xmlns:ns0='http://schemas.microsoft.com/office/2006/coverPageProps'" w:xpath="/ns0:CoverPageProperties[1]/ns0:PublishDate[1]" w:storeItemID="{55AF091B-3C7A-41E3-B477-F2FDAA23CFDA}"/>
      <w:date w:fullDate="2014-10-23T00:00:00Z">
        <w:dateFormat w:val="MMMM d, yyyy"/>
        <w:lid w:val="en-US"/>
        <w:storeMappedDataAs w:val="dateTime"/>
        <w:calendar w:val="gregorian"/>
      </w:date>
    </w:sdtPr>
    <w:sdtEndPr/>
    <w:sdtContent>
      <w:p w:rsidR="00640297" w:rsidRPr="00640297" w:rsidRDefault="005210A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lang w:val="en-US"/>
          </w:rPr>
          <w:t>October 23, 2014</w:t>
        </w:r>
      </w:p>
    </w:sdtContent>
  </w:sdt>
  <w:p w:rsidR="00640297" w:rsidRDefault="00640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0CF5"/>
    <w:multiLevelType w:val="hybridMultilevel"/>
    <w:tmpl w:val="8FF64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0724B"/>
    <w:multiLevelType w:val="hybridMultilevel"/>
    <w:tmpl w:val="0EE273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F4DE8"/>
    <w:multiLevelType w:val="hybridMultilevel"/>
    <w:tmpl w:val="20FCD820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3315E1"/>
    <w:multiLevelType w:val="hybridMultilevel"/>
    <w:tmpl w:val="00643D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81F89"/>
    <w:multiLevelType w:val="hybridMultilevel"/>
    <w:tmpl w:val="2522FB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AB"/>
    <w:rsid w:val="00112651"/>
    <w:rsid w:val="0015360E"/>
    <w:rsid w:val="00386B23"/>
    <w:rsid w:val="004A37D9"/>
    <w:rsid w:val="005210AB"/>
    <w:rsid w:val="00640297"/>
    <w:rsid w:val="00700456"/>
    <w:rsid w:val="00703DD1"/>
    <w:rsid w:val="008F6E0C"/>
    <w:rsid w:val="00912A41"/>
    <w:rsid w:val="009F4FA8"/>
    <w:rsid w:val="00A00D0A"/>
    <w:rsid w:val="00A451BB"/>
    <w:rsid w:val="00C652CD"/>
    <w:rsid w:val="00D16BE5"/>
    <w:rsid w:val="00D2712D"/>
    <w:rsid w:val="00F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97"/>
  </w:style>
  <w:style w:type="paragraph" w:styleId="Footer">
    <w:name w:val="footer"/>
    <w:basedOn w:val="Normal"/>
    <w:link w:val="FooterChar"/>
    <w:uiPriority w:val="99"/>
    <w:unhideWhenUsed/>
    <w:rsid w:val="00640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97"/>
  </w:style>
  <w:style w:type="paragraph" w:styleId="BalloonText">
    <w:name w:val="Balloon Text"/>
    <w:basedOn w:val="Normal"/>
    <w:link w:val="BalloonTextChar"/>
    <w:uiPriority w:val="99"/>
    <w:semiHidden/>
    <w:unhideWhenUsed/>
    <w:rsid w:val="00640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aktikum3\work%20documents\EH-Meeting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EH-MeetingTemplate</Template>
  <TotalTime>45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от среща на Екип едно – Информационна система за Електронно здраве (E-Health)</vt:lpstr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среща на Екип едно – Информационна система за Електронно здраве (E-Health)</dc:title>
  <dc:creator>Malvina Makarieva</dc:creator>
  <cp:lastModifiedBy>Malvina Makarieva</cp:lastModifiedBy>
  <cp:revision>6</cp:revision>
  <dcterms:created xsi:type="dcterms:W3CDTF">2014-10-22T15:52:00Z</dcterms:created>
  <dcterms:modified xsi:type="dcterms:W3CDTF">2014-10-25T06:09:00Z</dcterms:modified>
</cp:coreProperties>
</file>