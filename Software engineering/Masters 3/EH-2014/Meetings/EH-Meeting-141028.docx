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97" w:rsidRDefault="00640297">
      <w:r>
        <w:t>Присъстващи членове на екипа: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Малвина Макариева;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Росен Мартев;</w:t>
      </w:r>
    </w:p>
    <w:p w:rsidR="00640297" w:rsidRPr="003A5503" w:rsidRDefault="00640297" w:rsidP="00640297">
      <w:pPr>
        <w:pStyle w:val="ListParagraph"/>
        <w:numPr>
          <w:ilvl w:val="0"/>
          <w:numId w:val="1"/>
        </w:numPr>
      </w:pPr>
      <w:r>
        <w:t>Михаил Радков;</w:t>
      </w:r>
    </w:p>
    <w:p w:rsidR="003A5503" w:rsidRDefault="003A5503" w:rsidP="00640297">
      <w:pPr>
        <w:pStyle w:val="ListParagraph"/>
        <w:numPr>
          <w:ilvl w:val="0"/>
          <w:numId w:val="1"/>
        </w:numPr>
      </w:pPr>
      <w:r>
        <w:t>Светослав Николов;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Симеон Илиев;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Михаил Великов;</w:t>
      </w:r>
    </w:p>
    <w:p w:rsidR="0015360E" w:rsidRDefault="00640297" w:rsidP="0015360E">
      <w:pPr>
        <w:pStyle w:val="ListParagraph"/>
        <w:numPr>
          <w:ilvl w:val="0"/>
          <w:numId w:val="1"/>
        </w:numPr>
      </w:pPr>
      <w:r>
        <w:t>Лиляна Маринова.</w:t>
      </w:r>
    </w:p>
    <w:p w:rsidR="0015360E" w:rsidRPr="005D7A07" w:rsidRDefault="0015360E" w:rsidP="0015360E">
      <w:pPr>
        <w:rPr>
          <w:lang w:val="en-US"/>
        </w:rPr>
      </w:pPr>
      <w:r>
        <w:t xml:space="preserve">Час на започване: </w:t>
      </w:r>
      <w:r w:rsidR="009D4FDE">
        <w:t>20:00</w:t>
      </w:r>
      <w:r w:rsidR="005D7A07">
        <w:t xml:space="preserve"> </w:t>
      </w:r>
      <w:r w:rsidR="005D7A07">
        <w:rPr>
          <w:lang w:val="en-US"/>
        </w:rPr>
        <w:t>h</w:t>
      </w:r>
    </w:p>
    <w:p w:rsidR="0015360E" w:rsidRPr="005D7A07" w:rsidRDefault="0015360E" w:rsidP="0015360E">
      <w:pPr>
        <w:rPr>
          <w:lang w:val="en-US"/>
        </w:rPr>
      </w:pPr>
      <w:r>
        <w:t>Час на приключване:</w:t>
      </w:r>
      <w:r w:rsidR="005D7A07">
        <w:rPr>
          <w:lang w:val="en-US"/>
        </w:rPr>
        <w:t xml:space="preserve"> 20:48 h</w:t>
      </w:r>
      <w:bookmarkStart w:id="0" w:name="_GoBack"/>
      <w:bookmarkEnd w:id="0"/>
    </w:p>
    <w:p w:rsidR="0015360E" w:rsidRPr="005D7A07" w:rsidRDefault="0015360E" w:rsidP="0015360E">
      <w:r>
        <w:t>Продължителност:</w:t>
      </w:r>
      <w:r w:rsidR="005D7A07">
        <w:rPr>
          <w:lang w:val="en-US"/>
        </w:rPr>
        <w:t xml:space="preserve"> 48 </w:t>
      </w:r>
      <w:r w:rsidR="005D7A07">
        <w:t>мин.</w:t>
      </w:r>
    </w:p>
    <w:p w:rsidR="0015360E" w:rsidRDefault="0015360E" w:rsidP="0015360E"/>
    <w:p w:rsidR="0015360E" w:rsidRDefault="0015360E" w:rsidP="0015360E">
      <w:r>
        <w:t>Т</w:t>
      </w:r>
      <w:r w:rsidR="00640297">
        <w:t>еми</w:t>
      </w:r>
      <w:r>
        <w:t>:</w:t>
      </w:r>
    </w:p>
    <w:p w:rsidR="00640297" w:rsidRDefault="009D4FDE" w:rsidP="0015360E">
      <w:pPr>
        <w:pStyle w:val="ListParagraph"/>
        <w:numPr>
          <w:ilvl w:val="0"/>
          <w:numId w:val="4"/>
        </w:numPr>
      </w:pPr>
      <w:r>
        <w:t>Обсъждане на предадените итерациите</w:t>
      </w:r>
      <w:r w:rsidR="0032792B">
        <w:t>;</w:t>
      </w:r>
    </w:p>
    <w:p w:rsidR="00E54898" w:rsidRDefault="00E54898" w:rsidP="0015360E">
      <w:pPr>
        <w:pStyle w:val="ListParagraph"/>
        <w:numPr>
          <w:ilvl w:val="0"/>
          <w:numId w:val="4"/>
        </w:numPr>
      </w:pPr>
      <w:r>
        <w:t xml:space="preserve">Обсъждане на Бизнес модела – ще бъде направена промяна на следните процеси – </w:t>
      </w:r>
      <w:r w:rsidR="0032792B">
        <w:t>„Корекция на данни“ и „Справки“ ;</w:t>
      </w:r>
    </w:p>
    <w:p w:rsidR="00E54898" w:rsidRDefault="00E54898" w:rsidP="0015360E">
      <w:pPr>
        <w:pStyle w:val="ListParagraph"/>
        <w:numPr>
          <w:ilvl w:val="0"/>
          <w:numId w:val="4"/>
        </w:numPr>
      </w:pPr>
      <w:r>
        <w:t xml:space="preserve">Обсъждане на това каква трябва да е стратегията за </w:t>
      </w:r>
      <w:r>
        <w:rPr>
          <w:lang w:val="en-US"/>
        </w:rPr>
        <w:t xml:space="preserve">Use Case </w:t>
      </w:r>
      <w:r>
        <w:t xml:space="preserve">модела – въз основа на </w:t>
      </w:r>
      <w:r w:rsidR="007C6AE1">
        <w:t>бизнес процесите</w:t>
      </w:r>
      <w:r>
        <w:t xml:space="preserve">. </w:t>
      </w:r>
      <w:r w:rsidR="007C6AE1">
        <w:t xml:space="preserve">Съдържанието трябва да е </w:t>
      </w:r>
      <w:r w:rsidR="007C6AE1">
        <w:rPr>
          <w:lang w:val="en-US"/>
        </w:rPr>
        <w:t>use case, activity diagrams</w:t>
      </w:r>
      <w:r w:rsidR="007C6AE1">
        <w:t xml:space="preserve"> и </w:t>
      </w:r>
      <w:r w:rsidR="0032792B">
        <w:rPr>
          <w:lang w:val="en-US"/>
        </w:rPr>
        <w:t>state diagrams</w:t>
      </w:r>
      <w:r w:rsidR="0032792B">
        <w:t>;</w:t>
      </w:r>
    </w:p>
    <w:p w:rsidR="007C6AE1" w:rsidRDefault="0032792B" w:rsidP="0015360E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XML </w:t>
      </w:r>
      <w:r>
        <w:t xml:space="preserve">файловете, които в момента комуникират с НЗОК ще бъдат преработени за нуждите на нашата система. Структурата на </w:t>
      </w:r>
      <w:r>
        <w:rPr>
          <w:lang w:val="en-US"/>
        </w:rPr>
        <w:t>XML</w:t>
      </w:r>
      <w:r>
        <w:t xml:space="preserve"> файла от Е-рецепра ще бъде разработвен като примерен от екипа, поради липсва на информация как тази система ще общува с НЗОК. </w:t>
      </w:r>
      <w:r>
        <w:rPr>
          <w:lang w:val="en-US"/>
        </w:rPr>
        <w:t xml:space="preserve"> </w:t>
      </w:r>
    </w:p>
    <w:p w:rsidR="00640297" w:rsidRDefault="00640297"/>
    <w:p w:rsidR="00640297" w:rsidRDefault="00640297"/>
    <w:sectPr w:rsidR="00640297" w:rsidSect="00640297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411" w:rsidRDefault="009F5411" w:rsidP="00640297">
      <w:pPr>
        <w:spacing w:after="0" w:line="240" w:lineRule="auto"/>
      </w:pPr>
      <w:r>
        <w:separator/>
      </w:r>
    </w:p>
  </w:endnote>
  <w:endnote w:type="continuationSeparator" w:id="0">
    <w:p w:rsidR="009F5411" w:rsidRDefault="009F5411" w:rsidP="0064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97" w:rsidRPr="0015360E" w:rsidRDefault="00640297">
    <w:pPr>
      <w:pStyle w:val="Footer"/>
    </w:pPr>
    <w:r>
      <w:t>Поверително</w:t>
    </w:r>
    <w:r>
      <w:ptab w:relativeTo="margin" w:alignment="center" w:leader="none"/>
    </w:r>
    <w:r>
      <w:t>Екип едно</w:t>
    </w:r>
    <w:r>
      <w:ptab w:relativeTo="margin" w:alignment="right" w:leader="none"/>
    </w:r>
    <w:r w:rsidR="0015360E">
      <w:t>29/09/2014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411" w:rsidRDefault="009F5411" w:rsidP="00640297">
      <w:pPr>
        <w:spacing w:after="0" w:line="240" w:lineRule="auto"/>
      </w:pPr>
      <w:r>
        <w:separator/>
      </w:r>
    </w:p>
  </w:footnote>
  <w:footnote w:type="continuationSeparator" w:id="0">
    <w:p w:rsidR="009F5411" w:rsidRDefault="009F5411" w:rsidP="0064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>
          <w:rPr>
            <w:sz w:val="36"/>
            <w:lang w:val="en-US"/>
          </w:rPr>
          <w:t>Протокол от среща на Екип едно – Информационна система за Електронно здраве (E-Health)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8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Default="009D4FD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28, 2014</w:t>
        </w:r>
      </w:p>
    </w:sdtContent>
  </w:sdt>
  <w:p w:rsidR="00640297" w:rsidRDefault="006402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19474132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 w:rsidRPr="00640297">
          <w:rPr>
            <w:sz w:val="36"/>
          </w:rPr>
          <w:t>Протокол от среща на Екип едно</w:t>
        </w:r>
        <w:r>
          <w:rPr>
            <w:sz w:val="36"/>
          </w:rPr>
          <w:t xml:space="preserve"> – Информационна система за Електронно здраве (</w:t>
        </w:r>
        <w:r>
          <w:rPr>
            <w:sz w:val="36"/>
            <w:lang w:val="en-US"/>
          </w:rPr>
          <w:t>E-Health</w:t>
        </w:r>
        <w:r>
          <w:rPr>
            <w:sz w:val="36"/>
          </w:rPr>
          <w:t>)</w:t>
        </w:r>
      </w:p>
    </w:sdtContent>
  </w:sdt>
  <w:sdt>
    <w:sdtPr>
      <w:alias w:val="Date"/>
      <w:id w:val="1859079220"/>
      <w:dataBinding w:prefixMappings="xmlns:ns0='http://schemas.microsoft.com/office/2006/coverPageProps'" w:xpath="/ns0:CoverPageProperties[1]/ns0:PublishDate[1]" w:storeItemID="{55AF091B-3C7A-41E3-B477-F2FDAA23CFDA}"/>
      <w:date w:fullDate="2014-10-28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Pr="00640297" w:rsidRDefault="009D4FD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28, 2014</w:t>
        </w:r>
      </w:p>
    </w:sdtContent>
  </w:sdt>
  <w:p w:rsidR="00640297" w:rsidRDefault="00640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CF5"/>
    <w:multiLevelType w:val="hybridMultilevel"/>
    <w:tmpl w:val="8FF64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724B"/>
    <w:multiLevelType w:val="hybridMultilevel"/>
    <w:tmpl w:val="0EE273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315E1"/>
    <w:multiLevelType w:val="hybridMultilevel"/>
    <w:tmpl w:val="00643D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81F89"/>
    <w:multiLevelType w:val="hybridMultilevel"/>
    <w:tmpl w:val="2522F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DE"/>
    <w:rsid w:val="0015360E"/>
    <w:rsid w:val="0032792B"/>
    <w:rsid w:val="003A5503"/>
    <w:rsid w:val="004A37D9"/>
    <w:rsid w:val="005D7A07"/>
    <w:rsid w:val="00640297"/>
    <w:rsid w:val="007C6AE1"/>
    <w:rsid w:val="008017A4"/>
    <w:rsid w:val="008F6E0C"/>
    <w:rsid w:val="009D4FDE"/>
    <w:rsid w:val="009F5411"/>
    <w:rsid w:val="00E5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aktikum3\work%20documents\template\EH-Meeting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EH-MeetingTemplate</Template>
  <TotalTime>53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 от среща на Екип едно – Информационна система за Електронно здраве (E-Health)</vt:lpstr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среща на Екип едно – Информационна система за Електронно здраве (E-Health)</dc:title>
  <dc:creator>Malvina Makarieva</dc:creator>
  <cp:lastModifiedBy>Malvina Makarieva</cp:lastModifiedBy>
  <cp:revision>2</cp:revision>
  <dcterms:created xsi:type="dcterms:W3CDTF">2014-10-28T17:58:00Z</dcterms:created>
  <dcterms:modified xsi:type="dcterms:W3CDTF">2014-10-28T18:51:00Z</dcterms:modified>
</cp:coreProperties>
</file>