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45F" w:rsidRPr="0020345F" w:rsidRDefault="0020345F">
      <w:pPr>
        <w:pStyle w:val="Title"/>
        <w:jc w:val="right"/>
      </w:pPr>
      <w:r>
        <w:t>Система за електронна търговия Balkan Bay</w:t>
      </w:r>
    </w:p>
    <w:p w:rsidR="00DD02B3" w:rsidRDefault="0020345F">
      <w:pPr>
        <w:pStyle w:val="Title"/>
        <w:jc w:val="right"/>
      </w:pPr>
      <w:r>
        <w:t>Бизнес модел</w:t>
      </w:r>
    </w:p>
    <w:p w:rsidR="0020345F" w:rsidRPr="0020345F" w:rsidRDefault="0020345F" w:rsidP="0020345F"/>
    <w:p w:rsidR="00DD02B3" w:rsidRPr="00463185" w:rsidRDefault="0020345F" w:rsidP="00995832">
      <w:pPr>
        <w:pStyle w:val="Title"/>
        <w:jc w:val="right"/>
        <w:rPr>
          <w:sz w:val="28"/>
          <w:lang w:val="en-US"/>
        </w:rPr>
      </w:pPr>
      <w:r>
        <w:rPr>
          <w:sz w:val="28"/>
        </w:rPr>
        <w:t xml:space="preserve">Версия </w:t>
      </w:r>
      <w:r w:rsidR="00463185">
        <w:rPr>
          <w:sz w:val="28"/>
        </w:rPr>
        <w:t>1.</w:t>
      </w:r>
      <w:r w:rsidR="00463185">
        <w:rPr>
          <w:sz w:val="28"/>
          <w:lang w:val="en-US"/>
        </w:rPr>
        <w:t>2</w:t>
      </w:r>
    </w:p>
    <w:p w:rsidR="00DD02B3" w:rsidRDefault="00DD02B3"/>
    <w:p w:rsidR="00DD02B3" w:rsidRDefault="00DD02B3">
      <w:pPr>
        <w:sectPr w:rsidR="00DD02B3">
          <w:headerReference w:type="default" r:id="rId9"/>
          <w:footerReference w:type="even" r:id="rId10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DD02B3" w:rsidRPr="00EB37A2" w:rsidRDefault="00EB37A2">
      <w:pPr>
        <w:pStyle w:val="Title"/>
      </w:pPr>
      <w: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D02B3">
        <w:tc>
          <w:tcPr>
            <w:tcW w:w="2304" w:type="dxa"/>
          </w:tcPr>
          <w:p w:rsidR="00DD02B3" w:rsidRPr="00EB37A2" w:rsidRDefault="00EB37A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52" w:type="dxa"/>
          </w:tcPr>
          <w:p w:rsidR="00DD02B3" w:rsidRPr="00EB37A2" w:rsidRDefault="00EB37A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В</w:t>
            </w:r>
            <w:r w:rsidR="005445B0">
              <w:rPr>
                <w:b/>
              </w:rPr>
              <w:t>е</w:t>
            </w:r>
            <w:r>
              <w:rPr>
                <w:b/>
              </w:rPr>
              <w:t>рсия</w:t>
            </w:r>
          </w:p>
        </w:tc>
        <w:tc>
          <w:tcPr>
            <w:tcW w:w="3744" w:type="dxa"/>
          </w:tcPr>
          <w:p w:rsidR="00DD02B3" w:rsidRPr="00EB37A2" w:rsidRDefault="00EB37A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2304" w:type="dxa"/>
          </w:tcPr>
          <w:p w:rsidR="00DD02B3" w:rsidRPr="00EB37A2" w:rsidRDefault="00EB37A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Автор</w:t>
            </w:r>
          </w:p>
        </w:tc>
      </w:tr>
      <w:tr w:rsidR="00DD02B3">
        <w:tc>
          <w:tcPr>
            <w:tcW w:w="2304" w:type="dxa"/>
          </w:tcPr>
          <w:p w:rsidR="00DD02B3" w:rsidRPr="00140FA0" w:rsidRDefault="00140FA0" w:rsidP="00EB37A2">
            <w:pPr>
              <w:pStyle w:val="Tabletext"/>
            </w:pPr>
            <w:r>
              <w:t>2014.02.15</w:t>
            </w:r>
          </w:p>
        </w:tc>
        <w:tc>
          <w:tcPr>
            <w:tcW w:w="1152" w:type="dxa"/>
          </w:tcPr>
          <w:p w:rsidR="00DD02B3" w:rsidRPr="00140FA0" w:rsidRDefault="00140FA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DD02B3" w:rsidRPr="00140FA0" w:rsidRDefault="005445B0" w:rsidP="00140FA0">
            <w:pPr>
              <w:pStyle w:val="Tabletext"/>
            </w:pPr>
            <w:r>
              <w:t>Създаване на докуме</w:t>
            </w:r>
            <w:r w:rsidR="00140FA0">
              <w:t>нта</w:t>
            </w:r>
          </w:p>
        </w:tc>
        <w:tc>
          <w:tcPr>
            <w:tcW w:w="2304" w:type="dxa"/>
          </w:tcPr>
          <w:p w:rsidR="00DD02B3" w:rsidRPr="00140FA0" w:rsidRDefault="00140FA0" w:rsidP="00EB37A2">
            <w:pPr>
              <w:pStyle w:val="Tabletext"/>
            </w:pPr>
            <w:r>
              <w:t>Малвина Макариева</w:t>
            </w:r>
          </w:p>
        </w:tc>
      </w:tr>
      <w:tr w:rsidR="00DD02B3">
        <w:tc>
          <w:tcPr>
            <w:tcW w:w="2304" w:type="dxa"/>
          </w:tcPr>
          <w:p w:rsidR="00DD02B3" w:rsidRDefault="00322445">
            <w:pPr>
              <w:pStyle w:val="Tabletext"/>
            </w:pPr>
            <w:r>
              <w:t>2014.03.01</w:t>
            </w:r>
          </w:p>
        </w:tc>
        <w:tc>
          <w:tcPr>
            <w:tcW w:w="1152" w:type="dxa"/>
          </w:tcPr>
          <w:p w:rsidR="00DD02B3" w:rsidRDefault="00322445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DD02B3" w:rsidRPr="00322445" w:rsidRDefault="00322445">
            <w:pPr>
              <w:pStyle w:val="Tabletext"/>
            </w:pPr>
            <w:r>
              <w:t>Ревизиране и добавяне на процеси</w:t>
            </w:r>
          </w:p>
        </w:tc>
        <w:tc>
          <w:tcPr>
            <w:tcW w:w="2304" w:type="dxa"/>
          </w:tcPr>
          <w:p w:rsidR="00DD02B3" w:rsidRPr="00322445" w:rsidRDefault="00322445">
            <w:pPr>
              <w:pStyle w:val="Tabletext"/>
            </w:pPr>
            <w:r>
              <w:t>Малвина Макариева</w:t>
            </w:r>
          </w:p>
        </w:tc>
      </w:tr>
      <w:tr w:rsidR="00DD02B3">
        <w:tc>
          <w:tcPr>
            <w:tcW w:w="2304" w:type="dxa"/>
          </w:tcPr>
          <w:p w:rsidR="00DD02B3" w:rsidRPr="00463185" w:rsidRDefault="00463185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2014.03.23</w:t>
            </w:r>
          </w:p>
        </w:tc>
        <w:tc>
          <w:tcPr>
            <w:tcW w:w="1152" w:type="dxa"/>
          </w:tcPr>
          <w:p w:rsidR="00DD02B3" w:rsidRPr="00463185" w:rsidRDefault="00463185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3744" w:type="dxa"/>
          </w:tcPr>
          <w:p w:rsidR="00DD02B3" w:rsidRDefault="00463185">
            <w:pPr>
              <w:pStyle w:val="Tabletext"/>
            </w:pPr>
            <w:r>
              <w:t>Промяна в диаграми</w:t>
            </w:r>
          </w:p>
        </w:tc>
        <w:tc>
          <w:tcPr>
            <w:tcW w:w="2304" w:type="dxa"/>
          </w:tcPr>
          <w:p w:rsidR="00DD02B3" w:rsidRDefault="00463185">
            <w:pPr>
              <w:pStyle w:val="Tabletext"/>
            </w:pPr>
            <w:r>
              <w:t>Малвина Макариева</w:t>
            </w:r>
          </w:p>
        </w:tc>
      </w:tr>
      <w:tr w:rsidR="00DD02B3">
        <w:tc>
          <w:tcPr>
            <w:tcW w:w="2304" w:type="dxa"/>
          </w:tcPr>
          <w:p w:rsidR="00DD02B3" w:rsidRDefault="00DD02B3">
            <w:pPr>
              <w:pStyle w:val="Tabletext"/>
            </w:pPr>
          </w:p>
        </w:tc>
        <w:tc>
          <w:tcPr>
            <w:tcW w:w="1152" w:type="dxa"/>
          </w:tcPr>
          <w:p w:rsidR="00DD02B3" w:rsidRDefault="00DD02B3">
            <w:pPr>
              <w:pStyle w:val="Tabletext"/>
            </w:pPr>
          </w:p>
        </w:tc>
        <w:tc>
          <w:tcPr>
            <w:tcW w:w="3744" w:type="dxa"/>
          </w:tcPr>
          <w:p w:rsidR="00DD02B3" w:rsidRDefault="00DD02B3">
            <w:pPr>
              <w:pStyle w:val="Tabletext"/>
            </w:pPr>
          </w:p>
        </w:tc>
        <w:tc>
          <w:tcPr>
            <w:tcW w:w="2304" w:type="dxa"/>
          </w:tcPr>
          <w:p w:rsidR="00DD02B3" w:rsidRDefault="00DD02B3">
            <w:pPr>
              <w:pStyle w:val="Tabletext"/>
            </w:pPr>
          </w:p>
        </w:tc>
      </w:tr>
    </w:tbl>
    <w:p w:rsidR="00DD02B3" w:rsidRDefault="00DD02B3"/>
    <w:p w:rsidR="00DD02B3" w:rsidRPr="00EB37A2" w:rsidRDefault="00DD02B3">
      <w:pPr>
        <w:pStyle w:val="Title"/>
      </w:pPr>
      <w:r>
        <w:br w:type="page"/>
      </w:r>
      <w:r w:rsidR="00EB37A2">
        <w:lastRenderedPageBreak/>
        <w:t>Съдържание</w:t>
      </w:r>
    </w:p>
    <w:p w:rsidR="002B241D" w:rsidRDefault="00086A3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fldChar w:fldCharType="begin"/>
      </w:r>
      <w:r w:rsidR="00DD02B3">
        <w:instrText xml:space="preserve"> TOC \o "1-3" </w:instrText>
      </w:r>
      <w:r>
        <w:fldChar w:fldCharType="separate"/>
      </w:r>
      <w:r w:rsidR="002B241D">
        <w:rPr>
          <w:noProof/>
        </w:rPr>
        <w:t>1.</w:t>
      </w:r>
      <w:r w:rsidR="002B241D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="002B241D">
        <w:rPr>
          <w:noProof/>
        </w:rPr>
        <w:t>Представяне</w:t>
      </w:r>
      <w:r w:rsidR="002B241D">
        <w:rPr>
          <w:noProof/>
        </w:rPr>
        <w:tab/>
      </w:r>
      <w:r w:rsidR="002B241D">
        <w:rPr>
          <w:noProof/>
        </w:rPr>
        <w:fldChar w:fldCharType="begin"/>
      </w:r>
      <w:r w:rsidR="002B241D">
        <w:rPr>
          <w:noProof/>
        </w:rPr>
        <w:instrText xml:space="preserve"> PAGEREF _Toc383432702 \h </w:instrText>
      </w:r>
      <w:r w:rsidR="002B241D">
        <w:rPr>
          <w:noProof/>
        </w:rPr>
      </w:r>
      <w:r w:rsidR="002B241D">
        <w:rPr>
          <w:noProof/>
        </w:rPr>
        <w:fldChar w:fldCharType="separate"/>
      </w:r>
      <w:r w:rsidR="002B241D">
        <w:rPr>
          <w:noProof/>
        </w:rPr>
        <w:t>6</w:t>
      </w:r>
      <w:r w:rsidR="002B241D"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Предназначение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Референции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Общ преглед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B241D" w:rsidRDefault="002B24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Бизнес актьори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Системата /актьор/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Системен администратор /актьор/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B241D" w:rsidRDefault="002B241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Senior System Administrator /SSA/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Анонимен потребител /актьор/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Физическо лице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Юридическо лице /актьор/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B241D" w:rsidRDefault="002B241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2.5.1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Master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B241D" w:rsidRDefault="002B241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2.5.2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Publisher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B241D" w:rsidRDefault="002B241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2.5.3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Buyer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B241D" w:rsidRDefault="002B241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2.5.4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Editor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Потребител /актьор/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B241D" w:rsidRDefault="002B241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2.6.1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Юридическо лице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B241D" w:rsidRDefault="002B241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2.6.2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Физическо лице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Продавач /актьор/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Купувач /актьор/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2.9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Facebook /актьор/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7B3CD2">
        <w:rPr>
          <w:noProof/>
          <w:lang w:val="en-US"/>
        </w:rPr>
        <w:t>2.10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Банка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B241D" w:rsidRDefault="002B24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Бизнес процес – Регистрация на потребител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Актьори /участници/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Собственик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Описание на работата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Възможност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B241D" w:rsidRDefault="002B24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Бизнес процес – Регистрация на ФЛ, чрез уеб форма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Актьори /участници/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Собственик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Описание на работата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Възможност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2B241D" w:rsidRDefault="002B24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Бизнес процес –Регистрация на физическо лице, чрез Facebook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Актьори /участници/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Собственик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Описание на работата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Възможност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2B241D" w:rsidRDefault="002B24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Бизнес процес – Регистрация на юридическо лице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Актьори /участници/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lastRenderedPageBreak/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Собственик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Описание на работата на процес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Възможност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2B241D" w:rsidRDefault="002B24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Бизнес процес – Вход в системата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Актьори /участници/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Собственик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Описание на работата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Възможност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2B241D" w:rsidRDefault="002B24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Бизнес процес – Смяна на забравена парола на ФЛ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Актьори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8.3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Собственик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8.4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Описание на протичането на бизнес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8.5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Възможност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2B241D" w:rsidRDefault="002B24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Бизнес процес –Редактиране на акаунт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Актьори /участници/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9.3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Собственик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9.4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Описание на протичането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9.5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Възможност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2B241D" w:rsidRDefault="002B241D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Бизнес процес – Изтриване профил на ФЛ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Актьори /участници/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10.3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Собственик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10.4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Описание на протичането на бизнес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10.5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Възможност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2B241D" w:rsidRDefault="002B241D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Бизнес процес –Публикуване на обява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Актьори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Собственик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Описание на протичането на бизнес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Възможност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2B241D" w:rsidRDefault="002B241D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Бизнес процес – Изтриване на обява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Актьори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Собственик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Описание на протичането на бизнес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Възможности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2B241D" w:rsidRDefault="002B241D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Бизнес процес – Търсене в каталог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Актьори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Собственик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Описание на протичането на бизнес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lastRenderedPageBreak/>
        <w:t>13.5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Възможности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2B241D" w:rsidRDefault="002B241D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Бизнес процес – Покупко-продажба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Актьори /участници/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Собственик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Описание на бизнес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  <w:lang w:eastAsia="bg-BG"/>
        </w:rPr>
        <w:t>14.5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  <w:lang w:eastAsia="bg-BG"/>
        </w:rPr>
        <w:t>Възможност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2B241D" w:rsidRDefault="002B241D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Бизнес процес – Извършване на плащане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Актьори /участници/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Собственик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Описание на работата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15.5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Възможност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2B241D" w:rsidRDefault="002B241D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Бизнес процес – Управление на количка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Актьори /участници/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Собственик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Описание на работата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Възможност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2B241D" w:rsidRDefault="002B241D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Бизнес процес – Справки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Актьори /участници/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Собственик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Описание на работата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Възможност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2B241D" w:rsidRDefault="002B241D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Бизнес процес – Управление на профил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Актьори /участници/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18.3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Собственик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18.4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Описание на работата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18.5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Възможност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2B241D" w:rsidRDefault="002B241D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Бизнес процес – Помощ за потребителя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Актьори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19.3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Собственик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19.4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Описание на протичането на бизнес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  <w:lang w:eastAsia="bg-BG"/>
        </w:rPr>
        <w:t>19.5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  <w:lang w:eastAsia="bg-BG"/>
        </w:rPr>
        <w:t>Възможност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DD02B3" w:rsidRDefault="00086A39">
      <w:pPr>
        <w:pStyle w:val="Title"/>
      </w:pPr>
      <w:r>
        <w:fldChar w:fldCharType="end"/>
      </w:r>
      <w:r w:rsidR="00DD02B3">
        <w:br w:type="page"/>
      </w:r>
      <w:r w:rsidR="00EB37A2">
        <w:lastRenderedPageBreak/>
        <w:t>Бизнес модел</w:t>
      </w:r>
    </w:p>
    <w:p w:rsidR="00DD02B3" w:rsidRPr="00EB37A2" w:rsidRDefault="00EB37A2" w:rsidP="00B23DD7">
      <w:pPr>
        <w:pStyle w:val="Heading1"/>
        <w:jc w:val="both"/>
      </w:pPr>
      <w:bookmarkStart w:id="0" w:name="_Toc383432702"/>
      <w:r w:rsidRPr="00945481">
        <w:t>Представяне</w:t>
      </w:r>
      <w:bookmarkEnd w:id="0"/>
    </w:p>
    <w:p w:rsidR="00DD02B3" w:rsidRDefault="00EB37A2" w:rsidP="00B23DD7">
      <w:pPr>
        <w:pStyle w:val="Heading2"/>
        <w:jc w:val="both"/>
      </w:pPr>
      <w:bookmarkStart w:id="1" w:name="_Toc383432703"/>
      <w:r>
        <w:t>Предназначение</w:t>
      </w:r>
      <w:bookmarkEnd w:id="1"/>
    </w:p>
    <w:p w:rsidR="00B013D3" w:rsidRPr="00B013D3" w:rsidRDefault="00B013D3" w:rsidP="00B23DD7">
      <w:pPr>
        <w:ind w:left="720"/>
        <w:jc w:val="both"/>
      </w:pPr>
      <w:r>
        <w:t xml:space="preserve">Предназначението на този документ е да се опише информацията за представените по-долу бизнес процеси и техните диаграми. Да се разяснят и опишат актьорите участващи в процесите и да се изяснят техните роли. </w:t>
      </w:r>
    </w:p>
    <w:p w:rsidR="00DD02B3" w:rsidRDefault="00943CA1" w:rsidP="00B23DD7">
      <w:pPr>
        <w:pStyle w:val="Heading2"/>
        <w:jc w:val="both"/>
      </w:pPr>
      <w:bookmarkStart w:id="2" w:name="_Toc383432704"/>
      <w:r>
        <w:t>Дефиниции</w:t>
      </w:r>
      <w:r w:rsidR="00EB37A2">
        <w:t xml:space="preserve">, </w:t>
      </w:r>
      <w:proofErr w:type="spellStart"/>
      <w:r w:rsidR="00EB37A2">
        <w:t>акроними</w:t>
      </w:r>
      <w:proofErr w:type="spellEnd"/>
      <w:r w:rsidR="00EB37A2">
        <w:t xml:space="preserve"> и </w:t>
      </w:r>
      <w:r w:rsidR="00B368BC">
        <w:t>абревиатури</w:t>
      </w:r>
      <w:bookmarkEnd w:id="2"/>
    </w:p>
    <w:p w:rsidR="008A5535" w:rsidRPr="008A5535" w:rsidRDefault="008A5535" w:rsidP="00B23DD7">
      <w:pPr>
        <w:pStyle w:val="BodyText"/>
        <w:jc w:val="both"/>
      </w:pPr>
      <w:r>
        <w:t xml:space="preserve">Информация за </w:t>
      </w:r>
      <w:r w:rsidR="00B368BC">
        <w:t xml:space="preserve">използваните определения, </w:t>
      </w:r>
      <w:proofErr w:type="spellStart"/>
      <w:r w:rsidR="00B368BC">
        <w:t>акроними</w:t>
      </w:r>
      <w:proofErr w:type="spellEnd"/>
      <w:r w:rsidR="00B368BC">
        <w:t xml:space="preserve"> и абревиатури по време на разработката на цели</w:t>
      </w:r>
      <w:r w:rsidR="00CD0707">
        <w:t>ят проект на</w:t>
      </w:r>
      <w:r w:rsidR="00B368BC">
        <w:t xml:space="preserve"> система за електронна търговия можете да намерите в специализирания документ „Речник“.</w:t>
      </w:r>
    </w:p>
    <w:p w:rsidR="00DD02B3" w:rsidRDefault="001F4F0E" w:rsidP="00B23DD7">
      <w:pPr>
        <w:pStyle w:val="Heading2"/>
        <w:jc w:val="both"/>
      </w:pPr>
      <w:bookmarkStart w:id="3" w:name="_Toc383432705"/>
      <w:r>
        <w:t>Референции</w:t>
      </w:r>
      <w:bookmarkEnd w:id="3"/>
    </w:p>
    <w:p w:rsidR="001F4F0E" w:rsidRPr="001F4F0E" w:rsidRDefault="001F4F0E" w:rsidP="00B23DD7">
      <w:pPr>
        <w:pStyle w:val="BodyText"/>
        <w:jc w:val="both"/>
      </w:pPr>
      <w:r>
        <w:t>Подробен преглед на „Спецификацията на софтуерните изисквания“ на Системата за електронна търговия –Balkan Bay.</w:t>
      </w:r>
    </w:p>
    <w:p w:rsidR="00DD02B3" w:rsidRPr="003534BB" w:rsidRDefault="00995832" w:rsidP="00B23DD7">
      <w:pPr>
        <w:pStyle w:val="Heading2"/>
        <w:jc w:val="both"/>
      </w:pPr>
      <w:bookmarkStart w:id="4" w:name="_Toc383432706"/>
      <w:r>
        <w:t>Общ п</w:t>
      </w:r>
      <w:r w:rsidR="00EB37A2">
        <w:t>реглед</w:t>
      </w:r>
      <w:bookmarkEnd w:id="4"/>
    </w:p>
    <w:p w:rsidR="00995832" w:rsidRDefault="00995832" w:rsidP="00B23DD7">
      <w:pPr>
        <w:pStyle w:val="BodyText"/>
        <w:jc w:val="both"/>
      </w:pPr>
      <w:r>
        <w:t>В документа са представени основни</w:t>
      </w:r>
      <w:r w:rsidR="00CD0707">
        <w:t>те</w:t>
      </w:r>
      <w:r>
        <w:t xml:space="preserve"> бизн</w:t>
      </w:r>
      <w:r w:rsidR="003534BB">
        <w:t>ес процес</w:t>
      </w:r>
      <w:r w:rsidR="001C014B">
        <w:t>и</w:t>
      </w:r>
      <w:r w:rsidR="003534BB">
        <w:t xml:space="preserve"> в системата за електр</w:t>
      </w:r>
      <w:r>
        <w:t xml:space="preserve">онна търговия – Balkan Bay. </w:t>
      </w:r>
      <w:r w:rsidR="00CD0707">
        <w:t xml:space="preserve">Целта на процесите, актьорите </w:t>
      </w:r>
      <w:r>
        <w:t>и фигурите</w:t>
      </w:r>
      <w:r w:rsidR="00CD0707">
        <w:t xml:space="preserve"> на протичане на процеса</w:t>
      </w:r>
      <w:r>
        <w:t xml:space="preserve"> са описани </w:t>
      </w:r>
      <w:r w:rsidR="00CD0707">
        <w:t>в</w:t>
      </w:r>
      <w:r>
        <w:t xml:space="preserve"> следните процеси:</w:t>
      </w:r>
    </w:p>
    <w:p w:rsidR="00322445" w:rsidRDefault="00322445" w:rsidP="00B23DD7">
      <w:pPr>
        <w:pStyle w:val="BodyText"/>
        <w:numPr>
          <w:ilvl w:val="0"/>
          <w:numId w:val="13"/>
        </w:numPr>
        <w:jc w:val="both"/>
      </w:pPr>
      <w:r>
        <w:t>Регистрация на потребител</w:t>
      </w:r>
      <w:r w:rsidR="0080744E">
        <w:t xml:space="preserve"> /обединяващ процес/</w:t>
      </w:r>
      <w:r>
        <w:t xml:space="preserve">; </w:t>
      </w:r>
    </w:p>
    <w:p w:rsidR="00322445" w:rsidRPr="00530C45" w:rsidRDefault="00322445" w:rsidP="00B23DD7">
      <w:pPr>
        <w:pStyle w:val="BodyText"/>
        <w:numPr>
          <w:ilvl w:val="0"/>
          <w:numId w:val="13"/>
        </w:numPr>
        <w:jc w:val="both"/>
      </w:pPr>
      <w:r>
        <w:t>Регистрация на физическо лице</w:t>
      </w:r>
      <w:r w:rsidR="0080744E">
        <w:t>, чрез уеб</w:t>
      </w:r>
      <w:r>
        <w:t xml:space="preserve"> форма;</w:t>
      </w:r>
    </w:p>
    <w:p w:rsidR="00322445" w:rsidRPr="003534BB" w:rsidRDefault="00322445" w:rsidP="00B23DD7">
      <w:pPr>
        <w:pStyle w:val="BodyText"/>
        <w:numPr>
          <w:ilvl w:val="0"/>
          <w:numId w:val="13"/>
        </w:numPr>
        <w:jc w:val="both"/>
      </w:pPr>
      <w:r>
        <w:t>Регистрация на физическо лице, чрез Facebook;</w:t>
      </w:r>
    </w:p>
    <w:p w:rsidR="00322445" w:rsidRDefault="00322445" w:rsidP="00B23DD7">
      <w:pPr>
        <w:pStyle w:val="BodyText"/>
        <w:numPr>
          <w:ilvl w:val="0"/>
          <w:numId w:val="13"/>
        </w:numPr>
        <w:jc w:val="both"/>
      </w:pPr>
      <w:r>
        <w:t>Регистрация на юридическо лице;</w:t>
      </w:r>
    </w:p>
    <w:p w:rsidR="00322445" w:rsidRDefault="00322445" w:rsidP="00B23DD7">
      <w:pPr>
        <w:pStyle w:val="BodyText"/>
        <w:numPr>
          <w:ilvl w:val="0"/>
          <w:numId w:val="13"/>
        </w:numPr>
        <w:jc w:val="both"/>
      </w:pPr>
      <w:r>
        <w:t>Вход в системата;</w:t>
      </w:r>
    </w:p>
    <w:p w:rsidR="00322445" w:rsidRDefault="00322445" w:rsidP="00B23DD7">
      <w:pPr>
        <w:pStyle w:val="BodyText"/>
        <w:numPr>
          <w:ilvl w:val="0"/>
          <w:numId w:val="13"/>
        </w:numPr>
        <w:jc w:val="both"/>
      </w:pPr>
      <w:r>
        <w:t>Смяна на забравена парола;</w:t>
      </w:r>
    </w:p>
    <w:p w:rsidR="0080744E" w:rsidRPr="0080744E" w:rsidRDefault="0080744E" w:rsidP="00B23DD7">
      <w:pPr>
        <w:pStyle w:val="BodyText"/>
        <w:numPr>
          <w:ilvl w:val="0"/>
          <w:numId w:val="13"/>
        </w:numPr>
        <w:jc w:val="both"/>
      </w:pPr>
      <w:r>
        <w:t xml:space="preserve">Редактиране на </w:t>
      </w:r>
      <w:r w:rsidR="007E39B3">
        <w:t>акаунт</w:t>
      </w:r>
      <w:r>
        <w:t>;</w:t>
      </w:r>
    </w:p>
    <w:p w:rsidR="00322445" w:rsidRDefault="00322445" w:rsidP="00B23DD7">
      <w:pPr>
        <w:pStyle w:val="BodyText"/>
        <w:numPr>
          <w:ilvl w:val="0"/>
          <w:numId w:val="13"/>
        </w:numPr>
        <w:jc w:val="both"/>
      </w:pPr>
      <w:r>
        <w:t>Изтриване профил на ФЛ;</w:t>
      </w:r>
    </w:p>
    <w:p w:rsidR="00322445" w:rsidRDefault="00322445" w:rsidP="00B23DD7">
      <w:pPr>
        <w:pStyle w:val="BodyText"/>
        <w:numPr>
          <w:ilvl w:val="0"/>
          <w:numId w:val="13"/>
        </w:numPr>
        <w:jc w:val="both"/>
      </w:pPr>
      <w:r>
        <w:t>Публикуване на обява;</w:t>
      </w:r>
    </w:p>
    <w:p w:rsidR="00322445" w:rsidRDefault="00322445" w:rsidP="00B23DD7">
      <w:pPr>
        <w:pStyle w:val="BodyText"/>
        <w:numPr>
          <w:ilvl w:val="0"/>
          <w:numId w:val="13"/>
        </w:numPr>
        <w:jc w:val="both"/>
      </w:pPr>
      <w:r>
        <w:t>Изтриване на обява;</w:t>
      </w:r>
    </w:p>
    <w:p w:rsidR="00322445" w:rsidRPr="00530C45" w:rsidRDefault="00322445" w:rsidP="00B23DD7">
      <w:pPr>
        <w:pStyle w:val="BodyText"/>
        <w:numPr>
          <w:ilvl w:val="0"/>
          <w:numId w:val="13"/>
        </w:numPr>
        <w:jc w:val="both"/>
      </w:pPr>
      <w:r>
        <w:t>Търсене в каталог;</w:t>
      </w:r>
    </w:p>
    <w:p w:rsidR="00322445" w:rsidRDefault="00322445" w:rsidP="00B23DD7">
      <w:pPr>
        <w:pStyle w:val="BodyText"/>
        <w:numPr>
          <w:ilvl w:val="0"/>
          <w:numId w:val="13"/>
        </w:numPr>
        <w:jc w:val="both"/>
      </w:pPr>
      <w:r>
        <w:t>Покупко-продажба</w:t>
      </w:r>
      <w:r w:rsidR="0080744E">
        <w:t xml:space="preserve"> /обединяващ процес/</w:t>
      </w:r>
      <w:r>
        <w:t>;</w:t>
      </w:r>
    </w:p>
    <w:p w:rsidR="00322445" w:rsidRDefault="00322445" w:rsidP="00B23DD7">
      <w:pPr>
        <w:pStyle w:val="BodyText"/>
        <w:numPr>
          <w:ilvl w:val="0"/>
          <w:numId w:val="13"/>
        </w:numPr>
        <w:jc w:val="both"/>
      </w:pPr>
      <w:r>
        <w:t>Извършване на плащане;</w:t>
      </w:r>
    </w:p>
    <w:p w:rsidR="00322445" w:rsidRDefault="00322445" w:rsidP="00B23DD7">
      <w:pPr>
        <w:pStyle w:val="BodyText"/>
        <w:numPr>
          <w:ilvl w:val="0"/>
          <w:numId w:val="13"/>
        </w:numPr>
        <w:jc w:val="both"/>
      </w:pPr>
      <w:r>
        <w:t>Управление на количка</w:t>
      </w:r>
      <w:r w:rsidR="0080744E">
        <w:t xml:space="preserve"> /обединяващ процес/</w:t>
      </w:r>
      <w:r>
        <w:t>;</w:t>
      </w:r>
    </w:p>
    <w:p w:rsidR="007E39B3" w:rsidRDefault="007E39B3" w:rsidP="00B23DD7">
      <w:pPr>
        <w:pStyle w:val="BodyText"/>
        <w:numPr>
          <w:ilvl w:val="0"/>
          <w:numId w:val="13"/>
        </w:numPr>
        <w:jc w:val="both"/>
      </w:pPr>
      <w:r>
        <w:t>Справка;</w:t>
      </w:r>
    </w:p>
    <w:p w:rsidR="00322445" w:rsidRDefault="00322445" w:rsidP="00B23DD7">
      <w:pPr>
        <w:pStyle w:val="BodyText"/>
        <w:numPr>
          <w:ilvl w:val="0"/>
          <w:numId w:val="13"/>
        </w:numPr>
        <w:jc w:val="both"/>
      </w:pPr>
      <w:r>
        <w:t>Управление на профил</w:t>
      </w:r>
      <w:r w:rsidR="0080744E">
        <w:t xml:space="preserve"> /обединяващ процес/</w:t>
      </w:r>
      <w:r w:rsidR="007E39B3">
        <w:t>;</w:t>
      </w:r>
    </w:p>
    <w:p w:rsidR="00322445" w:rsidRPr="00995832" w:rsidRDefault="00322445" w:rsidP="00B23DD7">
      <w:pPr>
        <w:pStyle w:val="BodyText"/>
        <w:numPr>
          <w:ilvl w:val="0"/>
          <w:numId w:val="13"/>
        </w:numPr>
        <w:jc w:val="both"/>
      </w:pPr>
      <w:r>
        <w:t>Помощ за потребителят.</w:t>
      </w:r>
    </w:p>
    <w:p w:rsidR="00322445" w:rsidRDefault="00322445" w:rsidP="00B23DD7">
      <w:pPr>
        <w:pStyle w:val="BodyText"/>
        <w:jc w:val="both"/>
      </w:pPr>
    </w:p>
    <w:p w:rsidR="00DD02B3" w:rsidRDefault="00EB37A2" w:rsidP="00B23DD7">
      <w:pPr>
        <w:pStyle w:val="Heading1"/>
        <w:jc w:val="both"/>
      </w:pPr>
      <w:bookmarkStart w:id="5" w:name="_Toc383432707"/>
      <w:r>
        <w:t>Бизнес актьори</w:t>
      </w:r>
      <w:bookmarkEnd w:id="5"/>
    </w:p>
    <w:p w:rsidR="005E2855" w:rsidRDefault="005E2855" w:rsidP="00B23DD7">
      <w:pPr>
        <w:pStyle w:val="Heading2"/>
        <w:jc w:val="both"/>
      </w:pPr>
      <w:bookmarkStart w:id="6" w:name="_Ref381694624"/>
      <w:bookmarkStart w:id="7" w:name="_Toc383432708"/>
      <w:r>
        <w:t>Системата /актьор/</w:t>
      </w:r>
      <w:bookmarkEnd w:id="6"/>
      <w:bookmarkEnd w:id="7"/>
    </w:p>
    <w:p w:rsidR="005E2855" w:rsidRDefault="005E2855" w:rsidP="00B23DD7">
      <w:pPr>
        <w:ind w:left="720"/>
        <w:jc w:val="both"/>
      </w:pPr>
      <w:r>
        <w:t xml:space="preserve">Системата е средата, в която се изпълняват заявките на потребителите и им се връща съответният </w:t>
      </w:r>
      <w:r>
        <w:lastRenderedPageBreak/>
        <w:t>отговор.</w:t>
      </w:r>
    </w:p>
    <w:p w:rsidR="00EF638D" w:rsidRDefault="00EF638D" w:rsidP="00B23DD7">
      <w:pPr>
        <w:pStyle w:val="Heading2"/>
        <w:jc w:val="both"/>
      </w:pPr>
      <w:bookmarkStart w:id="8" w:name="_Ref380276282"/>
      <w:bookmarkStart w:id="9" w:name="_Toc383432709"/>
      <w:r>
        <w:t>Системен администратор /актьор/</w:t>
      </w:r>
      <w:bookmarkEnd w:id="8"/>
      <w:bookmarkEnd w:id="9"/>
    </w:p>
    <w:p w:rsidR="00EF638D" w:rsidRDefault="00EF638D" w:rsidP="00B23DD7">
      <w:pPr>
        <w:pStyle w:val="Heading3"/>
        <w:jc w:val="both"/>
      </w:pPr>
      <w:bookmarkStart w:id="10" w:name="_Toc383432710"/>
      <w:proofErr w:type="spellStart"/>
      <w:r>
        <w:t>Senior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 xml:space="preserve"> /SSA/</w:t>
      </w:r>
      <w:bookmarkEnd w:id="10"/>
    </w:p>
    <w:p w:rsidR="00EF638D" w:rsidRPr="00CD5AAB" w:rsidRDefault="00EF638D" w:rsidP="00B23DD7">
      <w:pPr>
        <w:ind w:left="720"/>
        <w:jc w:val="both"/>
      </w:pPr>
      <w:r>
        <w:t xml:space="preserve"> Главният системен администратор има пълен достъп до системата. Създава корпоративните /юридически лица/ клиенти и възстановява забравени пароли.</w:t>
      </w:r>
    </w:p>
    <w:p w:rsidR="00140FA0" w:rsidRDefault="00140FA0" w:rsidP="00B23DD7">
      <w:pPr>
        <w:pStyle w:val="Heading2"/>
        <w:jc w:val="both"/>
      </w:pPr>
      <w:bookmarkStart w:id="11" w:name="_Toc383432711"/>
      <w:r>
        <w:t>Анонимен потребител</w:t>
      </w:r>
      <w:r w:rsidR="00A535EE">
        <w:t xml:space="preserve"> /актьор/</w:t>
      </w:r>
      <w:bookmarkEnd w:id="11"/>
    </w:p>
    <w:p w:rsidR="00140FA0" w:rsidRDefault="00140FA0" w:rsidP="00B23DD7">
      <w:pPr>
        <w:ind w:left="720"/>
        <w:jc w:val="both"/>
      </w:pPr>
      <w:r w:rsidRPr="00140FA0">
        <w:t xml:space="preserve">Анонимният потребител </w:t>
      </w:r>
      <w:r>
        <w:t>е всеки посетител на системата, който няма</w:t>
      </w:r>
      <w:r w:rsidR="00C53248">
        <w:t xml:space="preserve"> регистрация</w:t>
      </w:r>
      <w:r>
        <w:t xml:space="preserve"> или не е влязъл в потребителския</w:t>
      </w:r>
      <w:r w:rsidR="00C53248">
        <w:t>т си</w:t>
      </w:r>
      <w:r>
        <w:t xml:space="preserve"> профил. Неговите права се ограничават до разглеждането на </w:t>
      </w:r>
      <w:r w:rsidR="00C53248">
        <w:t xml:space="preserve">каталога в  </w:t>
      </w:r>
      <w:r>
        <w:t>Системата</w:t>
      </w:r>
      <w:r w:rsidR="00E17E99">
        <w:t xml:space="preserve"> за електронна търговия и ползването на помощното меню.</w:t>
      </w:r>
      <w:r w:rsidR="00C53248">
        <w:t xml:space="preserve"> </w:t>
      </w:r>
    </w:p>
    <w:p w:rsidR="00C83FF5" w:rsidRDefault="00C83FF5" w:rsidP="00B23DD7">
      <w:pPr>
        <w:pStyle w:val="Heading2"/>
        <w:jc w:val="both"/>
      </w:pPr>
      <w:bookmarkStart w:id="12" w:name="_Toc383432712"/>
      <w:r>
        <w:t>Физическо лице</w:t>
      </w:r>
      <w:bookmarkEnd w:id="12"/>
    </w:p>
    <w:p w:rsidR="00C83FF5" w:rsidRDefault="00003BF9" w:rsidP="00B23DD7">
      <w:pPr>
        <w:ind w:left="720"/>
        <w:jc w:val="both"/>
      </w:pPr>
      <w:r>
        <w:t>Физическо лице /ФЛ/  е всяко лице</w:t>
      </w:r>
      <w:r w:rsidR="005E41F2">
        <w:rPr>
          <w:lang w:val="en-US"/>
        </w:rPr>
        <w:t>,</w:t>
      </w:r>
      <w:r>
        <w:t xml:space="preserve"> което </w:t>
      </w:r>
      <w:r w:rsidR="00075507">
        <w:t>е регистрира</w:t>
      </w:r>
      <w:r>
        <w:t>но в системата</w:t>
      </w:r>
      <w:r w:rsidR="006B765C">
        <w:rPr>
          <w:lang w:val="en-US"/>
        </w:rPr>
        <w:t>,</w:t>
      </w:r>
      <w:r>
        <w:t xml:space="preserve"> той може </w:t>
      </w:r>
      <w:r w:rsidR="00075507">
        <w:t xml:space="preserve">да продава и да купува </w:t>
      </w:r>
      <w:r>
        <w:t xml:space="preserve">различни артикули </w:t>
      </w:r>
      <w:r w:rsidR="00075507">
        <w:t xml:space="preserve"> през системата.</w:t>
      </w:r>
    </w:p>
    <w:p w:rsidR="00C83FF5" w:rsidRPr="001E433C" w:rsidRDefault="00C83FF5" w:rsidP="00B23DD7">
      <w:pPr>
        <w:pStyle w:val="Heading2"/>
        <w:jc w:val="both"/>
      </w:pPr>
      <w:bookmarkStart w:id="13" w:name="_Ref380270800"/>
      <w:bookmarkStart w:id="14" w:name="_Ref380271589"/>
      <w:bookmarkStart w:id="15" w:name="_Toc383432713"/>
      <w:r w:rsidRPr="001E433C">
        <w:t>Юридическо лице /актьор/</w:t>
      </w:r>
      <w:bookmarkEnd w:id="13"/>
      <w:bookmarkEnd w:id="14"/>
      <w:bookmarkEnd w:id="15"/>
    </w:p>
    <w:p w:rsidR="00C83FF5" w:rsidRPr="001E433C" w:rsidRDefault="00C83FF5" w:rsidP="00B23DD7">
      <w:pPr>
        <w:ind w:left="720"/>
        <w:jc w:val="both"/>
      </w:pPr>
      <w:r w:rsidRPr="001E433C">
        <w:t xml:space="preserve">Юридическото лице /ЮЛ/ може да бъде всяка фирма, която желае да продава, чрез нашата система. С нея се сключва договор, който описва цялостните отношения между фирмата и Системата за електронна търговия – Balkan Bay. </w:t>
      </w:r>
    </w:p>
    <w:p w:rsidR="00C83FF5" w:rsidRPr="001E433C" w:rsidRDefault="00C83FF5" w:rsidP="00B23DD7">
      <w:pPr>
        <w:ind w:left="720"/>
        <w:jc w:val="both"/>
      </w:pPr>
      <w:r w:rsidRPr="001E433C">
        <w:t>С едно потребителско име</w:t>
      </w:r>
      <w:r w:rsidR="006B765C">
        <w:rPr>
          <w:lang w:val="en-US"/>
        </w:rPr>
        <w:t>,</w:t>
      </w:r>
      <w:r w:rsidRPr="001E433C">
        <w:t xml:space="preserve"> те имат няколко акаунта, които се отличават с различни пароли. Всеки един от тях има различни права</w:t>
      </w:r>
      <w:r>
        <w:t>. Паролата на всеки един акаунт ще бъде валидна за определен период от време</w:t>
      </w:r>
      <w:r w:rsidRPr="001E433C">
        <w:t>:</w:t>
      </w:r>
    </w:p>
    <w:p w:rsidR="00C83FF5" w:rsidRDefault="00C83FF5" w:rsidP="00B23DD7">
      <w:pPr>
        <w:pStyle w:val="Heading3"/>
        <w:jc w:val="both"/>
      </w:pPr>
      <w:bookmarkStart w:id="16" w:name="_Toc383432714"/>
      <w:proofErr w:type="spellStart"/>
      <w:r>
        <w:t>Master</w:t>
      </w:r>
      <w:bookmarkEnd w:id="16"/>
      <w:proofErr w:type="spellEnd"/>
    </w:p>
    <w:p w:rsidR="00C83FF5" w:rsidRPr="001E433C" w:rsidRDefault="00C83FF5" w:rsidP="00B23DD7">
      <w:pPr>
        <w:ind w:left="720"/>
        <w:jc w:val="both"/>
      </w:pPr>
      <w:r>
        <w:t>И</w:t>
      </w:r>
      <w:r w:rsidRPr="001E433C">
        <w:t xml:space="preserve">ма всички административни права върху личната страницата на ЮЛ, без да пазарува. Той  е един единствен профил за цялата фирма. Може да променя страницата им, </w:t>
      </w:r>
      <w:r>
        <w:t xml:space="preserve">може да публикува, да изтрива </w:t>
      </w:r>
      <w:r w:rsidRPr="001E433C">
        <w:t>и да редактира. Ако фирмите искат допълнителни акаунти /продавач и редактор/</w:t>
      </w:r>
      <w:r w:rsidR="006B765C">
        <w:rPr>
          <w:lang w:val="en-US"/>
        </w:rPr>
        <w:t>,</w:t>
      </w:r>
      <w:r w:rsidRPr="001E433C">
        <w:t xml:space="preserve"> то се попълва уеб форма и се изпраща към администратор за одобрение. За всеки допълнителен акаунт извън договорените се запла</w:t>
      </w:r>
      <w:r>
        <w:t>ща определената сума в договора.</w:t>
      </w:r>
    </w:p>
    <w:p w:rsidR="00C83FF5" w:rsidRDefault="00C83FF5" w:rsidP="00B23DD7">
      <w:pPr>
        <w:pStyle w:val="Heading3"/>
        <w:jc w:val="both"/>
      </w:pPr>
      <w:bookmarkStart w:id="17" w:name="_Toc383432715"/>
      <w:r>
        <w:t>Publisher</w:t>
      </w:r>
      <w:bookmarkEnd w:id="17"/>
    </w:p>
    <w:p w:rsidR="00C83FF5" w:rsidRPr="001E433C" w:rsidRDefault="00C83FF5" w:rsidP="00B23DD7">
      <w:pPr>
        <w:ind w:firstLine="720"/>
        <w:jc w:val="both"/>
      </w:pPr>
      <w:r>
        <w:t>Н</w:t>
      </w:r>
      <w:r w:rsidRPr="001E433C">
        <w:t>еговите права са ограничени до публ</w:t>
      </w:r>
      <w:r>
        <w:t>икация на артикули за продажба.</w:t>
      </w:r>
    </w:p>
    <w:p w:rsidR="00C83FF5" w:rsidRDefault="00C83FF5" w:rsidP="00B23DD7">
      <w:pPr>
        <w:pStyle w:val="Heading3"/>
        <w:jc w:val="both"/>
      </w:pPr>
      <w:bookmarkStart w:id="18" w:name="_Toc383432716"/>
      <w:proofErr w:type="spellStart"/>
      <w:r>
        <w:t>Buyer</w:t>
      </w:r>
      <w:bookmarkEnd w:id="18"/>
      <w:proofErr w:type="spellEnd"/>
    </w:p>
    <w:p w:rsidR="00C83FF5" w:rsidRPr="00140FA0" w:rsidRDefault="00C83FF5" w:rsidP="002B241D">
      <w:pPr>
        <w:ind w:left="720"/>
        <w:jc w:val="both"/>
      </w:pPr>
      <w:r>
        <w:t>Т</w:t>
      </w:r>
      <w:r w:rsidRPr="001E433C">
        <w:t>ози акаунт е</w:t>
      </w:r>
      <w:r>
        <w:t xml:space="preserve"> един единствен за фирмата. Това ограничение се налага поради големия брой акаунти на ЮЛ. Този профил е единственият, който може да пазарува от</w:t>
      </w:r>
      <w:r w:rsidR="002B241D">
        <w:t xml:space="preserve"> други потребители в системата;</w:t>
      </w:r>
    </w:p>
    <w:p w:rsidR="009D55EA" w:rsidRDefault="009D55EA" w:rsidP="00B23DD7">
      <w:pPr>
        <w:pStyle w:val="Heading2"/>
        <w:jc w:val="both"/>
      </w:pPr>
      <w:bookmarkStart w:id="19" w:name="_Системата_/актьор/"/>
      <w:bookmarkStart w:id="20" w:name="_Системен_администратор_/актьор/"/>
      <w:bookmarkStart w:id="21" w:name="_Потребител_/актьор/"/>
      <w:bookmarkStart w:id="22" w:name="_Ref380276223"/>
      <w:bookmarkStart w:id="23" w:name="_Ref380276238"/>
      <w:bookmarkStart w:id="24" w:name="_Toc383432718"/>
      <w:bookmarkEnd w:id="19"/>
      <w:bookmarkEnd w:id="20"/>
      <w:bookmarkEnd w:id="21"/>
      <w:r>
        <w:t>Потребител</w:t>
      </w:r>
      <w:r w:rsidR="00E61E63">
        <w:t xml:space="preserve"> /актьор/</w:t>
      </w:r>
      <w:bookmarkEnd w:id="22"/>
      <w:bookmarkEnd w:id="23"/>
      <w:bookmarkEnd w:id="24"/>
    </w:p>
    <w:p w:rsidR="009D55EA" w:rsidRDefault="009D55EA" w:rsidP="00B23DD7">
      <w:pPr>
        <w:ind w:left="720"/>
        <w:jc w:val="both"/>
      </w:pPr>
      <w:r>
        <w:t>Потребите</w:t>
      </w:r>
      <w:r w:rsidR="001C014B">
        <w:t>лите</w:t>
      </w:r>
      <w:r>
        <w:t xml:space="preserve"> за нашата система са всички регистрирани потребители в това число спада</w:t>
      </w:r>
      <w:r w:rsidR="00F459BB">
        <w:t>т</w:t>
      </w:r>
      <w:r>
        <w:t xml:space="preserve"> физически /ФЛ/ и юридически лица /ЮЛ/ със съответните им права. </w:t>
      </w:r>
    </w:p>
    <w:p w:rsidR="00EF638D" w:rsidRDefault="006C36E5" w:rsidP="00B23DD7">
      <w:pPr>
        <w:pStyle w:val="Heading3"/>
        <w:jc w:val="both"/>
      </w:pPr>
      <w:bookmarkStart w:id="25" w:name="_Toc383432719"/>
      <w:r>
        <w:t>Юридическо лице</w:t>
      </w:r>
      <w:bookmarkEnd w:id="25"/>
    </w:p>
    <w:p w:rsidR="009D55EA" w:rsidRPr="00E61E63" w:rsidRDefault="00656008" w:rsidP="00B23DD7">
      <w:pPr>
        <w:ind w:left="720"/>
        <w:jc w:val="both"/>
      </w:pPr>
      <w:r>
        <w:t xml:space="preserve">Ролите са описани в точка </w:t>
      </w:r>
      <w:r w:rsidR="00147190">
        <w:fldChar w:fldCharType="begin"/>
      </w:r>
      <w:r w:rsidR="00147190">
        <w:instrText xml:space="preserve"> REF _Ref380270800 \r \h  \* MERGEFORMAT </w:instrText>
      </w:r>
      <w:r w:rsidR="00147190">
        <w:fldChar w:fldCharType="separate"/>
      </w:r>
      <w:r>
        <w:t>2.5</w:t>
      </w:r>
      <w:r w:rsidR="00147190">
        <w:fldChar w:fldCharType="end"/>
      </w:r>
    </w:p>
    <w:p w:rsidR="00EF638D" w:rsidRDefault="00EF638D" w:rsidP="00B23DD7">
      <w:pPr>
        <w:pStyle w:val="Heading3"/>
        <w:jc w:val="both"/>
      </w:pPr>
      <w:bookmarkStart w:id="26" w:name="_Toc383432720"/>
      <w:r>
        <w:t>Физическо лице</w:t>
      </w:r>
      <w:bookmarkEnd w:id="26"/>
    </w:p>
    <w:p w:rsidR="00E61E63" w:rsidRPr="00E61E63" w:rsidRDefault="00EF638D" w:rsidP="00B23DD7">
      <w:pPr>
        <w:ind w:left="720"/>
        <w:jc w:val="both"/>
      </w:pPr>
      <w:r>
        <w:t>С</w:t>
      </w:r>
      <w:r w:rsidR="006C36E5">
        <w:t>лед регистрация</w:t>
      </w:r>
      <w:r w:rsidR="006B765C">
        <w:t xml:space="preserve"> </w:t>
      </w:r>
      <w:r w:rsidR="00F459BB">
        <w:t xml:space="preserve">той </w:t>
      </w:r>
      <w:r w:rsidR="00E61E63" w:rsidRPr="00E61E63">
        <w:t>мо</w:t>
      </w:r>
      <w:r w:rsidR="006C36E5">
        <w:t>же да редактира</w:t>
      </w:r>
      <w:r w:rsidR="00E61E63" w:rsidRPr="00E61E63">
        <w:t xml:space="preserve"> профила си</w:t>
      </w:r>
      <w:r w:rsidR="006C36E5">
        <w:t>. В</w:t>
      </w:r>
      <w:r w:rsidR="00E61E63">
        <w:t xml:space="preserve"> това число влизат дейности, като смяна на парола, адрес</w:t>
      </w:r>
      <w:r w:rsidR="001C014B">
        <w:t>,</w:t>
      </w:r>
      <w:r w:rsidR="00E61E63">
        <w:t xml:space="preserve"> телефон и имейл адрес. Може</w:t>
      </w:r>
      <w:r w:rsidR="00F459BB">
        <w:t xml:space="preserve"> да публикува различни артикули, д</w:t>
      </w:r>
      <w:r w:rsidR="00E61E63">
        <w:t>а осъществява поку</w:t>
      </w:r>
      <w:r w:rsidR="00F459BB">
        <w:t>пко-продажба и д</w:t>
      </w:r>
      <w:r w:rsidR="00E61E63">
        <w:t xml:space="preserve">а оставя коментари.   </w:t>
      </w:r>
    </w:p>
    <w:p w:rsidR="007821CA" w:rsidRDefault="007821CA" w:rsidP="00B23DD7">
      <w:pPr>
        <w:pStyle w:val="Heading2"/>
        <w:jc w:val="both"/>
      </w:pPr>
      <w:bookmarkStart w:id="27" w:name="_Toc383432721"/>
      <w:r>
        <w:t>Продавач</w:t>
      </w:r>
      <w:r w:rsidR="0065286A">
        <w:t xml:space="preserve"> /актьор/</w:t>
      </w:r>
      <w:bookmarkEnd w:id="27"/>
    </w:p>
    <w:p w:rsidR="00AF0273" w:rsidRPr="00AF0273" w:rsidRDefault="00AF0273" w:rsidP="00B23DD7">
      <w:pPr>
        <w:ind w:left="720"/>
        <w:jc w:val="both"/>
      </w:pPr>
      <w:r>
        <w:t>Продавачи</w:t>
      </w:r>
      <w:r w:rsidR="001C014B">
        <w:t>те</w:t>
      </w:r>
      <w:r w:rsidR="008E1AF0">
        <w:t xml:space="preserve"> в системата могат да са</w:t>
      </w:r>
      <w:r>
        <w:t xml:space="preserve"> </w:t>
      </w:r>
      <w:r w:rsidR="0067396D">
        <w:t xml:space="preserve"> всички </w:t>
      </w:r>
      <w:r>
        <w:t>юридически и</w:t>
      </w:r>
      <w:r w:rsidR="008E1AF0">
        <w:t>ли</w:t>
      </w:r>
      <w:r>
        <w:t xml:space="preserve"> физически лица</w:t>
      </w:r>
      <w:r w:rsidR="0067396D">
        <w:t xml:space="preserve"> </w:t>
      </w:r>
      <w:r>
        <w:t xml:space="preserve">с регистрация в системата за електронна търговия </w:t>
      </w:r>
      <w:r w:rsidR="007C1945">
        <w:t>– BB</w:t>
      </w:r>
      <w:r>
        <w:t xml:space="preserve">ay, </w:t>
      </w:r>
      <w:r w:rsidR="001C014B">
        <w:t>кои</w:t>
      </w:r>
      <w:r>
        <w:t>то са публикували артикул за продажба;</w:t>
      </w:r>
    </w:p>
    <w:p w:rsidR="007821CA" w:rsidRDefault="007821CA" w:rsidP="00B23DD7">
      <w:pPr>
        <w:pStyle w:val="Heading2"/>
        <w:jc w:val="both"/>
      </w:pPr>
      <w:bookmarkStart w:id="28" w:name="_Toc383432722"/>
      <w:r>
        <w:t>Купу</w:t>
      </w:r>
      <w:r w:rsidR="00AF0273">
        <w:t>ва</w:t>
      </w:r>
      <w:r w:rsidR="0065286A">
        <w:t>ч /актьор/</w:t>
      </w:r>
      <w:bookmarkEnd w:id="28"/>
    </w:p>
    <w:p w:rsidR="00AF0273" w:rsidRDefault="00AF0273" w:rsidP="00B23DD7">
      <w:pPr>
        <w:ind w:left="720"/>
        <w:jc w:val="both"/>
      </w:pPr>
      <w:r>
        <w:t xml:space="preserve">Това са всички потребители, които имат регистрация в </w:t>
      </w:r>
      <w:r w:rsidR="00632415">
        <w:t xml:space="preserve">системата. Физически и юридически лица </w:t>
      </w:r>
      <w:r w:rsidR="00AD7A40">
        <w:lastRenderedPageBreak/>
        <w:t>з</w:t>
      </w:r>
      <w:r w:rsidR="005831EE">
        <w:t>аявили</w:t>
      </w:r>
      <w:r w:rsidR="00632415">
        <w:rPr>
          <w:rStyle w:val="CommentReference"/>
        </w:rPr>
        <w:t xml:space="preserve"> ж</w:t>
      </w:r>
      <w:r>
        <w:t xml:space="preserve">елание да закупят артикул от друг потребител на системата.  </w:t>
      </w:r>
    </w:p>
    <w:p w:rsidR="00C83FF5" w:rsidRDefault="00C83FF5" w:rsidP="00B23DD7">
      <w:pPr>
        <w:pStyle w:val="Heading2"/>
        <w:jc w:val="both"/>
      </w:pPr>
      <w:bookmarkStart w:id="29" w:name="_Toc383432723"/>
      <w:r>
        <w:t>Facebook /актьор/</w:t>
      </w:r>
      <w:bookmarkEnd w:id="29"/>
    </w:p>
    <w:p w:rsidR="00C83FF5" w:rsidRDefault="00C83FF5" w:rsidP="00B23DD7">
      <w:pPr>
        <w:ind w:left="720"/>
        <w:jc w:val="both"/>
      </w:pPr>
      <w:r>
        <w:t xml:space="preserve">Facebook е известна социална мрежа, която може да се използва за вписване в други сайтове. </w:t>
      </w:r>
      <w:r w:rsidRPr="00E768A5">
        <w:t xml:space="preserve">В случаите, в които анонимен потребител избере да се регистрира в нашата система, чрез Facebook. Тази система комуникира със </w:t>
      </w:r>
      <w:r>
        <w:t>Системата за електронна търговия</w:t>
      </w:r>
      <w:r w:rsidRPr="00E768A5">
        <w:t xml:space="preserve"> BBay и</w:t>
      </w:r>
      <w:r w:rsidR="009770A6">
        <w:t xml:space="preserve"> се  удостоверяв</w:t>
      </w:r>
      <w:r w:rsidR="00632415">
        <w:t>а</w:t>
      </w:r>
      <w:r w:rsidR="009770A6">
        <w:t>т данните на потребителя</w:t>
      </w:r>
      <w:r w:rsidR="008B7FE5">
        <w:t>,</w:t>
      </w:r>
      <w:r w:rsidR="009770A6">
        <w:t xml:space="preserve"> за</w:t>
      </w:r>
      <w:r>
        <w:t xml:space="preserve"> да може да бъде регистриран при нас. </w:t>
      </w:r>
    </w:p>
    <w:p w:rsidR="00C83FF5" w:rsidRDefault="00C83FF5" w:rsidP="00B23DD7">
      <w:pPr>
        <w:pStyle w:val="Heading2"/>
        <w:jc w:val="both"/>
        <w:rPr>
          <w:lang w:val="en-US"/>
        </w:rPr>
      </w:pPr>
      <w:bookmarkStart w:id="30" w:name="_Toc383432724"/>
      <w:r>
        <w:t>Банка</w:t>
      </w:r>
      <w:bookmarkEnd w:id="30"/>
    </w:p>
    <w:p w:rsidR="00075507" w:rsidRPr="00075507" w:rsidRDefault="00075507" w:rsidP="00B23DD7">
      <w:pPr>
        <w:ind w:firstLine="720"/>
        <w:jc w:val="both"/>
      </w:pPr>
      <w:r>
        <w:t xml:space="preserve">Външна система спрямо </w:t>
      </w:r>
      <w:r>
        <w:rPr>
          <w:lang w:val="en-US"/>
        </w:rPr>
        <w:t xml:space="preserve">BBay. </w:t>
      </w:r>
      <w:r>
        <w:t xml:space="preserve">Използва се за осъществяване плащанията  на потребителят. </w:t>
      </w:r>
    </w:p>
    <w:p w:rsidR="006C226A" w:rsidRDefault="006C226A" w:rsidP="00B23DD7">
      <w:pPr>
        <w:pStyle w:val="Heading1"/>
        <w:jc w:val="both"/>
      </w:pPr>
      <w:bookmarkStart w:id="31" w:name="_Toc383432725"/>
      <w:r>
        <w:t>Бизнес процес – Регистрация на потребител</w:t>
      </w:r>
      <w:bookmarkEnd w:id="31"/>
    </w:p>
    <w:p w:rsidR="006C226A" w:rsidRDefault="006C226A" w:rsidP="00B23DD7">
      <w:pPr>
        <w:pStyle w:val="Heading2"/>
        <w:jc w:val="both"/>
      </w:pPr>
      <w:bookmarkStart w:id="32" w:name="_Toc383432726"/>
      <w:r>
        <w:t>Цел</w:t>
      </w:r>
      <w:bookmarkEnd w:id="32"/>
    </w:p>
    <w:p w:rsidR="006C226A" w:rsidRPr="006C226A" w:rsidRDefault="006C226A" w:rsidP="00B23DD7">
      <w:pPr>
        <w:ind w:left="720"/>
        <w:jc w:val="both"/>
      </w:pPr>
      <w:r>
        <w:t>Целта на процеса е да опише начините за регистрация на потребители в системата.</w:t>
      </w:r>
    </w:p>
    <w:p w:rsidR="006C226A" w:rsidRDefault="006C226A" w:rsidP="00B23DD7">
      <w:pPr>
        <w:pStyle w:val="Heading2"/>
        <w:jc w:val="both"/>
      </w:pPr>
      <w:bookmarkStart w:id="33" w:name="_Toc383432727"/>
      <w:r>
        <w:t>Актьори /участници/</w:t>
      </w:r>
      <w:bookmarkEnd w:id="33"/>
    </w:p>
    <w:p w:rsidR="006C226A" w:rsidRDefault="00E950BB" w:rsidP="00B23DD7">
      <w:pPr>
        <w:pStyle w:val="ListParagraph"/>
        <w:numPr>
          <w:ilvl w:val="0"/>
          <w:numId w:val="17"/>
        </w:numPr>
        <w:jc w:val="both"/>
      </w:pPr>
      <w:r>
        <w:t>Системата;</w:t>
      </w:r>
    </w:p>
    <w:p w:rsidR="00331ED4" w:rsidRPr="006C226A" w:rsidRDefault="00331ED4" w:rsidP="00B23DD7">
      <w:pPr>
        <w:pStyle w:val="ListParagraph"/>
        <w:numPr>
          <w:ilvl w:val="0"/>
          <w:numId w:val="17"/>
        </w:numPr>
        <w:jc w:val="both"/>
      </w:pPr>
      <w:r>
        <w:t>Физически и юридически лица.</w:t>
      </w:r>
    </w:p>
    <w:p w:rsidR="006C226A" w:rsidRDefault="006C226A" w:rsidP="00B23DD7">
      <w:pPr>
        <w:pStyle w:val="Heading2"/>
        <w:jc w:val="both"/>
      </w:pPr>
      <w:bookmarkStart w:id="34" w:name="_Toc383432728"/>
      <w:r>
        <w:t>Собственик на процеса</w:t>
      </w:r>
      <w:bookmarkEnd w:id="34"/>
    </w:p>
    <w:p w:rsidR="00331ED4" w:rsidRPr="00331ED4" w:rsidRDefault="00331ED4" w:rsidP="00B23DD7">
      <w:pPr>
        <w:ind w:left="720"/>
        <w:jc w:val="both"/>
      </w:pPr>
      <w:r>
        <w:t>Собственик на процеса е бъдещият потребител.</w:t>
      </w:r>
    </w:p>
    <w:p w:rsidR="006C226A" w:rsidRDefault="006C226A" w:rsidP="00B23DD7">
      <w:pPr>
        <w:pStyle w:val="Heading2"/>
        <w:jc w:val="both"/>
      </w:pPr>
      <w:bookmarkStart w:id="35" w:name="_Toc383432729"/>
      <w:r>
        <w:t>Описание на работата на процеса</w:t>
      </w:r>
      <w:bookmarkEnd w:id="35"/>
    </w:p>
    <w:p w:rsidR="00331ED4" w:rsidRDefault="00331ED4" w:rsidP="00B23DD7">
      <w:pPr>
        <w:ind w:left="720"/>
        <w:jc w:val="both"/>
      </w:pPr>
      <w:r>
        <w:t>Системата установява от какъв вид е потребителя.</w:t>
      </w:r>
    </w:p>
    <w:p w:rsidR="00331ED4" w:rsidRDefault="00331ED4" w:rsidP="00B23DD7">
      <w:pPr>
        <w:pStyle w:val="ListParagraph"/>
        <w:numPr>
          <w:ilvl w:val="0"/>
          <w:numId w:val="18"/>
        </w:numPr>
        <w:jc w:val="both"/>
      </w:pPr>
      <w:r>
        <w:t>Основното разделение на юридически и физически лица. Ако потребителят е юридическо лице се изпълнява съответния процес по регистрация</w:t>
      </w:r>
      <w:r w:rsidR="00972038">
        <w:t>;</w:t>
      </w:r>
    </w:p>
    <w:p w:rsidR="00331ED4" w:rsidRDefault="00331ED4" w:rsidP="00B23DD7">
      <w:pPr>
        <w:pStyle w:val="ListParagraph"/>
        <w:numPr>
          <w:ilvl w:val="0"/>
          <w:numId w:val="18"/>
        </w:numPr>
        <w:jc w:val="both"/>
      </w:pPr>
      <w:r>
        <w:t>В случай, че анонимният потребител, който иска да се регистрира не е юридическ</w:t>
      </w:r>
      <w:r w:rsidR="00FF338B">
        <w:t>о</w:t>
      </w:r>
      <w:r>
        <w:t xml:space="preserve"> лице има две възможности за регистрация;</w:t>
      </w:r>
    </w:p>
    <w:p w:rsidR="00331ED4" w:rsidRDefault="00331ED4" w:rsidP="00B23DD7">
      <w:pPr>
        <w:pStyle w:val="ListParagraph"/>
        <w:numPr>
          <w:ilvl w:val="0"/>
          <w:numId w:val="18"/>
        </w:numPr>
        <w:jc w:val="both"/>
      </w:pPr>
      <w:r>
        <w:t>Физическо лице може да се регистрира, чрез попълване на уеб форма в системата. Ако потребителя е избрал този начин се изпълнява процеса по регистрация, чрез уеб форма;</w:t>
      </w:r>
    </w:p>
    <w:p w:rsidR="00331ED4" w:rsidRPr="00331ED4" w:rsidRDefault="00331ED4" w:rsidP="00B23DD7">
      <w:pPr>
        <w:pStyle w:val="ListParagraph"/>
        <w:numPr>
          <w:ilvl w:val="0"/>
          <w:numId w:val="18"/>
        </w:numPr>
        <w:jc w:val="both"/>
      </w:pPr>
      <w:r>
        <w:t>Ако физическото лице желае може да се регистрира и с профила си във F</w:t>
      </w:r>
      <w:r w:rsidR="00DF3784">
        <w:t>a</w:t>
      </w:r>
      <w:r>
        <w:t>cebook.  Стъпките необходими за регистрация по този начин можете да видите в процеса наречен „Регистрация на ФЛ, чрез Facebook”.</w:t>
      </w:r>
    </w:p>
    <w:p w:rsidR="00B46FA3" w:rsidRDefault="00B46FA3" w:rsidP="006C226A">
      <w:pPr>
        <w:pStyle w:val="Heading2"/>
        <w:sectPr w:rsidR="00B46FA3" w:rsidSect="00E060FF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708" w:footer="708" w:gutter="0"/>
          <w:cols w:space="708"/>
          <w:docGrid w:linePitch="272"/>
        </w:sectPr>
      </w:pPr>
    </w:p>
    <w:p w:rsidR="006C226A" w:rsidRDefault="006C226A" w:rsidP="00B46FA3">
      <w:pPr>
        <w:pStyle w:val="Heading2"/>
      </w:pPr>
      <w:bookmarkStart w:id="36" w:name="_Toc383432730"/>
      <w:r>
        <w:lastRenderedPageBreak/>
        <w:t>Възможност</w:t>
      </w:r>
      <w:bookmarkEnd w:id="36"/>
    </w:p>
    <w:p w:rsidR="00331ED4" w:rsidRDefault="00331ED4" w:rsidP="00B46FA3">
      <w:pPr>
        <w:keepNext/>
        <w:jc w:val="center"/>
      </w:pPr>
      <w:r>
        <w:rPr>
          <w:noProof/>
          <w:lang w:eastAsia="bg-BG"/>
        </w:rPr>
        <w:drawing>
          <wp:inline distT="0" distB="0" distL="0" distR="0" wp14:anchorId="5750285F" wp14:editId="3929AB8A">
            <wp:extent cx="8240233" cy="5514750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1359" cy="552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ED4" w:rsidRPr="00B46FA3" w:rsidRDefault="00B46FA3" w:rsidP="00B46FA3">
      <w:pPr>
        <w:pStyle w:val="Caption"/>
        <w:jc w:val="center"/>
      </w:pPr>
      <w:r>
        <w:t xml:space="preserve">Фигура </w:t>
      </w:r>
      <w:r w:rsidR="00147190">
        <w:fldChar w:fldCharType="begin"/>
      </w:r>
      <w:r w:rsidR="00147190">
        <w:instrText xml:space="preserve"> SEQ Figure \* ARABIC </w:instrText>
      </w:r>
      <w:r w:rsidR="00147190">
        <w:fldChar w:fldCharType="separate"/>
      </w:r>
      <w:r w:rsidR="00C968C7">
        <w:rPr>
          <w:noProof/>
        </w:rPr>
        <w:t>1</w:t>
      </w:r>
      <w:r w:rsidR="00147190">
        <w:rPr>
          <w:noProof/>
        </w:rPr>
        <w:fldChar w:fldCharType="end"/>
      </w:r>
      <w:r>
        <w:t xml:space="preserve"> Регистрация на потребител</w:t>
      </w:r>
    </w:p>
    <w:p w:rsidR="00B46FA3" w:rsidRDefault="00B46FA3" w:rsidP="007F744D">
      <w:pPr>
        <w:pStyle w:val="Heading1"/>
        <w:sectPr w:rsidR="00B46FA3" w:rsidSect="00B46FA3">
          <w:pgSz w:w="15840" w:h="12240" w:orient="landscape" w:code="1"/>
          <w:pgMar w:top="1440" w:right="1440" w:bottom="1440" w:left="1440" w:header="709" w:footer="709" w:gutter="0"/>
          <w:cols w:space="708"/>
          <w:docGrid w:linePitch="272"/>
        </w:sectPr>
      </w:pPr>
    </w:p>
    <w:p w:rsidR="00EB37A2" w:rsidRDefault="00EB37A2" w:rsidP="00B23DD7">
      <w:pPr>
        <w:pStyle w:val="Heading1"/>
        <w:jc w:val="both"/>
      </w:pPr>
      <w:bookmarkStart w:id="37" w:name="_Toc383432731"/>
      <w:r>
        <w:lastRenderedPageBreak/>
        <w:t xml:space="preserve">Бизнес процес – </w:t>
      </w:r>
      <w:r w:rsidR="007F744D">
        <w:t xml:space="preserve">Регистрация на ФЛ, чрез </w:t>
      </w:r>
      <w:r w:rsidR="00510BA4">
        <w:t>уеб</w:t>
      </w:r>
      <w:r w:rsidR="007F744D">
        <w:t xml:space="preserve"> форма</w:t>
      </w:r>
      <w:bookmarkEnd w:id="37"/>
    </w:p>
    <w:p w:rsidR="00EB37A2" w:rsidRDefault="00EB37A2" w:rsidP="00B23DD7">
      <w:pPr>
        <w:pStyle w:val="Heading2"/>
        <w:jc w:val="both"/>
      </w:pPr>
      <w:bookmarkStart w:id="38" w:name="_Toc383432732"/>
      <w:r>
        <w:t>Цел</w:t>
      </w:r>
      <w:bookmarkEnd w:id="38"/>
    </w:p>
    <w:p w:rsidR="008F4B65" w:rsidRDefault="008F4B65" w:rsidP="00B23DD7">
      <w:pPr>
        <w:ind w:left="720"/>
        <w:jc w:val="both"/>
      </w:pPr>
      <w:r>
        <w:t>Целта на процеса на регистрация на ФЛ, чрез наша форма е</w:t>
      </w:r>
      <w:r w:rsidR="00603F26">
        <w:t xml:space="preserve"> анонимният потребител</w:t>
      </w:r>
      <w:r>
        <w:t xml:space="preserve"> </w:t>
      </w:r>
      <w:r w:rsidR="00306082">
        <w:t xml:space="preserve">да </w:t>
      </w:r>
      <w:r>
        <w:t>стане известен за систе</w:t>
      </w:r>
      <w:r w:rsidR="00306082">
        <w:t xml:space="preserve">мата. В следствие на това свое </w:t>
      </w:r>
      <w:r>
        <w:t>д</w:t>
      </w:r>
      <w:r w:rsidR="00306082">
        <w:t>е</w:t>
      </w:r>
      <w:r>
        <w:t>йствие, той ще получи възможността да публикува и да пазарува от системата за електронна търговия BBay</w:t>
      </w:r>
      <w:r w:rsidR="00306082">
        <w:t>.</w:t>
      </w:r>
      <w:r w:rsidR="00603F26">
        <w:t xml:space="preserve"> Необходимото</w:t>
      </w:r>
      <w:r w:rsidR="007F3E90">
        <w:t xml:space="preserve"> действие</w:t>
      </w:r>
      <w:r w:rsidR="00306082">
        <w:t xml:space="preserve"> за регистрация </w:t>
      </w:r>
      <w:r w:rsidR="007F3E90">
        <w:t>е попълване</w:t>
      </w:r>
      <w:r w:rsidR="00306082">
        <w:t xml:space="preserve"> на наша</w:t>
      </w:r>
      <w:r w:rsidR="007F3E90">
        <w:t>та</w:t>
      </w:r>
      <w:r w:rsidR="00603F26">
        <w:t xml:space="preserve"> уеб форма. След обработката н</w:t>
      </w:r>
      <w:r w:rsidR="00306082">
        <w:t>а данните от система се изпраща електронн</w:t>
      </w:r>
      <w:r w:rsidR="007F3E90">
        <w:t xml:space="preserve">о писмо </w:t>
      </w:r>
      <w:r w:rsidR="00306082">
        <w:t xml:space="preserve">за потвърждение на имейла. Потвърждаването активира профила. </w:t>
      </w:r>
    </w:p>
    <w:p w:rsidR="008F4B65" w:rsidRDefault="008F4B65" w:rsidP="00B23DD7">
      <w:pPr>
        <w:pStyle w:val="Heading2"/>
        <w:jc w:val="both"/>
      </w:pPr>
      <w:bookmarkStart w:id="39" w:name="_Toc383432733"/>
      <w:r>
        <w:t>Актьори /участници/</w:t>
      </w:r>
      <w:bookmarkEnd w:id="39"/>
    </w:p>
    <w:p w:rsidR="008F4B65" w:rsidRDefault="00954831" w:rsidP="00B23DD7">
      <w:pPr>
        <w:pStyle w:val="ListParagraph"/>
        <w:numPr>
          <w:ilvl w:val="0"/>
          <w:numId w:val="2"/>
        </w:numPr>
        <w:jc w:val="both"/>
      </w:pPr>
      <w:r>
        <w:t>Физическо лице</w:t>
      </w:r>
      <w:r w:rsidR="008F4B65">
        <w:t>;</w:t>
      </w:r>
    </w:p>
    <w:p w:rsidR="008F4B65" w:rsidRDefault="004F1156" w:rsidP="00B23DD7">
      <w:pPr>
        <w:pStyle w:val="ListParagraph"/>
        <w:numPr>
          <w:ilvl w:val="0"/>
          <w:numId w:val="2"/>
        </w:numPr>
        <w:jc w:val="both"/>
      </w:pPr>
      <w:r>
        <w:t>Системата</w:t>
      </w:r>
      <w:r w:rsidR="008F4B65">
        <w:t>.</w:t>
      </w:r>
    </w:p>
    <w:p w:rsidR="008F4B65" w:rsidRDefault="008F4B65" w:rsidP="00B23DD7">
      <w:pPr>
        <w:pStyle w:val="Heading2"/>
        <w:jc w:val="both"/>
      </w:pPr>
      <w:bookmarkStart w:id="40" w:name="_Toc383432734"/>
      <w:r>
        <w:t>Собственик на процеса</w:t>
      </w:r>
      <w:bookmarkEnd w:id="40"/>
    </w:p>
    <w:p w:rsidR="008F4B65" w:rsidRDefault="00954831" w:rsidP="00B23DD7">
      <w:pPr>
        <w:ind w:left="720"/>
        <w:jc w:val="both"/>
      </w:pPr>
      <w:r>
        <w:t>Физическото лице</w:t>
      </w:r>
      <w:r w:rsidR="008F4B65">
        <w:t xml:space="preserve"> е собственик на процеса. Той първи </w:t>
      </w:r>
      <w:r w:rsidR="00306082">
        <w:t>инициира</w:t>
      </w:r>
      <w:r w:rsidR="008F4B65">
        <w:t xml:space="preserve"> дейс</w:t>
      </w:r>
      <w:r>
        <w:t>твие, което е спрямо системата. П</w:t>
      </w:r>
      <w:r w:rsidR="00510BA4">
        <w:t>отребител</w:t>
      </w:r>
      <w:r>
        <w:t>ят</w:t>
      </w:r>
      <w:r w:rsidR="00603F26">
        <w:t xml:space="preserve"> </w:t>
      </w:r>
      <w:r w:rsidR="008F4B65">
        <w:t>изпълнява необ</w:t>
      </w:r>
      <w:r w:rsidR="009C01B2">
        <w:t>ходимите стъпки за регистрация</w:t>
      </w:r>
      <w:r w:rsidR="008F4B65">
        <w:t xml:space="preserve"> и след обработката на системата той потвърждава регистрацията си. </w:t>
      </w:r>
    </w:p>
    <w:p w:rsidR="00E060FF" w:rsidRPr="00322445" w:rsidRDefault="008F4B65" w:rsidP="00B23DD7">
      <w:pPr>
        <w:pStyle w:val="Heading2"/>
        <w:jc w:val="both"/>
      </w:pPr>
      <w:bookmarkStart w:id="41" w:name="_Toc383432735"/>
      <w:r>
        <w:t>Описание на работата на процеса</w:t>
      </w:r>
      <w:bookmarkEnd w:id="41"/>
    </w:p>
    <w:p w:rsidR="00322445" w:rsidRPr="00306082" w:rsidRDefault="00322445" w:rsidP="00B23DD7">
      <w:pPr>
        <w:ind w:left="720"/>
        <w:jc w:val="both"/>
      </w:pPr>
      <w:r>
        <w:t>За стартирането на процеса е необходимо да има потребите</w:t>
      </w:r>
      <w:r w:rsidR="00510BA4">
        <w:t>л, който желае да се регистрира.</w:t>
      </w:r>
    </w:p>
    <w:p w:rsidR="00322445" w:rsidRPr="00E9299E" w:rsidRDefault="00322445" w:rsidP="00B23DD7">
      <w:pPr>
        <w:pStyle w:val="ListParagraph"/>
        <w:numPr>
          <w:ilvl w:val="0"/>
          <w:numId w:val="3"/>
        </w:numPr>
        <w:jc w:val="both"/>
      </w:pPr>
      <w:r>
        <w:t>Потребителят попълва данните си за регистрация;</w:t>
      </w:r>
    </w:p>
    <w:p w:rsidR="00322445" w:rsidRDefault="00322445" w:rsidP="00B23DD7">
      <w:pPr>
        <w:pStyle w:val="ListParagraph"/>
        <w:numPr>
          <w:ilvl w:val="0"/>
          <w:numId w:val="3"/>
        </w:numPr>
        <w:jc w:val="both"/>
      </w:pPr>
      <w:r>
        <w:t>Системата проверява коректността на определени данни, като изискванията за паролата</w:t>
      </w:r>
      <w:r w:rsidR="00662AE0">
        <w:t>, електронната поща, въведени ли са всички задължителни полета и др.</w:t>
      </w:r>
      <w:r>
        <w:t>;</w:t>
      </w:r>
    </w:p>
    <w:p w:rsidR="00322445" w:rsidRDefault="00322445" w:rsidP="00B23DD7">
      <w:pPr>
        <w:pStyle w:val="ListParagraph"/>
        <w:numPr>
          <w:ilvl w:val="0"/>
          <w:numId w:val="3"/>
        </w:numPr>
        <w:jc w:val="both"/>
      </w:pPr>
      <w:r>
        <w:t>Ако данните не са к</w:t>
      </w:r>
      <w:r w:rsidR="00B02C5E">
        <w:t>оректни се показва съобщение,</w:t>
      </w:r>
      <w:r>
        <w:t xml:space="preserve"> което информира анонимния</w:t>
      </w:r>
      <w:r w:rsidR="00B02C5E">
        <w:t>т</w:t>
      </w:r>
      <w:r>
        <w:t xml:space="preserve"> потребител за грешни данни и след това го пита дали иска да продължи с регистрацията;</w:t>
      </w:r>
    </w:p>
    <w:p w:rsidR="00322445" w:rsidRDefault="00322445" w:rsidP="00B23DD7">
      <w:pPr>
        <w:pStyle w:val="ListParagraph"/>
        <w:numPr>
          <w:ilvl w:val="0"/>
          <w:numId w:val="3"/>
        </w:numPr>
        <w:jc w:val="both"/>
      </w:pPr>
      <w:r>
        <w:t>Ако иска да продължи с регистрацията се връща отново в модула за регистрация и нанася корекциите;</w:t>
      </w:r>
    </w:p>
    <w:p w:rsidR="00322445" w:rsidRDefault="00322445" w:rsidP="00B23DD7">
      <w:pPr>
        <w:pStyle w:val="ListParagraph"/>
        <w:numPr>
          <w:ilvl w:val="0"/>
          <w:numId w:val="3"/>
        </w:numPr>
        <w:jc w:val="both"/>
      </w:pPr>
      <w:r>
        <w:t xml:space="preserve">Ако </w:t>
      </w:r>
      <w:r w:rsidR="00B02C5E">
        <w:t>потребителят не желае</w:t>
      </w:r>
      <w:r>
        <w:t xml:space="preserve"> да продължи процеса на регистрация</w:t>
      </w:r>
      <w:r w:rsidR="009E7804">
        <w:t>,</w:t>
      </w:r>
      <w:r>
        <w:t xml:space="preserve"> той приключва;</w:t>
      </w:r>
    </w:p>
    <w:p w:rsidR="00322445" w:rsidRDefault="00322445" w:rsidP="00B23DD7">
      <w:pPr>
        <w:pStyle w:val="ListParagraph"/>
        <w:numPr>
          <w:ilvl w:val="0"/>
          <w:numId w:val="3"/>
        </w:numPr>
        <w:jc w:val="both"/>
      </w:pPr>
      <w:r>
        <w:t xml:space="preserve">Ако </w:t>
      </w:r>
      <w:r w:rsidR="00B02C5E">
        <w:t xml:space="preserve">въведените </w:t>
      </w:r>
      <w:r w:rsidR="009E7804">
        <w:t>данни</w:t>
      </w:r>
      <w:r>
        <w:t xml:space="preserve"> са коректни се изпраща електронно писмо на посочения от анонимния потребител електронен адрес. Това писмо е за активация на потребителският акаунт;</w:t>
      </w:r>
    </w:p>
    <w:p w:rsidR="00322445" w:rsidRDefault="00322445" w:rsidP="00B23DD7">
      <w:pPr>
        <w:pStyle w:val="ListParagraph"/>
        <w:numPr>
          <w:ilvl w:val="0"/>
          <w:numId w:val="3"/>
        </w:numPr>
        <w:jc w:val="both"/>
      </w:pPr>
      <w:r w:rsidRPr="00322445">
        <w:t>Ако не се влезе във „връзката“ в писмото до 24 часа профила няма да се активира и данните за него ще бъдат изтрити.</w:t>
      </w:r>
    </w:p>
    <w:p w:rsidR="00322445" w:rsidRPr="00322445" w:rsidRDefault="00322445" w:rsidP="00B23DD7">
      <w:pPr>
        <w:pStyle w:val="ListParagraph"/>
        <w:numPr>
          <w:ilvl w:val="0"/>
          <w:numId w:val="3"/>
        </w:numPr>
        <w:jc w:val="both"/>
        <w:sectPr w:rsidR="00322445" w:rsidRPr="00322445" w:rsidSect="00E060FF">
          <w:pgSz w:w="12240" w:h="15840" w:code="1"/>
          <w:pgMar w:top="1440" w:right="1440" w:bottom="1440" w:left="1440" w:header="708" w:footer="708" w:gutter="0"/>
          <w:cols w:space="708"/>
          <w:docGrid w:linePitch="272"/>
        </w:sectPr>
      </w:pPr>
      <w:r w:rsidRPr="00322445">
        <w:t>Ако потребителят е влязъл във „връзката“ на електронното си писмо, системата активира акаунта на потребителя.</w:t>
      </w:r>
    </w:p>
    <w:p w:rsidR="005F401D" w:rsidRDefault="00AC155E" w:rsidP="005F401D">
      <w:pPr>
        <w:pStyle w:val="Heading2"/>
      </w:pPr>
      <w:bookmarkStart w:id="42" w:name="_Toc383432736"/>
      <w:r>
        <w:lastRenderedPageBreak/>
        <w:t>Възможност</w:t>
      </w:r>
      <w:bookmarkEnd w:id="42"/>
    </w:p>
    <w:p w:rsidR="00200C2E" w:rsidRDefault="00954831" w:rsidP="00E123BB">
      <w:pPr>
        <w:keepNext/>
        <w:jc w:val="center"/>
      </w:pPr>
      <w:r>
        <w:rPr>
          <w:noProof/>
          <w:lang w:eastAsia="bg-BG"/>
        </w:rPr>
        <w:drawing>
          <wp:inline distT="0" distB="0" distL="0" distR="0" wp14:anchorId="0EA69D9C" wp14:editId="28F9204C">
            <wp:extent cx="8229600" cy="494048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9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8E4" w:rsidRPr="00200C2E" w:rsidRDefault="00200C2E" w:rsidP="00200C2E">
      <w:pPr>
        <w:pStyle w:val="Caption"/>
        <w:jc w:val="center"/>
        <w:rPr>
          <w:highlight w:val="yellow"/>
        </w:rPr>
      </w:pPr>
      <w:r>
        <w:t xml:space="preserve">Фигура </w:t>
      </w:r>
      <w:r w:rsidR="00147190">
        <w:fldChar w:fldCharType="begin"/>
      </w:r>
      <w:r w:rsidR="00147190">
        <w:instrText xml:space="preserve"> SEQ Figure \* ARABIC </w:instrText>
      </w:r>
      <w:r w:rsidR="00147190">
        <w:fldChar w:fldCharType="separate"/>
      </w:r>
      <w:r w:rsidR="00C968C7">
        <w:rPr>
          <w:noProof/>
        </w:rPr>
        <w:t>2</w:t>
      </w:r>
      <w:r w:rsidR="00147190">
        <w:rPr>
          <w:noProof/>
        </w:rPr>
        <w:fldChar w:fldCharType="end"/>
      </w:r>
      <w:r w:rsidR="0011262B">
        <w:t xml:space="preserve"> Регистрация на ФЛ, чрез уеб</w:t>
      </w:r>
      <w:r>
        <w:t xml:space="preserve"> форма</w:t>
      </w:r>
    </w:p>
    <w:p w:rsidR="00E060FF" w:rsidRDefault="00E060FF" w:rsidP="00AC155E">
      <w:pPr>
        <w:jc w:val="both"/>
        <w:rPr>
          <w:highlight w:val="yellow"/>
        </w:rPr>
        <w:sectPr w:rsidR="00E060FF" w:rsidSect="00E060FF">
          <w:pgSz w:w="15840" w:h="12240" w:orient="landscape" w:code="1"/>
          <w:pgMar w:top="1440" w:right="1440" w:bottom="1440" w:left="1440" w:header="709" w:footer="709" w:gutter="0"/>
          <w:cols w:space="708"/>
          <w:docGrid w:linePitch="272"/>
        </w:sectPr>
      </w:pPr>
    </w:p>
    <w:p w:rsidR="00293353" w:rsidRDefault="00293353" w:rsidP="00B23DD7">
      <w:pPr>
        <w:pStyle w:val="Heading1"/>
        <w:jc w:val="both"/>
      </w:pPr>
      <w:bookmarkStart w:id="43" w:name="_Toc383432737"/>
      <w:r>
        <w:lastRenderedPageBreak/>
        <w:t xml:space="preserve">Бизнес процес </w:t>
      </w:r>
      <w:r w:rsidR="00DD7B53">
        <w:t>–</w:t>
      </w:r>
      <w:r w:rsidR="004F1156">
        <w:t>Регистрация на физическо лице</w:t>
      </w:r>
      <w:r w:rsidR="00DD7B53">
        <w:t>, чрез Facebook</w:t>
      </w:r>
      <w:bookmarkEnd w:id="43"/>
    </w:p>
    <w:p w:rsidR="00DD7B53" w:rsidRDefault="00DD7B53" w:rsidP="00B23DD7">
      <w:pPr>
        <w:pStyle w:val="Heading2"/>
        <w:jc w:val="both"/>
      </w:pPr>
      <w:bookmarkStart w:id="44" w:name="_Toc383432738"/>
      <w:r>
        <w:t>Цел</w:t>
      </w:r>
      <w:bookmarkEnd w:id="44"/>
    </w:p>
    <w:p w:rsidR="00562D13" w:rsidRPr="009C01B2" w:rsidRDefault="00562D13" w:rsidP="00B23DD7">
      <w:pPr>
        <w:ind w:left="720"/>
        <w:jc w:val="both"/>
      </w:pPr>
      <w:r w:rsidRPr="009C01B2">
        <w:t>Целта на процеса е да улесни анонимните потребители при регистрацията си в системата за електронна търговия – Balkan Bay</w:t>
      </w:r>
      <w:r w:rsidR="00603F26" w:rsidRPr="009C01B2">
        <w:t xml:space="preserve">, като за </w:t>
      </w:r>
      <w:r w:rsidR="009C01B2">
        <w:t>целта се използват вече съществува</w:t>
      </w:r>
      <w:r w:rsidR="00603F26" w:rsidRPr="009C01B2">
        <w:t>щите профили на потребители в системата на Facebook</w:t>
      </w:r>
      <w:r w:rsidRPr="009C01B2">
        <w:t>. Осъществява се комуникация между системата и сървърите на  Facebook</w:t>
      </w:r>
      <w:r w:rsidR="003A6F41" w:rsidRPr="009C01B2">
        <w:t>,</w:t>
      </w:r>
      <w:r w:rsidRPr="009C01B2">
        <w:t xml:space="preserve"> за да се потвърдят необходимите данни за регистрация. </w:t>
      </w:r>
    </w:p>
    <w:p w:rsidR="00DD7B53" w:rsidRDefault="00DD7B53" w:rsidP="00B23DD7">
      <w:pPr>
        <w:pStyle w:val="Heading2"/>
        <w:jc w:val="both"/>
      </w:pPr>
      <w:bookmarkStart w:id="45" w:name="_Toc383432739"/>
      <w:r>
        <w:t>Актьори</w:t>
      </w:r>
      <w:r w:rsidR="00EA2B7F">
        <w:t xml:space="preserve"> /участници/</w:t>
      </w:r>
      <w:bookmarkEnd w:id="45"/>
    </w:p>
    <w:p w:rsidR="00DD7B53" w:rsidRDefault="00DD7B53" w:rsidP="00B23DD7">
      <w:pPr>
        <w:pStyle w:val="ListParagraph"/>
        <w:numPr>
          <w:ilvl w:val="0"/>
          <w:numId w:val="4"/>
        </w:numPr>
        <w:jc w:val="both"/>
      </w:pPr>
      <w:r>
        <w:t>Facebook;</w:t>
      </w:r>
    </w:p>
    <w:p w:rsidR="00DD7B53" w:rsidRDefault="00012F47" w:rsidP="00B23DD7">
      <w:pPr>
        <w:pStyle w:val="ListParagraph"/>
        <w:numPr>
          <w:ilvl w:val="0"/>
          <w:numId w:val="4"/>
        </w:numPr>
        <w:jc w:val="both"/>
      </w:pPr>
      <w:r>
        <w:t>Физическо лице</w:t>
      </w:r>
      <w:r w:rsidR="00DD7B53">
        <w:t>;</w:t>
      </w:r>
    </w:p>
    <w:p w:rsidR="00DD7B53" w:rsidRDefault="00DD7B53" w:rsidP="00B23DD7">
      <w:pPr>
        <w:pStyle w:val="ListParagraph"/>
        <w:numPr>
          <w:ilvl w:val="0"/>
          <w:numId w:val="4"/>
        </w:numPr>
        <w:jc w:val="both"/>
      </w:pPr>
      <w:r>
        <w:t>Системата.</w:t>
      </w:r>
    </w:p>
    <w:p w:rsidR="00DD7B53" w:rsidRDefault="00DD7B53" w:rsidP="00B23DD7">
      <w:pPr>
        <w:pStyle w:val="Heading2"/>
        <w:jc w:val="both"/>
      </w:pPr>
      <w:bookmarkStart w:id="46" w:name="_Toc383432740"/>
      <w:r>
        <w:t>Собственик на процеса</w:t>
      </w:r>
      <w:bookmarkEnd w:id="46"/>
    </w:p>
    <w:p w:rsidR="00DD7B53" w:rsidRPr="00DD7B53" w:rsidRDefault="00DD7B53" w:rsidP="00B23DD7">
      <w:pPr>
        <w:ind w:left="720"/>
        <w:jc w:val="both"/>
      </w:pPr>
      <w:r>
        <w:t>Собственик на процеса е анонимният потребител. Той има желание да се впише в системата</w:t>
      </w:r>
      <w:r w:rsidR="00562D13">
        <w:t>,</w:t>
      </w:r>
      <w:r>
        <w:t xml:space="preserve"> като използва вече създадения си акаунт в социалната мрежа Facebook. </w:t>
      </w:r>
    </w:p>
    <w:p w:rsidR="00DD7B53" w:rsidRDefault="00DD7B53" w:rsidP="00B23DD7">
      <w:pPr>
        <w:pStyle w:val="Heading2"/>
        <w:jc w:val="both"/>
      </w:pPr>
      <w:bookmarkStart w:id="47" w:name="_Toc383432741"/>
      <w:r>
        <w:t>Описание на работата на процеса</w:t>
      </w:r>
      <w:bookmarkEnd w:id="47"/>
    </w:p>
    <w:p w:rsidR="00E05874" w:rsidRDefault="00562D13" w:rsidP="00B23DD7">
      <w:pPr>
        <w:ind w:left="720"/>
        <w:jc w:val="both"/>
      </w:pPr>
      <w:r>
        <w:t>В началото на процеса е ан</w:t>
      </w:r>
      <w:r w:rsidR="007E491D">
        <w:t>онимният</w:t>
      </w:r>
      <w:r>
        <w:t xml:space="preserve"> потребител, който има желание да се р</w:t>
      </w:r>
      <w:r w:rsidR="00E05874">
        <w:t>егистри</w:t>
      </w:r>
      <w:r w:rsidR="007E491D">
        <w:t>ра.</w:t>
      </w:r>
    </w:p>
    <w:p w:rsidR="00E05874" w:rsidRDefault="003A6F41" w:rsidP="00B23DD7">
      <w:pPr>
        <w:pStyle w:val="ListParagraph"/>
        <w:numPr>
          <w:ilvl w:val="0"/>
          <w:numId w:val="5"/>
        </w:numPr>
        <w:jc w:val="both"/>
      </w:pPr>
      <w:r>
        <w:t>Анонимния</w:t>
      </w:r>
      <w:r w:rsidR="00B02C5E">
        <w:t>т</w:t>
      </w:r>
      <w:r>
        <w:t xml:space="preserve"> потребител влиза в</w:t>
      </w:r>
      <w:r w:rsidR="00E05874">
        <w:t xml:space="preserve"> модула за регистрация на ФЛ /физически лица/ и избира да </w:t>
      </w:r>
      <w:r w:rsidR="009959B3">
        <w:t xml:space="preserve">се регистрира, чрез </w:t>
      </w:r>
      <w:r w:rsidR="00E05874">
        <w:t>Facebook</w:t>
      </w:r>
      <w:r w:rsidR="009959B3">
        <w:t xml:space="preserve"> профила си</w:t>
      </w:r>
      <w:r w:rsidR="00B02C5E">
        <w:t>, за да влезе в системата. Въвежда данните за вход в социалната мрежа;</w:t>
      </w:r>
    </w:p>
    <w:p w:rsidR="00E05874" w:rsidRDefault="00E05874" w:rsidP="00B23DD7">
      <w:pPr>
        <w:pStyle w:val="ListParagraph"/>
        <w:numPr>
          <w:ilvl w:val="0"/>
          <w:numId w:val="5"/>
        </w:numPr>
        <w:jc w:val="both"/>
      </w:pPr>
      <w:r>
        <w:t>Данните се изпращат до сървърите на социалната мрежа;</w:t>
      </w:r>
    </w:p>
    <w:p w:rsidR="00E05874" w:rsidRDefault="00E05874" w:rsidP="00B23DD7">
      <w:pPr>
        <w:pStyle w:val="ListParagraph"/>
        <w:numPr>
          <w:ilvl w:val="0"/>
          <w:numId w:val="5"/>
        </w:numPr>
        <w:jc w:val="both"/>
      </w:pPr>
      <w:r>
        <w:t>След обработка системата на Facebook връща съобщение</w:t>
      </w:r>
      <w:r w:rsidR="00C140A9">
        <w:t>,</w:t>
      </w:r>
      <w:r>
        <w:t xml:space="preserve"> с което потвърждава или н</w:t>
      </w:r>
      <w:r w:rsidR="00B02C5E">
        <w:t>е верността на въведените данни</w:t>
      </w:r>
      <w:r w:rsidR="00012F47">
        <w:t>. Системата обработва това съобщ</w:t>
      </w:r>
      <w:r w:rsidR="00B02C5E">
        <w:t>ение;</w:t>
      </w:r>
    </w:p>
    <w:p w:rsidR="00E05874" w:rsidRDefault="00E05874" w:rsidP="00B23DD7">
      <w:pPr>
        <w:pStyle w:val="ListParagraph"/>
        <w:numPr>
          <w:ilvl w:val="0"/>
          <w:numId w:val="5"/>
        </w:numPr>
        <w:jc w:val="both"/>
      </w:pPr>
      <w:r>
        <w:t>Ако не са коректни данните</w:t>
      </w:r>
      <w:r w:rsidR="009C01B2">
        <w:t>,</w:t>
      </w:r>
      <w:r>
        <w:t xml:space="preserve"> се връща съотв</w:t>
      </w:r>
      <w:r w:rsidR="009C01B2">
        <w:t>етното съобщение на потребителя</w:t>
      </w:r>
      <w:r>
        <w:t xml:space="preserve"> и той може да избере дали да продължи с опитите си да се </w:t>
      </w:r>
      <w:r w:rsidR="00C140A9">
        <w:t xml:space="preserve">регистрира </w:t>
      </w:r>
      <w:r>
        <w:t>в системата или да прекъсне;</w:t>
      </w:r>
    </w:p>
    <w:p w:rsidR="00E05874" w:rsidRDefault="00E05874" w:rsidP="00B23DD7">
      <w:pPr>
        <w:pStyle w:val="ListParagraph"/>
        <w:numPr>
          <w:ilvl w:val="0"/>
          <w:numId w:val="5"/>
        </w:numPr>
        <w:jc w:val="both"/>
      </w:pPr>
      <w:r>
        <w:t>Ако данните са коректни се вземат необходимите за регистрацията данни;</w:t>
      </w:r>
    </w:p>
    <w:p w:rsidR="00E05874" w:rsidRDefault="00E05874" w:rsidP="00B23DD7">
      <w:pPr>
        <w:pStyle w:val="ListParagraph"/>
        <w:numPr>
          <w:ilvl w:val="0"/>
          <w:numId w:val="5"/>
        </w:numPr>
        <w:jc w:val="both"/>
      </w:pPr>
      <w:r>
        <w:t>Активира се профила и процеса приключва.</w:t>
      </w:r>
    </w:p>
    <w:p w:rsidR="00E05874" w:rsidRPr="00E05874" w:rsidRDefault="00E05874" w:rsidP="00B23DD7">
      <w:pPr>
        <w:pStyle w:val="ListParagraph"/>
        <w:ind w:left="1440"/>
        <w:jc w:val="both"/>
      </w:pPr>
    </w:p>
    <w:p w:rsidR="00DD7B53" w:rsidRDefault="00DD7B53" w:rsidP="00B23DD7">
      <w:pPr>
        <w:jc w:val="both"/>
      </w:pPr>
    </w:p>
    <w:p w:rsidR="00DD7B53" w:rsidRDefault="00DD7B53" w:rsidP="00DD7B53">
      <w:pPr>
        <w:keepNext/>
        <w:jc w:val="center"/>
        <w:sectPr w:rsidR="00DD7B53" w:rsidSect="00E060FF">
          <w:pgSz w:w="12240" w:h="15840" w:code="1"/>
          <w:pgMar w:top="1440" w:right="1440" w:bottom="1440" w:left="1440" w:header="708" w:footer="708" w:gutter="0"/>
          <w:cols w:space="708"/>
          <w:docGrid w:linePitch="272"/>
        </w:sectPr>
      </w:pPr>
    </w:p>
    <w:p w:rsidR="006C0EC4" w:rsidRDefault="006C0EC4" w:rsidP="006C0EC4">
      <w:pPr>
        <w:pStyle w:val="Heading2"/>
      </w:pPr>
      <w:bookmarkStart w:id="48" w:name="_Toc383432742"/>
      <w:r>
        <w:lastRenderedPageBreak/>
        <w:t>Възможност</w:t>
      </w:r>
      <w:bookmarkEnd w:id="48"/>
    </w:p>
    <w:p w:rsidR="00DD7B53" w:rsidRDefault="00012F47" w:rsidP="00470A4D">
      <w:pPr>
        <w:pStyle w:val="ListParagraph"/>
        <w:ind w:left="142"/>
        <w:jc w:val="center"/>
      </w:pPr>
      <w:r>
        <w:rPr>
          <w:noProof/>
          <w:lang w:eastAsia="bg-BG"/>
        </w:rPr>
        <w:drawing>
          <wp:inline distT="0" distB="0" distL="0" distR="0" wp14:anchorId="7858C70B" wp14:editId="00D8DD1F">
            <wp:extent cx="6826103" cy="533681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472" cy="534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B53" w:rsidRDefault="00DD7B53" w:rsidP="00DD7B53">
      <w:pPr>
        <w:pStyle w:val="Caption"/>
        <w:jc w:val="center"/>
        <w:sectPr w:rsidR="00DD7B53" w:rsidSect="00DD7B53">
          <w:pgSz w:w="15840" w:h="12240" w:orient="landscape" w:code="1"/>
          <w:pgMar w:top="1440" w:right="1440" w:bottom="1440" w:left="1440" w:header="709" w:footer="709" w:gutter="0"/>
          <w:cols w:space="708"/>
          <w:docGrid w:linePitch="272"/>
        </w:sectPr>
      </w:pPr>
      <w:r>
        <w:t xml:space="preserve">Фигура </w:t>
      </w:r>
      <w:r w:rsidR="00147190">
        <w:fldChar w:fldCharType="begin"/>
      </w:r>
      <w:r w:rsidR="00147190">
        <w:instrText xml:space="preserve"> SEQ Figure \* ARABIC </w:instrText>
      </w:r>
      <w:r w:rsidR="00147190">
        <w:fldChar w:fldCharType="separate"/>
      </w:r>
      <w:r w:rsidR="00C968C7">
        <w:rPr>
          <w:noProof/>
        </w:rPr>
        <w:t>3</w:t>
      </w:r>
      <w:r w:rsidR="00147190">
        <w:rPr>
          <w:noProof/>
        </w:rPr>
        <w:fldChar w:fldCharType="end"/>
      </w:r>
      <w:r>
        <w:t xml:space="preserve"> Регистрация на ФЛ, чрез Facebook</w:t>
      </w:r>
    </w:p>
    <w:p w:rsidR="00E05874" w:rsidRDefault="00E05874" w:rsidP="00B23DD7">
      <w:pPr>
        <w:pStyle w:val="Heading1"/>
        <w:jc w:val="both"/>
      </w:pPr>
      <w:bookmarkStart w:id="49" w:name="_Toc383432743"/>
      <w:r>
        <w:lastRenderedPageBreak/>
        <w:t xml:space="preserve">Бизнес процес – Регистрация на </w:t>
      </w:r>
      <w:r w:rsidR="004F1156">
        <w:t>юридическо лице</w:t>
      </w:r>
      <w:bookmarkEnd w:id="49"/>
    </w:p>
    <w:p w:rsidR="00E05874" w:rsidRDefault="00E05874" w:rsidP="00B23DD7">
      <w:pPr>
        <w:pStyle w:val="Heading2"/>
        <w:jc w:val="both"/>
      </w:pPr>
      <w:bookmarkStart w:id="50" w:name="_Toc383432744"/>
      <w:r>
        <w:t>Цел</w:t>
      </w:r>
      <w:bookmarkEnd w:id="50"/>
    </w:p>
    <w:p w:rsidR="00D60D60" w:rsidRPr="004B1BF9" w:rsidRDefault="00D60D60" w:rsidP="00B23DD7">
      <w:pPr>
        <w:ind w:left="720"/>
        <w:jc w:val="both"/>
      </w:pPr>
      <w:r>
        <w:t xml:space="preserve">Бизнес  процеса описва особеностите при регистрация на ЮЛ. Те са много различни от физическите лица поради по-различното разпределение на правата. Докато при ФЛ всичко е централизирано в един човек, тук не е така. </w:t>
      </w:r>
      <w:r w:rsidR="004B1BF9">
        <w:t xml:space="preserve">Ролите за юридическите лица са обяснение в точка </w:t>
      </w:r>
      <w:r w:rsidR="00147190">
        <w:fldChar w:fldCharType="begin"/>
      </w:r>
      <w:r w:rsidR="00147190">
        <w:instrText xml:space="preserve"> REF _Ref380270800 \r \h  \* MERGEFORMAT </w:instrText>
      </w:r>
      <w:r w:rsidR="00147190">
        <w:fldChar w:fldCharType="separate"/>
      </w:r>
      <w:r w:rsidR="004B1BF9">
        <w:t>2.3.1</w:t>
      </w:r>
      <w:r w:rsidR="00147190">
        <w:fldChar w:fldCharType="end"/>
      </w:r>
      <w:r w:rsidR="004B1BF9">
        <w:t xml:space="preserve"> От това следва, че регистрацията се прави от администратор. Условие преди регистрацията да се осъществи от администратор е организацията, която иска да се регистрира да е подписала договор за взаимоотношенията си с BBay</w:t>
      </w:r>
      <w:r w:rsidR="003A6F41">
        <w:t>,</w:t>
      </w:r>
      <w:r w:rsidR="004B1BF9">
        <w:t xml:space="preserve"> в който да са определени правата </w:t>
      </w:r>
      <w:r w:rsidR="005269FA">
        <w:t xml:space="preserve">и задълженията на двете страни, </w:t>
      </w:r>
      <w:r w:rsidR="004B1BF9">
        <w:t xml:space="preserve">договорени комисионните </w:t>
      </w:r>
      <w:r w:rsidR="004B1BF9" w:rsidRPr="00945481">
        <w:t>/таксите/</w:t>
      </w:r>
      <w:r w:rsidR="004B1BF9">
        <w:t xml:space="preserve"> за извършваните услуги от системата</w:t>
      </w:r>
      <w:r w:rsidR="005269FA">
        <w:t xml:space="preserve"> и видовете потребители.</w:t>
      </w:r>
    </w:p>
    <w:p w:rsidR="00E05874" w:rsidRDefault="00E05874" w:rsidP="00B23DD7">
      <w:pPr>
        <w:pStyle w:val="Heading2"/>
        <w:jc w:val="both"/>
      </w:pPr>
      <w:bookmarkStart w:id="51" w:name="_Toc383432745"/>
      <w:r>
        <w:t>Актьори</w:t>
      </w:r>
      <w:r w:rsidR="00EA2B7F">
        <w:t xml:space="preserve"> /</w:t>
      </w:r>
      <w:r w:rsidR="00421BA3">
        <w:t>учас</w:t>
      </w:r>
      <w:r w:rsidR="00973241">
        <w:t>т</w:t>
      </w:r>
      <w:r w:rsidR="00421BA3">
        <w:t>ници/</w:t>
      </w:r>
      <w:bookmarkEnd w:id="51"/>
    </w:p>
    <w:p w:rsidR="004B1BF9" w:rsidRDefault="004B1BF9" w:rsidP="00B23DD7">
      <w:pPr>
        <w:pStyle w:val="ListParagraph"/>
        <w:numPr>
          <w:ilvl w:val="0"/>
          <w:numId w:val="6"/>
        </w:numPr>
        <w:jc w:val="both"/>
      </w:pPr>
      <w:r>
        <w:t>Юридически лице;</w:t>
      </w:r>
    </w:p>
    <w:p w:rsidR="004B1BF9" w:rsidRDefault="004B1BF9" w:rsidP="00B23DD7">
      <w:pPr>
        <w:pStyle w:val="ListParagraph"/>
        <w:numPr>
          <w:ilvl w:val="0"/>
          <w:numId w:val="6"/>
        </w:numPr>
        <w:jc w:val="both"/>
      </w:pPr>
      <w:r>
        <w:t>Системен администратор;</w:t>
      </w:r>
    </w:p>
    <w:p w:rsidR="004B1BF9" w:rsidRPr="004B1BF9" w:rsidRDefault="004B1BF9" w:rsidP="00B23DD7">
      <w:pPr>
        <w:pStyle w:val="ListParagraph"/>
        <w:numPr>
          <w:ilvl w:val="0"/>
          <w:numId w:val="6"/>
        </w:numPr>
        <w:jc w:val="both"/>
      </w:pPr>
      <w:r>
        <w:t>Системата.</w:t>
      </w:r>
    </w:p>
    <w:p w:rsidR="00E05874" w:rsidRDefault="00E05874" w:rsidP="00B23DD7">
      <w:pPr>
        <w:pStyle w:val="Heading2"/>
        <w:jc w:val="both"/>
      </w:pPr>
      <w:bookmarkStart w:id="52" w:name="_Toc383432746"/>
      <w:r>
        <w:t>Собственик на процеса</w:t>
      </w:r>
      <w:bookmarkEnd w:id="52"/>
    </w:p>
    <w:p w:rsidR="004B1BF9" w:rsidRPr="004B1BF9" w:rsidRDefault="004B1BF9" w:rsidP="00B23DD7">
      <w:pPr>
        <w:ind w:left="720"/>
        <w:jc w:val="both"/>
      </w:pPr>
      <w:r>
        <w:t xml:space="preserve">Собственик на процеса е юридическото лице, което желае да се регистрира в системата, за да се възползва от предлаганите услуги. </w:t>
      </w:r>
    </w:p>
    <w:p w:rsidR="004B1BF9" w:rsidRDefault="007D1DA8" w:rsidP="00B23DD7">
      <w:pPr>
        <w:pStyle w:val="Heading2"/>
        <w:jc w:val="both"/>
      </w:pPr>
      <w:bookmarkStart w:id="53" w:name="_Toc383432747"/>
      <w:r>
        <w:t>Описание на работата на процес</w:t>
      </w:r>
      <w:bookmarkEnd w:id="53"/>
    </w:p>
    <w:p w:rsidR="00AD5C40" w:rsidRPr="002D0D91" w:rsidRDefault="004B1BF9" w:rsidP="00B23DD7">
      <w:pPr>
        <w:ind w:left="720"/>
        <w:jc w:val="both"/>
      </w:pPr>
      <w:r w:rsidRPr="002D0D91">
        <w:t>При стартирането на процеса се приема, че юридическото лице вече е изявило желание</w:t>
      </w:r>
      <w:r w:rsidR="00C866E8" w:rsidRPr="002D0D91">
        <w:t xml:space="preserve"> да се регистрира. Свързало се е организацията представяща системата за електронна търговия BBay.</w:t>
      </w:r>
    </w:p>
    <w:p w:rsidR="00AD5C40" w:rsidRPr="002D0D91" w:rsidRDefault="00AD5C40" w:rsidP="00B23DD7">
      <w:pPr>
        <w:pStyle w:val="ListParagraph"/>
        <w:numPr>
          <w:ilvl w:val="0"/>
          <w:numId w:val="14"/>
        </w:numPr>
        <w:jc w:val="both"/>
      </w:pPr>
      <w:r w:rsidRPr="002D0D91">
        <w:t xml:space="preserve">Юридическото лице се свързва с </w:t>
      </w:r>
      <w:r w:rsidR="0073772E">
        <w:t>представител на организацията. Изготвя се и се подписва договор</w:t>
      </w:r>
      <w:r w:rsidRPr="002D0D91">
        <w:t>;</w:t>
      </w:r>
    </w:p>
    <w:p w:rsidR="00AD5C40" w:rsidRPr="002D0D91" w:rsidRDefault="00AD5C40" w:rsidP="00B23DD7">
      <w:pPr>
        <w:pStyle w:val="ListParagraph"/>
        <w:numPr>
          <w:ilvl w:val="0"/>
          <w:numId w:val="14"/>
        </w:numPr>
        <w:jc w:val="both"/>
      </w:pPr>
      <w:r w:rsidRPr="002D0D91">
        <w:t>А</w:t>
      </w:r>
      <w:r w:rsidR="002D0D91">
        <w:t>д</w:t>
      </w:r>
      <w:r w:rsidRPr="002D0D91">
        <w:t>министратора проверява дали има сключен договор;</w:t>
      </w:r>
    </w:p>
    <w:p w:rsidR="00AD5C40" w:rsidRPr="002D0D91" w:rsidRDefault="002D0D91" w:rsidP="00B23DD7">
      <w:pPr>
        <w:pStyle w:val="ListParagraph"/>
        <w:numPr>
          <w:ilvl w:val="0"/>
          <w:numId w:val="14"/>
        </w:numPr>
        <w:jc w:val="both"/>
      </w:pPr>
      <w:r>
        <w:t>Ако няма сключен договор се</w:t>
      </w:r>
      <w:r w:rsidR="00225ED6">
        <w:t xml:space="preserve"> изчаква за</w:t>
      </w:r>
      <w:r w:rsidR="00B23DD7">
        <w:rPr>
          <w:lang w:val="en-US"/>
        </w:rPr>
        <w:t xml:space="preserve"> </w:t>
      </w:r>
      <w:r w:rsidR="00AD5C40" w:rsidRPr="002D0D91">
        <w:t>договаря</w:t>
      </w:r>
      <w:r w:rsidR="00225ED6">
        <w:t>не</w:t>
      </w:r>
      <w:r w:rsidR="00AD5C40" w:rsidRPr="002D0D91">
        <w:t>;</w:t>
      </w:r>
    </w:p>
    <w:p w:rsidR="00AD5C40" w:rsidRPr="002D0D91" w:rsidRDefault="00AD5C40" w:rsidP="00B23DD7">
      <w:pPr>
        <w:pStyle w:val="ListParagraph"/>
        <w:numPr>
          <w:ilvl w:val="0"/>
          <w:numId w:val="14"/>
        </w:numPr>
        <w:jc w:val="both"/>
      </w:pPr>
      <w:r w:rsidRPr="002D0D91">
        <w:t>Ако след предог</w:t>
      </w:r>
      <w:r w:rsidR="00216A0B">
        <w:t>оварянето не е подписан договор</w:t>
      </w:r>
      <w:r w:rsidRPr="002D0D91">
        <w:t xml:space="preserve"> се съобщава на потребителя, че регистрацията е неуспешна;</w:t>
      </w:r>
    </w:p>
    <w:p w:rsidR="00AC739D" w:rsidRPr="002D0D91" w:rsidRDefault="0073772E" w:rsidP="00B23DD7">
      <w:pPr>
        <w:pStyle w:val="ListParagraph"/>
        <w:numPr>
          <w:ilvl w:val="0"/>
          <w:numId w:val="14"/>
        </w:numPr>
        <w:jc w:val="both"/>
      </w:pPr>
      <w:r>
        <w:t>Ако с</w:t>
      </w:r>
      <w:r w:rsidR="00AD5C40" w:rsidRPr="002D0D91">
        <w:t xml:space="preserve">лед </w:t>
      </w:r>
      <w:r>
        <w:t>редактирането</w:t>
      </w:r>
      <w:r w:rsidR="00AD5C40" w:rsidRPr="002D0D91">
        <w:t xml:space="preserve"> е подписан договор се въвеждат данните за всички потребители </w:t>
      </w:r>
      <w:r w:rsidR="00AC739D" w:rsidRPr="002D0D91">
        <w:t>на юридическото лице;</w:t>
      </w:r>
    </w:p>
    <w:p w:rsidR="00AC739D" w:rsidRPr="002D0D91" w:rsidRDefault="00AC739D" w:rsidP="00B23DD7">
      <w:pPr>
        <w:pStyle w:val="ListParagraph"/>
        <w:numPr>
          <w:ilvl w:val="0"/>
          <w:numId w:val="14"/>
        </w:numPr>
        <w:jc w:val="both"/>
      </w:pPr>
      <w:r w:rsidRPr="002D0D91">
        <w:t>Ако договора е сключен се въвеждат необходимите данни за регистрация на профила на ЮЛ и всичките нег</w:t>
      </w:r>
      <w:r w:rsidR="002632BF">
        <w:t xml:space="preserve">ови </w:t>
      </w:r>
      <w:proofErr w:type="spellStart"/>
      <w:r w:rsidR="002632BF">
        <w:t>под</w:t>
      </w:r>
      <w:r w:rsidRPr="002D0D91">
        <w:t>профили</w:t>
      </w:r>
      <w:proofErr w:type="spellEnd"/>
      <w:r w:rsidRPr="002D0D91">
        <w:t>;</w:t>
      </w:r>
    </w:p>
    <w:p w:rsidR="00AC739D" w:rsidRPr="002D0D91" w:rsidRDefault="00AC739D" w:rsidP="00B23DD7">
      <w:pPr>
        <w:pStyle w:val="ListParagraph"/>
        <w:numPr>
          <w:ilvl w:val="0"/>
          <w:numId w:val="14"/>
        </w:numPr>
        <w:jc w:val="both"/>
      </w:pPr>
      <w:r w:rsidRPr="002D0D91">
        <w:t>Системата проверява дали въведените данни са коректни;</w:t>
      </w:r>
    </w:p>
    <w:p w:rsidR="00AC739D" w:rsidRPr="002D0D91" w:rsidRDefault="00AC739D" w:rsidP="00B23DD7">
      <w:pPr>
        <w:pStyle w:val="ListParagraph"/>
        <w:numPr>
          <w:ilvl w:val="0"/>
          <w:numId w:val="14"/>
        </w:numPr>
        <w:jc w:val="both"/>
      </w:pPr>
      <w:r w:rsidRPr="002D0D91">
        <w:t>Ако не са коректни данните се изписва съобщение за това и Администратора се пита дали иска да продължи с въвеждането;</w:t>
      </w:r>
    </w:p>
    <w:p w:rsidR="00AC739D" w:rsidRPr="002D0D91" w:rsidRDefault="00AC739D" w:rsidP="00B23DD7">
      <w:pPr>
        <w:pStyle w:val="ListParagraph"/>
        <w:numPr>
          <w:ilvl w:val="0"/>
          <w:numId w:val="14"/>
        </w:numPr>
        <w:jc w:val="both"/>
      </w:pPr>
      <w:r w:rsidRPr="002D0D91">
        <w:t xml:space="preserve">Ако </w:t>
      </w:r>
      <w:r w:rsidR="0073772E">
        <w:t xml:space="preserve">администраторът </w:t>
      </w:r>
      <w:r w:rsidRPr="002D0D91">
        <w:t>не иска да продължи</w:t>
      </w:r>
      <w:r w:rsidR="00700B04">
        <w:t>,</w:t>
      </w:r>
      <w:r w:rsidRPr="002D0D91">
        <w:t xml:space="preserve"> процеса приключва;</w:t>
      </w:r>
    </w:p>
    <w:p w:rsidR="00AC739D" w:rsidRPr="002D0D91" w:rsidRDefault="00AC739D" w:rsidP="00B23DD7">
      <w:pPr>
        <w:pStyle w:val="ListParagraph"/>
        <w:numPr>
          <w:ilvl w:val="0"/>
          <w:numId w:val="14"/>
        </w:numPr>
        <w:jc w:val="both"/>
      </w:pPr>
      <w:r w:rsidRPr="002D0D91">
        <w:t xml:space="preserve">Ако </w:t>
      </w:r>
      <w:r w:rsidR="0073772E">
        <w:t xml:space="preserve">администраторът </w:t>
      </w:r>
      <w:r w:rsidRPr="002D0D91">
        <w:t>иска да продължи</w:t>
      </w:r>
      <w:r w:rsidR="00700B04">
        <w:t>,</w:t>
      </w:r>
      <w:r w:rsidRPr="002D0D91">
        <w:t xml:space="preserve"> се връща да редактира профила;</w:t>
      </w:r>
    </w:p>
    <w:p w:rsidR="002D0D91" w:rsidRPr="002D0D91" w:rsidRDefault="00AC739D" w:rsidP="00B23DD7">
      <w:pPr>
        <w:pStyle w:val="ListParagraph"/>
        <w:numPr>
          <w:ilvl w:val="0"/>
          <w:numId w:val="14"/>
        </w:numPr>
        <w:jc w:val="both"/>
      </w:pPr>
      <w:r w:rsidRPr="002D0D91">
        <w:t xml:space="preserve">След редактирането </w:t>
      </w:r>
      <w:r w:rsidR="002D0D91" w:rsidRPr="002D0D91">
        <w:t>отново данните се проверяват;</w:t>
      </w:r>
    </w:p>
    <w:p w:rsidR="002D0D91" w:rsidRPr="002D0D91" w:rsidRDefault="002D0D91" w:rsidP="00B23DD7">
      <w:pPr>
        <w:pStyle w:val="ListParagraph"/>
        <w:numPr>
          <w:ilvl w:val="0"/>
          <w:numId w:val="14"/>
        </w:numPr>
        <w:jc w:val="both"/>
      </w:pPr>
      <w:r w:rsidRPr="002D0D91">
        <w:t>Ако данните са коректни акаунта се активира;</w:t>
      </w:r>
    </w:p>
    <w:p w:rsidR="00AD5C40" w:rsidRPr="002D0D91" w:rsidRDefault="00B1000D" w:rsidP="00B23DD7">
      <w:pPr>
        <w:pStyle w:val="ListParagraph"/>
        <w:numPr>
          <w:ilvl w:val="0"/>
          <w:numId w:val="14"/>
        </w:numPr>
        <w:jc w:val="both"/>
        <w:sectPr w:rsidR="00AD5C40" w:rsidRPr="002D0D91" w:rsidSect="00E060FF">
          <w:pgSz w:w="12240" w:h="15840" w:code="1"/>
          <w:pgMar w:top="1440" w:right="1440" w:bottom="1440" w:left="1440" w:header="708" w:footer="708" w:gutter="0"/>
          <w:cols w:space="708"/>
          <w:docGrid w:linePitch="272"/>
        </w:sectPr>
      </w:pPr>
      <w:r>
        <w:t>Ю</w:t>
      </w:r>
      <w:r w:rsidR="002D0D91" w:rsidRPr="002D0D91">
        <w:t>ридическо</w:t>
      </w:r>
      <w:r>
        <w:t>то</w:t>
      </w:r>
      <w:r w:rsidR="002D0D91" w:rsidRPr="002D0D91">
        <w:t xml:space="preserve"> лице получава имейл за добре дошъл в системата.</w:t>
      </w:r>
    </w:p>
    <w:p w:rsidR="00E05874" w:rsidRPr="00E123BB" w:rsidRDefault="006C0EC4" w:rsidP="006C0EC4">
      <w:pPr>
        <w:pStyle w:val="Heading2"/>
      </w:pPr>
      <w:bookmarkStart w:id="54" w:name="_Toc383432748"/>
      <w:r>
        <w:lastRenderedPageBreak/>
        <w:t>Възможност</w:t>
      </w:r>
      <w:bookmarkEnd w:id="54"/>
    </w:p>
    <w:p w:rsidR="00FC12F5" w:rsidRDefault="00077B7B" w:rsidP="005044EC">
      <w:pPr>
        <w:keepNext/>
        <w:jc w:val="center"/>
      </w:pPr>
      <w:r>
        <w:rPr>
          <w:noProof/>
          <w:lang w:eastAsia="bg-BG"/>
        </w:rPr>
        <w:drawing>
          <wp:inline distT="0" distB="0" distL="0" distR="0" wp14:anchorId="1AA7A5F0" wp14:editId="2C959A18">
            <wp:extent cx="7162800" cy="5501744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550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4EC" w:rsidRDefault="00FC12F5" w:rsidP="007F3E90">
      <w:pPr>
        <w:pStyle w:val="Caption"/>
        <w:jc w:val="center"/>
        <w:sectPr w:rsidR="005044EC" w:rsidSect="005044EC">
          <w:pgSz w:w="15840" w:h="12240" w:orient="landscape" w:code="1"/>
          <w:pgMar w:top="1440" w:right="1440" w:bottom="1276" w:left="1440" w:header="709" w:footer="709" w:gutter="0"/>
          <w:cols w:space="708"/>
          <w:docGrid w:linePitch="272"/>
        </w:sectPr>
      </w:pPr>
      <w:r>
        <w:t xml:space="preserve">Фигура </w:t>
      </w:r>
      <w:r w:rsidR="00147190">
        <w:fldChar w:fldCharType="begin"/>
      </w:r>
      <w:r w:rsidR="00147190">
        <w:instrText xml:space="preserve"> SEQ Figure \* ARABIC </w:instrText>
      </w:r>
      <w:r w:rsidR="00147190">
        <w:fldChar w:fldCharType="separate"/>
      </w:r>
      <w:r w:rsidR="00C968C7">
        <w:rPr>
          <w:noProof/>
        </w:rPr>
        <w:t>4</w:t>
      </w:r>
      <w:r w:rsidR="00147190">
        <w:rPr>
          <w:noProof/>
        </w:rPr>
        <w:fldChar w:fldCharType="end"/>
      </w:r>
      <w:r>
        <w:t xml:space="preserve"> Регистрация на ЮЛ</w:t>
      </w:r>
    </w:p>
    <w:p w:rsidR="00467A89" w:rsidRDefault="00467A89" w:rsidP="006B765C">
      <w:pPr>
        <w:pStyle w:val="Heading1"/>
        <w:jc w:val="both"/>
      </w:pPr>
      <w:bookmarkStart w:id="55" w:name="_Toc383432749"/>
      <w:r>
        <w:lastRenderedPageBreak/>
        <w:t>Бизнес процес – Вход в системата</w:t>
      </w:r>
      <w:bookmarkEnd w:id="55"/>
    </w:p>
    <w:p w:rsidR="00467A89" w:rsidRDefault="00467A89" w:rsidP="006B765C">
      <w:pPr>
        <w:pStyle w:val="Heading2"/>
        <w:jc w:val="both"/>
      </w:pPr>
      <w:bookmarkStart w:id="56" w:name="_Toc383432750"/>
      <w:r>
        <w:t>Цел</w:t>
      </w:r>
      <w:bookmarkEnd w:id="56"/>
    </w:p>
    <w:p w:rsidR="000F4C73" w:rsidRPr="000F4C73" w:rsidRDefault="0055478C" w:rsidP="006B765C">
      <w:pPr>
        <w:ind w:left="720"/>
        <w:jc w:val="both"/>
      </w:pPr>
      <w:r>
        <w:t>Бизнес процесът</w:t>
      </w:r>
      <w:r w:rsidR="000F4C73">
        <w:t xml:space="preserve"> описва стъпките необходими</w:t>
      </w:r>
      <w:r w:rsidR="003A6F41">
        <w:t xml:space="preserve"> за</w:t>
      </w:r>
      <w:r w:rsidR="000F4C73">
        <w:t xml:space="preserve"> един регистриран потребител да </w:t>
      </w:r>
      <w:r>
        <w:t xml:space="preserve">влезе </w:t>
      </w:r>
      <w:r w:rsidR="000F4C73">
        <w:t>в системата и да я използва. От потребите</w:t>
      </w:r>
      <w:r>
        <w:t>лят</w:t>
      </w:r>
      <w:r w:rsidR="000F4C73">
        <w:t xml:space="preserve"> се изисква да въведе коректни  парола и п</w:t>
      </w:r>
      <w:r>
        <w:t>отребителско име, за да влезе в системата</w:t>
      </w:r>
      <w:r w:rsidR="000F4C73">
        <w:t xml:space="preserve">. След </w:t>
      </w:r>
      <w:r w:rsidR="001C7F3F">
        <w:t>това</w:t>
      </w:r>
      <w:r w:rsidR="000F4C73">
        <w:t xml:space="preserve"> в системата потребителя</w:t>
      </w:r>
      <w:r w:rsidR="004047A5">
        <w:t>т</w:t>
      </w:r>
      <w:r w:rsidR="000F4C73">
        <w:t xml:space="preserve"> може да разглежда, публикува, купува и продава различни стоки стига да са в съответствие с приетите от него условия при регистрирането си в сайта, независимо дали е юридическо или физическо лице. </w:t>
      </w:r>
    </w:p>
    <w:p w:rsidR="00467A89" w:rsidRDefault="00467A89" w:rsidP="006B765C">
      <w:pPr>
        <w:pStyle w:val="Heading2"/>
        <w:jc w:val="both"/>
      </w:pPr>
      <w:bookmarkStart w:id="57" w:name="_Toc383432751"/>
      <w:r>
        <w:t>Актьори</w:t>
      </w:r>
      <w:r w:rsidR="00EA2B7F">
        <w:t xml:space="preserve"> /участници/</w:t>
      </w:r>
      <w:bookmarkEnd w:id="57"/>
    </w:p>
    <w:p w:rsidR="00467A89" w:rsidRDefault="00467A89" w:rsidP="006B765C">
      <w:pPr>
        <w:pStyle w:val="ListParagraph"/>
        <w:numPr>
          <w:ilvl w:val="0"/>
          <w:numId w:val="7"/>
        </w:numPr>
        <w:jc w:val="both"/>
      </w:pPr>
      <w:r>
        <w:t>Потребител;</w:t>
      </w:r>
    </w:p>
    <w:p w:rsidR="00467A89" w:rsidRPr="00467A89" w:rsidRDefault="00467A89" w:rsidP="006B765C">
      <w:pPr>
        <w:pStyle w:val="ListParagraph"/>
        <w:numPr>
          <w:ilvl w:val="0"/>
          <w:numId w:val="7"/>
        </w:numPr>
        <w:jc w:val="both"/>
      </w:pPr>
      <w:r>
        <w:t>Системата.</w:t>
      </w:r>
    </w:p>
    <w:p w:rsidR="00467A89" w:rsidRDefault="00467A89" w:rsidP="006B765C">
      <w:pPr>
        <w:pStyle w:val="Heading2"/>
        <w:jc w:val="both"/>
      </w:pPr>
      <w:bookmarkStart w:id="58" w:name="_Toc383432752"/>
      <w:r>
        <w:t>Собственик на процеса</w:t>
      </w:r>
      <w:bookmarkEnd w:id="58"/>
    </w:p>
    <w:p w:rsidR="00467A89" w:rsidRPr="00467A89" w:rsidRDefault="00467A89" w:rsidP="006B765C">
      <w:pPr>
        <w:ind w:left="720"/>
        <w:jc w:val="both"/>
      </w:pPr>
      <w:r>
        <w:t>Собственик на процеса е потребителя</w:t>
      </w:r>
      <w:r w:rsidR="004047A5">
        <w:t>т</w:t>
      </w:r>
      <w:r>
        <w:t xml:space="preserve">, който желае да влезе в системата. След като </w:t>
      </w:r>
      <w:r w:rsidR="000F4C73">
        <w:t xml:space="preserve">се потвърдят паролата и потребителското име от системата той </w:t>
      </w:r>
      <w:r w:rsidR="004047A5">
        <w:t>влиза</w:t>
      </w:r>
      <w:r w:rsidR="000F4C73">
        <w:t xml:space="preserve"> в нея.  </w:t>
      </w:r>
    </w:p>
    <w:p w:rsidR="00467A89" w:rsidRPr="000F4C73" w:rsidRDefault="00467A89" w:rsidP="006B765C">
      <w:pPr>
        <w:pStyle w:val="Heading2"/>
        <w:jc w:val="both"/>
      </w:pPr>
      <w:bookmarkStart w:id="59" w:name="_Toc383432753"/>
      <w:r>
        <w:t>Описание на работата на процеса</w:t>
      </w:r>
      <w:bookmarkEnd w:id="59"/>
    </w:p>
    <w:p w:rsidR="000F4C73" w:rsidRDefault="000F4C73" w:rsidP="006B765C">
      <w:pPr>
        <w:ind w:left="720"/>
        <w:jc w:val="both"/>
      </w:pPr>
      <w:r>
        <w:t>На входа на този процес потребителя трябва предварително да се е регистрирал и да е потвърдил регистрацията си.</w:t>
      </w:r>
    </w:p>
    <w:p w:rsidR="000F4C73" w:rsidRDefault="000F4C73" w:rsidP="006B765C">
      <w:pPr>
        <w:pStyle w:val="ListParagraph"/>
        <w:numPr>
          <w:ilvl w:val="0"/>
          <w:numId w:val="8"/>
        </w:numPr>
        <w:jc w:val="both"/>
      </w:pPr>
      <w:r>
        <w:t>Потребителя трябва да въведе потребителското си име и парола;</w:t>
      </w:r>
    </w:p>
    <w:p w:rsidR="000F4C73" w:rsidRDefault="000F4C73" w:rsidP="006B765C">
      <w:pPr>
        <w:pStyle w:val="ListParagraph"/>
        <w:numPr>
          <w:ilvl w:val="0"/>
          <w:numId w:val="8"/>
        </w:numPr>
        <w:jc w:val="both"/>
      </w:pPr>
      <w:r>
        <w:t>Те се проверяват дали фигурират в системата;</w:t>
      </w:r>
    </w:p>
    <w:p w:rsidR="000F4C73" w:rsidRDefault="000F4C73" w:rsidP="006B765C">
      <w:pPr>
        <w:pStyle w:val="ListParagraph"/>
        <w:numPr>
          <w:ilvl w:val="0"/>
          <w:numId w:val="8"/>
        </w:numPr>
        <w:jc w:val="both"/>
      </w:pPr>
      <w:r>
        <w:t>Ако ги няма се изписва съ</w:t>
      </w:r>
      <w:r w:rsidR="000E7597">
        <w:t>ответното съобщение за ли</w:t>
      </w:r>
      <w:r>
        <w:t>п</w:t>
      </w:r>
      <w:r w:rsidR="000E7597">
        <w:t>са и п</w:t>
      </w:r>
      <w:r>
        <w:t>роцеса</w:t>
      </w:r>
      <w:r w:rsidR="00A54D1F">
        <w:t xml:space="preserve"> се прекратява</w:t>
      </w:r>
      <w:r>
        <w:t>;</w:t>
      </w:r>
    </w:p>
    <w:p w:rsidR="000F4C73" w:rsidRDefault="000F4C73" w:rsidP="006B765C">
      <w:pPr>
        <w:pStyle w:val="ListParagraph"/>
        <w:numPr>
          <w:ilvl w:val="0"/>
          <w:numId w:val="8"/>
        </w:numPr>
        <w:jc w:val="both"/>
      </w:pPr>
      <w:r>
        <w:t xml:space="preserve">Ако </w:t>
      </w:r>
      <w:r w:rsidR="00E77BEB">
        <w:t>данните фигурират се проверява вида на потребителя</w:t>
      </w:r>
      <w:r w:rsidR="006E4BE8">
        <w:t>,</w:t>
      </w:r>
      <w:r w:rsidR="00E77BEB">
        <w:t xml:space="preserve"> който иска да влезе в системата;</w:t>
      </w:r>
    </w:p>
    <w:p w:rsidR="00E77BEB" w:rsidRDefault="00E77BEB" w:rsidP="006B765C">
      <w:pPr>
        <w:pStyle w:val="ListParagraph"/>
        <w:numPr>
          <w:ilvl w:val="0"/>
          <w:numId w:val="8"/>
        </w:numPr>
        <w:jc w:val="both"/>
      </w:pPr>
      <w:r>
        <w:t>Ако е физическо лице влиза в системата;</w:t>
      </w:r>
    </w:p>
    <w:p w:rsidR="00E77BEB" w:rsidRDefault="00E77BEB" w:rsidP="006B765C">
      <w:pPr>
        <w:pStyle w:val="ListParagraph"/>
        <w:numPr>
          <w:ilvl w:val="0"/>
          <w:numId w:val="8"/>
        </w:numPr>
        <w:jc w:val="both"/>
      </w:pPr>
      <w:r>
        <w:t>Ако е юридическо лице се прави проверка на валидността на паролата му.</w:t>
      </w:r>
    </w:p>
    <w:p w:rsidR="00E77BEB" w:rsidRDefault="00E77BEB" w:rsidP="006B765C">
      <w:pPr>
        <w:pStyle w:val="ListParagraph"/>
        <w:numPr>
          <w:ilvl w:val="0"/>
          <w:numId w:val="8"/>
        </w:numPr>
        <w:jc w:val="both"/>
      </w:pPr>
      <w:r>
        <w:t>Ако паролата е изтекла на екрана се изписва съобщение за изтекла парола;</w:t>
      </w:r>
    </w:p>
    <w:p w:rsidR="00E77BEB" w:rsidRDefault="00E77BEB" w:rsidP="006B765C">
      <w:pPr>
        <w:pStyle w:val="ListParagraph"/>
        <w:numPr>
          <w:ilvl w:val="0"/>
          <w:numId w:val="8"/>
        </w:numPr>
        <w:jc w:val="both"/>
      </w:pPr>
      <w:r>
        <w:t>Ако не е изтекла потребителя влиза в системата.</w:t>
      </w:r>
    </w:p>
    <w:p w:rsidR="000F4C73" w:rsidRDefault="000F4C73" w:rsidP="006B765C">
      <w:pPr>
        <w:jc w:val="both"/>
      </w:pPr>
    </w:p>
    <w:p w:rsidR="000F4C73" w:rsidRPr="000F4C73" w:rsidRDefault="000F4C73" w:rsidP="000F4C73">
      <w:pPr>
        <w:sectPr w:rsidR="000F4C73" w:rsidRPr="000F4C73" w:rsidSect="00DB55AC">
          <w:pgSz w:w="12240" w:h="15840" w:code="1"/>
          <w:pgMar w:top="1440" w:right="1440" w:bottom="1440" w:left="1276" w:header="708" w:footer="708" w:gutter="0"/>
          <w:cols w:space="708"/>
          <w:docGrid w:linePitch="272"/>
        </w:sectPr>
      </w:pPr>
    </w:p>
    <w:p w:rsidR="00467A89" w:rsidRDefault="006C0EC4" w:rsidP="006C0EC4">
      <w:pPr>
        <w:pStyle w:val="Heading2"/>
      </w:pPr>
      <w:bookmarkStart w:id="60" w:name="_Toc383432754"/>
      <w:r>
        <w:lastRenderedPageBreak/>
        <w:t>Възможност</w:t>
      </w:r>
      <w:bookmarkEnd w:id="60"/>
    </w:p>
    <w:p w:rsidR="00CD6272" w:rsidRDefault="00077B7B" w:rsidP="00E123BB">
      <w:pPr>
        <w:keepNext/>
        <w:jc w:val="center"/>
      </w:pPr>
      <w:r>
        <w:rPr>
          <w:noProof/>
          <w:lang w:eastAsia="bg-BG"/>
        </w:rPr>
        <w:drawing>
          <wp:inline distT="0" distB="0" distL="0" distR="0" wp14:anchorId="024548A7" wp14:editId="3700D3CC">
            <wp:extent cx="7321961" cy="54959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636" cy="549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A89" w:rsidRPr="00CD6272" w:rsidRDefault="00CD6272" w:rsidP="00345506">
      <w:pPr>
        <w:pStyle w:val="Caption"/>
        <w:jc w:val="center"/>
      </w:pPr>
      <w:r>
        <w:t xml:space="preserve">Фигура </w:t>
      </w:r>
      <w:r w:rsidR="00147190">
        <w:fldChar w:fldCharType="begin"/>
      </w:r>
      <w:r w:rsidR="00147190">
        <w:instrText xml:space="preserve"> SEQ Figure \* ARABIC </w:instrText>
      </w:r>
      <w:r w:rsidR="00147190">
        <w:fldChar w:fldCharType="separate"/>
      </w:r>
      <w:r w:rsidR="00C968C7">
        <w:rPr>
          <w:noProof/>
        </w:rPr>
        <w:t>5</w:t>
      </w:r>
      <w:r w:rsidR="00147190">
        <w:rPr>
          <w:noProof/>
        </w:rPr>
        <w:fldChar w:fldCharType="end"/>
      </w:r>
      <w:r>
        <w:t xml:space="preserve"> Вход в системата</w:t>
      </w:r>
    </w:p>
    <w:p w:rsidR="00E123BB" w:rsidRPr="006C0EC4" w:rsidRDefault="00E123BB" w:rsidP="006C0EC4">
      <w:pPr>
        <w:rPr>
          <w:color w:val="4F81BD" w:themeColor="accent1"/>
          <w:sz w:val="18"/>
          <w:szCs w:val="18"/>
        </w:rPr>
        <w:sectPr w:rsidR="00E123BB" w:rsidRPr="006C0EC4" w:rsidSect="00467A89">
          <w:pgSz w:w="15840" w:h="12240" w:orient="landscape" w:code="1"/>
          <w:pgMar w:top="1440" w:right="1440" w:bottom="1440" w:left="1440" w:header="709" w:footer="709" w:gutter="0"/>
          <w:cols w:space="708"/>
          <w:docGrid w:linePitch="272"/>
        </w:sectPr>
      </w:pPr>
    </w:p>
    <w:p w:rsidR="002D1A01" w:rsidRDefault="002D1A01" w:rsidP="006B765C">
      <w:pPr>
        <w:pStyle w:val="Heading1"/>
        <w:jc w:val="both"/>
      </w:pPr>
      <w:bookmarkStart w:id="61" w:name="_Toc383432755"/>
      <w:r>
        <w:lastRenderedPageBreak/>
        <w:t xml:space="preserve">Бизнес процес – </w:t>
      </w:r>
      <w:r w:rsidR="00041DAB">
        <w:t>Смяна на забравена парола</w:t>
      </w:r>
      <w:r w:rsidR="00004C00">
        <w:t xml:space="preserve"> на ФЛ</w:t>
      </w:r>
      <w:bookmarkEnd w:id="61"/>
    </w:p>
    <w:p w:rsidR="002D1A01" w:rsidRDefault="002D1A01" w:rsidP="006B765C">
      <w:pPr>
        <w:pStyle w:val="Heading2"/>
        <w:jc w:val="both"/>
      </w:pPr>
      <w:bookmarkStart w:id="62" w:name="_Toc383432756"/>
      <w:r>
        <w:t>Цел</w:t>
      </w:r>
      <w:bookmarkEnd w:id="62"/>
    </w:p>
    <w:p w:rsidR="00C36327" w:rsidRPr="00C36327" w:rsidRDefault="00C36327" w:rsidP="00E42516">
      <w:pPr>
        <w:ind w:left="720"/>
        <w:jc w:val="both"/>
      </w:pPr>
      <w:r>
        <w:t xml:space="preserve">Целта на процеса е да опише стъпките необходими да бъдат преминати от физическото лице, което е потребител на системата, за да замени забравената си парола с нова.  </w:t>
      </w:r>
    </w:p>
    <w:p w:rsidR="002D1A01" w:rsidRDefault="002D1A01" w:rsidP="006B765C">
      <w:pPr>
        <w:pStyle w:val="Heading2"/>
        <w:jc w:val="both"/>
      </w:pPr>
      <w:bookmarkStart w:id="63" w:name="_Toc383432757"/>
      <w:r>
        <w:t>Актьори</w:t>
      </w:r>
      <w:bookmarkEnd w:id="63"/>
    </w:p>
    <w:p w:rsidR="00C36327" w:rsidRDefault="00C36327" w:rsidP="006B765C">
      <w:pPr>
        <w:pStyle w:val="ListParagraph"/>
        <w:numPr>
          <w:ilvl w:val="0"/>
          <w:numId w:val="15"/>
        </w:numPr>
        <w:jc w:val="both"/>
      </w:pPr>
      <w:r>
        <w:t>Физическо лице;</w:t>
      </w:r>
    </w:p>
    <w:p w:rsidR="00C36327" w:rsidRPr="00C36327" w:rsidRDefault="00C36327" w:rsidP="006B765C">
      <w:pPr>
        <w:pStyle w:val="ListParagraph"/>
        <w:numPr>
          <w:ilvl w:val="0"/>
          <w:numId w:val="15"/>
        </w:numPr>
        <w:jc w:val="both"/>
      </w:pPr>
      <w:r>
        <w:t>Системата</w:t>
      </w:r>
      <w:r w:rsidR="00711A0B">
        <w:t>.</w:t>
      </w:r>
    </w:p>
    <w:p w:rsidR="002D1A01" w:rsidRDefault="002D1A01" w:rsidP="006B765C">
      <w:pPr>
        <w:pStyle w:val="Heading2"/>
        <w:jc w:val="both"/>
      </w:pPr>
      <w:bookmarkStart w:id="64" w:name="_Toc383432758"/>
      <w:r>
        <w:t>Собственик на процеса</w:t>
      </w:r>
      <w:bookmarkEnd w:id="64"/>
    </w:p>
    <w:p w:rsidR="00C36327" w:rsidRPr="00C36327" w:rsidRDefault="00C36327" w:rsidP="006B765C">
      <w:pPr>
        <w:ind w:left="720"/>
        <w:jc w:val="both"/>
      </w:pPr>
      <w:r>
        <w:t>Собственик на процеса е физическото лице, което е забравило паролата</w:t>
      </w:r>
      <w:r w:rsidR="00E42516">
        <w:t xml:space="preserve"> си</w:t>
      </w:r>
      <w:r>
        <w:t xml:space="preserve"> и предприема стъпки за възстановяването </w:t>
      </w:r>
      <w:r w:rsidR="00E42516">
        <w:t>й</w:t>
      </w:r>
      <w:r>
        <w:t>.</w:t>
      </w:r>
    </w:p>
    <w:p w:rsidR="00B77924" w:rsidRDefault="002D1A01" w:rsidP="006B765C">
      <w:pPr>
        <w:pStyle w:val="Heading2"/>
        <w:jc w:val="both"/>
      </w:pPr>
      <w:bookmarkStart w:id="65" w:name="_Toc383432759"/>
      <w:r>
        <w:t>Описание на протичането на бизнес процеса</w:t>
      </w:r>
      <w:bookmarkEnd w:id="65"/>
    </w:p>
    <w:p w:rsidR="00B77924" w:rsidRDefault="00B77924" w:rsidP="006B765C">
      <w:pPr>
        <w:ind w:left="720"/>
        <w:jc w:val="both"/>
      </w:pPr>
      <w:r>
        <w:t>Потребителя</w:t>
      </w:r>
      <w:r w:rsidR="00E42516">
        <w:t>т</w:t>
      </w:r>
      <w:r>
        <w:t xml:space="preserve"> трябва да е влязъл в раздела за забравена парола:</w:t>
      </w:r>
    </w:p>
    <w:p w:rsidR="00B77924" w:rsidRDefault="00B77924" w:rsidP="006B765C">
      <w:pPr>
        <w:pStyle w:val="ListParagraph"/>
        <w:numPr>
          <w:ilvl w:val="0"/>
          <w:numId w:val="16"/>
        </w:numPr>
        <w:jc w:val="both"/>
      </w:pPr>
      <w:r>
        <w:t>Потребителя въвежда имейла си;</w:t>
      </w:r>
    </w:p>
    <w:p w:rsidR="00B77924" w:rsidRDefault="00B77924" w:rsidP="006B765C">
      <w:pPr>
        <w:pStyle w:val="ListParagraph"/>
        <w:numPr>
          <w:ilvl w:val="0"/>
          <w:numId w:val="16"/>
        </w:numPr>
        <w:jc w:val="both"/>
      </w:pPr>
      <w:r>
        <w:t>Имейла му се проверява дали съществува в базата данни;</w:t>
      </w:r>
    </w:p>
    <w:p w:rsidR="00B77924" w:rsidRDefault="00B77924" w:rsidP="006B765C">
      <w:pPr>
        <w:pStyle w:val="ListParagraph"/>
        <w:numPr>
          <w:ilvl w:val="0"/>
          <w:numId w:val="16"/>
        </w:numPr>
        <w:jc w:val="both"/>
      </w:pPr>
      <w:r>
        <w:t>Ако го няма в системата се извежда съответното съобщение;</w:t>
      </w:r>
    </w:p>
    <w:p w:rsidR="00B77924" w:rsidRDefault="00B77924" w:rsidP="006B765C">
      <w:pPr>
        <w:pStyle w:val="ListParagraph"/>
        <w:numPr>
          <w:ilvl w:val="0"/>
          <w:numId w:val="16"/>
        </w:numPr>
        <w:jc w:val="both"/>
      </w:pPr>
      <w:r>
        <w:t>Ако е наличен</w:t>
      </w:r>
      <w:r w:rsidR="00E42516">
        <w:t>,</w:t>
      </w:r>
      <w:r>
        <w:t xml:space="preserve"> потребителя трябва да въведе отговора на тайния въпрос, който се въвежда при регистрацията на потребителя;</w:t>
      </w:r>
    </w:p>
    <w:p w:rsidR="00B77924" w:rsidRDefault="00B77924" w:rsidP="006B765C">
      <w:pPr>
        <w:pStyle w:val="ListParagraph"/>
        <w:numPr>
          <w:ilvl w:val="0"/>
          <w:numId w:val="16"/>
        </w:numPr>
        <w:jc w:val="both"/>
      </w:pPr>
      <w:r>
        <w:t>Ако отговора е грешен се предоставя възможност на потребителя да повтори действието, като отново въведе отговора.</w:t>
      </w:r>
    </w:p>
    <w:p w:rsidR="00B77924" w:rsidRDefault="00B77924" w:rsidP="006B765C">
      <w:pPr>
        <w:pStyle w:val="ListParagraph"/>
        <w:numPr>
          <w:ilvl w:val="0"/>
          <w:numId w:val="16"/>
        </w:numPr>
        <w:jc w:val="both"/>
      </w:pPr>
      <w:r>
        <w:t>Ако не иска да пробва пак</w:t>
      </w:r>
      <w:r w:rsidR="00E42516">
        <w:t>,</w:t>
      </w:r>
      <w:r>
        <w:t xml:space="preserve"> процеса приключва;</w:t>
      </w:r>
    </w:p>
    <w:p w:rsidR="00B77924" w:rsidRDefault="006B1377" w:rsidP="006B765C">
      <w:pPr>
        <w:pStyle w:val="ListParagraph"/>
        <w:numPr>
          <w:ilvl w:val="0"/>
          <w:numId w:val="16"/>
        </w:numPr>
        <w:jc w:val="both"/>
      </w:pPr>
      <w:r>
        <w:t>Ако отговора на тайният въпрос е верен</w:t>
      </w:r>
      <w:r w:rsidR="00E42516">
        <w:t>,</w:t>
      </w:r>
      <w:r>
        <w:t xml:space="preserve"> потребителя въвежда новата си парола;</w:t>
      </w:r>
    </w:p>
    <w:p w:rsidR="006B1377" w:rsidRDefault="006B1377" w:rsidP="006B765C">
      <w:pPr>
        <w:pStyle w:val="ListParagraph"/>
        <w:numPr>
          <w:ilvl w:val="0"/>
          <w:numId w:val="16"/>
        </w:numPr>
        <w:jc w:val="both"/>
      </w:pPr>
      <w:r>
        <w:t>Паролата се проверява дали отговаря на политиката за големина и съдържание на паролите в организацията;</w:t>
      </w:r>
    </w:p>
    <w:p w:rsidR="006B1377" w:rsidRDefault="006B1377" w:rsidP="006B765C">
      <w:pPr>
        <w:pStyle w:val="ListParagraph"/>
        <w:numPr>
          <w:ilvl w:val="0"/>
          <w:numId w:val="16"/>
        </w:numPr>
        <w:jc w:val="both"/>
      </w:pPr>
      <w:r>
        <w:t>Ако не отговаря се изписва съобщение</w:t>
      </w:r>
      <w:r w:rsidR="00F16D94">
        <w:t>,</w:t>
      </w:r>
      <w:r>
        <w:t xml:space="preserve"> с</w:t>
      </w:r>
      <w:r w:rsidR="00F16D94">
        <w:t>лед това</w:t>
      </w:r>
      <w:r>
        <w:t xml:space="preserve"> </w:t>
      </w:r>
      <w:r w:rsidR="008564DF">
        <w:t>потребителя</w:t>
      </w:r>
      <w:r w:rsidR="00873661">
        <w:t>т</w:t>
      </w:r>
      <w:r w:rsidR="008564DF">
        <w:t xml:space="preserve"> може да избере дали да продължи или да прекрати процеса по промяна на паролата;</w:t>
      </w:r>
    </w:p>
    <w:p w:rsidR="008564DF" w:rsidRPr="00B77924" w:rsidRDefault="00E42516" w:rsidP="006B765C">
      <w:pPr>
        <w:pStyle w:val="ListParagraph"/>
        <w:numPr>
          <w:ilvl w:val="0"/>
          <w:numId w:val="16"/>
        </w:numPr>
        <w:jc w:val="both"/>
      </w:pPr>
      <w:r>
        <w:t>Ако паролата</w:t>
      </w:r>
      <w:r w:rsidR="008564DF">
        <w:t xml:space="preserve"> удовлетворява условията за дължина и съдържание</w:t>
      </w:r>
      <w:r>
        <w:t>, тя</w:t>
      </w:r>
      <w:r w:rsidR="008564DF">
        <w:t xml:space="preserve"> се запаметява в системата и се изписва съответното съобщение.</w:t>
      </w:r>
    </w:p>
    <w:p w:rsidR="00B77924" w:rsidRDefault="00B77924" w:rsidP="006B765C">
      <w:pPr>
        <w:jc w:val="both"/>
      </w:pPr>
    </w:p>
    <w:p w:rsidR="00B77924" w:rsidRPr="00B77924" w:rsidRDefault="00B77924" w:rsidP="00B77924">
      <w:pPr>
        <w:sectPr w:rsidR="00B77924" w:rsidRPr="00B77924" w:rsidSect="00E123BB">
          <w:pgSz w:w="12240" w:h="15840" w:code="1"/>
          <w:pgMar w:top="1440" w:right="1440" w:bottom="1440" w:left="1440" w:header="709" w:footer="709" w:gutter="0"/>
          <w:cols w:space="708"/>
          <w:docGrid w:linePitch="272"/>
        </w:sectPr>
      </w:pPr>
    </w:p>
    <w:p w:rsidR="00004C00" w:rsidRDefault="00004C00" w:rsidP="00004C00">
      <w:pPr>
        <w:pStyle w:val="Heading2"/>
      </w:pPr>
      <w:bookmarkStart w:id="66" w:name="_Toc383432760"/>
      <w:r>
        <w:lastRenderedPageBreak/>
        <w:t>Възможност</w:t>
      </w:r>
      <w:bookmarkEnd w:id="66"/>
    </w:p>
    <w:p w:rsidR="00004C00" w:rsidRDefault="00041DAB" w:rsidP="00004C00">
      <w:pPr>
        <w:keepNext/>
        <w:jc w:val="center"/>
      </w:pPr>
      <w:r>
        <w:rPr>
          <w:noProof/>
          <w:lang w:eastAsia="bg-BG"/>
        </w:rPr>
        <w:drawing>
          <wp:inline distT="0" distB="0" distL="0" distR="0" wp14:anchorId="35C9FFE2" wp14:editId="216A4DD5">
            <wp:extent cx="8229600" cy="46291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C00" w:rsidRPr="00004C00" w:rsidRDefault="00004C00" w:rsidP="00004C00">
      <w:pPr>
        <w:pStyle w:val="Caption"/>
        <w:jc w:val="center"/>
      </w:pPr>
      <w:r>
        <w:t xml:space="preserve">Фигура </w:t>
      </w:r>
      <w:r w:rsidR="00147190">
        <w:fldChar w:fldCharType="begin"/>
      </w:r>
      <w:r w:rsidR="00147190">
        <w:instrText xml:space="preserve"> SEQ Figure \* ARABIC </w:instrText>
      </w:r>
      <w:r w:rsidR="00147190">
        <w:fldChar w:fldCharType="separate"/>
      </w:r>
      <w:r w:rsidR="00C968C7">
        <w:rPr>
          <w:noProof/>
        </w:rPr>
        <w:t>6</w:t>
      </w:r>
      <w:r w:rsidR="00147190">
        <w:rPr>
          <w:noProof/>
        </w:rPr>
        <w:fldChar w:fldCharType="end"/>
      </w:r>
      <w:r w:rsidR="00041DAB">
        <w:t xml:space="preserve"> Смяна на з</w:t>
      </w:r>
      <w:r>
        <w:t>абравена парола на ФЛ</w:t>
      </w:r>
    </w:p>
    <w:p w:rsidR="00004C00" w:rsidRDefault="00004C00" w:rsidP="001E49B0">
      <w:pPr>
        <w:pStyle w:val="Heading1"/>
        <w:sectPr w:rsidR="00004C00" w:rsidSect="00004C00">
          <w:pgSz w:w="15840" w:h="12240" w:orient="landscape" w:code="1"/>
          <w:pgMar w:top="1440" w:right="1440" w:bottom="1440" w:left="1440" w:header="709" w:footer="709" w:gutter="0"/>
          <w:cols w:space="708"/>
          <w:docGrid w:linePitch="272"/>
        </w:sectPr>
      </w:pPr>
    </w:p>
    <w:p w:rsidR="00203465" w:rsidRDefault="00203465" w:rsidP="006B765C">
      <w:pPr>
        <w:pStyle w:val="Heading1"/>
        <w:jc w:val="both"/>
      </w:pPr>
      <w:bookmarkStart w:id="67" w:name="_Toc383432761"/>
      <w:r>
        <w:lastRenderedPageBreak/>
        <w:t xml:space="preserve">Бизнес процес </w:t>
      </w:r>
      <w:r w:rsidR="00C968C7">
        <w:t>–Редактиране на акаунт</w:t>
      </w:r>
      <w:bookmarkEnd w:id="67"/>
    </w:p>
    <w:p w:rsidR="00C968C7" w:rsidRDefault="00C968C7" w:rsidP="006B765C">
      <w:pPr>
        <w:pStyle w:val="Heading2"/>
        <w:jc w:val="both"/>
      </w:pPr>
      <w:bookmarkStart w:id="68" w:name="_Toc383432762"/>
      <w:r>
        <w:t>Цел</w:t>
      </w:r>
      <w:bookmarkEnd w:id="68"/>
    </w:p>
    <w:p w:rsidR="00395674" w:rsidRPr="00395674" w:rsidRDefault="00395674" w:rsidP="006B765C">
      <w:pPr>
        <w:ind w:left="720"/>
        <w:jc w:val="both"/>
      </w:pPr>
      <w:r>
        <w:t>Целта на процеса е да се разгледат стъпките по редакция на акаунта. Редакцията може да е на лични данни за потребителя или на паролата му.</w:t>
      </w:r>
    </w:p>
    <w:p w:rsidR="00C968C7" w:rsidRDefault="00C968C7" w:rsidP="006B765C">
      <w:pPr>
        <w:pStyle w:val="Heading2"/>
        <w:jc w:val="both"/>
      </w:pPr>
      <w:bookmarkStart w:id="69" w:name="_Toc383432763"/>
      <w:r>
        <w:t>Актьори /участници/</w:t>
      </w:r>
      <w:bookmarkEnd w:id="69"/>
    </w:p>
    <w:p w:rsidR="00395674" w:rsidRDefault="00395674" w:rsidP="006B765C">
      <w:pPr>
        <w:pStyle w:val="ListParagraph"/>
        <w:numPr>
          <w:ilvl w:val="0"/>
          <w:numId w:val="35"/>
        </w:numPr>
        <w:jc w:val="both"/>
      </w:pPr>
      <w:r>
        <w:t>Физическо лице;</w:t>
      </w:r>
    </w:p>
    <w:p w:rsidR="00395674" w:rsidRPr="00395674" w:rsidRDefault="00395674" w:rsidP="006B765C">
      <w:pPr>
        <w:pStyle w:val="ListParagraph"/>
        <w:numPr>
          <w:ilvl w:val="0"/>
          <w:numId w:val="35"/>
        </w:numPr>
        <w:jc w:val="both"/>
      </w:pPr>
      <w:r>
        <w:t>Системата</w:t>
      </w:r>
      <w:r w:rsidR="00711A0B">
        <w:t>.</w:t>
      </w:r>
    </w:p>
    <w:p w:rsidR="00C968C7" w:rsidRDefault="00C968C7" w:rsidP="006B765C">
      <w:pPr>
        <w:pStyle w:val="Heading2"/>
        <w:jc w:val="both"/>
      </w:pPr>
      <w:bookmarkStart w:id="70" w:name="_Toc383432764"/>
      <w:r>
        <w:t>Собственик на процеса</w:t>
      </w:r>
      <w:bookmarkEnd w:id="70"/>
    </w:p>
    <w:p w:rsidR="00395674" w:rsidRPr="00395674" w:rsidRDefault="00395674" w:rsidP="006B765C">
      <w:pPr>
        <w:ind w:left="720"/>
        <w:jc w:val="both"/>
      </w:pPr>
      <w:r>
        <w:t xml:space="preserve">Собственик на процеса е физическото лице, което желае да направи </w:t>
      </w:r>
      <w:r w:rsidR="002B7EED">
        <w:t>промяна на личните си данни.</w:t>
      </w:r>
    </w:p>
    <w:p w:rsidR="00C968C7" w:rsidRDefault="00C968C7" w:rsidP="006B765C">
      <w:pPr>
        <w:pStyle w:val="Heading2"/>
        <w:jc w:val="both"/>
      </w:pPr>
      <w:bookmarkStart w:id="71" w:name="_Toc383432765"/>
      <w:r>
        <w:t>Описание на протичането на процеса</w:t>
      </w:r>
      <w:bookmarkEnd w:id="71"/>
    </w:p>
    <w:p w:rsidR="00395674" w:rsidRDefault="00395674" w:rsidP="006B765C">
      <w:pPr>
        <w:pStyle w:val="ListParagraph"/>
        <w:numPr>
          <w:ilvl w:val="0"/>
          <w:numId w:val="36"/>
        </w:numPr>
        <w:jc w:val="both"/>
      </w:pPr>
      <w:r>
        <w:t>Потребителят влиза в своя профил и избира да го редактира;</w:t>
      </w:r>
    </w:p>
    <w:p w:rsidR="00395674" w:rsidRDefault="00395674" w:rsidP="006B765C">
      <w:pPr>
        <w:pStyle w:val="ListParagraph"/>
        <w:numPr>
          <w:ilvl w:val="0"/>
          <w:numId w:val="36"/>
        </w:numPr>
        <w:jc w:val="both"/>
      </w:pPr>
      <w:r>
        <w:t>Редактирането на профила може да е  на личните му данни или на паролата;</w:t>
      </w:r>
    </w:p>
    <w:p w:rsidR="00395674" w:rsidRDefault="00395674" w:rsidP="006B765C">
      <w:pPr>
        <w:pStyle w:val="ListParagraph"/>
        <w:numPr>
          <w:ilvl w:val="0"/>
          <w:numId w:val="36"/>
        </w:numPr>
        <w:jc w:val="both"/>
      </w:pPr>
      <w:r>
        <w:t>Ако потребителя</w:t>
      </w:r>
      <w:r w:rsidR="000B4311">
        <w:t>т</w:t>
      </w:r>
      <w:r>
        <w:t xml:space="preserve"> </w:t>
      </w:r>
      <w:r w:rsidR="00495B8D">
        <w:t>избере</w:t>
      </w:r>
      <w:r>
        <w:t xml:space="preserve"> р</w:t>
      </w:r>
      <w:r w:rsidR="000B4311">
        <w:t>едакцията на личните си данни т</w:t>
      </w:r>
      <w:r>
        <w:t>рябва да ги промени</w:t>
      </w:r>
      <w:r w:rsidR="00471EAB">
        <w:t>. След това системата</w:t>
      </w:r>
      <w:r>
        <w:t xml:space="preserve"> г</w:t>
      </w:r>
      <w:r w:rsidR="00471EAB">
        <w:t>и проверява</w:t>
      </w:r>
      <w:r w:rsidR="000B4311">
        <w:t>, ако има такива за кои</w:t>
      </w:r>
      <w:r>
        <w:t>то съществуват някакви ограничени</w:t>
      </w:r>
      <w:r w:rsidR="00471EAB">
        <w:t xml:space="preserve">я системата ги проверява. </w:t>
      </w:r>
      <w:r>
        <w:t xml:space="preserve"> В случай, че всичко е коректно корекциите в профила се запаметяват. Ако новите данните не са коректни и потребителя не жела</w:t>
      </w:r>
      <w:r w:rsidR="00A418EE">
        <w:t>е</w:t>
      </w:r>
      <w:r>
        <w:t xml:space="preserve"> да довърши промяната</w:t>
      </w:r>
      <w:r w:rsidR="00A418EE">
        <w:t>,</w:t>
      </w:r>
      <w:r>
        <w:t xml:space="preserve"> процеса прик</w:t>
      </w:r>
      <w:r w:rsidR="00942EA0">
        <w:t>лючва</w:t>
      </w:r>
      <w:r>
        <w:t>;</w:t>
      </w:r>
    </w:p>
    <w:p w:rsidR="00395674" w:rsidRDefault="00395674" w:rsidP="006B765C">
      <w:pPr>
        <w:pStyle w:val="ListParagraph"/>
        <w:numPr>
          <w:ilvl w:val="0"/>
          <w:numId w:val="36"/>
        </w:numPr>
        <w:jc w:val="both"/>
      </w:pPr>
      <w:r>
        <w:t xml:space="preserve">Ако потребителя желае да смени паролата си за целта трябва да въведе текущата си парола. Причината за това е да се осигури по-голяма сигурност и защита от недоброжелатели. </w:t>
      </w:r>
    </w:p>
    <w:p w:rsidR="00395674" w:rsidRDefault="00395674" w:rsidP="006B765C">
      <w:pPr>
        <w:pStyle w:val="ListParagraph"/>
        <w:numPr>
          <w:ilvl w:val="0"/>
          <w:numId w:val="36"/>
        </w:numPr>
        <w:jc w:val="both"/>
      </w:pPr>
      <w:r>
        <w:t>Ако паролата премине през проверката на системата потребителя въвежда новата си парола. Тя се проверява дали отговаря на политиката на паролите на системата. След тази проверка се запаметява в базата данни;</w:t>
      </w:r>
    </w:p>
    <w:p w:rsidR="00395674" w:rsidRDefault="00395674" w:rsidP="006B765C">
      <w:pPr>
        <w:pStyle w:val="ListParagraph"/>
        <w:numPr>
          <w:ilvl w:val="0"/>
          <w:numId w:val="36"/>
        </w:numPr>
        <w:jc w:val="both"/>
      </w:pPr>
      <w:r>
        <w:t xml:space="preserve">Ако текущата парола не премине през проверката, то потребителя има възможност да продължи с опитите си или да приключи процеса без да е променил паролата си. </w:t>
      </w:r>
    </w:p>
    <w:p w:rsidR="00395674" w:rsidRDefault="00395674" w:rsidP="006B765C">
      <w:pPr>
        <w:jc w:val="both"/>
      </w:pPr>
    </w:p>
    <w:p w:rsidR="00395674" w:rsidRPr="00395674" w:rsidRDefault="00395674" w:rsidP="00395674">
      <w:pPr>
        <w:sectPr w:rsidR="00395674" w:rsidRPr="00395674" w:rsidSect="00E123BB">
          <w:pgSz w:w="12240" w:h="15840" w:code="1"/>
          <w:pgMar w:top="1440" w:right="1440" w:bottom="1440" w:left="1440" w:header="709" w:footer="709" w:gutter="0"/>
          <w:cols w:space="708"/>
          <w:docGrid w:linePitch="272"/>
        </w:sectPr>
      </w:pPr>
    </w:p>
    <w:p w:rsidR="00C968C7" w:rsidRDefault="00C968C7" w:rsidP="00C968C7">
      <w:pPr>
        <w:pStyle w:val="Heading2"/>
      </w:pPr>
      <w:bookmarkStart w:id="72" w:name="_Toc383432766"/>
      <w:r>
        <w:lastRenderedPageBreak/>
        <w:t>Възможност</w:t>
      </w:r>
      <w:bookmarkEnd w:id="72"/>
    </w:p>
    <w:p w:rsidR="00C968C7" w:rsidRDefault="00C968C7" w:rsidP="00C968C7">
      <w:pPr>
        <w:pStyle w:val="Caption"/>
        <w:jc w:val="center"/>
      </w:pPr>
      <w:r>
        <w:rPr>
          <w:noProof/>
          <w:lang w:eastAsia="bg-BG"/>
        </w:rPr>
        <w:drawing>
          <wp:inline distT="0" distB="0" distL="0" distR="0" wp14:anchorId="063897DC" wp14:editId="44267E3B">
            <wp:extent cx="8732128" cy="460389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2128" cy="460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8C7" w:rsidRPr="00C968C7" w:rsidRDefault="00C968C7" w:rsidP="00C968C7">
      <w:pPr>
        <w:pStyle w:val="Caption"/>
        <w:jc w:val="center"/>
      </w:pPr>
      <w:r>
        <w:t xml:space="preserve">Фигура </w:t>
      </w:r>
      <w:r w:rsidR="00147190">
        <w:fldChar w:fldCharType="begin"/>
      </w:r>
      <w:r w:rsidR="00147190">
        <w:instrText xml:space="preserve"> SEQ Figure \* ARABIC </w:instrText>
      </w:r>
      <w:r w:rsidR="00147190">
        <w:fldChar w:fldCharType="separate"/>
      </w:r>
      <w:r>
        <w:rPr>
          <w:noProof/>
        </w:rPr>
        <w:t>7</w:t>
      </w:r>
      <w:r w:rsidR="00147190">
        <w:rPr>
          <w:noProof/>
        </w:rPr>
        <w:fldChar w:fldCharType="end"/>
      </w:r>
      <w:r>
        <w:t xml:space="preserve"> Редактиране на акаунт</w:t>
      </w:r>
    </w:p>
    <w:p w:rsidR="00C968C7" w:rsidRDefault="00C968C7" w:rsidP="005F684C">
      <w:pPr>
        <w:pStyle w:val="Heading1"/>
        <w:sectPr w:rsidR="00C968C7" w:rsidSect="00C968C7">
          <w:pgSz w:w="15840" w:h="12240" w:orient="landscape" w:code="1"/>
          <w:pgMar w:top="1440" w:right="1440" w:bottom="1440" w:left="1440" w:header="709" w:footer="709" w:gutter="0"/>
          <w:cols w:space="708"/>
          <w:docGrid w:linePitch="272"/>
        </w:sectPr>
      </w:pPr>
    </w:p>
    <w:p w:rsidR="005F684C" w:rsidRDefault="005F684C" w:rsidP="006B765C">
      <w:pPr>
        <w:pStyle w:val="Heading1"/>
        <w:jc w:val="both"/>
      </w:pPr>
      <w:bookmarkStart w:id="73" w:name="_Toc383432767"/>
      <w:r>
        <w:lastRenderedPageBreak/>
        <w:t>Бизнес процес – Изтриване профил на ФЛ</w:t>
      </w:r>
      <w:bookmarkEnd w:id="73"/>
    </w:p>
    <w:p w:rsidR="005F684C" w:rsidRDefault="005F684C" w:rsidP="006B765C">
      <w:pPr>
        <w:pStyle w:val="Heading2"/>
        <w:jc w:val="both"/>
      </w:pPr>
      <w:bookmarkStart w:id="74" w:name="_Toc383432768"/>
      <w:r>
        <w:t>Цел</w:t>
      </w:r>
      <w:bookmarkEnd w:id="74"/>
    </w:p>
    <w:p w:rsidR="005F684C" w:rsidRPr="005F684C" w:rsidRDefault="005F684C" w:rsidP="006B765C">
      <w:pPr>
        <w:ind w:left="720"/>
        <w:jc w:val="both"/>
      </w:pPr>
      <w:r>
        <w:t>Целта на процеса е да опише процеса по заличаване профила на физическо лице и особеностите по него.</w:t>
      </w:r>
    </w:p>
    <w:p w:rsidR="005F684C" w:rsidRDefault="005F684C" w:rsidP="006B765C">
      <w:pPr>
        <w:pStyle w:val="Heading2"/>
        <w:jc w:val="both"/>
      </w:pPr>
      <w:bookmarkStart w:id="75" w:name="_Toc383432769"/>
      <w:r>
        <w:t>Актьори</w:t>
      </w:r>
      <w:r w:rsidR="00C968C7">
        <w:t xml:space="preserve"> /участници/</w:t>
      </w:r>
      <w:bookmarkEnd w:id="75"/>
    </w:p>
    <w:p w:rsidR="005F684C" w:rsidRDefault="005F684C" w:rsidP="006B765C">
      <w:pPr>
        <w:pStyle w:val="ListParagraph"/>
        <w:numPr>
          <w:ilvl w:val="0"/>
          <w:numId w:val="19"/>
        </w:numPr>
        <w:jc w:val="both"/>
      </w:pPr>
      <w:r>
        <w:t>Физическо лице;</w:t>
      </w:r>
    </w:p>
    <w:p w:rsidR="005F684C" w:rsidRPr="005F684C" w:rsidRDefault="005F684C" w:rsidP="006B765C">
      <w:pPr>
        <w:pStyle w:val="ListParagraph"/>
        <w:numPr>
          <w:ilvl w:val="0"/>
          <w:numId w:val="19"/>
        </w:numPr>
        <w:jc w:val="both"/>
      </w:pPr>
      <w:r>
        <w:t>Системата.</w:t>
      </w:r>
    </w:p>
    <w:p w:rsidR="005F684C" w:rsidRDefault="005F684C" w:rsidP="006B765C">
      <w:pPr>
        <w:pStyle w:val="Heading2"/>
        <w:jc w:val="both"/>
      </w:pPr>
      <w:bookmarkStart w:id="76" w:name="_Toc383432770"/>
      <w:r>
        <w:t>Собственик на процеса</w:t>
      </w:r>
      <w:bookmarkEnd w:id="76"/>
    </w:p>
    <w:p w:rsidR="005F684C" w:rsidRPr="005F684C" w:rsidRDefault="005F684C" w:rsidP="006B765C">
      <w:pPr>
        <w:ind w:left="720"/>
        <w:jc w:val="both"/>
      </w:pPr>
      <w:r>
        <w:t xml:space="preserve">Собственик на процеса е физическото лице, което желае да заличи профила си. </w:t>
      </w:r>
    </w:p>
    <w:p w:rsidR="005F684C" w:rsidRDefault="005F684C" w:rsidP="006B765C">
      <w:pPr>
        <w:pStyle w:val="Heading2"/>
        <w:jc w:val="both"/>
      </w:pPr>
      <w:bookmarkStart w:id="77" w:name="_Toc383432771"/>
      <w:r>
        <w:t>Описание на протичането на бизнес процеса</w:t>
      </w:r>
      <w:bookmarkEnd w:id="77"/>
    </w:p>
    <w:p w:rsidR="005F684C" w:rsidRDefault="005F684C" w:rsidP="006B765C">
      <w:pPr>
        <w:pStyle w:val="ListParagraph"/>
        <w:numPr>
          <w:ilvl w:val="0"/>
          <w:numId w:val="20"/>
        </w:numPr>
        <w:jc w:val="both"/>
      </w:pPr>
      <w:r>
        <w:t>Потребителят дава заявка за изтриването на неговия профил. Тази функция е достъпна</w:t>
      </w:r>
      <w:r w:rsidR="00A418EE">
        <w:t>,</w:t>
      </w:r>
      <w:r>
        <w:t xml:space="preserve"> след като той влезе в модула за управление на профила;</w:t>
      </w:r>
    </w:p>
    <w:p w:rsidR="005F684C" w:rsidRDefault="00E87254" w:rsidP="006B765C">
      <w:pPr>
        <w:pStyle w:val="ListParagraph"/>
        <w:numPr>
          <w:ilvl w:val="0"/>
          <w:numId w:val="20"/>
        </w:numPr>
        <w:jc w:val="both"/>
      </w:pPr>
      <w:r>
        <w:t>Потребителят трябва да по</w:t>
      </w:r>
      <w:r w:rsidR="005F684C">
        <w:t>твърди</w:t>
      </w:r>
      <w:r>
        <w:t>, че е сигурен в желанието си да изтрие профила си;</w:t>
      </w:r>
    </w:p>
    <w:p w:rsidR="00E87254" w:rsidRDefault="00E87254" w:rsidP="006B765C">
      <w:pPr>
        <w:pStyle w:val="ListParagraph"/>
        <w:numPr>
          <w:ilvl w:val="0"/>
          <w:numId w:val="20"/>
        </w:numPr>
        <w:jc w:val="both"/>
      </w:pPr>
      <w:r>
        <w:t>Ако не желае да изтрие профила си и избере не, то тогава се изписва съобщение за неуспешно изтриване и процеса приключва;</w:t>
      </w:r>
    </w:p>
    <w:p w:rsidR="00E87254" w:rsidRDefault="00E87254" w:rsidP="006B765C">
      <w:pPr>
        <w:pStyle w:val="ListParagraph"/>
        <w:numPr>
          <w:ilvl w:val="0"/>
          <w:numId w:val="20"/>
        </w:numPr>
        <w:jc w:val="both"/>
      </w:pPr>
      <w:r>
        <w:t>Ако потребителя потвърди желанието си за изтриване на профила</w:t>
      </w:r>
      <w:r w:rsidR="00A418EE">
        <w:t>,</w:t>
      </w:r>
      <w:r>
        <w:t xml:space="preserve"> той трябва да въведе повторно паролата си. Тя се проверя от системата и ако не е валидна процеса приключва. Ако е валидна системата проверява дали има активни поръчки. Под активни п</w:t>
      </w:r>
      <w:r w:rsidR="00A418EE">
        <w:t>оръчки се разбират, такива в кои</w:t>
      </w:r>
      <w:r>
        <w:t>то потребителя е продавач. Ако има такива</w:t>
      </w:r>
      <w:r w:rsidR="00A418EE">
        <w:t>,</w:t>
      </w:r>
      <w:r>
        <w:t xml:space="preserve"> изтриването не е успешно и процеса приключва. Ако няма активни поръчки, статуса на профила се променя на „неактивен“;</w:t>
      </w:r>
    </w:p>
    <w:p w:rsidR="00E87254" w:rsidRPr="005F684C" w:rsidRDefault="00E87254" w:rsidP="006B765C">
      <w:pPr>
        <w:pStyle w:val="ListParagraph"/>
        <w:numPr>
          <w:ilvl w:val="0"/>
          <w:numId w:val="20"/>
        </w:numPr>
        <w:jc w:val="both"/>
      </w:pPr>
      <w:r>
        <w:t>Процеса приключва със съответното съобщение.</w:t>
      </w:r>
    </w:p>
    <w:p w:rsidR="005F684C" w:rsidRPr="005F684C" w:rsidRDefault="005F684C" w:rsidP="006B765C">
      <w:pPr>
        <w:jc w:val="both"/>
        <w:sectPr w:rsidR="005F684C" w:rsidRPr="005F684C" w:rsidSect="00E123BB">
          <w:pgSz w:w="12240" w:h="15840" w:code="1"/>
          <w:pgMar w:top="1440" w:right="1440" w:bottom="1440" w:left="1440" w:header="709" w:footer="709" w:gutter="0"/>
          <w:cols w:space="708"/>
          <w:docGrid w:linePitch="272"/>
        </w:sectPr>
      </w:pPr>
      <w:r>
        <w:tab/>
      </w:r>
    </w:p>
    <w:p w:rsidR="005F684C" w:rsidRPr="005F684C" w:rsidRDefault="005F684C" w:rsidP="005F684C">
      <w:pPr>
        <w:pStyle w:val="Heading2"/>
      </w:pPr>
      <w:bookmarkStart w:id="78" w:name="_Toc383432772"/>
      <w:r>
        <w:lastRenderedPageBreak/>
        <w:t>Възможност</w:t>
      </w:r>
      <w:bookmarkEnd w:id="78"/>
    </w:p>
    <w:p w:rsidR="005F684C" w:rsidRDefault="005F684C" w:rsidP="00A121D7">
      <w:pPr>
        <w:jc w:val="center"/>
      </w:pPr>
      <w:r>
        <w:rPr>
          <w:noProof/>
          <w:lang w:eastAsia="bg-BG"/>
        </w:rPr>
        <w:drawing>
          <wp:inline distT="0" distB="0" distL="0" distR="0" wp14:anchorId="13C576D3" wp14:editId="196C4AE1">
            <wp:extent cx="7587762" cy="5330024"/>
            <wp:effectExtent l="0" t="0" r="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7762" cy="533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84C" w:rsidRPr="005F684C" w:rsidRDefault="005F684C" w:rsidP="005F684C">
      <w:pPr>
        <w:pStyle w:val="Caption"/>
        <w:jc w:val="center"/>
      </w:pPr>
      <w:r>
        <w:t xml:space="preserve">Фигура </w:t>
      </w:r>
      <w:r w:rsidR="00147190">
        <w:fldChar w:fldCharType="begin"/>
      </w:r>
      <w:r w:rsidR="00147190">
        <w:instrText xml:space="preserve"> SEQ Figure \* ARABIC </w:instrText>
      </w:r>
      <w:r w:rsidR="00147190">
        <w:fldChar w:fldCharType="separate"/>
      </w:r>
      <w:r w:rsidR="00C968C7">
        <w:rPr>
          <w:noProof/>
        </w:rPr>
        <w:t>8</w:t>
      </w:r>
      <w:r w:rsidR="00147190">
        <w:rPr>
          <w:noProof/>
        </w:rPr>
        <w:fldChar w:fldCharType="end"/>
      </w:r>
      <w:r>
        <w:t xml:space="preserve"> Изтриване профил на ФЛ</w:t>
      </w:r>
    </w:p>
    <w:p w:rsidR="005F684C" w:rsidRDefault="005F684C" w:rsidP="00004C00">
      <w:pPr>
        <w:pStyle w:val="Heading1"/>
        <w:sectPr w:rsidR="005F684C" w:rsidSect="005F684C">
          <w:pgSz w:w="15840" w:h="12240" w:orient="landscape" w:code="1"/>
          <w:pgMar w:top="1440" w:right="1440" w:bottom="1440" w:left="1440" w:header="709" w:footer="709" w:gutter="0"/>
          <w:cols w:space="708"/>
          <w:docGrid w:linePitch="272"/>
        </w:sectPr>
      </w:pPr>
    </w:p>
    <w:p w:rsidR="00A121D7" w:rsidRDefault="00711A0B" w:rsidP="006B765C">
      <w:pPr>
        <w:pStyle w:val="Heading1"/>
        <w:jc w:val="both"/>
      </w:pPr>
      <w:bookmarkStart w:id="79" w:name="_Toc383432773"/>
      <w:r>
        <w:lastRenderedPageBreak/>
        <w:t xml:space="preserve">Бизнес процес - </w:t>
      </w:r>
      <w:r w:rsidR="00A121D7">
        <w:t>Публикуване на обява</w:t>
      </w:r>
      <w:bookmarkEnd w:id="79"/>
    </w:p>
    <w:p w:rsidR="00A121D7" w:rsidRDefault="00A121D7" w:rsidP="006B765C">
      <w:pPr>
        <w:pStyle w:val="Heading2"/>
        <w:jc w:val="both"/>
      </w:pPr>
      <w:bookmarkStart w:id="80" w:name="_Toc383432774"/>
      <w:r>
        <w:t>Цел</w:t>
      </w:r>
      <w:bookmarkEnd w:id="80"/>
    </w:p>
    <w:p w:rsidR="00A121D7" w:rsidRPr="00A121D7" w:rsidRDefault="00A121D7" w:rsidP="006B765C">
      <w:pPr>
        <w:ind w:left="720"/>
        <w:jc w:val="both"/>
      </w:pPr>
      <w:r>
        <w:t>Целта на процеса е да опише стъпките по процеса на публикуване на артикул в системата.</w:t>
      </w:r>
    </w:p>
    <w:p w:rsidR="00A121D7" w:rsidRDefault="00A121D7" w:rsidP="006B765C">
      <w:pPr>
        <w:pStyle w:val="Heading2"/>
        <w:jc w:val="both"/>
      </w:pPr>
      <w:bookmarkStart w:id="81" w:name="_Toc383432775"/>
      <w:r>
        <w:t>Актьори</w:t>
      </w:r>
      <w:bookmarkEnd w:id="81"/>
    </w:p>
    <w:p w:rsidR="00A121D7" w:rsidRDefault="00A121D7" w:rsidP="006B765C">
      <w:pPr>
        <w:pStyle w:val="ListParagraph"/>
        <w:numPr>
          <w:ilvl w:val="0"/>
          <w:numId w:val="21"/>
        </w:numPr>
        <w:jc w:val="both"/>
      </w:pPr>
      <w:r>
        <w:t>Физическо лице;</w:t>
      </w:r>
    </w:p>
    <w:p w:rsidR="00A121D7" w:rsidRPr="00A121D7" w:rsidRDefault="00A121D7" w:rsidP="006B765C">
      <w:pPr>
        <w:pStyle w:val="ListParagraph"/>
        <w:numPr>
          <w:ilvl w:val="0"/>
          <w:numId w:val="21"/>
        </w:numPr>
        <w:jc w:val="both"/>
      </w:pPr>
      <w:r>
        <w:t>Юридическо лице /Publisher/;</w:t>
      </w:r>
    </w:p>
    <w:p w:rsidR="00A121D7" w:rsidRPr="00A121D7" w:rsidRDefault="00A121D7" w:rsidP="006B765C">
      <w:pPr>
        <w:pStyle w:val="ListParagraph"/>
        <w:numPr>
          <w:ilvl w:val="0"/>
          <w:numId w:val="21"/>
        </w:numPr>
        <w:jc w:val="both"/>
      </w:pPr>
      <w:r>
        <w:t>Системата.</w:t>
      </w:r>
    </w:p>
    <w:p w:rsidR="00A121D7" w:rsidRDefault="00A121D7" w:rsidP="006B765C">
      <w:pPr>
        <w:pStyle w:val="Heading2"/>
        <w:jc w:val="both"/>
      </w:pPr>
      <w:bookmarkStart w:id="82" w:name="_Toc383432776"/>
      <w:r>
        <w:t>Собственик на процеса</w:t>
      </w:r>
      <w:bookmarkEnd w:id="82"/>
    </w:p>
    <w:p w:rsidR="00A121D7" w:rsidRPr="00A121D7" w:rsidRDefault="00A418EE" w:rsidP="006B765C">
      <w:pPr>
        <w:ind w:left="720"/>
        <w:jc w:val="both"/>
      </w:pPr>
      <w:r>
        <w:t>Собственици</w:t>
      </w:r>
      <w:r w:rsidR="00A121D7">
        <w:t xml:space="preserve"> на процеса са физическото лице или представителя на юридическото. Те са тези</w:t>
      </w:r>
      <w:r>
        <w:t>, кои</w:t>
      </w:r>
      <w:r w:rsidR="00A121D7">
        <w:t xml:space="preserve">то могат да изпълняват тази дейност и са решили да я осъществят.  </w:t>
      </w:r>
    </w:p>
    <w:p w:rsidR="00A121D7" w:rsidRDefault="00A121D7" w:rsidP="006B765C">
      <w:pPr>
        <w:pStyle w:val="Heading2"/>
        <w:jc w:val="both"/>
      </w:pPr>
      <w:bookmarkStart w:id="83" w:name="_Toc383432777"/>
      <w:r>
        <w:t>Описание на протичането на бизнес процеса</w:t>
      </w:r>
      <w:bookmarkEnd w:id="83"/>
    </w:p>
    <w:p w:rsidR="00A75513" w:rsidRDefault="00A75513" w:rsidP="006B765C">
      <w:pPr>
        <w:pStyle w:val="ListParagraph"/>
        <w:numPr>
          <w:ilvl w:val="0"/>
          <w:numId w:val="22"/>
        </w:numPr>
        <w:jc w:val="both"/>
      </w:pPr>
      <w:r>
        <w:t>Потребителят въвежда данни за артикула. Такива данни могат да са категория, тегло, цена, вид на доставката и др.;</w:t>
      </w:r>
    </w:p>
    <w:p w:rsidR="00A75513" w:rsidRDefault="00A75513" w:rsidP="006B765C">
      <w:pPr>
        <w:pStyle w:val="ListParagraph"/>
        <w:numPr>
          <w:ilvl w:val="0"/>
          <w:numId w:val="22"/>
        </w:numPr>
        <w:jc w:val="both"/>
      </w:pPr>
      <w:r>
        <w:t>Системата проверява въведените данни;</w:t>
      </w:r>
    </w:p>
    <w:p w:rsidR="00A75513" w:rsidRDefault="00A75513" w:rsidP="006B765C">
      <w:pPr>
        <w:pStyle w:val="ListParagraph"/>
        <w:numPr>
          <w:ilvl w:val="0"/>
          <w:numId w:val="22"/>
        </w:numPr>
        <w:jc w:val="both"/>
      </w:pPr>
      <w:r>
        <w:t>Ако има грешка системата пита потребителя дали иска да продължи, ако жела</w:t>
      </w:r>
      <w:r w:rsidR="00A418EE">
        <w:t>е</w:t>
      </w:r>
      <w:r>
        <w:t xml:space="preserve"> да не продължи се изписва съобщение за неуспешно публикуване. Ако потребителят желае да продължи системата го връща</w:t>
      </w:r>
      <w:r w:rsidR="00A418EE">
        <w:t>,</w:t>
      </w:r>
      <w:r>
        <w:t xml:space="preserve"> за да редактира данните;</w:t>
      </w:r>
    </w:p>
    <w:p w:rsidR="00A75513" w:rsidRPr="00A75513" w:rsidRDefault="00A75513" w:rsidP="006B765C">
      <w:pPr>
        <w:pStyle w:val="ListParagraph"/>
        <w:numPr>
          <w:ilvl w:val="0"/>
          <w:numId w:val="22"/>
        </w:numPr>
        <w:jc w:val="both"/>
      </w:pPr>
      <w:r>
        <w:t>След успешно премината проверка системата добавя обявата в „Каталога“. Системата изписва съобщение за успешно добавяне.</w:t>
      </w:r>
    </w:p>
    <w:p w:rsidR="007E5D48" w:rsidRDefault="007E5D48" w:rsidP="00A121D7">
      <w:pPr>
        <w:pStyle w:val="Heading2"/>
        <w:sectPr w:rsidR="007E5D48" w:rsidSect="00E123BB">
          <w:pgSz w:w="12240" w:h="15840" w:code="1"/>
          <w:pgMar w:top="1440" w:right="1440" w:bottom="1440" w:left="1440" w:header="709" w:footer="709" w:gutter="0"/>
          <w:cols w:space="708"/>
          <w:docGrid w:linePitch="272"/>
        </w:sectPr>
      </w:pPr>
    </w:p>
    <w:p w:rsidR="00A121D7" w:rsidRDefault="00A121D7" w:rsidP="00A121D7">
      <w:pPr>
        <w:pStyle w:val="Heading2"/>
      </w:pPr>
      <w:bookmarkStart w:id="84" w:name="_Toc383432778"/>
      <w:r>
        <w:lastRenderedPageBreak/>
        <w:t>Възможност</w:t>
      </w:r>
      <w:bookmarkEnd w:id="84"/>
    </w:p>
    <w:p w:rsidR="007E5D48" w:rsidRDefault="00CA2F56" w:rsidP="007E5D48">
      <w:pPr>
        <w:keepNext/>
        <w:jc w:val="center"/>
      </w:pPr>
      <w:r>
        <w:rPr>
          <w:noProof/>
          <w:lang w:eastAsia="bg-BG"/>
        </w:rPr>
        <w:drawing>
          <wp:inline distT="0" distB="0" distL="0" distR="0">
            <wp:extent cx="7766685" cy="541528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685" cy="541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1D7" w:rsidRPr="007E5D48" w:rsidRDefault="007E5D48" w:rsidP="007E5D48">
      <w:pPr>
        <w:pStyle w:val="Caption"/>
        <w:jc w:val="center"/>
      </w:pPr>
      <w:r>
        <w:t xml:space="preserve">Фигура </w:t>
      </w:r>
      <w:r w:rsidR="00147190">
        <w:fldChar w:fldCharType="begin"/>
      </w:r>
      <w:r w:rsidR="00147190">
        <w:instrText xml:space="preserve"> SEQ Figure \* ARABIC </w:instrText>
      </w:r>
      <w:r w:rsidR="00147190">
        <w:fldChar w:fldCharType="separate"/>
      </w:r>
      <w:r w:rsidR="00C968C7">
        <w:rPr>
          <w:noProof/>
        </w:rPr>
        <w:t>9</w:t>
      </w:r>
      <w:r w:rsidR="00147190">
        <w:rPr>
          <w:noProof/>
        </w:rPr>
        <w:fldChar w:fldCharType="end"/>
      </w:r>
      <w:r>
        <w:t xml:space="preserve"> Публикуване на обява</w:t>
      </w:r>
    </w:p>
    <w:p w:rsidR="007E5D48" w:rsidRDefault="007E5D48" w:rsidP="00004C00">
      <w:pPr>
        <w:pStyle w:val="Heading1"/>
        <w:sectPr w:rsidR="007E5D48" w:rsidSect="007E5D48">
          <w:pgSz w:w="15840" w:h="12240" w:orient="landscape" w:code="1"/>
          <w:pgMar w:top="1440" w:right="1440" w:bottom="1440" w:left="1440" w:header="709" w:footer="709" w:gutter="0"/>
          <w:cols w:space="708"/>
          <w:docGrid w:linePitch="272"/>
        </w:sectPr>
      </w:pPr>
    </w:p>
    <w:p w:rsidR="00004C00" w:rsidRDefault="00004C00" w:rsidP="006B765C">
      <w:pPr>
        <w:pStyle w:val="Heading1"/>
        <w:jc w:val="both"/>
      </w:pPr>
      <w:bookmarkStart w:id="85" w:name="_Toc383432779"/>
      <w:r>
        <w:lastRenderedPageBreak/>
        <w:t xml:space="preserve">Бизнес процес – Изтриване на </w:t>
      </w:r>
      <w:r w:rsidR="0043146D">
        <w:t>обява</w:t>
      </w:r>
      <w:bookmarkEnd w:id="85"/>
    </w:p>
    <w:p w:rsidR="00004C00" w:rsidRDefault="00004C00" w:rsidP="006B765C">
      <w:pPr>
        <w:pStyle w:val="Heading2"/>
        <w:jc w:val="both"/>
      </w:pPr>
      <w:bookmarkStart w:id="86" w:name="_Toc383432780"/>
      <w:r>
        <w:t>Цел</w:t>
      </w:r>
      <w:bookmarkEnd w:id="86"/>
    </w:p>
    <w:p w:rsidR="00050185" w:rsidRPr="00050185" w:rsidRDefault="00050185" w:rsidP="006B765C">
      <w:pPr>
        <w:ind w:left="720"/>
        <w:jc w:val="both"/>
      </w:pPr>
      <w:r>
        <w:t>Целта на процеса е да опише стъпките по изтриване на вече публикувана собствена обява.</w:t>
      </w:r>
    </w:p>
    <w:p w:rsidR="00004C00" w:rsidRDefault="00004C00" w:rsidP="006B765C">
      <w:pPr>
        <w:pStyle w:val="Heading2"/>
        <w:jc w:val="both"/>
      </w:pPr>
      <w:bookmarkStart w:id="87" w:name="_Toc383432781"/>
      <w:r>
        <w:t>Актьори</w:t>
      </w:r>
      <w:bookmarkEnd w:id="87"/>
    </w:p>
    <w:p w:rsidR="00050185" w:rsidRDefault="00050185" w:rsidP="006B765C">
      <w:pPr>
        <w:pStyle w:val="ListParagraph"/>
        <w:numPr>
          <w:ilvl w:val="0"/>
          <w:numId w:val="23"/>
        </w:numPr>
        <w:jc w:val="both"/>
      </w:pPr>
      <w:r>
        <w:t>Физическо лице;</w:t>
      </w:r>
    </w:p>
    <w:p w:rsidR="00050185" w:rsidRPr="00050185" w:rsidRDefault="000E1452" w:rsidP="006B765C">
      <w:pPr>
        <w:pStyle w:val="ListParagraph"/>
        <w:numPr>
          <w:ilvl w:val="0"/>
          <w:numId w:val="23"/>
        </w:numPr>
        <w:jc w:val="both"/>
      </w:pPr>
      <w:r>
        <w:t>Юридическо лице /</w:t>
      </w:r>
      <w:r w:rsidR="00050185" w:rsidRPr="000E1452">
        <w:rPr>
          <w:lang w:val="en-US"/>
        </w:rPr>
        <w:t>Master</w:t>
      </w:r>
      <w:r w:rsidR="00050185">
        <w:t>/;</w:t>
      </w:r>
    </w:p>
    <w:p w:rsidR="00050185" w:rsidRPr="00050185" w:rsidRDefault="00050185" w:rsidP="006B765C">
      <w:pPr>
        <w:pStyle w:val="ListParagraph"/>
        <w:numPr>
          <w:ilvl w:val="0"/>
          <w:numId w:val="23"/>
        </w:numPr>
        <w:jc w:val="both"/>
      </w:pPr>
      <w:r>
        <w:t>Системата.</w:t>
      </w:r>
    </w:p>
    <w:p w:rsidR="00004C00" w:rsidRDefault="00004C00" w:rsidP="006B765C">
      <w:pPr>
        <w:pStyle w:val="Heading2"/>
        <w:jc w:val="both"/>
      </w:pPr>
      <w:bookmarkStart w:id="88" w:name="_Toc383432782"/>
      <w:r>
        <w:t>Собственик на процеса</w:t>
      </w:r>
      <w:bookmarkEnd w:id="88"/>
    </w:p>
    <w:p w:rsidR="00050185" w:rsidRPr="00050185" w:rsidRDefault="00050185" w:rsidP="006B765C">
      <w:pPr>
        <w:ind w:left="720"/>
        <w:jc w:val="both"/>
      </w:pPr>
      <w:r>
        <w:t>Собствени</w:t>
      </w:r>
      <w:r w:rsidR="00A418EE">
        <w:t>к на процеса е</w:t>
      </w:r>
      <w:r>
        <w:t xml:space="preserve"> физическото или юридическото лице, което желае да премахне обява от „Каталога“.</w:t>
      </w:r>
    </w:p>
    <w:p w:rsidR="00004C00" w:rsidRDefault="00004C00" w:rsidP="006B765C">
      <w:pPr>
        <w:pStyle w:val="Heading2"/>
        <w:jc w:val="both"/>
      </w:pPr>
      <w:bookmarkStart w:id="89" w:name="_Toc383432783"/>
      <w:r>
        <w:t>Описание на протичането на бизнес процеса</w:t>
      </w:r>
      <w:bookmarkEnd w:id="89"/>
    </w:p>
    <w:p w:rsidR="001F1600" w:rsidRPr="001F1600" w:rsidRDefault="001F1600" w:rsidP="006B765C">
      <w:pPr>
        <w:ind w:left="720"/>
        <w:jc w:val="both"/>
      </w:pPr>
      <w:r>
        <w:t xml:space="preserve">Преди стартирането на процеса потребителят трябва да е влязъл в профила си. Да е избрал „Моя каталог“. </w:t>
      </w:r>
    </w:p>
    <w:p w:rsidR="00A75513" w:rsidRDefault="001F1600" w:rsidP="006B765C">
      <w:pPr>
        <w:pStyle w:val="ListParagraph"/>
        <w:numPr>
          <w:ilvl w:val="0"/>
          <w:numId w:val="24"/>
        </w:numPr>
        <w:jc w:val="both"/>
      </w:pPr>
      <w:r>
        <w:t>Потребителя избира обявата</w:t>
      </w:r>
      <w:r w:rsidR="00A418EE">
        <w:t>,</w:t>
      </w:r>
      <w:r>
        <w:t xml:space="preserve"> която желае да изтрие и я изтрива;</w:t>
      </w:r>
    </w:p>
    <w:p w:rsidR="001F1600" w:rsidRDefault="001F1600" w:rsidP="006B765C">
      <w:pPr>
        <w:pStyle w:val="ListParagraph"/>
        <w:numPr>
          <w:ilvl w:val="0"/>
          <w:numId w:val="24"/>
        </w:numPr>
        <w:jc w:val="both"/>
      </w:pPr>
      <w:r>
        <w:t>Изисква се потвърждение за изтриване. Ако то е отрицателно обявата не се изтрива;</w:t>
      </w:r>
    </w:p>
    <w:p w:rsidR="001F1600" w:rsidRDefault="001F1600" w:rsidP="006B765C">
      <w:pPr>
        <w:pStyle w:val="ListParagraph"/>
        <w:numPr>
          <w:ilvl w:val="0"/>
          <w:numId w:val="24"/>
        </w:numPr>
        <w:jc w:val="both"/>
      </w:pPr>
      <w:r>
        <w:t>Ако потребителя желае да изтрие обявата системата проверява дали обявата в момента се изпълнява. Това означава друг потребител в този момент да е купувач по нея;</w:t>
      </w:r>
    </w:p>
    <w:p w:rsidR="001F1600" w:rsidRDefault="001F1600" w:rsidP="006B765C">
      <w:pPr>
        <w:pStyle w:val="ListParagraph"/>
        <w:numPr>
          <w:ilvl w:val="0"/>
          <w:numId w:val="24"/>
        </w:numPr>
        <w:jc w:val="both"/>
      </w:pPr>
      <w:r>
        <w:t>Ако се изпълнява</w:t>
      </w:r>
      <w:r w:rsidR="00A418EE">
        <w:t>,</w:t>
      </w:r>
      <w:r>
        <w:t xml:space="preserve"> триенето е неуспешно;</w:t>
      </w:r>
    </w:p>
    <w:p w:rsidR="001F1600" w:rsidRDefault="001F1600" w:rsidP="006B765C">
      <w:pPr>
        <w:pStyle w:val="ListParagraph"/>
        <w:numPr>
          <w:ilvl w:val="0"/>
          <w:numId w:val="24"/>
        </w:numPr>
        <w:jc w:val="both"/>
      </w:pPr>
      <w:r>
        <w:t>Ако не се изпълнява никаква поръчка</w:t>
      </w:r>
      <w:r w:rsidR="00A418EE">
        <w:t>,</w:t>
      </w:r>
      <w:r>
        <w:t xml:space="preserve"> то тогава системата я премахва от „Каталога“;</w:t>
      </w:r>
    </w:p>
    <w:p w:rsidR="001F1600" w:rsidRPr="001F1600" w:rsidRDefault="001F1600" w:rsidP="006B765C">
      <w:pPr>
        <w:pStyle w:val="ListParagraph"/>
        <w:numPr>
          <w:ilvl w:val="0"/>
          <w:numId w:val="24"/>
        </w:numPr>
        <w:jc w:val="both"/>
      </w:pPr>
      <w:r>
        <w:t xml:space="preserve">Системата изписва съобщение за успешно изтриване. </w:t>
      </w:r>
    </w:p>
    <w:p w:rsidR="001F1600" w:rsidRDefault="001F1600" w:rsidP="006B765C">
      <w:pPr>
        <w:jc w:val="both"/>
      </w:pPr>
    </w:p>
    <w:p w:rsidR="001F1600" w:rsidRPr="001F1600" w:rsidRDefault="001F1600" w:rsidP="001F1600">
      <w:pPr>
        <w:sectPr w:rsidR="001F1600" w:rsidRPr="001F1600" w:rsidSect="00E123BB">
          <w:pgSz w:w="12240" w:h="15840" w:code="1"/>
          <w:pgMar w:top="1440" w:right="1440" w:bottom="1440" w:left="1440" w:header="709" w:footer="709" w:gutter="0"/>
          <w:cols w:space="708"/>
          <w:docGrid w:linePitch="272"/>
        </w:sectPr>
      </w:pPr>
    </w:p>
    <w:p w:rsidR="00004C00" w:rsidRDefault="00004C00" w:rsidP="006C226A">
      <w:pPr>
        <w:pStyle w:val="Heading2"/>
      </w:pPr>
      <w:bookmarkStart w:id="90" w:name="_Toc383432784"/>
      <w:r>
        <w:lastRenderedPageBreak/>
        <w:t>Възможности</w:t>
      </w:r>
      <w:bookmarkEnd w:id="90"/>
    </w:p>
    <w:p w:rsidR="008724B2" w:rsidRPr="008724B2" w:rsidRDefault="001F1600" w:rsidP="00050185">
      <w:pPr>
        <w:jc w:val="center"/>
      </w:pPr>
      <w:r>
        <w:rPr>
          <w:noProof/>
          <w:lang w:eastAsia="bg-BG"/>
        </w:rPr>
        <w:drawing>
          <wp:inline distT="0" distB="0" distL="0" distR="0" wp14:anchorId="2B82CCA2" wp14:editId="53F1375F">
            <wp:extent cx="8367623" cy="541037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7923" cy="541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C00" w:rsidRPr="00004C00" w:rsidRDefault="00004C00" w:rsidP="00004C00">
      <w:pPr>
        <w:pStyle w:val="Caption"/>
        <w:jc w:val="center"/>
      </w:pPr>
      <w:r>
        <w:t xml:space="preserve">Фигура </w:t>
      </w:r>
      <w:r w:rsidR="00147190">
        <w:fldChar w:fldCharType="begin"/>
      </w:r>
      <w:r w:rsidR="00147190">
        <w:instrText xml:space="preserve"> SEQ Figure \* ARABIC </w:instrText>
      </w:r>
      <w:r w:rsidR="00147190">
        <w:fldChar w:fldCharType="separate"/>
      </w:r>
      <w:r w:rsidR="00C968C7">
        <w:rPr>
          <w:noProof/>
        </w:rPr>
        <w:t>10</w:t>
      </w:r>
      <w:r w:rsidR="00147190">
        <w:rPr>
          <w:noProof/>
        </w:rPr>
        <w:fldChar w:fldCharType="end"/>
      </w:r>
      <w:r>
        <w:t xml:space="preserve"> Изтриване на </w:t>
      </w:r>
      <w:r w:rsidR="009128D3">
        <w:t>обява</w:t>
      </w:r>
    </w:p>
    <w:p w:rsidR="00004C00" w:rsidRDefault="00004C00" w:rsidP="00004C00">
      <w:pPr>
        <w:pStyle w:val="Heading1"/>
        <w:numPr>
          <w:ilvl w:val="0"/>
          <w:numId w:val="0"/>
        </w:numPr>
        <w:ind w:left="720"/>
        <w:sectPr w:rsidR="00004C00" w:rsidSect="00004C00">
          <w:pgSz w:w="15840" w:h="12240" w:orient="landscape" w:code="1"/>
          <w:pgMar w:top="1440" w:right="1440" w:bottom="1440" w:left="1440" w:header="709" w:footer="709" w:gutter="0"/>
          <w:cols w:space="708"/>
          <w:docGrid w:linePitch="272"/>
        </w:sectPr>
      </w:pPr>
    </w:p>
    <w:p w:rsidR="00004C00" w:rsidRDefault="00004C00" w:rsidP="006B765C">
      <w:pPr>
        <w:pStyle w:val="Heading1"/>
        <w:jc w:val="both"/>
      </w:pPr>
      <w:bookmarkStart w:id="91" w:name="_Toc383432785"/>
      <w:r>
        <w:lastRenderedPageBreak/>
        <w:t xml:space="preserve">Бизнес процес – </w:t>
      </w:r>
      <w:r w:rsidR="001651A4">
        <w:t>Търсене в каталог</w:t>
      </w:r>
      <w:bookmarkEnd w:id="91"/>
    </w:p>
    <w:p w:rsidR="00004C00" w:rsidRDefault="00004C00" w:rsidP="006B765C">
      <w:pPr>
        <w:pStyle w:val="Heading2"/>
        <w:jc w:val="both"/>
      </w:pPr>
      <w:bookmarkStart w:id="92" w:name="_Toc383432786"/>
      <w:r>
        <w:t>Цел</w:t>
      </w:r>
      <w:bookmarkEnd w:id="92"/>
    </w:p>
    <w:p w:rsidR="001651A4" w:rsidRPr="001651A4" w:rsidRDefault="001651A4" w:rsidP="006B765C">
      <w:pPr>
        <w:ind w:left="720"/>
        <w:jc w:val="both"/>
      </w:pPr>
      <w:r>
        <w:t>Целта на процес</w:t>
      </w:r>
      <w:r w:rsidR="00A418EE">
        <w:t>а е да опише стъпките необходими</w:t>
      </w:r>
      <w:r>
        <w:t xml:space="preserve"> за успешно търсене в системата, независимо дали потребителя е анонимен, физическо или юридическо лице.</w:t>
      </w:r>
    </w:p>
    <w:p w:rsidR="00004C00" w:rsidRDefault="00004C00" w:rsidP="006B765C">
      <w:pPr>
        <w:pStyle w:val="Heading2"/>
        <w:jc w:val="both"/>
      </w:pPr>
      <w:bookmarkStart w:id="93" w:name="_Toc383432787"/>
      <w:r>
        <w:t>Актьори</w:t>
      </w:r>
      <w:bookmarkEnd w:id="93"/>
    </w:p>
    <w:p w:rsidR="001651A4" w:rsidRDefault="001651A4" w:rsidP="006B765C">
      <w:pPr>
        <w:pStyle w:val="ListParagraph"/>
        <w:numPr>
          <w:ilvl w:val="0"/>
          <w:numId w:val="25"/>
        </w:numPr>
        <w:jc w:val="both"/>
      </w:pPr>
      <w:r>
        <w:t>Анонимен потребител;</w:t>
      </w:r>
    </w:p>
    <w:p w:rsidR="001651A4" w:rsidRDefault="001651A4" w:rsidP="006B765C">
      <w:pPr>
        <w:pStyle w:val="ListParagraph"/>
        <w:numPr>
          <w:ilvl w:val="0"/>
          <w:numId w:val="25"/>
        </w:numPr>
        <w:jc w:val="both"/>
      </w:pPr>
      <w:r>
        <w:t>Потребител;</w:t>
      </w:r>
    </w:p>
    <w:p w:rsidR="001651A4" w:rsidRPr="001651A4" w:rsidRDefault="001651A4" w:rsidP="006B765C">
      <w:pPr>
        <w:pStyle w:val="ListParagraph"/>
        <w:numPr>
          <w:ilvl w:val="0"/>
          <w:numId w:val="25"/>
        </w:numPr>
        <w:jc w:val="both"/>
      </w:pPr>
      <w:r>
        <w:t>Системата.</w:t>
      </w:r>
    </w:p>
    <w:p w:rsidR="00004C00" w:rsidRDefault="00004C00" w:rsidP="006B765C">
      <w:pPr>
        <w:pStyle w:val="Heading2"/>
        <w:jc w:val="both"/>
      </w:pPr>
      <w:bookmarkStart w:id="94" w:name="_Toc383432788"/>
      <w:r>
        <w:t>Собственик на процеса</w:t>
      </w:r>
      <w:bookmarkEnd w:id="94"/>
    </w:p>
    <w:p w:rsidR="001651A4" w:rsidRPr="001651A4" w:rsidRDefault="001651A4" w:rsidP="006B765C">
      <w:pPr>
        <w:ind w:left="720"/>
        <w:jc w:val="both"/>
      </w:pPr>
      <w:r>
        <w:t>Собственик на процеса е всеки потребител желаещ да извърши търсене.</w:t>
      </w:r>
    </w:p>
    <w:p w:rsidR="007956E6" w:rsidRDefault="00004C00" w:rsidP="006B765C">
      <w:pPr>
        <w:pStyle w:val="Heading2"/>
        <w:jc w:val="both"/>
      </w:pPr>
      <w:bookmarkStart w:id="95" w:name="_Toc383432789"/>
      <w:r>
        <w:t>Описание на протичането на бизнес процеса</w:t>
      </w:r>
      <w:bookmarkEnd w:id="95"/>
    </w:p>
    <w:p w:rsidR="001651A4" w:rsidRDefault="001651A4" w:rsidP="006B765C">
      <w:pPr>
        <w:pStyle w:val="ListParagraph"/>
        <w:numPr>
          <w:ilvl w:val="0"/>
          <w:numId w:val="26"/>
        </w:numPr>
        <w:jc w:val="both"/>
      </w:pPr>
      <w:r>
        <w:t>Първоначално потребителят трябва да зададе критерии на търсенето;</w:t>
      </w:r>
    </w:p>
    <w:p w:rsidR="001651A4" w:rsidRDefault="001651A4" w:rsidP="006B765C">
      <w:pPr>
        <w:pStyle w:val="ListParagraph"/>
        <w:numPr>
          <w:ilvl w:val="0"/>
          <w:numId w:val="26"/>
        </w:numPr>
        <w:jc w:val="both"/>
      </w:pPr>
      <w:r>
        <w:t>Системата обработва информацията;</w:t>
      </w:r>
    </w:p>
    <w:p w:rsidR="001651A4" w:rsidRDefault="001651A4" w:rsidP="006B765C">
      <w:pPr>
        <w:pStyle w:val="ListParagraph"/>
        <w:numPr>
          <w:ilvl w:val="0"/>
          <w:numId w:val="26"/>
        </w:numPr>
        <w:jc w:val="both"/>
      </w:pPr>
      <w:r>
        <w:t>Ако не е открила съвпадение изписва съобщение,че няма намерени резултати;</w:t>
      </w:r>
    </w:p>
    <w:p w:rsidR="001651A4" w:rsidRPr="001651A4" w:rsidRDefault="001651A4" w:rsidP="006B765C">
      <w:pPr>
        <w:pStyle w:val="ListParagraph"/>
        <w:numPr>
          <w:ilvl w:val="0"/>
          <w:numId w:val="26"/>
        </w:numPr>
        <w:jc w:val="both"/>
      </w:pPr>
      <w:r>
        <w:t>Ако е открила съвпадения в базата данни</w:t>
      </w:r>
      <w:r w:rsidR="00A418EE">
        <w:t>,</w:t>
      </w:r>
      <w:r>
        <w:t xml:space="preserve"> генерира списък с резултата и той се показва на потребителя.</w:t>
      </w:r>
    </w:p>
    <w:p w:rsidR="001651A4" w:rsidRPr="00FC4DE1" w:rsidRDefault="001651A4" w:rsidP="001651A4">
      <w:pPr>
        <w:sectPr w:rsidR="001651A4" w:rsidRPr="00FC4DE1" w:rsidSect="00E123BB">
          <w:pgSz w:w="12240" w:h="15840" w:code="1"/>
          <w:pgMar w:top="1440" w:right="1440" w:bottom="1440" w:left="1440" w:header="709" w:footer="709" w:gutter="0"/>
          <w:cols w:space="708"/>
          <w:docGrid w:linePitch="272"/>
        </w:sectPr>
      </w:pPr>
    </w:p>
    <w:p w:rsidR="007956E6" w:rsidRDefault="007956E6" w:rsidP="007956E6">
      <w:pPr>
        <w:pStyle w:val="Heading2"/>
      </w:pPr>
      <w:bookmarkStart w:id="96" w:name="_Toc383432790"/>
      <w:r>
        <w:lastRenderedPageBreak/>
        <w:t>Възможности</w:t>
      </w:r>
      <w:bookmarkEnd w:id="96"/>
    </w:p>
    <w:p w:rsidR="007956E6" w:rsidRDefault="00FC4DE1" w:rsidP="007956E6">
      <w:pPr>
        <w:keepNext/>
        <w:jc w:val="center"/>
      </w:pPr>
      <w:r>
        <w:rPr>
          <w:noProof/>
          <w:lang w:eastAsia="bg-BG"/>
        </w:rPr>
        <w:drawing>
          <wp:inline distT="0" distB="0" distL="0" distR="0" wp14:anchorId="67E618A7" wp14:editId="014CBECD">
            <wp:extent cx="6452870" cy="515874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87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6E6" w:rsidRPr="00FC4DE1" w:rsidRDefault="007956E6" w:rsidP="007956E6">
      <w:pPr>
        <w:pStyle w:val="Caption"/>
        <w:jc w:val="center"/>
      </w:pPr>
      <w:r>
        <w:t xml:space="preserve">Фигура </w:t>
      </w:r>
      <w:r w:rsidR="00147190">
        <w:fldChar w:fldCharType="begin"/>
      </w:r>
      <w:r w:rsidR="00147190">
        <w:instrText xml:space="preserve"> SEQ Figure \* ARABIC </w:instrText>
      </w:r>
      <w:r w:rsidR="00147190">
        <w:fldChar w:fldCharType="separate"/>
      </w:r>
      <w:r w:rsidR="00C968C7">
        <w:rPr>
          <w:noProof/>
        </w:rPr>
        <w:t>11</w:t>
      </w:r>
      <w:r w:rsidR="00147190">
        <w:rPr>
          <w:noProof/>
        </w:rPr>
        <w:fldChar w:fldCharType="end"/>
      </w:r>
      <w:r w:rsidR="00FC4DE1">
        <w:t>Търсене в каталог</w:t>
      </w:r>
    </w:p>
    <w:p w:rsidR="007956E6" w:rsidRDefault="007956E6" w:rsidP="001E49B0">
      <w:pPr>
        <w:pStyle w:val="Heading1"/>
        <w:sectPr w:rsidR="007956E6" w:rsidSect="007956E6">
          <w:pgSz w:w="15840" w:h="12240" w:orient="landscape" w:code="1"/>
          <w:pgMar w:top="1440" w:right="1440" w:bottom="1440" w:left="1440" w:header="709" w:footer="709" w:gutter="0"/>
          <w:cols w:space="708"/>
          <w:docGrid w:linePitch="272"/>
        </w:sectPr>
      </w:pPr>
    </w:p>
    <w:p w:rsidR="00E21344" w:rsidRDefault="00E21344" w:rsidP="006B765C">
      <w:pPr>
        <w:pStyle w:val="Heading1"/>
        <w:jc w:val="both"/>
      </w:pPr>
      <w:bookmarkStart w:id="97" w:name="_Toc383432791"/>
      <w:r>
        <w:lastRenderedPageBreak/>
        <w:t>Бизнес процес – Покупко-продажба</w:t>
      </w:r>
      <w:bookmarkEnd w:id="97"/>
    </w:p>
    <w:p w:rsidR="00E21344" w:rsidRDefault="00E21344" w:rsidP="006B765C">
      <w:pPr>
        <w:pStyle w:val="Heading2"/>
        <w:jc w:val="both"/>
      </w:pPr>
      <w:bookmarkStart w:id="98" w:name="_Toc383432792"/>
      <w:r>
        <w:t>Цел</w:t>
      </w:r>
      <w:bookmarkEnd w:id="98"/>
    </w:p>
    <w:p w:rsidR="00E21344" w:rsidRPr="00D909E1" w:rsidRDefault="00E21344" w:rsidP="006B765C">
      <w:pPr>
        <w:ind w:left="720"/>
        <w:jc w:val="both"/>
      </w:pPr>
      <w:r>
        <w:t>Процесът</w:t>
      </w:r>
      <w:r w:rsidRPr="00E768A5">
        <w:t xml:space="preserve"> описва покупко-продажба</w:t>
      </w:r>
      <w:r>
        <w:t>та на артикул в системата</w:t>
      </w:r>
      <w:r w:rsidRPr="00E768A5">
        <w:t>.</w:t>
      </w:r>
      <w:r>
        <w:t xml:space="preserve"> Целта е да се разгледат взаимодействията на система, купувача и продавача.</w:t>
      </w:r>
    </w:p>
    <w:p w:rsidR="00E21344" w:rsidRDefault="00E21344" w:rsidP="006B765C">
      <w:pPr>
        <w:pStyle w:val="Heading2"/>
        <w:jc w:val="both"/>
      </w:pPr>
      <w:bookmarkStart w:id="99" w:name="_Toc383432793"/>
      <w:r>
        <w:t>Актьори /участници/</w:t>
      </w:r>
      <w:bookmarkEnd w:id="99"/>
    </w:p>
    <w:p w:rsidR="00E21344" w:rsidRDefault="00E21344" w:rsidP="006B765C">
      <w:pPr>
        <w:pStyle w:val="ListParagraph"/>
        <w:numPr>
          <w:ilvl w:val="0"/>
          <w:numId w:val="9"/>
        </w:numPr>
        <w:jc w:val="both"/>
      </w:pPr>
      <w:r>
        <w:t>Купувач;</w:t>
      </w:r>
    </w:p>
    <w:p w:rsidR="00E21344" w:rsidRDefault="00E21344" w:rsidP="006B765C">
      <w:pPr>
        <w:pStyle w:val="ListParagraph"/>
        <w:numPr>
          <w:ilvl w:val="0"/>
          <w:numId w:val="9"/>
        </w:numPr>
        <w:jc w:val="both"/>
      </w:pPr>
      <w:r>
        <w:t>Продавач;</w:t>
      </w:r>
    </w:p>
    <w:p w:rsidR="00E21344" w:rsidRPr="00544D5D" w:rsidRDefault="00E21344" w:rsidP="006B765C">
      <w:pPr>
        <w:pStyle w:val="ListParagraph"/>
        <w:numPr>
          <w:ilvl w:val="0"/>
          <w:numId w:val="9"/>
        </w:numPr>
        <w:jc w:val="both"/>
      </w:pPr>
      <w:r>
        <w:t>Системата.</w:t>
      </w:r>
    </w:p>
    <w:p w:rsidR="00E21344" w:rsidRDefault="00E21344" w:rsidP="006B765C">
      <w:pPr>
        <w:pStyle w:val="Heading2"/>
        <w:jc w:val="both"/>
      </w:pPr>
      <w:bookmarkStart w:id="100" w:name="_Toc383432794"/>
      <w:r>
        <w:t>Собственик на процеса</w:t>
      </w:r>
      <w:bookmarkEnd w:id="100"/>
    </w:p>
    <w:p w:rsidR="00E21344" w:rsidRPr="00544D5D" w:rsidRDefault="00E21344" w:rsidP="006B765C">
      <w:pPr>
        <w:ind w:left="720"/>
        <w:jc w:val="both"/>
      </w:pPr>
      <w:r>
        <w:t xml:space="preserve">Собственик на процеса е купувача. Той проявява инициативата да закупи дадена стока. </w:t>
      </w:r>
    </w:p>
    <w:p w:rsidR="00E21344" w:rsidRDefault="00E21344" w:rsidP="006B765C">
      <w:pPr>
        <w:pStyle w:val="Heading2"/>
        <w:jc w:val="both"/>
      </w:pPr>
      <w:bookmarkStart w:id="101" w:name="_Toc383432795"/>
      <w:r>
        <w:t>Описание на бизнес процеса</w:t>
      </w:r>
      <w:bookmarkEnd w:id="101"/>
    </w:p>
    <w:p w:rsidR="00E21344" w:rsidRDefault="00E21344" w:rsidP="006B765C">
      <w:pPr>
        <w:ind w:left="720"/>
        <w:jc w:val="both"/>
      </w:pPr>
      <w:r>
        <w:t>На входа на процеса потребителят /ФЛ или ЮЛ/ трябва да се е вписал в системата.</w:t>
      </w:r>
    </w:p>
    <w:p w:rsidR="00E21344" w:rsidRDefault="00E21344" w:rsidP="006B765C">
      <w:pPr>
        <w:pStyle w:val="ListParagraph"/>
        <w:numPr>
          <w:ilvl w:val="0"/>
          <w:numId w:val="10"/>
        </w:numPr>
        <w:jc w:val="both"/>
      </w:pPr>
      <w:r>
        <w:t>Потребителя избира артикул от „Каталога“ или „Количката</w:t>
      </w:r>
      <w:r w:rsidR="002C73D0">
        <w:t>”</w:t>
      </w:r>
      <w:r>
        <w:t>;</w:t>
      </w:r>
    </w:p>
    <w:p w:rsidR="00E21344" w:rsidRDefault="00E21344" w:rsidP="006B765C">
      <w:pPr>
        <w:pStyle w:val="ListParagraph"/>
        <w:numPr>
          <w:ilvl w:val="0"/>
          <w:numId w:val="10"/>
        </w:numPr>
        <w:jc w:val="both"/>
      </w:pPr>
      <w:r>
        <w:t>Решава дали ще го купи или не;</w:t>
      </w:r>
    </w:p>
    <w:p w:rsidR="00E21344" w:rsidRDefault="00E21344" w:rsidP="006B765C">
      <w:pPr>
        <w:pStyle w:val="ListParagraph"/>
        <w:numPr>
          <w:ilvl w:val="0"/>
          <w:numId w:val="10"/>
        </w:numPr>
        <w:jc w:val="both"/>
      </w:pPr>
      <w:r>
        <w:t>Ако няма да го закупи сега</w:t>
      </w:r>
      <w:r w:rsidR="002C73D0">
        <w:t>, процесът</w:t>
      </w:r>
      <w:r>
        <w:t xml:space="preserve"> приключва;</w:t>
      </w:r>
    </w:p>
    <w:p w:rsidR="00E21344" w:rsidRPr="000D0B41" w:rsidRDefault="00E21344" w:rsidP="006B765C">
      <w:pPr>
        <w:pStyle w:val="ListParagraph"/>
        <w:numPr>
          <w:ilvl w:val="0"/>
          <w:numId w:val="10"/>
        </w:numPr>
        <w:jc w:val="both"/>
      </w:pPr>
      <w:r>
        <w:t>Ако потребителят реши да закупи артикула</w:t>
      </w:r>
      <w:r w:rsidR="002C73D0">
        <w:t>,</w:t>
      </w:r>
      <w:r>
        <w:t xml:space="preserve"> се провер</w:t>
      </w:r>
      <w:r w:rsidR="000D0B41">
        <w:t xml:space="preserve">ява дали има налични количества. </w:t>
      </w:r>
      <w:r w:rsidRPr="000D0B41">
        <w:t>Ако няма поръчката не се прави;</w:t>
      </w:r>
    </w:p>
    <w:p w:rsidR="000D0B41" w:rsidRDefault="000D0B41" w:rsidP="006B765C">
      <w:pPr>
        <w:pStyle w:val="ListParagraph"/>
        <w:numPr>
          <w:ilvl w:val="0"/>
          <w:numId w:val="10"/>
        </w:numPr>
        <w:jc w:val="both"/>
      </w:pPr>
      <w:r w:rsidRPr="000D0B41">
        <w:t>Ако има коли</w:t>
      </w:r>
      <w:r>
        <w:t>чество</w:t>
      </w:r>
      <w:r w:rsidR="002C73D0">
        <w:t>,</w:t>
      </w:r>
      <w:r w:rsidRPr="000D0B41">
        <w:t xml:space="preserve"> се</w:t>
      </w:r>
      <w:r w:rsidR="002C73D0">
        <w:t xml:space="preserve"> избир</w:t>
      </w:r>
      <w:r>
        <w:t>а</w:t>
      </w:r>
      <w:r w:rsidRPr="000D0B41">
        <w:t xml:space="preserve"> метод на плащане</w:t>
      </w:r>
      <w:r>
        <w:t>;</w:t>
      </w:r>
    </w:p>
    <w:p w:rsidR="00E21344" w:rsidRPr="000D0B41" w:rsidRDefault="000D0B41" w:rsidP="006B765C">
      <w:pPr>
        <w:pStyle w:val="ListParagraph"/>
        <w:numPr>
          <w:ilvl w:val="0"/>
          <w:numId w:val="10"/>
        </w:numPr>
        <w:jc w:val="both"/>
      </w:pPr>
      <w:r>
        <w:t>Потвърждава се поръчката;</w:t>
      </w:r>
    </w:p>
    <w:p w:rsidR="00E21344" w:rsidRDefault="00E21344" w:rsidP="006B765C">
      <w:pPr>
        <w:pStyle w:val="ListParagraph"/>
        <w:numPr>
          <w:ilvl w:val="0"/>
          <w:numId w:val="10"/>
        </w:numPr>
        <w:jc w:val="both"/>
      </w:pPr>
      <w:r>
        <w:t>Системата информира продавача за продажбата и му изпраща необходимата му информация за изпращането на пратката;</w:t>
      </w:r>
    </w:p>
    <w:p w:rsidR="00E21344" w:rsidRDefault="00E21344" w:rsidP="006B765C">
      <w:pPr>
        <w:pStyle w:val="ListParagraph"/>
        <w:numPr>
          <w:ilvl w:val="0"/>
          <w:numId w:val="10"/>
        </w:numPr>
        <w:jc w:val="both"/>
      </w:pPr>
      <w:r>
        <w:t>Продавача уведомява системата, че пратката е пратена и ако е наличен код за проследяване на пратката;</w:t>
      </w:r>
    </w:p>
    <w:p w:rsidR="00E21344" w:rsidRPr="00D909E1" w:rsidRDefault="00E21344" w:rsidP="006B765C">
      <w:pPr>
        <w:pStyle w:val="ListParagraph"/>
        <w:numPr>
          <w:ilvl w:val="0"/>
          <w:numId w:val="10"/>
        </w:numPr>
        <w:jc w:val="both"/>
      </w:pPr>
      <w:r>
        <w:t xml:space="preserve">Системата изпраща съобщение до купувача за статуса на поръчката. </w:t>
      </w:r>
    </w:p>
    <w:p w:rsidR="00E21344" w:rsidRDefault="00E21344" w:rsidP="006B765C">
      <w:pPr>
        <w:jc w:val="both"/>
      </w:pPr>
    </w:p>
    <w:p w:rsidR="00E21344" w:rsidRDefault="00E21344" w:rsidP="00E21344">
      <w:pPr>
        <w:keepNext/>
        <w:sectPr w:rsidR="00E21344" w:rsidSect="00E123BB">
          <w:pgSz w:w="12240" w:h="15840" w:code="1"/>
          <w:pgMar w:top="1440" w:right="1440" w:bottom="1440" w:left="1440" w:header="709" w:footer="709" w:gutter="0"/>
          <w:cols w:space="708"/>
          <w:docGrid w:linePitch="272"/>
        </w:sectPr>
      </w:pPr>
    </w:p>
    <w:p w:rsidR="00E21344" w:rsidRDefault="00E21344" w:rsidP="00E21344">
      <w:pPr>
        <w:pStyle w:val="Heading2"/>
        <w:rPr>
          <w:noProof/>
          <w:lang w:eastAsia="bg-BG"/>
        </w:rPr>
      </w:pPr>
      <w:bookmarkStart w:id="102" w:name="_Toc383432796"/>
      <w:r>
        <w:rPr>
          <w:noProof/>
          <w:lang w:eastAsia="bg-BG"/>
        </w:rPr>
        <w:lastRenderedPageBreak/>
        <w:t>Възможност</w:t>
      </w:r>
      <w:bookmarkEnd w:id="102"/>
    </w:p>
    <w:p w:rsidR="00E21344" w:rsidRDefault="009D7C6C" w:rsidP="00E21344">
      <w:pPr>
        <w:keepNext/>
        <w:jc w:val="center"/>
      </w:pPr>
      <w:r>
        <w:rPr>
          <w:noProof/>
          <w:lang w:eastAsia="bg-BG"/>
        </w:rPr>
        <w:drawing>
          <wp:inline distT="0" distB="0" distL="0" distR="0">
            <wp:extent cx="8229600" cy="544090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44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344" w:rsidRPr="00E67AA5" w:rsidRDefault="00E21344" w:rsidP="00E21344">
      <w:pPr>
        <w:pStyle w:val="Caption"/>
        <w:jc w:val="center"/>
      </w:pPr>
      <w:r>
        <w:t xml:space="preserve">Фигура </w:t>
      </w:r>
      <w:r w:rsidR="00147190">
        <w:fldChar w:fldCharType="begin"/>
      </w:r>
      <w:r w:rsidR="00147190">
        <w:instrText xml:space="preserve"> SEQ Figure \* ARABIC </w:instrText>
      </w:r>
      <w:r w:rsidR="00147190">
        <w:fldChar w:fldCharType="separate"/>
      </w:r>
      <w:r w:rsidR="00C968C7">
        <w:rPr>
          <w:noProof/>
        </w:rPr>
        <w:t>12</w:t>
      </w:r>
      <w:r w:rsidR="00147190">
        <w:rPr>
          <w:noProof/>
        </w:rPr>
        <w:fldChar w:fldCharType="end"/>
      </w:r>
      <w:r>
        <w:t xml:space="preserve"> Покупко-продажба</w:t>
      </w:r>
    </w:p>
    <w:p w:rsidR="00C6205E" w:rsidRDefault="00C6205E" w:rsidP="001E49B0">
      <w:pPr>
        <w:pStyle w:val="Heading1"/>
        <w:sectPr w:rsidR="00C6205E" w:rsidSect="00C6205E">
          <w:pgSz w:w="15840" w:h="12240" w:orient="landscape" w:code="1"/>
          <w:pgMar w:top="1440" w:right="1440" w:bottom="1440" w:left="1440" w:header="709" w:footer="709" w:gutter="0"/>
          <w:cols w:space="708"/>
          <w:docGrid w:linePitch="272"/>
        </w:sectPr>
      </w:pPr>
    </w:p>
    <w:p w:rsidR="000D0B41" w:rsidRDefault="000D0B41" w:rsidP="006B765C">
      <w:pPr>
        <w:pStyle w:val="Heading1"/>
        <w:jc w:val="both"/>
      </w:pPr>
      <w:bookmarkStart w:id="103" w:name="_Toc383432797"/>
      <w:r>
        <w:lastRenderedPageBreak/>
        <w:t>Бизнес процес – Извършване на плащане</w:t>
      </w:r>
      <w:bookmarkEnd w:id="103"/>
    </w:p>
    <w:p w:rsidR="000D0B41" w:rsidRDefault="000D0B41" w:rsidP="006B765C">
      <w:pPr>
        <w:pStyle w:val="Heading2"/>
        <w:jc w:val="both"/>
      </w:pPr>
      <w:bookmarkStart w:id="104" w:name="_Toc383432798"/>
      <w:r>
        <w:t>Цел</w:t>
      </w:r>
      <w:bookmarkEnd w:id="104"/>
    </w:p>
    <w:p w:rsidR="000D0B41" w:rsidRPr="000D0B41" w:rsidRDefault="000D0B41" w:rsidP="006B765C">
      <w:pPr>
        <w:ind w:left="720"/>
        <w:jc w:val="both"/>
      </w:pPr>
      <w:r>
        <w:t xml:space="preserve">Целта на процеса е да опише </w:t>
      </w:r>
      <w:r w:rsidR="007E075C">
        <w:t>процеса по извършването на плаща</w:t>
      </w:r>
      <w:r>
        <w:t>не.</w:t>
      </w:r>
    </w:p>
    <w:p w:rsidR="000D0B41" w:rsidRDefault="000D0B41" w:rsidP="006B765C">
      <w:pPr>
        <w:pStyle w:val="Heading2"/>
        <w:jc w:val="both"/>
      </w:pPr>
      <w:bookmarkStart w:id="105" w:name="_Toc383432799"/>
      <w:r>
        <w:t>Актьори /участници/</w:t>
      </w:r>
      <w:bookmarkEnd w:id="105"/>
    </w:p>
    <w:p w:rsidR="000D0B41" w:rsidRDefault="000D0B41" w:rsidP="006B765C">
      <w:pPr>
        <w:pStyle w:val="ListParagraph"/>
        <w:numPr>
          <w:ilvl w:val="0"/>
          <w:numId w:val="27"/>
        </w:numPr>
        <w:jc w:val="both"/>
      </w:pPr>
      <w:r>
        <w:t>Системата;</w:t>
      </w:r>
    </w:p>
    <w:p w:rsidR="000D0B41" w:rsidRPr="000D0B41" w:rsidRDefault="000D0B41" w:rsidP="006B765C">
      <w:pPr>
        <w:pStyle w:val="ListParagraph"/>
        <w:numPr>
          <w:ilvl w:val="0"/>
          <w:numId w:val="27"/>
        </w:numPr>
        <w:jc w:val="both"/>
      </w:pPr>
      <w:r>
        <w:t>Банка.</w:t>
      </w:r>
    </w:p>
    <w:p w:rsidR="000D0B41" w:rsidRDefault="000D0B41" w:rsidP="006B765C">
      <w:pPr>
        <w:pStyle w:val="Heading2"/>
        <w:jc w:val="both"/>
      </w:pPr>
      <w:bookmarkStart w:id="106" w:name="_Toc383432800"/>
      <w:r>
        <w:t>Собственик на процеса</w:t>
      </w:r>
      <w:bookmarkEnd w:id="106"/>
    </w:p>
    <w:p w:rsidR="000D0B41" w:rsidRPr="000D0B41" w:rsidRDefault="000D0B41" w:rsidP="006B765C">
      <w:pPr>
        <w:ind w:left="720"/>
        <w:jc w:val="both"/>
      </w:pPr>
      <w:r>
        <w:t xml:space="preserve">Собственик на процеса е системата, защото тя се обръща за съдействие към банката. </w:t>
      </w:r>
    </w:p>
    <w:p w:rsidR="000D0B41" w:rsidRDefault="000D0B41" w:rsidP="006B765C">
      <w:pPr>
        <w:pStyle w:val="Heading2"/>
        <w:jc w:val="both"/>
      </w:pPr>
      <w:bookmarkStart w:id="107" w:name="_Toc383432801"/>
      <w:r>
        <w:t>Описание на работата на процеса</w:t>
      </w:r>
      <w:bookmarkEnd w:id="107"/>
    </w:p>
    <w:p w:rsidR="00077FF1" w:rsidRDefault="00077FF1" w:rsidP="006B765C">
      <w:pPr>
        <w:pStyle w:val="ListParagraph"/>
        <w:numPr>
          <w:ilvl w:val="0"/>
          <w:numId w:val="28"/>
        </w:numPr>
        <w:jc w:val="both"/>
      </w:pPr>
      <w:r>
        <w:t>Системата калкулира сумата необходима за закупуването на един или няколко артикула. Информацията се изпраща на банката на потребителя;</w:t>
      </w:r>
    </w:p>
    <w:p w:rsidR="00077FF1" w:rsidRDefault="00077FF1" w:rsidP="006B765C">
      <w:pPr>
        <w:pStyle w:val="ListParagraph"/>
        <w:numPr>
          <w:ilvl w:val="0"/>
          <w:numId w:val="28"/>
        </w:numPr>
        <w:jc w:val="both"/>
      </w:pPr>
      <w:r>
        <w:t>Банката отговаря дали има наличните средства</w:t>
      </w:r>
      <w:r w:rsidR="00857143">
        <w:t>;</w:t>
      </w:r>
    </w:p>
    <w:p w:rsidR="00857143" w:rsidRDefault="00857143" w:rsidP="006B765C">
      <w:pPr>
        <w:pStyle w:val="ListParagraph"/>
        <w:numPr>
          <w:ilvl w:val="0"/>
          <w:numId w:val="28"/>
        </w:numPr>
        <w:jc w:val="both"/>
      </w:pPr>
      <w:r>
        <w:t>Ако не са налични плащането е неуспешно и поръчката не е се осъществява;</w:t>
      </w:r>
    </w:p>
    <w:p w:rsidR="00857143" w:rsidRPr="00077FF1" w:rsidRDefault="00857143" w:rsidP="006B765C">
      <w:pPr>
        <w:pStyle w:val="ListParagraph"/>
        <w:numPr>
          <w:ilvl w:val="0"/>
          <w:numId w:val="28"/>
        </w:numPr>
        <w:jc w:val="both"/>
      </w:pPr>
      <w:r>
        <w:t>Ако парите са налични</w:t>
      </w:r>
      <w:r w:rsidR="002C73D0">
        <w:t>,</w:t>
      </w:r>
      <w:r>
        <w:t xml:space="preserve"> плащането се осъществява.</w:t>
      </w:r>
    </w:p>
    <w:p w:rsidR="00077FF1" w:rsidRDefault="00077FF1" w:rsidP="006B765C">
      <w:pPr>
        <w:jc w:val="both"/>
      </w:pPr>
    </w:p>
    <w:p w:rsidR="00077FF1" w:rsidRPr="00077FF1" w:rsidRDefault="00077FF1" w:rsidP="00077FF1">
      <w:pPr>
        <w:sectPr w:rsidR="00077FF1" w:rsidRPr="00077FF1" w:rsidSect="00E123BB">
          <w:pgSz w:w="12240" w:h="15840" w:code="1"/>
          <w:pgMar w:top="1440" w:right="1440" w:bottom="1440" w:left="1440" w:header="709" w:footer="709" w:gutter="0"/>
          <w:cols w:space="708"/>
          <w:docGrid w:linePitch="272"/>
        </w:sectPr>
      </w:pPr>
    </w:p>
    <w:p w:rsidR="000D0B41" w:rsidRPr="006C226A" w:rsidRDefault="000D0B41" w:rsidP="000D0B41">
      <w:pPr>
        <w:pStyle w:val="Heading2"/>
      </w:pPr>
      <w:bookmarkStart w:id="108" w:name="_Toc383432802"/>
      <w:r>
        <w:lastRenderedPageBreak/>
        <w:t>Възможност</w:t>
      </w:r>
      <w:bookmarkEnd w:id="108"/>
    </w:p>
    <w:p w:rsidR="000D0B41" w:rsidRDefault="00857143" w:rsidP="000D0B41">
      <w:pPr>
        <w:keepNext/>
        <w:jc w:val="center"/>
      </w:pPr>
      <w:r>
        <w:rPr>
          <w:noProof/>
          <w:lang w:eastAsia="bg-BG"/>
        </w:rPr>
        <w:drawing>
          <wp:inline distT="0" distB="0" distL="0" distR="0" wp14:anchorId="144BE94B" wp14:editId="3F41B079">
            <wp:extent cx="7720330" cy="514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0330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B41" w:rsidRPr="000D0B41" w:rsidRDefault="000D0B41" w:rsidP="000D0B41">
      <w:pPr>
        <w:pStyle w:val="Caption"/>
        <w:jc w:val="center"/>
      </w:pPr>
      <w:r>
        <w:t xml:space="preserve">Фигура </w:t>
      </w:r>
      <w:r w:rsidR="00147190">
        <w:fldChar w:fldCharType="begin"/>
      </w:r>
      <w:r w:rsidR="00147190">
        <w:instrText xml:space="preserve"> SEQ Figure \* ARABIC </w:instrText>
      </w:r>
      <w:r w:rsidR="00147190">
        <w:fldChar w:fldCharType="separate"/>
      </w:r>
      <w:r w:rsidR="00C968C7">
        <w:rPr>
          <w:noProof/>
        </w:rPr>
        <w:t>13</w:t>
      </w:r>
      <w:r w:rsidR="00147190">
        <w:rPr>
          <w:noProof/>
        </w:rPr>
        <w:fldChar w:fldCharType="end"/>
      </w:r>
      <w:r>
        <w:t xml:space="preserve"> Извършване на плащане</w:t>
      </w:r>
    </w:p>
    <w:p w:rsidR="000D0B41" w:rsidRDefault="000D0B41" w:rsidP="001E49B0">
      <w:pPr>
        <w:pStyle w:val="Heading1"/>
        <w:sectPr w:rsidR="000D0B41" w:rsidSect="000D0B41">
          <w:pgSz w:w="15840" w:h="12240" w:orient="landscape" w:code="1"/>
          <w:pgMar w:top="1440" w:right="1440" w:bottom="1440" w:left="1440" w:header="709" w:footer="709" w:gutter="0"/>
          <w:cols w:space="708"/>
          <w:docGrid w:linePitch="272"/>
        </w:sectPr>
      </w:pPr>
    </w:p>
    <w:p w:rsidR="006A5B52" w:rsidRDefault="006A5B52" w:rsidP="006B765C">
      <w:pPr>
        <w:pStyle w:val="Heading1"/>
        <w:jc w:val="both"/>
      </w:pPr>
      <w:bookmarkStart w:id="109" w:name="_Toc383432803"/>
      <w:r>
        <w:lastRenderedPageBreak/>
        <w:t>Бизнес процес – Управление на количка</w:t>
      </w:r>
      <w:bookmarkEnd w:id="109"/>
    </w:p>
    <w:p w:rsidR="006A5B52" w:rsidRDefault="006A5B52" w:rsidP="006B765C">
      <w:pPr>
        <w:pStyle w:val="Heading2"/>
        <w:jc w:val="both"/>
      </w:pPr>
      <w:bookmarkStart w:id="110" w:name="_Toc383432804"/>
      <w:r>
        <w:t>Цел</w:t>
      </w:r>
      <w:bookmarkEnd w:id="110"/>
    </w:p>
    <w:p w:rsidR="006A5B52" w:rsidRPr="006A5B52" w:rsidRDefault="006A5B52" w:rsidP="006B765C">
      <w:pPr>
        <w:ind w:left="720"/>
        <w:jc w:val="both"/>
      </w:pPr>
      <w:r>
        <w:t>Целта на процеса е да покаже възможностите по управлението на количката на потребителят.</w:t>
      </w:r>
    </w:p>
    <w:p w:rsidR="006A5B52" w:rsidRDefault="006A5B52" w:rsidP="006B765C">
      <w:pPr>
        <w:pStyle w:val="Heading2"/>
        <w:jc w:val="both"/>
      </w:pPr>
      <w:bookmarkStart w:id="111" w:name="_Toc383432805"/>
      <w:r>
        <w:t>Актьори /участници/</w:t>
      </w:r>
      <w:bookmarkEnd w:id="111"/>
    </w:p>
    <w:p w:rsidR="006A5B52" w:rsidRDefault="006A5B52" w:rsidP="006B765C">
      <w:pPr>
        <w:pStyle w:val="ListParagraph"/>
        <w:numPr>
          <w:ilvl w:val="0"/>
          <w:numId w:val="29"/>
        </w:numPr>
        <w:jc w:val="both"/>
      </w:pPr>
      <w:r>
        <w:t>Потребителят;</w:t>
      </w:r>
    </w:p>
    <w:p w:rsidR="006A5B52" w:rsidRPr="006A5B52" w:rsidRDefault="006A5B52" w:rsidP="006B765C">
      <w:pPr>
        <w:pStyle w:val="ListParagraph"/>
        <w:numPr>
          <w:ilvl w:val="0"/>
          <w:numId w:val="29"/>
        </w:numPr>
        <w:jc w:val="both"/>
      </w:pPr>
      <w:r>
        <w:t>Системата</w:t>
      </w:r>
    </w:p>
    <w:p w:rsidR="006A5B52" w:rsidRDefault="006A5B52" w:rsidP="006B765C">
      <w:pPr>
        <w:pStyle w:val="Heading2"/>
        <w:jc w:val="both"/>
      </w:pPr>
      <w:bookmarkStart w:id="112" w:name="_Toc383432806"/>
      <w:r>
        <w:t>Собственик на процеса</w:t>
      </w:r>
      <w:bookmarkEnd w:id="112"/>
    </w:p>
    <w:p w:rsidR="00C603BF" w:rsidRPr="00C603BF" w:rsidRDefault="00C603BF" w:rsidP="006B765C">
      <w:pPr>
        <w:ind w:left="720"/>
        <w:jc w:val="both"/>
      </w:pPr>
      <w:r>
        <w:t>Собственик на процеса е потребителят.</w:t>
      </w:r>
    </w:p>
    <w:p w:rsidR="006A5B52" w:rsidRDefault="006A5B52" w:rsidP="006B765C">
      <w:pPr>
        <w:pStyle w:val="Heading2"/>
        <w:jc w:val="both"/>
      </w:pPr>
      <w:bookmarkStart w:id="113" w:name="_Toc383432807"/>
      <w:r>
        <w:t>Описание на работата на процеса</w:t>
      </w:r>
      <w:bookmarkEnd w:id="113"/>
    </w:p>
    <w:p w:rsidR="006A5B52" w:rsidRDefault="00C603BF" w:rsidP="006B765C">
      <w:pPr>
        <w:pStyle w:val="ListParagraph"/>
        <w:numPr>
          <w:ilvl w:val="0"/>
          <w:numId w:val="30"/>
        </w:numPr>
        <w:jc w:val="both"/>
      </w:pPr>
      <w:r>
        <w:t>Вход в количката;</w:t>
      </w:r>
    </w:p>
    <w:p w:rsidR="00C603BF" w:rsidRDefault="00C603BF" w:rsidP="006B765C">
      <w:pPr>
        <w:pStyle w:val="ListParagraph"/>
        <w:numPr>
          <w:ilvl w:val="0"/>
          <w:numId w:val="30"/>
        </w:numPr>
        <w:jc w:val="both"/>
      </w:pPr>
      <w:r>
        <w:t>Ако потребителя желае да купи артикул избира един или някол</w:t>
      </w:r>
      <w:r w:rsidR="000C00E7">
        <w:t>ко и след това се изв</w:t>
      </w:r>
      <w:r>
        <w:t xml:space="preserve">ършва процеса по </w:t>
      </w:r>
      <w:r w:rsidR="002C73D0">
        <w:t>„</w:t>
      </w:r>
      <w:r>
        <w:t>Покупко-продажба</w:t>
      </w:r>
      <w:r w:rsidR="002C73D0">
        <w:t>”</w:t>
      </w:r>
      <w:r>
        <w:t>;</w:t>
      </w:r>
    </w:p>
    <w:p w:rsidR="00C603BF" w:rsidRPr="00C603BF" w:rsidRDefault="00C603BF" w:rsidP="006B765C">
      <w:pPr>
        <w:pStyle w:val="ListParagraph"/>
        <w:numPr>
          <w:ilvl w:val="0"/>
          <w:numId w:val="30"/>
        </w:numPr>
        <w:jc w:val="both"/>
      </w:pPr>
      <w:r>
        <w:t xml:space="preserve">Ако желае потребителя може и да изтрие част от запазените обяви в количката си. </w:t>
      </w:r>
    </w:p>
    <w:p w:rsidR="00C603BF" w:rsidRDefault="00C603BF" w:rsidP="006B765C">
      <w:pPr>
        <w:jc w:val="both"/>
      </w:pPr>
    </w:p>
    <w:p w:rsidR="00C603BF" w:rsidRPr="00C603BF" w:rsidRDefault="00C603BF" w:rsidP="00C603BF">
      <w:pPr>
        <w:sectPr w:rsidR="00C603BF" w:rsidRPr="00C603BF" w:rsidSect="00E123BB">
          <w:pgSz w:w="12240" w:h="15840" w:code="1"/>
          <w:pgMar w:top="1440" w:right="1440" w:bottom="1440" w:left="1440" w:header="709" w:footer="709" w:gutter="0"/>
          <w:cols w:space="708"/>
          <w:docGrid w:linePitch="272"/>
        </w:sectPr>
      </w:pPr>
    </w:p>
    <w:p w:rsidR="006A5B52" w:rsidRDefault="006A5B52" w:rsidP="006A5B52">
      <w:pPr>
        <w:pStyle w:val="Heading2"/>
      </w:pPr>
      <w:bookmarkStart w:id="114" w:name="_Toc383432808"/>
      <w:r>
        <w:lastRenderedPageBreak/>
        <w:t>Възможност</w:t>
      </w:r>
      <w:bookmarkEnd w:id="114"/>
    </w:p>
    <w:p w:rsidR="006A5B52" w:rsidRDefault="006A5B52" w:rsidP="006A5B52">
      <w:pPr>
        <w:keepNext/>
        <w:jc w:val="center"/>
      </w:pPr>
      <w:r>
        <w:rPr>
          <w:noProof/>
          <w:lang w:eastAsia="bg-BG"/>
        </w:rPr>
        <w:drawing>
          <wp:inline distT="0" distB="0" distL="0" distR="0" wp14:anchorId="561BDDB5" wp14:editId="06155B19">
            <wp:extent cx="8326802" cy="54727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0645" cy="54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B52" w:rsidRPr="006A5B52" w:rsidRDefault="006A5B52" w:rsidP="006A5B52">
      <w:pPr>
        <w:pStyle w:val="Caption"/>
        <w:jc w:val="center"/>
      </w:pPr>
      <w:r>
        <w:t xml:space="preserve">Фигура </w:t>
      </w:r>
      <w:r w:rsidR="00147190">
        <w:fldChar w:fldCharType="begin"/>
      </w:r>
      <w:r w:rsidR="00147190">
        <w:instrText xml:space="preserve"> SEQ Figure \* ARABIC </w:instrText>
      </w:r>
      <w:r w:rsidR="00147190">
        <w:fldChar w:fldCharType="separate"/>
      </w:r>
      <w:r w:rsidR="00C968C7">
        <w:rPr>
          <w:noProof/>
        </w:rPr>
        <w:t>14</w:t>
      </w:r>
      <w:r w:rsidR="00147190">
        <w:rPr>
          <w:noProof/>
        </w:rPr>
        <w:fldChar w:fldCharType="end"/>
      </w:r>
      <w:r>
        <w:t xml:space="preserve"> Управление на количка</w:t>
      </w:r>
    </w:p>
    <w:p w:rsidR="006A5B52" w:rsidRDefault="006A5B52" w:rsidP="001E49B0">
      <w:pPr>
        <w:pStyle w:val="Heading1"/>
        <w:sectPr w:rsidR="006A5B52" w:rsidSect="006A5B52">
          <w:pgSz w:w="15840" w:h="12240" w:orient="landscape" w:code="1"/>
          <w:pgMar w:top="1440" w:right="1440" w:bottom="1440" w:left="1440" w:header="709" w:footer="709" w:gutter="0"/>
          <w:cols w:space="708"/>
          <w:docGrid w:linePitch="272"/>
        </w:sectPr>
      </w:pPr>
    </w:p>
    <w:p w:rsidR="006D4685" w:rsidRDefault="006D4685" w:rsidP="006B765C">
      <w:pPr>
        <w:pStyle w:val="Heading1"/>
        <w:jc w:val="both"/>
      </w:pPr>
      <w:bookmarkStart w:id="115" w:name="_Toc383432809"/>
      <w:r>
        <w:lastRenderedPageBreak/>
        <w:t>Бизнес процес – Справки</w:t>
      </w:r>
      <w:bookmarkEnd w:id="115"/>
    </w:p>
    <w:p w:rsidR="006D4685" w:rsidRDefault="006D4685" w:rsidP="006B765C">
      <w:pPr>
        <w:pStyle w:val="Heading2"/>
        <w:jc w:val="both"/>
      </w:pPr>
      <w:bookmarkStart w:id="116" w:name="_Toc383432810"/>
      <w:r>
        <w:t>Цел</w:t>
      </w:r>
      <w:bookmarkEnd w:id="116"/>
    </w:p>
    <w:p w:rsidR="000C00E7" w:rsidRPr="000C00E7" w:rsidRDefault="000C00E7" w:rsidP="006B765C">
      <w:pPr>
        <w:ind w:left="720"/>
        <w:jc w:val="both"/>
      </w:pPr>
      <w:r>
        <w:t xml:space="preserve">Целта е да </w:t>
      </w:r>
      <w:r w:rsidR="002C73D0">
        <w:t xml:space="preserve">се </w:t>
      </w:r>
      <w:r>
        <w:t>опише процеса по извличане на справка от потребителите. Генерират се смесени справки</w:t>
      </w:r>
      <w:r w:rsidR="002C73D0">
        <w:t>,</w:t>
      </w:r>
      <w:r>
        <w:t xml:space="preserve"> в които се извлича информацията от базата данни за потребителя от гледна точка на продавач и купувач. </w:t>
      </w:r>
    </w:p>
    <w:p w:rsidR="006D4685" w:rsidRDefault="006D4685" w:rsidP="006B765C">
      <w:pPr>
        <w:pStyle w:val="Heading2"/>
        <w:jc w:val="both"/>
      </w:pPr>
      <w:bookmarkStart w:id="117" w:name="_Toc383432811"/>
      <w:r>
        <w:t>Актьори /участници/</w:t>
      </w:r>
      <w:bookmarkEnd w:id="117"/>
    </w:p>
    <w:p w:rsidR="000C00E7" w:rsidRDefault="000C00E7" w:rsidP="006B765C">
      <w:pPr>
        <w:pStyle w:val="ListParagraph"/>
        <w:numPr>
          <w:ilvl w:val="0"/>
          <w:numId w:val="33"/>
        </w:numPr>
        <w:jc w:val="both"/>
      </w:pPr>
      <w:r>
        <w:t>Потребител;</w:t>
      </w:r>
    </w:p>
    <w:p w:rsidR="000C00E7" w:rsidRPr="000C00E7" w:rsidRDefault="000C00E7" w:rsidP="006B765C">
      <w:pPr>
        <w:pStyle w:val="ListParagraph"/>
        <w:numPr>
          <w:ilvl w:val="0"/>
          <w:numId w:val="33"/>
        </w:numPr>
        <w:jc w:val="both"/>
      </w:pPr>
      <w:r>
        <w:t>Системата.</w:t>
      </w:r>
    </w:p>
    <w:p w:rsidR="006D4685" w:rsidRDefault="006D4685" w:rsidP="006B765C">
      <w:pPr>
        <w:pStyle w:val="Heading2"/>
        <w:jc w:val="both"/>
      </w:pPr>
      <w:bookmarkStart w:id="118" w:name="_Toc383432812"/>
      <w:r>
        <w:t>Собственик на процеса</w:t>
      </w:r>
      <w:bookmarkEnd w:id="118"/>
    </w:p>
    <w:p w:rsidR="000C00E7" w:rsidRPr="000C00E7" w:rsidRDefault="000C00E7" w:rsidP="006B765C">
      <w:pPr>
        <w:ind w:left="720"/>
        <w:jc w:val="both"/>
      </w:pPr>
      <w:r>
        <w:t>Собственика процеса е потребителят.</w:t>
      </w:r>
    </w:p>
    <w:p w:rsidR="006D4685" w:rsidRDefault="006D4685" w:rsidP="006B765C">
      <w:pPr>
        <w:pStyle w:val="Heading2"/>
        <w:jc w:val="both"/>
      </w:pPr>
      <w:bookmarkStart w:id="119" w:name="_Toc383432813"/>
      <w:r>
        <w:t>Описание на работата на процеса</w:t>
      </w:r>
      <w:bookmarkEnd w:id="119"/>
    </w:p>
    <w:p w:rsidR="000C00E7" w:rsidRDefault="000C00E7" w:rsidP="006B765C">
      <w:pPr>
        <w:pStyle w:val="ListParagraph"/>
        <w:numPr>
          <w:ilvl w:val="0"/>
          <w:numId w:val="34"/>
        </w:numPr>
        <w:jc w:val="both"/>
      </w:pPr>
      <w:r>
        <w:t>Потребителя прави заявка за справка;</w:t>
      </w:r>
    </w:p>
    <w:p w:rsidR="000C00E7" w:rsidRDefault="000C00E7" w:rsidP="006B765C">
      <w:pPr>
        <w:pStyle w:val="ListParagraph"/>
        <w:numPr>
          <w:ilvl w:val="0"/>
          <w:numId w:val="34"/>
        </w:numPr>
        <w:jc w:val="both"/>
      </w:pPr>
      <w:r>
        <w:t>Системата об</w:t>
      </w:r>
      <w:r w:rsidR="002C73D0">
        <w:t xml:space="preserve">работва данните. Ако няма </w:t>
      </w:r>
      <w:r>
        <w:t>никакви данни в базата</w:t>
      </w:r>
      <w:r w:rsidR="002C73D0">
        <w:t>,</w:t>
      </w:r>
      <w:r>
        <w:t xml:space="preserve"> се изписва съответното съобщение;</w:t>
      </w:r>
    </w:p>
    <w:p w:rsidR="000C00E7" w:rsidRDefault="000C00E7" w:rsidP="006B765C">
      <w:pPr>
        <w:pStyle w:val="ListParagraph"/>
        <w:numPr>
          <w:ilvl w:val="0"/>
          <w:numId w:val="34"/>
        </w:numPr>
        <w:jc w:val="both"/>
      </w:pPr>
      <w:r>
        <w:t>Ако има данни за то той се пита каква да е формата на отчета – печатна, електронна;</w:t>
      </w:r>
    </w:p>
    <w:p w:rsidR="000C00E7" w:rsidRDefault="000C00E7" w:rsidP="006B765C">
      <w:pPr>
        <w:pStyle w:val="ListParagraph"/>
        <w:numPr>
          <w:ilvl w:val="0"/>
          <w:numId w:val="34"/>
        </w:numPr>
        <w:jc w:val="both"/>
      </w:pPr>
      <w:r>
        <w:t>Системата генерира съответната форма и го изпраща на потребителя.</w:t>
      </w:r>
    </w:p>
    <w:p w:rsidR="000C00E7" w:rsidRPr="000C00E7" w:rsidRDefault="000C00E7" w:rsidP="006B765C">
      <w:pPr>
        <w:jc w:val="both"/>
      </w:pPr>
    </w:p>
    <w:p w:rsidR="000C00E7" w:rsidRPr="000C00E7" w:rsidRDefault="000C00E7" w:rsidP="000C00E7">
      <w:pPr>
        <w:sectPr w:rsidR="000C00E7" w:rsidRPr="000C00E7" w:rsidSect="00E123BB">
          <w:pgSz w:w="12240" w:h="15840" w:code="1"/>
          <w:pgMar w:top="1440" w:right="1440" w:bottom="1440" w:left="1440" w:header="709" w:footer="709" w:gutter="0"/>
          <w:cols w:space="708"/>
          <w:docGrid w:linePitch="272"/>
        </w:sectPr>
      </w:pPr>
    </w:p>
    <w:p w:rsidR="006D4685" w:rsidRDefault="006D4685" w:rsidP="006D4685">
      <w:pPr>
        <w:pStyle w:val="Heading2"/>
      </w:pPr>
      <w:bookmarkStart w:id="120" w:name="_Toc383432814"/>
      <w:r>
        <w:lastRenderedPageBreak/>
        <w:t>Възможност</w:t>
      </w:r>
      <w:bookmarkEnd w:id="120"/>
    </w:p>
    <w:p w:rsidR="006D4685" w:rsidRDefault="006D4685" w:rsidP="006D4685">
      <w:pPr>
        <w:pStyle w:val="Caption"/>
        <w:jc w:val="center"/>
      </w:pPr>
      <w:r>
        <w:rPr>
          <w:noProof/>
          <w:lang w:eastAsia="bg-BG"/>
        </w:rPr>
        <w:drawing>
          <wp:inline distT="0" distB="0" distL="0" distR="0" wp14:anchorId="7C548899" wp14:editId="52095077">
            <wp:extent cx="8527312" cy="5280616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5866" cy="527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685" w:rsidRPr="006D4685" w:rsidRDefault="006D4685" w:rsidP="006D4685">
      <w:pPr>
        <w:pStyle w:val="Caption"/>
        <w:jc w:val="center"/>
      </w:pPr>
      <w:r>
        <w:t xml:space="preserve">Фигура </w:t>
      </w:r>
      <w:r w:rsidR="00147190">
        <w:fldChar w:fldCharType="begin"/>
      </w:r>
      <w:r w:rsidR="00147190">
        <w:instrText xml:space="preserve"> SEQ Figure \* ARABIC </w:instrText>
      </w:r>
      <w:r w:rsidR="00147190">
        <w:fldChar w:fldCharType="separate"/>
      </w:r>
      <w:r w:rsidR="00C968C7">
        <w:rPr>
          <w:noProof/>
        </w:rPr>
        <w:t>15</w:t>
      </w:r>
      <w:r w:rsidR="00147190">
        <w:rPr>
          <w:noProof/>
        </w:rPr>
        <w:fldChar w:fldCharType="end"/>
      </w:r>
      <w:r>
        <w:t xml:space="preserve"> Справка</w:t>
      </w:r>
    </w:p>
    <w:p w:rsidR="006D4685" w:rsidRDefault="006D4685" w:rsidP="00EB1CD5">
      <w:pPr>
        <w:pStyle w:val="Heading1"/>
        <w:numPr>
          <w:ilvl w:val="0"/>
          <w:numId w:val="0"/>
        </w:numPr>
        <w:sectPr w:rsidR="006D4685" w:rsidSect="006D4685">
          <w:pgSz w:w="15840" w:h="12240" w:orient="landscape" w:code="1"/>
          <w:pgMar w:top="1440" w:right="1440" w:bottom="1440" w:left="1440" w:header="709" w:footer="709" w:gutter="0"/>
          <w:cols w:space="708"/>
          <w:docGrid w:linePitch="272"/>
        </w:sectPr>
      </w:pPr>
    </w:p>
    <w:p w:rsidR="007E075C" w:rsidRDefault="007E075C" w:rsidP="006B765C">
      <w:pPr>
        <w:pStyle w:val="Heading1"/>
        <w:jc w:val="both"/>
      </w:pPr>
      <w:bookmarkStart w:id="121" w:name="_Toc383432815"/>
      <w:r>
        <w:lastRenderedPageBreak/>
        <w:t>Бизнес процес – Управление на профил</w:t>
      </w:r>
      <w:bookmarkEnd w:id="121"/>
    </w:p>
    <w:p w:rsidR="007E075C" w:rsidRDefault="007E075C" w:rsidP="006B765C">
      <w:pPr>
        <w:pStyle w:val="Heading2"/>
        <w:jc w:val="both"/>
      </w:pPr>
      <w:bookmarkStart w:id="122" w:name="_Toc383432816"/>
      <w:r>
        <w:t>Цел</w:t>
      </w:r>
      <w:bookmarkEnd w:id="122"/>
    </w:p>
    <w:p w:rsidR="007E075C" w:rsidRPr="007E075C" w:rsidRDefault="007E075C" w:rsidP="006B765C">
      <w:pPr>
        <w:ind w:left="720"/>
        <w:jc w:val="both"/>
      </w:pPr>
      <w:r w:rsidRPr="007E075C">
        <w:t>Показване</w:t>
      </w:r>
      <w:r>
        <w:t xml:space="preserve"> възможностите на потребителя за управление на личния си профила</w:t>
      </w:r>
    </w:p>
    <w:p w:rsidR="007E075C" w:rsidRDefault="007E075C" w:rsidP="006B765C">
      <w:pPr>
        <w:pStyle w:val="Heading2"/>
        <w:jc w:val="both"/>
      </w:pPr>
      <w:bookmarkStart w:id="123" w:name="_Toc383432817"/>
      <w:r>
        <w:t>Актьори /участници/</w:t>
      </w:r>
      <w:bookmarkEnd w:id="123"/>
    </w:p>
    <w:p w:rsidR="007E075C" w:rsidRDefault="007E075C" w:rsidP="006B765C">
      <w:pPr>
        <w:pStyle w:val="ListParagraph"/>
        <w:numPr>
          <w:ilvl w:val="0"/>
          <w:numId w:val="31"/>
        </w:numPr>
        <w:jc w:val="both"/>
      </w:pPr>
      <w:r>
        <w:t>Физическо лице;</w:t>
      </w:r>
    </w:p>
    <w:p w:rsidR="007E075C" w:rsidRPr="007E075C" w:rsidRDefault="007E075C" w:rsidP="006B765C">
      <w:pPr>
        <w:pStyle w:val="ListParagraph"/>
        <w:numPr>
          <w:ilvl w:val="0"/>
          <w:numId w:val="31"/>
        </w:numPr>
        <w:jc w:val="both"/>
      </w:pPr>
      <w:r>
        <w:t xml:space="preserve">Юридическо лице / </w:t>
      </w:r>
      <w:r>
        <w:rPr>
          <w:lang w:val="en-US"/>
        </w:rPr>
        <w:t>Buyer/</w:t>
      </w:r>
      <w:r>
        <w:t>;</w:t>
      </w:r>
    </w:p>
    <w:p w:rsidR="007E075C" w:rsidRPr="007E075C" w:rsidRDefault="007E075C" w:rsidP="006B765C">
      <w:pPr>
        <w:pStyle w:val="ListParagraph"/>
        <w:numPr>
          <w:ilvl w:val="0"/>
          <w:numId w:val="31"/>
        </w:numPr>
        <w:jc w:val="both"/>
      </w:pPr>
      <w:r>
        <w:t>Системата.</w:t>
      </w:r>
    </w:p>
    <w:p w:rsidR="007E075C" w:rsidRDefault="007E075C" w:rsidP="006B765C">
      <w:pPr>
        <w:pStyle w:val="Heading2"/>
        <w:jc w:val="both"/>
      </w:pPr>
      <w:bookmarkStart w:id="124" w:name="_Toc383432818"/>
      <w:r>
        <w:t>Собственик на процеса</w:t>
      </w:r>
      <w:bookmarkEnd w:id="124"/>
    </w:p>
    <w:p w:rsidR="007E075C" w:rsidRPr="007E075C" w:rsidRDefault="007E075C" w:rsidP="006B765C">
      <w:pPr>
        <w:ind w:left="720"/>
        <w:jc w:val="both"/>
      </w:pPr>
      <w:r>
        <w:t>Собственик на процеса е потребителят.</w:t>
      </w:r>
    </w:p>
    <w:p w:rsidR="007E075C" w:rsidRDefault="007E075C" w:rsidP="006B765C">
      <w:pPr>
        <w:pStyle w:val="Heading2"/>
        <w:jc w:val="both"/>
      </w:pPr>
      <w:bookmarkStart w:id="125" w:name="_Toc383432819"/>
      <w:r>
        <w:t>Описание на работата на процеса</w:t>
      </w:r>
      <w:bookmarkEnd w:id="125"/>
    </w:p>
    <w:p w:rsidR="00DB31EE" w:rsidRDefault="00DB31EE" w:rsidP="006B765C">
      <w:pPr>
        <w:pStyle w:val="ListParagraph"/>
        <w:numPr>
          <w:ilvl w:val="0"/>
          <w:numId w:val="32"/>
        </w:numPr>
        <w:jc w:val="both"/>
      </w:pPr>
      <w:r>
        <w:t>Потребителя влиза в „Моят профил“. След което трябва да избере действие</w:t>
      </w:r>
      <w:r w:rsidR="002C73D0">
        <w:t>то,</w:t>
      </w:r>
      <w:r>
        <w:t xml:space="preserve"> което ще предприеме;</w:t>
      </w:r>
    </w:p>
    <w:p w:rsidR="007E075C" w:rsidRDefault="00DB31EE" w:rsidP="006B765C">
      <w:pPr>
        <w:pStyle w:val="ListParagraph"/>
        <w:numPr>
          <w:ilvl w:val="0"/>
          <w:numId w:val="32"/>
        </w:numPr>
        <w:jc w:val="both"/>
      </w:pPr>
      <w:r>
        <w:t>Ако избере управление на продукт там има следните възможности: Публикуване на обява / процеса е описан по-горе/, Изтриване на обява /процеса е описан по-горе/ или редактиране на обява;</w:t>
      </w:r>
    </w:p>
    <w:p w:rsidR="00DB31EE" w:rsidRDefault="00DB31EE" w:rsidP="006B765C">
      <w:pPr>
        <w:pStyle w:val="ListParagraph"/>
        <w:numPr>
          <w:ilvl w:val="0"/>
          <w:numId w:val="32"/>
        </w:numPr>
        <w:jc w:val="both"/>
      </w:pPr>
      <w:r>
        <w:t>Ако избере управление на профил той може да: Редактира профила си или да го изтрие;</w:t>
      </w:r>
    </w:p>
    <w:p w:rsidR="00DB31EE" w:rsidRDefault="00DB31EE" w:rsidP="006B765C">
      <w:pPr>
        <w:pStyle w:val="ListParagraph"/>
        <w:numPr>
          <w:ilvl w:val="0"/>
          <w:numId w:val="32"/>
        </w:numPr>
        <w:jc w:val="both"/>
      </w:pPr>
      <w:r>
        <w:t>Може да избере Управление на количка /процеса е описан по-горе/;</w:t>
      </w:r>
    </w:p>
    <w:p w:rsidR="00DB31EE" w:rsidRDefault="00DB31EE" w:rsidP="006B765C">
      <w:pPr>
        <w:pStyle w:val="ListParagraph"/>
        <w:numPr>
          <w:ilvl w:val="0"/>
          <w:numId w:val="32"/>
        </w:numPr>
        <w:jc w:val="both"/>
      </w:pPr>
      <w:r>
        <w:t>Ако избере управление на търг системата ще го попита от каква гледна точка и ще му предостави нужната информация;</w:t>
      </w:r>
    </w:p>
    <w:p w:rsidR="00DB31EE" w:rsidRDefault="00DB31EE" w:rsidP="006B765C">
      <w:pPr>
        <w:pStyle w:val="ListParagraph"/>
        <w:numPr>
          <w:ilvl w:val="0"/>
          <w:numId w:val="32"/>
        </w:numPr>
        <w:jc w:val="both"/>
      </w:pPr>
      <w:r>
        <w:t>Може да избере и процеса по извличане на справки;</w:t>
      </w:r>
    </w:p>
    <w:p w:rsidR="00B50346" w:rsidRDefault="00B50346" w:rsidP="006B765C">
      <w:pPr>
        <w:jc w:val="both"/>
      </w:pPr>
    </w:p>
    <w:p w:rsidR="00B50346" w:rsidRPr="00B50346" w:rsidRDefault="00B50346" w:rsidP="00B50346">
      <w:pPr>
        <w:sectPr w:rsidR="00B50346" w:rsidRPr="00B50346" w:rsidSect="00E123BB">
          <w:pgSz w:w="12240" w:h="15840" w:code="1"/>
          <w:pgMar w:top="1440" w:right="1440" w:bottom="1440" w:left="1440" w:header="709" w:footer="709" w:gutter="0"/>
          <w:cols w:space="708"/>
          <w:docGrid w:linePitch="272"/>
        </w:sectPr>
      </w:pPr>
    </w:p>
    <w:p w:rsidR="007E075C" w:rsidRDefault="007E075C" w:rsidP="007E075C">
      <w:pPr>
        <w:pStyle w:val="Heading2"/>
      </w:pPr>
      <w:bookmarkStart w:id="126" w:name="_Toc383432820"/>
      <w:r>
        <w:lastRenderedPageBreak/>
        <w:t>Възможност</w:t>
      </w:r>
      <w:bookmarkEnd w:id="126"/>
    </w:p>
    <w:p w:rsidR="007E075C" w:rsidRDefault="00B50346" w:rsidP="000E1452">
      <w:pPr>
        <w:keepNext/>
      </w:pPr>
      <w:bookmarkStart w:id="127" w:name="_GoBack"/>
      <w:r>
        <w:rPr>
          <w:noProof/>
          <w:lang w:eastAsia="bg-BG"/>
        </w:rPr>
        <w:drawing>
          <wp:inline distT="0" distB="0" distL="0" distR="0" wp14:anchorId="4A60BAE0" wp14:editId="7BEDEE73">
            <wp:extent cx="8551039" cy="532189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7271" cy="53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7"/>
    </w:p>
    <w:p w:rsidR="007E075C" w:rsidRPr="007E075C" w:rsidRDefault="007E075C" w:rsidP="007E075C">
      <w:pPr>
        <w:pStyle w:val="Caption"/>
        <w:jc w:val="center"/>
      </w:pPr>
      <w:r>
        <w:t xml:space="preserve">Фигура </w:t>
      </w:r>
      <w:r w:rsidR="00147190">
        <w:fldChar w:fldCharType="begin"/>
      </w:r>
      <w:r w:rsidR="00147190">
        <w:instrText xml:space="preserve"> SEQ Figure \* ARABIC </w:instrText>
      </w:r>
      <w:r w:rsidR="00147190">
        <w:fldChar w:fldCharType="separate"/>
      </w:r>
      <w:r w:rsidR="00C968C7">
        <w:rPr>
          <w:noProof/>
        </w:rPr>
        <w:t>16</w:t>
      </w:r>
      <w:r w:rsidR="00147190">
        <w:rPr>
          <w:noProof/>
        </w:rPr>
        <w:fldChar w:fldCharType="end"/>
      </w:r>
      <w:r>
        <w:t xml:space="preserve"> Управление </w:t>
      </w:r>
      <w:r w:rsidR="00B50346">
        <w:t>профил на ФЛ</w:t>
      </w:r>
    </w:p>
    <w:p w:rsidR="007E075C" w:rsidRDefault="007E075C" w:rsidP="001E49B0">
      <w:pPr>
        <w:pStyle w:val="Heading1"/>
        <w:sectPr w:rsidR="007E075C" w:rsidSect="007E075C">
          <w:pgSz w:w="15840" w:h="12240" w:orient="landscape" w:code="1"/>
          <w:pgMar w:top="1440" w:right="1440" w:bottom="1440" w:left="1440" w:header="709" w:footer="709" w:gutter="0"/>
          <w:cols w:space="708"/>
          <w:docGrid w:linePitch="272"/>
        </w:sectPr>
      </w:pPr>
    </w:p>
    <w:p w:rsidR="001E49B0" w:rsidRDefault="001E49B0" w:rsidP="006B765C">
      <w:pPr>
        <w:pStyle w:val="Heading1"/>
        <w:jc w:val="both"/>
      </w:pPr>
      <w:bookmarkStart w:id="128" w:name="_Toc383432821"/>
      <w:r>
        <w:lastRenderedPageBreak/>
        <w:t xml:space="preserve">Бизнес процес – Помощ </w:t>
      </w:r>
      <w:r w:rsidR="00A97930">
        <w:t>з</w:t>
      </w:r>
      <w:r>
        <w:t>а потребителя</w:t>
      </w:r>
      <w:bookmarkEnd w:id="128"/>
    </w:p>
    <w:p w:rsidR="001E49B0" w:rsidRDefault="001E49B0" w:rsidP="006B765C">
      <w:pPr>
        <w:pStyle w:val="Heading2"/>
        <w:jc w:val="both"/>
      </w:pPr>
      <w:bookmarkStart w:id="129" w:name="_Toc383432822"/>
      <w:r>
        <w:t>Цел</w:t>
      </w:r>
      <w:bookmarkEnd w:id="129"/>
    </w:p>
    <w:p w:rsidR="00A97930" w:rsidRPr="00A97930" w:rsidRDefault="00A97930" w:rsidP="006B765C">
      <w:pPr>
        <w:ind w:left="720"/>
        <w:jc w:val="both"/>
      </w:pPr>
      <w:r>
        <w:t xml:space="preserve">Описва се процеса на помощ от страна на системата и системните администратори спрямо потребителите. При възникване на проблем за потребителя той трябва да </w:t>
      </w:r>
      <w:r w:rsidR="00945481">
        <w:t>п</w:t>
      </w:r>
      <w:r>
        <w:t>отърси решение в осигурените му материали в системата за електронна търговия или да сигнализира за тях</w:t>
      </w:r>
      <w:r w:rsidR="00841D8D">
        <w:t xml:space="preserve"> на администратор,</w:t>
      </w:r>
      <w:r>
        <w:t xml:space="preserve"> ако не открие решение. </w:t>
      </w:r>
    </w:p>
    <w:p w:rsidR="001E49B0" w:rsidRDefault="001E49B0" w:rsidP="006B765C">
      <w:pPr>
        <w:pStyle w:val="Heading2"/>
        <w:jc w:val="both"/>
      </w:pPr>
      <w:bookmarkStart w:id="130" w:name="_Toc383432823"/>
      <w:r>
        <w:t>Актьори</w:t>
      </w:r>
      <w:bookmarkEnd w:id="130"/>
    </w:p>
    <w:p w:rsidR="00A97930" w:rsidRDefault="00A97930" w:rsidP="006B765C">
      <w:pPr>
        <w:pStyle w:val="ListParagraph"/>
        <w:numPr>
          <w:ilvl w:val="0"/>
          <w:numId w:val="11"/>
        </w:numPr>
        <w:jc w:val="both"/>
      </w:pPr>
      <w:r>
        <w:t>Потребител</w:t>
      </w:r>
      <w:r w:rsidR="00241CBF">
        <w:t>;</w:t>
      </w:r>
    </w:p>
    <w:p w:rsidR="00A97930" w:rsidRPr="00A97930" w:rsidRDefault="00A97930" w:rsidP="00241CBF">
      <w:pPr>
        <w:pStyle w:val="ListParagraph"/>
        <w:numPr>
          <w:ilvl w:val="0"/>
          <w:numId w:val="11"/>
        </w:numPr>
        <w:jc w:val="both"/>
      </w:pPr>
      <w:r>
        <w:t>Системен администратор</w:t>
      </w:r>
      <w:r w:rsidR="00241CBF">
        <w:t>.</w:t>
      </w:r>
    </w:p>
    <w:p w:rsidR="001E49B0" w:rsidRDefault="001E49B0" w:rsidP="006B765C">
      <w:pPr>
        <w:pStyle w:val="Heading2"/>
        <w:jc w:val="both"/>
      </w:pPr>
      <w:bookmarkStart w:id="131" w:name="_Toc383432824"/>
      <w:r>
        <w:t>Собственик на процеса</w:t>
      </w:r>
      <w:bookmarkEnd w:id="131"/>
    </w:p>
    <w:p w:rsidR="00A97930" w:rsidRPr="00A97930" w:rsidRDefault="00A97930" w:rsidP="006B765C">
      <w:pPr>
        <w:ind w:left="720"/>
        <w:jc w:val="both"/>
      </w:pPr>
      <w:r>
        <w:t>Потребителя</w:t>
      </w:r>
      <w:r w:rsidR="00841D8D">
        <w:t>т</w:t>
      </w:r>
      <w:r>
        <w:t xml:space="preserve"> е собственик на този процес. Той може да бъде </w:t>
      </w:r>
      <w:r w:rsidR="00841D8D">
        <w:t>физическо или</w:t>
      </w:r>
      <w:r>
        <w:t xml:space="preserve"> юридическо лице. При възникване на проблем той трябва да потърси начин за решаването му. </w:t>
      </w:r>
    </w:p>
    <w:p w:rsidR="001E49B0" w:rsidRDefault="001E49B0" w:rsidP="006B765C">
      <w:pPr>
        <w:pStyle w:val="Heading2"/>
        <w:jc w:val="both"/>
      </w:pPr>
      <w:bookmarkStart w:id="132" w:name="_Toc383432825"/>
      <w:r>
        <w:t>Описание на протичането на бизнес процеса</w:t>
      </w:r>
      <w:bookmarkEnd w:id="132"/>
    </w:p>
    <w:p w:rsidR="00A97930" w:rsidRDefault="00A97930" w:rsidP="006B765C">
      <w:pPr>
        <w:ind w:left="720"/>
        <w:jc w:val="both"/>
      </w:pPr>
      <w:r>
        <w:t xml:space="preserve">В началото на този процес потребителят трябва да е влязъл в системата с потребителското си име и парола. </w:t>
      </w:r>
    </w:p>
    <w:p w:rsidR="00A97930" w:rsidRDefault="00254786" w:rsidP="006B765C">
      <w:pPr>
        <w:pStyle w:val="ListParagraph"/>
        <w:numPr>
          <w:ilvl w:val="0"/>
          <w:numId w:val="12"/>
        </w:numPr>
        <w:jc w:val="both"/>
      </w:pPr>
      <w:r>
        <w:t>Потребителят</w:t>
      </w:r>
      <w:r w:rsidR="00A97930">
        <w:t xml:space="preserve"> влиза  в модула за </w:t>
      </w:r>
      <w:r w:rsidR="0080744E">
        <w:t>„Помощ“. В него търси отговор ср</w:t>
      </w:r>
      <w:r w:rsidR="00A97930">
        <w:t xml:space="preserve">ед „Често задавани въпроси и отговори“ и </w:t>
      </w:r>
      <w:r w:rsidR="0080744E">
        <w:t>„</w:t>
      </w:r>
      <w:r w:rsidR="00A97930">
        <w:t>Ръководство за потребителя</w:t>
      </w:r>
      <w:r w:rsidR="0080744E">
        <w:t>“</w:t>
      </w:r>
      <w:r w:rsidR="00A97930">
        <w:t>;</w:t>
      </w:r>
    </w:p>
    <w:p w:rsidR="00A97930" w:rsidRDefault="00A97930" w:rsidP="006B765C">
      <w:pPr>
        <w:pStyle w:val="ListParagraph"/>
        <w:numPr>
          <w:ilvl w:val="0"/>
          <w:numId w:val="12"/>
        </w:numPr>
        <w:jc w:val="both"/>
      </w:pPr>
      <w:r>
        <w:t>Ако отговорите на проблема на потребителя са открити там процеса приключва;</w:t>
      </w:r>
    </w:p>
    <w:p w:rsidR="00241CBF" w:rsidRDefault="00A97930" w:rsidP="00241CBF">
      <w:pPr>
        <w:pStyle w:val="ListParagraph"/>
        <w:numPr>
          <w:ilvl w:val="0"/>
          <w:numId w:val="12"/>
        </w:numPr>
        <w:jc w:val="both"/>
      </w:pPr>
      <w:r>
        <w:t>Ако не са</w:t>
      </w:r>
      <w:r w:rsidR="002C73D0">
        <w:t>,</w:t>
      </w:r>
      <w:r>
        <w:t xml:space="preserve"> се изпраща съобщение до системния администратор със запитване;</w:t>
      </w:r>
    </w:p>
    <w:p w:rsidR="00241CBF" w:rsidRDefault="00241CBF" w:rsidP="00241CBF">
      <w:pPr>
        <w:pStyle w:val="ListParagraph"/>
        <w:numPr>
          <w:ilvl w:val="0"/>
          <w:numId w:val="12"/>
        </w:numPr>
        <w:jc w:val="both"/>
      </w:pPr>
      <w:r>
        <w:t>Системния администратор отговаря;</w:t>
      </w:r>
    </w:p>
    <w:p w:rsidR="00EA04E8" w:rsidRDefault="00A97930" w:rsidP="006B765C">
      <w:pPr>
        <w:pStyle w:val="ListParagraph"/>
        <w:numPr>
          <w:ilvl w:val="0"/>
          <w:numId w:val="12"/>
        </w:numPr>
        <w:jc w:val="both"/>
      </w:pPr>
      <w:r>
        <w:t>Ако отговора не помогне на потребителя</w:t>
      </w:r>
      <w:r w:rsidR="002C73D0">
        <w:t>,</w:t>
      </w:r>
      <w:r>
        <w:t xml:space="preserve"> той може</w:t>
      </w:r>
      <w:r w:rsidR="00EA04E8">
        <w:t xml:space="preserve"> да отправи следващо запитване;</w:t>
      </w:r>
    </w:p>
    <w:p w:rsidR="001E49B0" w:rsidRPr="00FD4403" w:rsidRDefault="00EA04E8" w:rsidP="006B765C">
      <w:pPr>
        <w:pStyle w:val="ListParagraph"/>
        <w:numPr>
          <w:ilvl w:val="0"/>
          <w:numId w:val="12"/>
        </w:numPr>
        <w:jc w:val="both"/>
      </w:pPr>
      <w:r>
        <w:t xml:space="preserve">Ако отговора удовлетворява потребителя процеса завършва. </w:t>
      </w:r>
    </w:p>
    <w:p w:rsidR="001E49B0" w:rsidRDefault="001E49B0" w:rsidP="006B765C">
      <w:pPr>
        <w:jc w:val="both"/>
      </w:pPr>
    </w:p>
    <w:p w:rsidR="00A97930" w:rsidRDefault="00A97930" w:rsidP="001E49B0">
      <w:pPr>
        <w:keepNext/>
        <w:sectPr w:rsidR="00A97930" w:rsidSect="00E123BB">
          <w:pgSz w:w="12240" w:h="15840" w:code="1"/>
          <w:pgMar w:top="1440" w:right="1440" w:bottom="1440" w:left="1440" w:header="709" w:footer="709" w:gutter="0"/>
          <w:cols w:space="708"/>
          <w:docGrid w:linePitch="272"/>
        </w:sectPr>
      </w:pPr>
    </w:p>
    <w:p w:rsidR="006C0EC4" w:rsidRDefault="006C0EC4" w:rsidP="006C0EC4">
      <w:pPr>
        <w:pStyle w:val="Heading2"/>
        <w:rPr>
          <w:noProof/>
          <w:lang w:eastAsia="bg-BG"/>
        </w:rPr>
      </w:pPr>
      <w:bookmarkStart w:id="133" w:name="_Toc383432826"/>
      <w:r>
        <w:rPr>
          <w:noProof/>
          <w:lang w:eastAsia="bg-BG"/>
        </w:rPr>
        <w:lastRenderedPageBreak/>
        <w:t>Възможност</w:t>
      </w:r>
      <w:bookmarkEnd w:id="133"/>
    </w:p>
    <w:p w:rsidR="00943370" w:rsidRDefault="003816D7" w:rsidP="00943370">
      <w:pPr>
        <w:keepNext/>
      </w:pPr>
      <w:r>
        <w:rPr>
          <w:noProof/>
          <w:lang w:eastAsia="bg-BG"/>
        </w:rPr>
        <w:drawing>
          <wp:inline distT="0" distB="0" distL="0" distR="0">
            <wp:extent cx="7922260" cy="5478780"/>
            <wp:effectExtent l="0" t="0" r="254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2260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26A" w:rsidRPr="006C226A" w:rsidRDefault="00943370" w:rsidP="006B3125">
      <w:pPr>
        <w:pStyle w:val="Caption"/>
        <w:jc w:val="center"/>
      </w:pPr>
      <w:r>
        <w:t xml:space="preserve">Фигура </w:t>
      </w:r>
      <w:r w:rsidR="00147190">
        <w:fldChar w:fldCharType="begin"/>
      </w:r>
      <w:r w:rsidR="00147190">
        <w:instrText xml:space="preserve"> SEQ Figure \* ARABIC </w:instrText>
      </w:r>
      <w:r w:rsidR="00147190">
        <w:fldChar w:fldCharType="separate"/>
      </w:r>
      <w:r w:rsidR="00C968C7">
        <w:rPr>
          <w:noProof/>
        </w:rPr>
        <w:t>17</w:t>
      </w:r>
      <w:r w:rsidR="00147190">
        <w:rPr>
          <w:noProof/>
        </w:rPr>
        <w:fldChar w:fldCharType="end"/>
      </w:r>
      <w:r>
        <w:t xml:space="preserve"> Помощ за потребителя</w:t>
      </w:r>
    </w:p>
    <w:sectPr w:rsidR="006C226A" w:rsidRPr="006C226A" w:rsidSect="00967D66">
      <w:pgSz w:w="15840" w:h="12240" w:orient="landscape" w:code="1"/>
      <w:pgMar w:top="1440" w:right="1440" w:bottom="1440" w:left="1440" w:header="709" w:footer="709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190" w:rsidRDefault="00147190">
      <w:pPr>
        <w:spacing w:line="240" w:lineRule="auto"/>
      </w:pPr>
      <w:r>
        <w:separator/>
      </w:r>
    </w:p>
  </w:endnote>
  <w:endnote w:type="continuationSeparator" w:id="0">
    <w:p w:rsidR="00147190" w:rsidRDefault="001471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8EE" w:rsidRDefault="00A418E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18EE" w:rsidRDefault="00A418E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18E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18EE" w:rsidRPr="00EB37A2" w:rsidRDefault="00A418EE">
          <w:pPr>
            <w:ind w:right="360"/>
          </w:pPr>
          <w: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18EE" w:rsidRDefault="00A418EE" w:rsidP="00EB37A2">
          <w:pPr>
            <w:jc w:val="center"/>
          </w:pPr>
          <w:r>
            <w:t xml:space="preserve">Екип едно, </w:t>
          </w:r>
          <w:r w:rsidR="00147190">
            <w:fldChar w:fldCharType="begin"/>
          </w:r>
          <w:r w:rsidR="00147190">
            <w:instrText xml:space="preserve"> DATE \@ "yyyy" </w:instrText>
          </w:r>
          <w:r w:rsidR="00147190">
            <w:fldChar w:fldCharType="separate"/>
          </w:r>
          <w:r w:rsidR="006D3E82">
            <w:rPr>
              <w:noProof/>
            </w:rPr>
            <w:t>2014</w:t>
          </w:r>
          <w:r w:rsidR="00147190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18EE" w:rsidRDefault="00A418EE">
          <w:pPr>
            <w:jc w:val="right"/>
          </w:pPr>
          <w:r>
            <w:t xml:space="preserve">Стр.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E1452">
            <w:rPr>
              <w:rStyle w:val="PageNumber"/>
              <w:noProof/>
            </w:rPr>
            <w:t>39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от </w:t>
          </w:r>
          <w:r w:rsidR="00147190">
            <w:fldChar w:fldCharType="begin"/>
          </w:r>
          <w:r w:rsidR="00147190">
            <w:instrText xml:space="preserve"> NUMPAGES  \* MERGEFORMAT </w:instrText>
          </w:r>
          <w:r w:rsidR="00147190">
            <w:fldChar w:fldCharType="separate"/>
          </w:r>
          <w:r w:rsidR="000E1452" w:rsidRPr="000E1452">
            <w:rPr>
              <w:rStyle w:val="PageNumber"/>
              <w:noProof/>
            </w:rPr>
            <w:t>41</w:t>
          </w:r>
          <w:r w:rsidR="00147190">
            <w:rPr>
              <w:rStyle w:val="PageNumber"/>
              <w:noProof/>
            </w:rPr>
            <w:fldChar w:fldCharType="end"/>
          </w:r>
        </w:p>
      </w:tc>
    </w:tr>
  </w:tbl>
  <w:p w:rsidR="00A418EE" w:rsidRDefault="00A418E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8EE" w:rsidRDefault="00A418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190" w:rsidRDefault="00147190">
      <w:pPr>
        <w:spacing w:line="240" w:lineRule="auto"/>
      </w:pPr>
      <w:r>
        <w:separator/>
      </w:r>
    </w:p>
  </w:footnote>
  <w:footnote w:type="continuationSeparator" w:id="0">
    <w:p w:rsidR="00147190" w:rsidRDefault="001471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8EE" w:rsidRDefault="00A418EE">
    <w:pPr>
      <w:rPr>
        <w:sz w:val="24"/>
      </w:rPr>
    </w:pPr>
  </w:p>
  <w:p w:rsidR="00A418EE" w:rsidRDefault="00A418EE">
    <w:pPr>
      <w:pBdr>
        <w:top w:val="single" w:sz="6" w:space="1" w:color="auto"/>
      </w:pBdr>
      <w:rPr>
        <w:sz w:val="24"/>
      </w:rPr>
    </w:pPr>
  </w:p>
  <w:p w:rsidR="00A418EE" w:rsidRPr="000B1908" w:rsidRDefault="00A418E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ЕКИП ЕДНО</w:t>
    </w:r>
  </w:p>
  <w:p w:rsidR="00A418EE" w:rsidRDefault="00A418EE">
    <w:pPr>
      <w:pBdr>
        <w:bottom w:val="single" w:sz="6" w:space="1" w:color="auto"/>
      </w:pBdr>
      <w:jc w:val="right"/>
      <w:rPr>
        <w:sz w:val="24"/>
      </w:rPr>
    </w:pPr>
  </w:p>
  <w:p w:rsidR="00A418EE" w:rsidRDefault="00A418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418EE">
      <w:tc>
        <w:tcPr>
          <w:tcW w:w="6379" w:type="dxa"/>
        </w:tcPr>
        <w:p w:rsidR="00A418EE" w:rsidRPr="00EB37A2" w:rsidRDefault="00A418EE">
          <w:r>
            <w:t>BBay</w:t>
          </w:r>
        </w:p>
      </w:tc>
      <w:tc>
        <w:tcPr>
          <w:tcW w:w="3179" w:type="dxa"/>
        </w:tcPr>
        <w:p w:rsidR="00A418EE" w:rsidRPr="00463185" w:rsidRDefault="00463185">
          <w:pPr>
            <w:tabs>
              <w:tab w:val="left" w:pos="1135"/>
            </w:tabs>
            <w:spacing w:before="40"/>
            <w:ind w:right="68"/>
            <w:rPr>
              <w:lang w:val="en-US"/>
            </w:rPr>
          </w:pPr>
          <w:r>
            <w:t xml:space="preserve">  Версия: 1.</w:t>
          </w:r>
          <w:r>
            <w:rPr>
              <w:lang w:val="en-US"/>
            </w:rPr>
            <w:t>2</w:t>
          </w:r>
        </w:p>
      </w:tc>
    </w:tr>
    <w:tr w:rsidR="00A418EE" w:rsidTr="00322445">
      <w:trPr>
        <w:trHeight w:val="117"/>
      </w:trPr>
      <w:tc>
        <w:tcPr>
          <w:tcW w:w="6379" w:type="dxa"/>
        </w:tcPr>
        <w:p w:rsidR="00A418EE" w:rsidRPr="00EB37A2" w:rsidRDefault="00A418EE">
          <w:r>
            <w:t>Бизнес модел</w:t>
          </w:r>
        </w:p>
      </w:tc>
      <w:tc>
        <w:tcPr>
          <w:tcW w:w="3179" w:type="dxa"/>
        </w:tcPr>
        <w:p w:rsidR="00A418EE" w:rsidRPr="00322445" w:rsidRDefault="00A418EE" w:rsidP="00140FA0">
          <w:r>
            <w:t xml:space="preserve">  Дата:  2014.03.01</w:t>
          </w:r>
        </w:p>
      </w:tc>
    </w:tr>
  </w:tbl>
  <w:p w:rsidR="00A418EE" w:rsidRDefault="00A418E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8EE" w:rsidRDefault="00A418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FA34FA"/>
    <w:multiLevelType w:val="hybridMultilevel"/>
    <w:tmpl w:val="38E2AD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716E4F"/>
    <w:multiLevelType w:val="hybridMultilevel"/>
    <w:tmpl w:val="1D8288B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8077FC"/>
    <w:multiLevelType w:val="hybridMultilevel"/>
    <w:tmpl w:val="A8CAF3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157644"/>
    <w:multiLevelType w:val="hybridMultilevel"/>
    <w:tmpl w:val="9D5AFA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6E6499"/>
    <w:multiLevelType w:val="hybridMultilevel"/>
    <w:tmpl w:val="05D064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97709A"/>
    <w:multiLevelType w:val="hybridMultilevel"/>
    <w:tmpl w:val="0E02A78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F4F0373"/>
    <w:multiLevelType w:val="hybridMultilevel"/>
    <w:tmpl w:val="FE38490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0F121E0"/>
    <w:multiLevelType w:val="hybridMultilevel"/>
    <w:tmpl w:val="712E823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57F6A65"/>
    <w:multiLevelType w:val="hybridMultilevel"/>
    <w:tmpl w:val="E8966E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8105AB7"/>
    <w:multiLevelType w:val="hybridMultilevel"/>
    <w:tmpl w:val="D43CAC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D673220"/>
    <w:multiLevelType w:val="hybridMultilevel"/>
    <w:tmpl w:val="6D3AE37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E2D4A09"/>
    <w:multiLevelType w:val="hybridMultilevel"/>
    <w:tmpl w:val="E1F072B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1FB63B0"/>
    <w:multiLevelType w:val="hybridMultilevel"/>
    <w:tmpl w:val="2D8CC71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7592FD3"/>
    <w:multiLevelType w:val="hybridMultilevel"/>
    <w:tmpl w:val="E0B07AC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7AF0F69"/>
    <w:multiLevelType w:val="hybridMultilevel"/>
    <w:tmpl w:val="BB7892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7F21B9"/>
    <w:multiLevelType w:val="hybridMultilevel"/>
    <w:tmpl w:val="EF5646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B3D7D1D"/>
    <w:multiLevelType w:val="hybridMultilevel"/>
    <w:tmpl w:val="37507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556C58"/>
    <w:multiLevelType w:val="hybridMultilevel"/>
    <w:tmpl w:val="4F025FD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6686038"/>
    <w:multiLevelType w:val="hybridMultilevel"/>
    <w:tmpl w:val="3342CE2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7F02171"/>
    <w:multiLevelType w:val="hybridMultilevel"/>
    <w:tmpl w:val="4D343B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A701E5B"/>
    <w:multiLevelType w:val="hybridMultilevel"/>
    <w:tmpl w:val="955C4EC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713607C"/>
    <w:multiLevelType w:val="hybridMultilevel"/>
    <w:tmpl w:val="6682FF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7206BD9"/>
    <w:multiLevelType w:val="hybridMultilevel"/>
    <w:tmpl w:val="52CA79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B06AC8"/>
    <w:multiLevelType w:val="hybridMultilevel"/>
    <w:tmpl w:val="AA38BB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A013D36"/>
    <w:multiLevelType w:val="hybridMultilevel"/>
    <w:tmpl w:val="ECFABA1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A207C0A"/>
    <w:multiLevelType w:val="hybridMultilevel"/>
    <w:tmpl w:val="9C9476E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226441A"/>
    <w:multiLevelType w:val="hybridMultilevel"/>
    <w:tmpl w:val="CB5864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40209EF"/>
    <w:multiLevelType w:val="hybridMultilevel"/>
    <w:tmpl w:val="93EEB4E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DCF278D"/>
    <w:multiLevelType w:val="hybridMultilevel"/>
    <w:tmpl w:val="133C31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C6240DF"/>
    <w:multiLevelType w:val="hybridMultilevel"/>
    <w:tmpl w:val="BD6ED93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D19354F"/>
    <w:multiLevelType w:val="hybridMultilevel"/>
    <w:tmpl w:val="C5B402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D5070C9"/>
    <w:multiLevelType w:val="hybridMultilevel"/>
    <w:tmpl w:val="246C92E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D9E2419"/>
    <w:multiLevelType w:val="hybridMultilevel"/>
    <w:tmpl w:val="2E0A99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0360966"/>
    <w:multiLevelType w:val="hybridMultilevel"/>
    <w:tmpl w:val="5B4855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D3B13E1"/>
    <w:multiLevelType w:val="hybridMultilevel"/>
    <w:tmpl w:val="B704B6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0"/>
  </w:num>
  <w:num w:numId="4">
    <w:abstractNumId w:val="7"/>
  </w:num>
  <w:num w:numId="5">
    <w:abstractNumId w:val="34"/>
  </w:num>
  <w:num w:numId="6">
    <w:abstractNumId w:val="28"/>
  </w:num>
  <w:num w:numId="7">
    <w:abstractNumId w:val="14"/>
  </w:num>
  <w:num w:numId="8">
    <w:abstractNumId w:val="33"/>
  </w:num>
  <w:num w:numId="9">
    <w:abstractNumId w:val="19"/>
  </w:num>
  <w:num w:numId="10">
    <w:abstractNumId w:val="1"/>
  </w:num>
  <w:num w:numId="11">
    <w:abstractNumId w:val="13"/>
  </w:num>
  <w:num w:numId="12">
    <w:abstractNumId w:val="9"/>
  </w:num>
  <w:num w:numId="13">
    <w:abstractNumId w:val="32"/>
  </w:num>
  <w:num w:numId="14">
    <w:abstractNumId w:val="16"/>
  </w:num>
  <w:num w:numId="15">
    <w:abstractNumId w:val="18"/>
  </w:num>
  <w:num w:numId="16">
    <w:abstractNumId w:val="24"/>
  </w:num>
  <w:num w:numId="17">
    <w:abstractNumId w:val="2"/>
  </w:num>
  <w:num w:numId="18">
    <w:abstractNumId w:val="29"/>
  </w:num>
  <w:num w:numId="19">
    <w:abstractNumId w:val="8"/>
  </w:num>
  <w:num w:numId="20">
    <w:abstractNumId w:val="17"/>
  </w:num>
  <w:num w:numId="21">
    <w:abstractNumId w:val="21"/>
  </w:num>
  <w:num w:numId="22">
    <w:abstractNumId w:val="22"/>
  </w:num>
  <w:num w:numId="23">
    <w:abstractNumId w:val="11"/>
  </w:num>
  <w:num w:numId="24">
    <w:abstractNumId w:val="35"/>
  </w:num>
  <w:num w:numId="25">
    <w:abstractNumId w:val="26"/>
  </w:num>
  <w:num w:numId="26">
    <w:abstractNumId w:val="27"/>
  </w:num>
  <w:num w:numId="27">
    <w:abstractNumId w:val="25"/>
  </w:num>
  <w:num w:numId="28">
    <w:abstractNumId w:val="20"/>
  </w:num>
  <w:num w:numId="29">
    <w:abstractNumId w:val="15"/>
  </w:num>
  <w:num w:numId="30">
    <w:abstractNumId w:val="3"/>
  </w:num>
  <w:num w:numId="31">
    <w:abstractNumId w:val="6"/>
  </w:num>
  <w:num w:numId="32">
    <w:abstractNumId w:val="31"/>
  </w:num>
  <w:num w:numId="33">
    <w:abstractNumId w:val="23"/>
  </w:num>
  <w:num w:numId="34">
    <w:abstractNumId w:val="5"/>
  </w:num>
  <w:num w:numId="35">
    <w:abstractNumId w:val="12"/>
  </w:num>
  <w:num w:numId="36">
    <w:abstractNumId w:val="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FA0"/>
    <w:rsid w:val="00003375"/>
    <w:rsid w:val="00003901"/>
    <w:rsid w:val="00003BF9"/>
    <w:rsid w:val="00004C00"/>
    <w:rsid w:val="00012F47"/>
    <w:rsid w:val="0002084B"/>
    <w:rsid w:val="00041DAB"/>
    <w:rsid w:val="00044CCF"/>
    <w:rsid w:val="00050185"/>
    <w:rsid w:val="000568E4"/>
    <w:rsid w:val="000730BA"/>
    <w:rsid w:val="00075507"/>
    <w:rsid w:val="00077B7B"/>
    <w:rsid w:val="00077FF1"/>
    <w:rsid w:val="00086A39"/>
    <w:rsid w:val="00097E42"/>
    <w:rsid w:val="000B1908"/>
    <w:rsid w:val="000B4311"/>
    <w:rsid w:val="000C00E7"/>
    <w:rsid w:val="000D0B41"/>
    <w:rsid w:val="000D797A"/>
    <w:rsid w:val="000D7A7F"/>
    <w:rsid w:val="000E1452"/>
    <w:rsid w:val="000E7597"/>
    <w:rsid w:val="000F05E3"/>
    <w:rsid w:val="000F4C73"/>
    <w:rsid w:val="000F7AD6"/>
    <w:rsid w:val="00104DD6"/>
    <w:rsid w:val="0011262B"/>
    <w:rsid w:val="00114C82"/>
    <w:rsid w:val="0011760C"/>
    <w:rsid w:val="001368AD"/>
    <w:rsid w:val="00140FA0"/>
    <w:rsid w:val="00147190"/>
    <w:rsid w:val="00163AFC"/>
    <w:rsid w:val="001651A4"/>
    <w:rsid w:val="001673CE"/>
    <w:rsid w:val="0019023F"/>
    <w:rsid w:val="00190D25"/>
    <w:rsid w:val="001C014B"/>
    <w:rsid w:val="001C7F3F"/>
    <w:rsid w:val="001D465F"/>
    <w:rsid w:val="001E433C"/>
    <w:rsid w:val="001E49B0"/>
    <w:rsid w:val="001F1600"/>
    <w:rsid w:val="001F4F0E"/>
    <w:rsid w:val="00200C2E"/>
    <w:rsid w:val="0020345F"/>
    <w:rsid w:val="00203465"/>
    <w:rsid w:val="00207C4E"/>
    <w:rsid w:val="00216A0B"/>
    <w:rsid w:val="002174DD"/>
    <w:rsid w:val="002208FA"/>
    <w:rsid w:val="00225ED6"/>
    <w:rsid w:val="002302AB"/>
    <w:rsid w:val="00230860"/>
    <w:rsid w:val="00233AB9"/>
    <w:rsid w:val="00241CBF"/>
    <w:rsid w:val="00254786"/>
    <w:rsid w:val="002632BF"/>
    <w:rsid w:val="00275E64"/>
    <w:rsid w:val="00286B36"/>
    <w:rsid w:val="00293353"/>
    <w:rsid w:val="002B1664"/>
    <w:rsid w:val="002B241D"/>
    <w:rsid w:val="002B7EED"/>
    <w:rsid w:val="002C73D0"/>
    <w:rsid w:val="002D0D91"/>
    <w:rsid w:val="002D1A01"/>
    <w:rsid w:val="002E35D2"/>
    <w:rsid w:val="002E5AF6"/>
    <w:rsid w:val="00306082"/>
    <w:rsid w:val="0031118A"/>
    <w:rsid w:val="00322445"/>
    <w:rsid w:val="00331ED4"/>
    <w:rsid w:val="00342376"/>
    <w:rsid w:val="00342733"/>
    <w:rsid w:val="00345506"/>
    <w:rsid w:val="003534BB"/>
    <w:rsid w:val="00356AD6"/>
    <w:rsid w:val="003816D7"/>
    <w:rsid w:val="00385932"/>
    <w:rsid w:val="003932C7"/>
    <w:rsid w:val="003954CA"/>
    <w:rsid w:val="00395674"/>
    <w:rsid w:val="003A6F41"/>
    <w:rsid w:val="003C076C"/>
    <w:rsid w:val="003F3F8B"/>
    <w:rsid w:val="003F763A"/>
    <w:rsid w:val="004047A5"/>
    <w:rsid w:val="0041008D"/>
    <w:rsid w:val="00421BA3"/>
    <w:rsid w:val="004309A9"/>
    <w:rsid w:val="0043146D"/>
    <w:rsid w:val="0046261C"/>
    <w:rsid w:val="00463185"/>
    <w:rsid w:val="00467A89"/>
    <w:rsid w:val="004704D0"/>
    <w:rsid w:val="00470A4D"/>
    <w:rsid w:val="00471EAB"/>
    <w:rsid w:val="00484CA7"/>
    <w:rsid w:val="00495B8D"/>
    <w:rsid w:val="004B1719"/>
    <w:rsid w:val="004B1BF9"/>
    <w:rsid w:val="004B79F8"/>
    <w:rsid w:val="004C52DF"/>
    <w:rsid w:val="004E1A61"/>
    <w:rsid w:val="004F1156"/>
    <w:rsid w:val="0050298E"/>
    <w:rsid w:val="005044EC"/>
    <w:rsid w:val="00510BA4"/>
    <w:rsid w:val="00514D59"/>
    <w:rsid w:val="00515198"/>
    <w:rsid w:val="005240CA"/>
    <w:rsid w:val="005269FA"/>
    <w:rsid w:val="005424CB"/>
    <w:rsid w:val="005445B0"/>
    <w:rsid w:val="00544D5D"/>
    <w:rsid w:val="0055478C"/>
    <w:rsid w:val="00562D13"/>
    <w:rsid w:val="005639B7"/>
    <w:rsid w:val="00574A05"/>
    <w:rsid w:val="005831EE"/>
    <w:rsid w:val="0059685C"/>
    <w:rsid w:val="005A63D2"/>
    <w:rsid w:val="005D2184"/>
    <w:rsid w:val="005D7835"/>
    <w:rsid w:val="005E2855"/>
    <w:rsid w:val="005E34F3"/>
    <w:rsid w:val="005E41F2"/>
    <w:rsid w:val="005F14A5"/>
    <w:rsid w:val="005F401D"/>
    <w:rsid w:val="005F4571"/>
    <w:rsid w:val="005F684C"/>
    <w:rsid w:val="00603F26"/>
    <w:rsid w:val="00614C15"/>
    <w:rsid w:val="00632415"/>
    <w:rsid w:val="0065286A"/>
    <w:rsid w:val="006551D6"/>
    <w:rsid w:val="00656008"/>
    <w:rsid w:val="00662AE0"/>
    <w:rsid w:val="0067396D"/>
    <w:rsid w:val="006A003D"/>
    <w:rsid w:val="006A5B52"/>
    <w:rsid w:val="006B1377"/>
    <w:rsid w:val="006B3125"/>
    <w:rsid w:val="006B765C"/>
    <w:rsid w:val="006C0EC4"/>
    <w:rsid w:val="006C226A"/>
    <w:rsid w:val="006C36E5"/>
    <w:rsid w:val="006C4993"/>
    <w:rsid w:val="006D3E82"/>
    <w:rsid w:val="006D4685"/>
    <w:rsid w:val="006E4BE0"/>
    <w:rsid w:val="006E4BE8"/>
    <w:rsid w:val="006F40EA"/>
    <w:rsid w:val="006F736F"/>
    <w:rsid w:val="00700B04"/>
    <w:rsid w:val="00711A0B"/>
    <w:rsid w:val="00711C0F"/>
    <w:rsid w:val="00724771"/>
    <w:rsid w:val="007340EA"/>
    <w:rsid w:val="0073772E"/>
    <w:rsid w:val="00737E37"/>
    <w:rsid w:val="00764088"/>
    <w:rsid w:val="00781F3B"/>
    <w:rsid w:val="007821CA"/>
    <w:rsid w:val="00790584"/>
    <w:rsid w:val="007956E6"/>
    <w:rsid w:val="007A20EB"/>
    <w:rsid w:val="007A4572"/>
    <w:rsid w:val="007C1945"/>
    <w:rsid w:val="007D1DA8"/>
    <w:rsid w:val="007D4D63"/>
    <w:rsid w:val="007E075C"/>
    <w:rsid w:val="007E31EA"/>
    <w:rsid w:val="007E39B3"/>
    <w:rsid w:val="007E491D"/>
    <w:rsid w:val="007E5D48"/>
    <w:rsid w:val="007F0F95"/>
    <w:rsid w:val="007F3E90"/>
    <w:rsid w:val="007F744D"/>
    <w:rsid w:val="0080744E"/>
    <w:rsid w:val="0081466D"/>
    <w:rsid w:val="0081789F"/>
    <w:rsid w:val="0082541D"/>
    <w:rsid w:val="008365EE"/>
    <w:rsid w:val="00841D8D"/>
    <w:rsid w:val="00842440"/>
    <w:rsid w:val="008478A7"/>
    <w:rsid w:val="0085218E"/>
    <w:rsid w:val="008564DF"/>
    <w:rsid w:val="00857143"/>
    <w:rsid w:val="00867B32"/>
    <w:rsid w:val="008724B2"/>
    <w:rsid w:val="00873661"/>
    <w:rsid w:val="0088404A"/>
    <w:rsid w:val="00886416"/>
    <w:rsid w:val="008869F1"/>
    <w:rsid w:val="00893229"/>
    <w:rsid w:val="008A5535"/>
    <w:rsid w:val="008A718F"/>
    <w:rsid w:val="008B7FE5"/>
    <w:rsid w:val="008C6AF4"/>
    <w:rsid w:val="008E1AF0"/>
    <w:rsid w:val="008F0EF5"/>
    <w:rsid w:val="008F4B65"/>
    <w:rsid w:val="00902B68"/>
    <w:rsid w:val="009128D3"/>
    <w:rsid w:val="00916226"/>
    <w:rsid w:val="00920429"/>
    <w:rsid w:val="00942EA0"/>
    <w:rsid w:val="00943370"/>
    <w:rsid w:val="00943CA1"/>
    <w:rsid w:val="00943F10"/>
    <w:rsid w:val="00945481"/>
    <w:rsid w:val="00954831"/>
    <w:rsid w:val="009606DE"/>
    <w:rsid w:val="009659AF"/>
    <w:rsid w:val="00967D66"/>
    <w:rsid w:val="00972038"/>
    <w:rsid w:val="00973241"/>
    <w:rsid w:val="0097592C"/>
    <w:rsid w:val="009770A6"/>
    <w:rsid w:val="009801D8"/>
    <w:rsid w:val="009821C5"/>
    <w:rsid w:val="00995832"/>
    <w:rsid w:val="009959B3"/>
    <w:rsid w:val="00996681"/>
    <w:rsid w:val="009C01B2"/>
    <w:rsid w:val="009D55EA"/>
    <w:rsid w:val="009D7C6C"/>
    <w:rsid w:val="009D7E27"/>
    <w:rsid w:val="009E7804"/>
    <w:rsid w:val="00A05648"/>
    <w:rsid w:val="00A121D7"/>
    <w:rsid w:val="00A25256"/>
    <w:rsid w:val="00A351C9"/>
    <w:rsid w:val="00A418EE"/>
    <w:rsid w:val="00A43E74"/>
    <w:rsid w:val="00A474C9"/>
    <w:rsid w:val="00A51388"/>
    <w:rsid w:val="00A51A7D"/>
    <w:rsid w:val="00A52BB0"/>
    <w:rsid w:val="00A535EE"/>
    <w:rsid w:val="00A54D1F"/>
    <w:rsid w:val="00A6337E"/>
    <w:rsid w:val="00A64EBE"/>
    <w:rsid w:val="00A75513"/>
    <w:rsid w:val="00A97930"/>
    <w:rsid w:val="00A97C40"/>
    <w:rsid w:val="00AA240D"/>
    <w:rsid w:val="00AC155E"/>
    <w:rsid w:val="00AC739D"/>
    <w:rsid w:val="00AD5C40"/>
    <w:rsid w:val="00AD7A40"/>
    <w:rsid w:val="00AD7FA3"/>
    <w:rsid w:val="00AF0273"/>
    <w:rsid w:val="00B013D3"/>
    <w:rsid w:val="00B02C5E"/>
    <w:rsid w:val="00B1000D"/>
    <w:rsid w:val="00B23DD7"/>
    <w:rsid w:val="00B2767D"/>
    <w:rsid w:val="00B32FF1"/>
    <w:rsid w:val="00B368BC"/>
    <w:rsid w:val="00B4671F"/>
    <w:rsid w:val="00B46FA3"/>
    <w:rsid w:val="00B50346"/>
    <w:rsid w:val="00B70446"/>
    <w:rsid w:val="00B76D56"/>
    <w:rsid w:val="00B77924"/>
    <w:rsid w:val="00B866FF"/>
    <w:rsid w:val="00B91CF4"/>
    <w:rsid w:val="00B92696"/>
    <w:rsid w:val="00BB03C1"/>
    <w:rsid w:val="00BB298F"/>
    <w:rsid w:val="00BB6E3E"/>
    <w:rsid w:val="00BC1780"/>
    <w:rsid w:val="00C140A9"/>
    <w:rsid w:val="00C15651"/>
    <w:rsid w:val="00C21D8A"/>
    <w:rsid w:val="00C36327"/>
    <w:rsid w:val="00C41153"/>
    <w:rsid w:val="00C428FC"/>
    <w:rsid w:val="00C53248"/>
    <w:rsid w:val="00C5566B"/>
    <w:rsid w:val="00C603BF"/>
    <w:rsid w:val="00C6205E"/>
    <w:rsid w:val="00C73CD9"/>
    <w:rsid w:val="00C81563"/>
    <w:rsid w:val="00C83FF5"/>
    <w:rsid w:val="00C866E8"/>
    <w:rsid w:val="00C968C7"/>
    <w:rsid w:val="00CA2F56"/>
    <w:rsid w:val="00CA34EB"/>
    <w:rsid w:val="00CD0707"/>
    <w:rsid w:val="00CD5AAB"/>
    <w:rsid w:val="00CD6272"/>
    <w:rsid w:val="00D068CA"/>
    <w:rsid w:val="00D53EE0"/>
    <w:rsid w:val="00D56BED"/>
    <w:rsid w:val="00D60D60"/>
    <w:rsid w:val="00D6136A"/>
    <w:rsid w:val="00D865A9"/>
    <w:rsid w:val="00D86ABD"/>
    <w:rsid w:val="00D909E1"/>
    <w:rsid w:val="00DB31EE"/>
    <w:rsid w:val="00DB55AC"/>
    <w:rsid w:val="00DC2208"/>
    <w:rsid w:val="00DC7D1F"/>
    <w:rsid w:val="00DD02B3"/>
    <w:rsid w:val="00DD7B53"/>
    <w:rsid w:val="00DF3784"/>
    <w:rsid w:val="00DF4A3F"/>
    <w:rsid w:val="00E03817"/>
    <w:rsid w:val="00E05874"/>
    <w:rsid w:val="00E060FF"/>
    <w:rsid w:val="00E123BB"/>
    <w:rsid w:val="00E17E99"/>
    <w:rsid w:val="00E21278"/>
    <w:rsid w:val="00E21344"/>
    <w:rsid w:val="00E223FE"/>
    <w:rsid w:val="00E42516"/>
    <w:rsid w:val="00E5769F"/>
    <w:rsid w:val="00E57DB0"/>
    <w:rsid w:val="00E61E63"/>
    <w:rsid w:val="00E62249"/>
    <w:rsid w:val="00E67AA5"/>
    <w:rsid w:val="00E75D30"/>
    <w:rsid w:val="00E768A5"/>
    <w:rsid w:val="00E77BEB"/>
    <w:rsid w:val="00E87254"/>
    <w:rsid w:val="00E90600"/>
    <w:rsid w:val="00E950BB"/>
    <w:rsid w:val="00E9782B"/>
    <w:rsid w:val="00EA04E8"/>
    <w:rsid w:val="00EA2B7F"/>
    <w:rsid w:val="00EA7B4D"/>
    <w:rsid w:val="00EB1CD5"/>
    <w:rsid w:val="00EB2087"/>
    <w:rsid w:val="00EB37A2"/>
    <w:rsid w:val="00EC4306"/>
    <w:rsid w:val="00EF17F7"/>
    <w:rsid w:val="00EF5E5D"/>
    <w:rsid w:val="00EF638D"/>
    <w:rsid w:val="00F16D94"/>
    <w:rsid w:val="00F2233D"/>
    <w:rsid w:val="00F26E65"/>
    <w:rsid w:val="00F33425"/>
    <w:rsid w:val="00F459BB"/>
    <w:rsid w:val="00F53765"/>
    <w:rsid w:val="00F606E1"/>
    <w:rsid w:val="00F718C0"/>
    <w:rsid w:val="00F75299"/>
    <w:rsid w:val="00FC12F5"/>
    <w:rsid w:val="00FC3205"/>
    <w:rsid w:val="00FC4DE1"/>
    <w:rsid w:val="00FD4403"/>
    <w:rsid w:val="00FD4866"/>
    <w:rsid w:val="00FF338B"/>
    <w:rsid w:val="00FF5143"/>
    <w:rsid w:val="00FF6A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7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7A2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E0381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00C2E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Revision">
    <w:name w:val="Revision"/>
    <w:hidden/>
    <w:uiPriority w:val="99"/>
    <w:semiHidden/>
    <w:rsid w:val="005E41F2"/>
    <w:rPr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E41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41F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41F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41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41F2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7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7A2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E0381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00C2E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Revision">
    <w:name w:val="Revision"/>
    <w:hidden/>
    <w:uiPriority w:val="99"/>
    <w:semiHidden/>
    <w:rsid w:val="005E41F2"/>
    <w:rPr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E41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41F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41F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41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41F2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4.emf"/><Relationship Id="rId26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emf"/><Relationship Id="rId25" Type="http://schemas.openxmlformats.org/officeDocument/2006/relationships/image" Target="media/image11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image" Target="media/image6.emf"/><Relationship Id="rId29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0.emf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1.emf"/><Relationship Id="rId23" Type="http://schemas.openxmlformats.org/officeDocument/2006/relationships/image" Target="media/image9.emf"/><Relationship Id="rId28" Type="http://schemas.openxmlformats.org/officeDocument/2006/relationships/image" Target="media/image14.emf"/><Relationship Id="rId10" Type="http://schemas.openxmlformats.org/officeDocument/2006/relationships/footer" Target="footer1.xml"/><Relationship Id="rId19" Type="http://schemas.openxmlformats.org/officeDocument/2006/relationships/image" Target="media/image5.emf"/><Relationship Id="rId31" Type="http://schemas.openxmlformats.org/officeDocument/2006/relationships/image" Target="media/image17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emf"/><Relationship Id="rId27" Type="http://schemas.openxmlformats.org/officeDocument/2006/relationships/image" Target="media/image13.emf"/><Relationship Id="rId30" Type="http://schemas.openxmlformats.org/officeDocument/2006/relationships/image" Target="media/image16.emf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abota\Business%20C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90929-F6A7-41E3-B7F9-5C8682C65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Case</Template>
  <TotalTime>43</TotalTime>
  <Pages>41</Pages>
  <Words>4826</Words>
  <Characters>27514</Characters>
  <Application>Microsoft Office Word</Application>
  <DocSecurity>0</DocSecurity>
  <Lines>229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Business Case</vt:lpstr>
      <vt:lpstr>Business Case</vt:lpstr>
    </vt:vector>
  </TitlesOfParts>
  <Company>&lt;Company Name&gt;</Company>
  <LinksUpToDate>false</LinksUpToDate>
  <CharactersWithSpaces>32276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Case</dc:title>
  <dc:subject>&lt;Project Name&gt;</dc:subject>
  <dc:creator>Mimi</dc:creator>
  <cp:lastModifiedBy>Malvina</cp:lastModifiedBy>
  <cp:revision>29</cp:revision>
  <cp:lastPrinted>1900-12-31T22:00:00Z</cp:lastPrinted>
  <dcterms:created xsi:type="dcterms:W3CDTF">2014-03-24T11:20:00Z</dcterms:created>
  <dcterms:modified xsi:type="dcterms:W3CDTF">2014-03-24T12:02:00Z</dcterms:modified>
</cp:coreProperties>
</file>