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701" w:rsidRPr="0018672E" w:rsidRDefault="00552363" w:rsidP="00522701">
      <w:pPr>
        <w:pStyle w:val="a3"/>
        <w:jc w:val="right"/>
        <w:rPr>
          <w:lang w:val="bg-BG"/>
        </w:rPr>
      </w:pPr>
      <w:fldSimple w:instr=" SUBJECT   \* MERGEFORMAT ">
        <w:fldSimple w:instr=" SUBJECT  \* MERGEFORMAT ">
          <w:r w:rsidR="00522701" w:rsidRPr="0018672E">
            <w:rPr>
              <w:lang w:val="bg-BG"/>
            </w:rPr>
            <w:t>Система за електронна търговия Balkan Bay(BBay)</w:t>
          </w:r>
        </w:fldSimple>
      </w:fldSimple>
    </w:p>
    <w:p w:rsidR="00300968" w:rsidRPr="00522701" w:rsidRDefault="00522701">
      <w:pPr>
        <w:pStyle w:val="a3"/>
        <w:jc w:val="right"/>
        <w:rPr>
          <w:lang w:val="bg-BG"/>
        </w:rPr>
      </w:pPr>
      <w:r>
        <w:rPr>
          <w:lang w:val="bg-BG"/>
        </w:rPr>
        <w:t>Тест модел</w:t>
      </w:r>
    </w:p>
    <w:p w:rsidR="00300968" w:rsidRDefault="00300968">
      <w:pPr>
        <w:pStyle w:val="a3"/>
        <w:jc w:val="right"/>
      </w:pPr>
    </w:p>
    <w:p w:rsidR="00300968" w:rsidRDefault="00522701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300968">
        <w:rPr>
          <w:sz w:val="28"/>
        </w:rPr>
        <w:t xml:space="preserve"> 1.0</w:t>
      </w:r>
    </w:p>
    <w:p w:rsidR="00300968" w:rsidRDefault="00300968">
      <w:pPr>
        <w:pStyle w:val="a3"/>
        <w:rPr>
          <w:sz w:val="28"/>
        </w:rPr>
      </w:pPr>
    </w:p>
    <w:p w:rsidR="00300968" w:rsidRDefault="00300968"/>
    <w:p w:rsidR="00300968" w:rsidRDefault="00300968">
      <w:pPr>
        <w:sectPr w:rsidR="00300968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300968" w:rsidRPr="0088641D" w:rsidRDefault="0088641D">
      <w:pPr>
        <w:pStyle w:val="a3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300968">
        <w:tc>
          <w:tcPr>
            <w:tcW w:w="2304" w:type="dxa"/>
          </w:tcPr>
          <w:p w:rsidR="00300968" w:rsidRPr="00522701" w:rsidRDefault="00522701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300968" w:rsidRPr="00522701" w:rsidRDefault="00522701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300968" w:rsidRPr="00522701" w:rsidRDefault="00522701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300968" w:rsidRPr="00522701" w:rsidRDefault="00522701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300968">
        <w:tc>
          <w:tcPr>
            <w:tcW w:w="2304" w:type="dxa"/>
          </w:tcPr>
          <w:p w:rsidR="00300968" w:rsidRPr="00001115" w:rsidRDefault="00001115" w:rsidP="0052270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2014.07.05</w:t>
            </w:r>
          </w:p>
        </w:tc>
        <w:tc>
          <w:tcPr>
            <w:tcW w:w="1152" w:type="dxa"/>
          </w:tcPr>
          <w:p w:rsidR="00300968" w:rsidRPr="00001115" w:rsidRDefault="00001115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300968" w:rsidRPr="00001115" w:rsidRDefault="00001115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300968" w:rsidRPr="00001115" w:rsidRDefault="00001115" w:rsidP="00001115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Л. Маринова</w:t>
            </w:r>
          </w:p>
        </w:tc>
      </w:tr>
    </w:tbl>
    <w:p w:rsidR="00300968" w:rsidRDefault="00300968"/>
    <w:p w:rsidR="00300968" w:rsidRPr="00522701" w:rsidRDefault="00300968">
      <w:pPr>
        <w:pStyle w:val="a3"/>
        <w:rPr>
          <w:lang w:val="bg-BG"/>
        </w:rPr>
      </w:pPr>
      <w:r>
        <w:br w:type="page"/>
      </w:r>
      <w:r w:rsidR="00522701">
        <w:rPr>
          <w:lang w:val="bg-BG"/>
        </w:rPr>
        <w:lastRenderedPageBreak/>
        <w:t>Съдържание</w:t>
      </w:r>
    </w:p>
    <w:p w:rsidR="006203F8" w:rsidRDefault="0055236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552363">
        <w:fldChar w:fldCharType="begin"/>
      </w:r>
      <w:r w:rsidR="00300968">
        <w:instrText xml:space="preserve"> TOC \o "1-3" </w:instrText>
      </w:r>
      <w:r w:rsidRPr="00552363">
        <w:fldChar w:fldCharType="separate"/>
      </w:r>
      <w:r w:rsidR="006203F8">
        <w:rPr>
          <w:noProof/>
        </w:rPr>
        <w:t>1.</w:t>
      </w:r>
      <w:r w:rsidR="006203F8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6203F8" w:rsidRPr="00322DE1">
        <w:rPr>
          <w:noProof/>
          <w:lang w:val="bg-BG"/>
        </w:rPr>
        <w:t>Въведение</w:t>
      </w:r>
      <w:r w:rsidR="006203F8">
        <w:rPr>
          <w:noProof/>
        </w:rPr>
        <w:tab/>
      </w:r>
      <w:r>
        <w:rPr>
          <w:noProof/>
        </w:rPr>
        <w:fldChar w:fldCharType="begin"/>
      </w:r>
      <w:r w:rsidR="006203F8">
        <w:rPr>
          <w:noProof/>
        </w:rPr>
        <w:instrText xml:space="preserve"> PAGEREF _Toc392696367 \h </w:instrText>
      </w:r>
      <w:r>
        <w:rPr>
          <w:noProof/>
        </w:rPr>
      </w:r>
      <w:r>
        <w:rPr>
          <w:noProof/>
        </w:rPr>
        <w:fldChar w:fldCharType="separate"/>
      </w:r>
      <w:r w:rsidR="006203F8">
        <w:rPr>
          <w:noProof/>
        </w:rPr>
        <w:t>4</w:t>
      </w:r>
      <w:r>
        <w:rPr>
          <w:noProof/>
        </w:rPr>
        <w:fldChar w:fldCharType="end"/>
      </w:r>
    </w:p>
    <w:p w:rsidR="006203F8" w:rsidRDefault="006203F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Предназначение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_Toc392696368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4</w:t>
      </w:r>
      <w:r w:rsidR="00552363">
        <w:rPr>
          <w:noProof/>
        </w:rPr>
        <w:fldChar w:fldCharType="end"/>
      </w:r>
    </w:p>
    <w:p w:rsidR="006203F8" w:rsidRDefault="006203F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Обхват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_Toc392696369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4</w:t>
      </w:r>
      <w:r w:rsidR="00552363">
        <w:rPr>
          <w:noProof/>
        </w:rPr>
        <w:fldChar w:fldCharType="end"/>
      </w:r>
    </w:p>
    <w:p w:rsidR="006203F8" w:rsidRDefault="006203F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_Toc392696370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4</w:t>
      </w:r>
      <w:r w:rsidR="00552363">
        <w:rPr>
          <w:noProof/>
        </w:rPr>
        <w:fldChar w:fldCharType="end"/>
      </w:r>
    </w:p>
    <w:p w:rsidR="006203F8" w:rsidRDefault="006203F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Препратки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_Toc392696371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4</w:t>
      </w:r>
      <w:r w:rsidR="00552363">
        <w:rPr>
          <w:noProof/>
        </w:rPr>
        <w:fldChar w:fldCharType="end"/>
      </w:r>
    </w:p>
    <w:p w:rsidR="006203F8" w:rsidRDefault="006203F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Общ преглед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_Toc392696372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4</w:t>
      </w:r>
      <w:r w:rsidR="00552363">
        <w:rPr>
          <w:noProof/>
        </w:rPr>
        <w:fldChar w:fldCharType="end"/>
      </w:r>
    </w:p>
    <w:p w:rsidR="006203F8" w:rsidRDefault="006203F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Тестови случаи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_Toc392696373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4</w:t>
      </w:r>
      <w:r w:rsidR="00552363">
        <w:rPr>
          <w:noProof/>
        </w:rPr>
        <w:fldChar w:fldCharType="end"/>
      </w:r>
    </w:p>
    <w:p w:rsidR="006203F8" w:rsidRDefault="006203F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Тестови случаи за функционално изискване „Регистрация”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_Toc392696374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4</w:t>
      </w:r>
      <w:r w:rsidR="00552363">
        <w:rPr>
          <w:noProof/>
        </w:rPr>
        <w:fldChar w:fldCharType="end"/>
      </w:r>
    </w:p>
    <w:p w:rsidR="006203F8" w:rsidRDefault="006203F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Регистрация на физическо лице (ФЛ), чрез уеб форма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_Toc392696375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4</w:t>
      </w:r>
      <w:r w:rsidR="00552363">
        <w:rPr>
          <w:noProof/>
        </w:rPr>
        <w:fldChar w:fldCharType="end"/>
      </w:r>
    </w:p>
    <w:p w:rsidR="006203F8" w:rsidRDefault="006203F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 xml:space="preserve">Регистрация на физическо лице, чрез </w:t>
      </w:r>
      <w:r>
        <w:rPr>
          <w:noProof/>
        </w:rPr>
        <w:t>Facebook (FB)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_Toc392696376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5</w:t>
      </w:r>
      <w:r w:rsidR="00552363">
        <w:rPr>
          <w:noProof/>
        </w:rPr>
        <w:fldChar w:fldCharType="end"/>
      </w:r>
    </w:p>
    <w:p w:rsidR="006203F8" w:rsidRDefault="006203F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Регистрация на юридическо лице (ЮЛ)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_Toc392696377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5</w:t>
      </w:r>
      <w:r w:rsidR="00552363">
        <w:rPr>
          <w:noProof/>
        </w:rPr>
        <w:fldChar w:fldCharType="end"/>
      </w:r>
    </w:p>
    <w:p w:rsidR="006203F8" w:rsidRDefault="006203F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Тестови случаи за функционално изискване „Вход в системата”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_Toc392696378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6</w:t>
      </w:r>
      <w:r w:rsidR="00552363">
        <w:rPr>
          <w:noProof/>
        </w:rPr>
        <w:fldChar w:fldCharType="end"/>
      </w:r>
    </w:p>
    <w:p w:rsidR="006203F8" w:rsidRDefault="006203F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Тестови случаи за функционално изискване „Управление на профил”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_Toc392696379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7</w:t>
      </w:r>
      <w:r w:rsidR="00552363">
        <w:rPr>
          <w:noProof/>
        </w:rPr>
        <w:fldChar w:fldCharType="end"/>
      </w:r>
    </w:p>
    <w:p w:rsidR="006203F8" w:rsidRDefault="006203F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Редактиране на профил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_Toc392696380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7</w:t>
      </w:r>
      <w:r w:rsidR="00552363">
        <w:rPr>
          <w:noProof/>
        </w:rPr>
        <w:fldChar w:fldCharType="end"/>
      </w:r>
    </w:p>
    <w:p w:rsidR="006203F8" w:rsidRDefault="006203F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Изтриване на профил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_Toc392696381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7</w:t>
      </w:r>
      <w:r w:rsidR="00552363">
        <w:rPr>
          <w:noProof/>
        </w:rPr>
        <w:fldChar w:fldCharType="end"/>
      </w:r>
    </w:p>
    <w:p w:rsidR="006203F8" w:rsidRDefault="006203F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Смяна на парола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_Toc392696382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8</w:t>
      </w:r>
      <w:r w:rsidR="00552363">
        <w:rPr>
          <w:noProof/>
        </w:rPr>
        <w:fldChar w:fldCharType="end"/>
      </w:r>
    </w:p>
    <w:p w:rsidR="006203F8" w:rsidRDefault="006203F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Тестови случаи за функционално изискване „Управление на обява”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_Toc392696383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10</w:t>
      </w:r>
      <w:r w:rsidR="00552363">
        <w:rPr>
          <w:noProof/>
        </w:rPr>
        <w:fldChar w:fldCharType="end"/>
      </w:r>
    </w:p>
    <w:p w:rsidR="006203F8" w:rsidRDefault="006203F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Публикуване на обява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_Toc392696384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10</w:t>
      </w:r>
      <w:r w:rsidR="00552363">
        <w:rPr>
          <w:noProof/>
        </w:rPr>
        <w:fldChar w:fldCharType="end"/>
      </w:r>
    </w:p>
    <w:p w:rsidR="006203F8" w:rsidRDefault="006203F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Публикуване на търг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_Toc392696385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11</w:t>
      </w:r>
      <w:r w:rsidR="00552363">
        <w:rPr>
          <w:noProof/>
        </w:rPr>
        <w:fldChar w:fldCharType="end"/>
      </w:r>
    </w:p>
    <w:p w:rsidR="006203F8" w:rsidRDefault="006203F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Редактиране на обява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_Toc392696386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12</w:t>
      </w:r>
      <w:r w:rsidR="00552363">
        <w:rPr>
          <w:noProof/>
        </w:rPr>
        <w:fldChar w:fldCharType="end"/>
      </w:r>
    </w:p>
    <w:p w:rsidR="006203F8" w:rsidRDefault="006203F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Изтриване на обява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_Toc392696387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13</w:t>
      </w:r>
      <w:r w:rsidR="00552363">
        <w:rPr>
          <w:noProof/>
        </w:rPr>
        <w:fldChar w:fldCharType="end"/>
      </w:r>
    </w:p>
    <w:p w:rsidR="006203F8" w:rsidRDefault="006203F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Тестови случаи за функционално изискване „Управление на кошница”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_Toc392696388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13</w:t>
      </w:r>
      <w:r w:rsidR="00552363">
        <w:rPr>
          <w:noProof/>
        </w:rPr>
        <w:fldChar w:fldCharType="end"/>
      </w:r>
    </w:p>
    <w:p w:rsidR="006203F8" w:rsidRDefault="006203F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Добавяне в кошница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_Toc392696389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13</w:t>
      </w:r>
      <w:r w:rsidR="00552363">
        <w:rPr>
          <w:noProof/>
        </w:rPr>
        <w:fldChar w:fldCharType="end"/>
      </w:r>
    </w:p>
    <w:p w:rsidR="006203F8" w:rsidRDefault="006203F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Редактиране на обява в кошницата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_Toc392696390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13</w:t>
      </w:r>
      <w:r w:rsidR="00552363">
        <w:rPr>
          <w:noProof/>
        </w:rPr>
        <w:fldChar w:fldCharType="end"/>
      </w:r>
    </w:p>
    <w:p w:rsidR="006203F8" w:rsidRDefault="006203F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Изтриване на обява от кошница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_Toc392696391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14</w:t>
      </w:r>
      <w:r w:rsidR="00552363">
        <w:rPr>
          <w:noProof/>
        </w:rPr>
        <w:fldChar w:fldCharType="end"/>
      </w:r>
    </w:p>
    <w:p w:rsidR="006203F8" w:rsidRDefault="006203F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Тестови случаи за функционално изискване „Плащане”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_Toc392696392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14</w:t>
      </w:r>
      <w:r w:rsidR="00552363">
        <w:rPr>
          <w:noProof/>
        </w:rPr>
        <w:fldChar w:fldCharType="end"/>
      </w:r>
    </w:p>
    <w:p w:rsidR="006203F8" w:rsidRDefault="006203F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Извършване на плащане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_Toc392696393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14</w:t>
      </w:r>
      <w:r w:rsidR="00552363">
        <w:rPr>
          <w:noProof/>
        </w:rPr>
        <w:fldChar w:fldCharType="end"/>
      </w:r>
    </w:p>
    <w:p w:rsidR="006203F8" w:rsidRDefault="006203F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Тестови случаи за функционално изискване „Справки”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_Toc392696394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15</w:t>
      </w:r>
      <w:r w:rsidR="00552363">
        <w:rPr>
          <w:noProof/>
        </w:rPr>
        <w:fldChar w:fldCharType="end"/>
      </w:r>
    </w:p>
    <w:p w:rsidR="006203F8" w:rsidRDefault="006203F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Тестови случаи за функционално изискване „Търсене”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_Toc392696395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16</w:t>
      </w:r>
      <w:r w:rsidR="00552363">
        <w:rPr>
          <w:noProof/>
        </w:rPr>
        <w:fldChar w:fldCharType="end"/>
      </w:r>
    </w:p>
    <w:p w:rsidR="006203F8" w:rsidRDefault="006203F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Търсене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_Toc392696396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16</w:t>
      </w:r>
      <w:r w:rsidR="00552363">
        <w:rPr>
          <w:noProof/>
        </w:rPr>
        <w:fldChar w:fldCharType="end"/>
      </w:r>
    </w:p>
    <w:p w:rsidR="006203F8" w:rsidRDefault="006203F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Търсене с филтри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_Toc392696397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16</w:t>
      </w:r>
      <w:r w:rsidR="00552363">
        <w:rPr>
          <w:noProof/>
        </w:rPr>
        <w:fldChar w:fldCharType="end"/>
      </w:r>
    </w:p>
    <w:p w:rsidR="006203F8" w:rsidRDefault="006203F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Тестови случаи за „Наддаване на търг”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_Toc392696398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16</w:t>
      </w:r>
      <w:r w:rsidR="00552363">
        <w:rPr>
          <w:noProof/>
        </w:rPr>
        <w:fldChar w:fldCharType="end"/>
      </w:r>
    </w:p>
    <w:p w:rsidR="006203F8" w:rsidRDefault="006203F8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322DE1">
        <w:rPr>
          <w:noProof/>
          <w:lang w:val="bg-BG"/>
        </w:rPr>
        <w:t>Тестови случаи за функционално изискване „Помощ”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_Toc392696399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17</w:t>
      </w:r>
      <w:r w:rsidR="00552363">
        <w:rPr>
          <w:noProof/>
        </w:rPr>
        <w:fldChar w:fldCharType="end"/>
      </w:r>
    </w:p>
    <w:p w:rsidR="006203F8" w:rsidRDefault="006203F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22DE1">
        <w:rPr>
          <w:noProof/>
          <w:lang w:val="bg-BG"/>
        </w:rPr>
        <w:t>2.10.1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FAQ</w:t>
      </w:r>
      <w:r>
        <w:rPr>
          <w:noProof/>
        </w:rPr>
        <w:tab/>
      </w:r>
      <w:r w:rsidR="00552363">
        <w:rPr>
          <w:noProof/>
        </w:rPr>
        <w:fldChar w:fldCharType="begin"/>
      </w:r>
      <w:r>
        <w:rPr>
          <w:noProof/>
        </w:rPr>
        <w:instrText xml:space="preserve"> PAGEREF _Toc392696400 \h </w:instrText>
      </w:r>
      <w:r w:rsidR="00552363">
        <w:rPr>
          <w:noProof/>
        </w:rPr>
      </w:r>
      <w:r w:rsidR="00552363">
        <w:rPr>
          <w:noProof/>
        </w:rPr>
        <w:fldChar w:fldCharType="separate"/>
      </w:r>
      <w:r>
        <w:rPr>
          <w:noProof/>
        </w:rPr>
        <w:t>17</w:t>
      </w:r>
      <w:r w:rsidR="00552363">
        <w:rPr>
          <w:noProof/>
        </w:rPr>
        <w:fldChar w:fldCharType="end"/>
      </w:r>
    </w:p>
    <w:p w:rsidR="00300968" w:rsidRDefault="00552363">
      <w:pPr>
        <w:pStyle w:val="a3"/>
      </w:pPr>
      <w:r>
        <w:fldChar w:fldCharType="end"/>
      </w:r>
      <w:r w:rsidR="00300968">
        <w:br w:type="page"/>
      </w:r>
      <w:r w:rsidR="00522701">
        <w:rPr>
          <w:lang w:val="bg-BG"/>
        </w:rPr>
        <w:lastRenderedPageBreak/>
        <w:t>Тест модел</w:t>
      </w:r>
      <w:r w:rsidR="00300968">
        <w:t xml:space="preserve"> </w:t>
      </w:r>
    </w:p>
    <w:p w:rsidR="00300968" w:rsidRDefault="00522701" w:rsidP="009F5C5C">
      <w:pPr>
        <w:pStyle w:val="1"/>
        <w:jc w:val="both"/>
      </w:pPr>
      <w:bookmarkStart w:id="0" w:name="_Toc392696367"/>
      <w:r>
        <w:rPr>
          <w:lang w:val="bg-BG"/>
        </w:rPr>
        <w:t>Въведение</w:t>
      </w:r>
      <w:bookmarkEnd w:id="0"/>
    </w:p>
    <w:p w:rsidR="00300968" w:rsidRDefault="00522701" w:rsidP="009F5C5C">
      <w:pPr>
        <w:pStyle w:val="2"/>
        <w:jc w:val="both"/>
      </w:pPr>
      <w:bookmarkStart w:id="1" w:name="_Toc392696368"/>
      <w:r>
        <w:rPr>
          <w:lang w:val="bg-BG"/>
        </w:rPr>
        <w:t>Предназначение</w:t>
      </w:r>
      <w:bookmarkEnd w:id="1"/>
    </w:p>
    <w:p w:rsidR="00DC4573" w:rsidRPr="00065E62" w:rsidRDefault="00DC4573" w:rsidP="0088641D">
      <w:pPr>
        <w:pStyle w:val="a9"/>
        <w:ind w:firstLine="720"/>
        <w:jc w:val="both"/>
        <w:rPr>
          <w:lang w:val="bg-BG"/>
        </w:rPr>
      </w:pPr>
      <w:r>
        <w:rPr>
          <w:lang w:val="bg-BG"/>
        </w:rPr>
        <w:t>Предназначението на този документ е да представи и опише тест</w:t>
      </w:r>
      <w:r w:rsidR="00065E62">
        <w:rPr>
          <w:lang w:val="bg-BG"/>
        </w:rPr>
        <w:t>овите случаи</w:t>
      </w:r>
      <w:r>
        <w:rPr>
          <w:lang w:val="bg-BG"/>
        </w:rPr>
        <w:t xml:space="preserve">, с които </w:t>
      </w:r>
      <w:r w:rsidR="00065E62">
        <w:rPr>
          <w:lang w:val="bg-BG"/>
        </w:rPr>
        <w:t>Система за електронна търговия „</w:t>
      </w:r>
      <w:r w:rsidR="00065E62">
        <w:t>BBay”</w:t>
      </w:r>
      <w:r w:rsidR="00065E62">
        <w:rPr>
          <w:lang w:val="bg-BG"/>
        </w:rPr>
        <w:t xml:space="preserve"> е тествана.</w:t>
      </w:r>
    </w:p>
    <w:p w:rsidR="00300968" w:rsidRDefault="00522701" w:rsidP="009F5C5C">
      <w:pPr>
        <w:pStyle w:val="2"/>
        <w:jc w:val="both"/>
      </w:pPr>
      <w:bookmarkStart w:id="2" w:name="_Toc392696369"/>
      <w:r>
        <w:rPr>
          <w:lang w:val="bg-BG"/>
        </w:rPr>
        <w:t>Обхват</w:t>
      </w:r>
      <w:bookmarkEnd w:id="2"/>
    </w:p>
    <w:p w:rsidR="00065E62" w:rsidRPr="00065E62" w:rsidRDefault="00065E62" w:rsidP="0088641D">
      <w:pPr>
        <w:pStyle w:val="a9"/>
        <w:ind w:firstLine="720"/>
        <w:jc w:val="both"/>
      </w:pPr>
      <w:r>
        <w:rPr>
          <w:lang w:val="bg-BG"/>
        </w:rPr>
        <w:t>Тестовите случаи обхващат всички функционалности на Система за електронна търговия „</w:t>
      </w:r>
      <w:r>
        <w:t>BBay</w:t>
      </w:r>
      <w:r>
        <w:rPr>
          <w:lang w:val="bg-BG"/>
        </w:rPr>
        <w:t>”. За всяка функционалности има по един или повече тест случая.</w:t>
      </w:r>
    </w:p>
    <w:p w:rsidR="00300968" w:rsidRDefault="00522701" w:rsidP="009F5C5C">
      <w:pPr>
        <w:pStyle w:val="2"/>
        <w:jc w:val="both"/>
      </w:pPr>
      <w:bookmarkStart w:id="3" w:name="_Toc392696370"/>
      <w:r>
        <w:rPr>
          <w:lang w:val="bg-BG"/>
        </w:rPr>
        <w:t>Дефиниции, Акроними и Абревиатури</w:t>
      </w:r>
      <w:bookmarkEnd w:id="3"/>
    </w:p>
    <w:p w:rsidR="00065E62" w:rsidRPr="00065E62" w:rsidRDefault="00065E62" w:rsidP="0088641D">
      <w:pPr>
        <w:ind w:left="720" w:firstLine="720"/>
        <w:jc w:val="both"/>
        <w:rPr>
          <w:lang w:val="bg-BG"/>
        </w:rPr>
      </w:pPr>
      <w:r w:rsidRPr="0018672E">
        <w:rPr>
          <w:lang w:val="bg-BG"/>
        </w:rPr>
        <w:t>Всички дефиниции, акроними и абревиатури са упоменати в документа „Речник”.</w:t>
      </w:r>
    </w:p>
    <w:p w:rsidR="00300968" w:rsidRDefault="00522701" w:rsidP="009F5C5C">
      <w:pPr>
        <w:pStyle w:val="2"/>
        <w:jc w:val="both"/>
      </w:pPr>
      <w:bookmarkStart w:id="4" w:name="_Toc392696371"/>
      <w:r>
        <w:rPr>
          <w:lang w:val="bg-BG"/>
        </w:rPr>
        <w:t>Препратки</w:t>
      </w:r>
      <w:bookmarkEnd w:id="4"/>
    </w:p>
    <w:p w:rsidR="00001115" w:rsidRPr="00001115" w:rsidRDefault="003645E7" w:rsidP="0088641D">
      <w:pPr>
        <w:pStyle w:val="a9"/>
        <w:ind w:firstLine="720"/>
        <w:jc w:val="both"/>
        <w:rPr>
          <w:lang w:val="bg-BG"/>
        </w:rPr>
      </w:pPr>
      <w:r>
        <w:rPr>
          <w:lang w:val="bg-BG"/>
        </w:rPr>
        <w:t>Документът кореспондира с „Резултати от тестване”, „Спецификация на софтуерните изисквания” и „Главен план за тестване”.</w:t>
      </w:r>
    </w:p>
    <w:p w:rsidR="00300968" w:rsidRDefault="00522701" w:rsidP="009F5C5C">
      <w:pPr>
        <w:pStyle w:val="2"/>
        <w:jc w:val="both"/>
      </w:pPr>
      <w:bookmarkStart w:id="5" w:name="_Toc392696372"/>
      <w:r>
        <w:rPr>
          <w:lang w:val="bg-BG"/>
        </w:rPr>
        <w:t>Общ преглед</w:t>
      </w:r>
      <w:bookmarkEnd w:id="5"/>
    </w:p>
    <w:p w:rsidR="00065E62" w:rsidRPr="00065E62" w:rsidRDefault="00065E62" w:rsidP="0088641D">
      <w:pPr>
        <w:pStyle w:val="a9"/>
        <w:ind w:firstLine="720"/>
        <w:jc w:val="both"/>
        <w:rPr>
          <w:lang w:val="bg-BG"/>
        </w:rPr>
      </w:pPr>
      <w:r>
        <w:rPr>
          <w:lang w:val="bg-BG"/>
        </w:rPr>
        <w:t>Останалата част от документа представя тестовите случаи.</w:t>
      </w:r>
    </w:p>
    <w:p w:rsidR="00300968" w:rsidRDefault="00522701" w:rsidP="009F5C5C">
      <w:pPr>
        <w:pStyle w:val="1"/>
        <w:jc w:val="both"/>
        <w:rPr>
          <w:lang w:val="bg-BG"/>
        </w:rPr>
      </w:pPr>
      <w:bookmarkStart w:id="6" w:name="_Toc392696373"/>
      <w:r>
        <w:rPr>
          <w:lang w:val="bg-BG"/>
        </w:rPr>
        <w:t>Тест</w:t>
      </w:r>
      <w:r w:rsidR="00CE123B">
        <w:rPr>
          <w:lang w:val="bg-BG"/>
        </w:rPr>
        <w:t>ови</w:t>
      </w:r>
      <w:r>
        <w:rPr>
          <w:lang w:val="bg-BG"/>
        </w:rPr>
        <w:t xml:space="preserve"> случаи</w:t>
      </w:r>
      <w:bookmarkEnd w:id="6"/>
      <w:r w:rsidR="00300968">
        <w:t xml:space="preserve"> </w:t>
      </w:r>
    </w:p>
    <w:p w:rsidR="00644438" w:rsidRDefault="00644438" w:rsidP="0088641D">
      <w:pPr>
        <w:ind w:left="720" w:firstLine="720"/>
        <w:jc w:val="both"/>
        <w:rPr>
          <w:lang w:val="bg-BG"/>
        </w:rPr>
      </w:pPr>
      <w:r>
        <w:rPr>
          <w:lang w:val="bg-BG"/>
        </w:rPr>
        <w:t>Във всеки тестов случай са описани стъпките, които ще бъдат извършени по време на теста на съответната функционалност. Всеки тест се счита за успешен, ако очакваният резултат съвпада с реалния получен резултат. При разминаване теста се счита за неуспешен.</w:t>
      </w:r>
    </w:p>
    <w:p w:rsidR="000A622C" w:rsidRPr="00644438" w:rsidRDefault="000A622C" w:rsidP="009F5C5C">
      <w:pPr>
        <w:ind w:left="720"/>
        <w:jc w:val="both"/>
        <w:rPr>
          <w:lang w:val="bg-BG"/>
        </w:rPr>
      </w:pPr>
      <w:r>
        <w:rPr>
          <w:lang w:val="bg-BG"/>
        </w:rPr>
        <w:t>За коректни се считат всички данни, които отговарят на изискванията, да са в определения интервал от символи и на коректната азбука. Да не се вписват</w:t>
      </w:r>
      <w:r w:rsidR="004802CC">
        <w:rPr>
          <w:lang w:val="bg-BG"/>
        </w:rPr>
        <w:t xml:space="preserve"> специални символи. Ако специален символ </w:t>
      </w:r>
      <w:r w:rsidR="0040024D">
        <w:rPr>
          <w:lang w:val="bg-BG"/>
        </w:rPr>
        <w:t xml:space="preserve"> бъде въведен в поле, в което не е позволено използването му, данните се считат за некоректни.</w:t>
      </w:r>
    </w:p>
    <w:p w:rsidR="0008747D" w:rsidRDefault="0008747D" w:rsidP="009F5C5C">
      <w:pPr>
        <w:pStyle w:val="2"/>
        <w:jc w:val="both"/>
        <w:rPr>
          <w:lang w:val="bg-BG"/>
        </w:rPr>
      </w:pPr>
      <w:bookmarkStart w:id="7" w:name="_Toc392696374"/>
      <w:r>
        <w:rPr>
          <w:lang w:val="bg-BG"/>
        </w:rPr>
        <w:t>Тестови случаи за функционално изискване „Регистрация”</w:t>
      </w:r>
      <w:bookmarkEnd w:id="7"/>
    </w:p>
    <w:p w:rsidR="0008747D" w:rsidRDefault="00001115" w:rsidP="009F5C5C">
      <w:pPr>
        <w:pStyle w:val="3"/>
        <w:jc w:val="both"/>
        <w:rPr>
          <w:lang w:val="bg-BG"/>
        </w:rPr>
      </w:pPr>
      <w:bookmarkStart w:id="8" w:name="_Toc392696375"/>
      <w:r>
        <w:rPr>
          <w:lang w:val="bg-BG"/>
        </w:rPr>
        <w:t>Регистрация на физическо лице</w:t>
      </w:r>
      <w:r w:rsidR="00644438">
        <w:rPr>
          <w:lang w:val="bg-BG"/>
        </w:rPr>
        <w:t xml:space="preserve"> (ФЛ)</w:t>
      </w:r>
      <w:r>
        <w:rPr>
          <w:lang w:val="bg-BG"/>
        </w:rPr>
        <w:t>, чрез уеб форма</w:t>
      </w:r>
      <w:bookmarkEnd w:id="8"/>
    </w:p>
    <w:p w:rsidR="00001115" w:rsidRDefault="00644438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001115">
        <w:rPr>
          <w:lang w:val="bg-BG"/>
        </w:rPr>
        <w:t xml:space="preserve"> случай </w:t>
      </w:r>
      <w:r w:rsidR="00E04A14">
        <w:rPr>
          <w:lang w:val="bg-BG"/>
        </w:rPr>
        <w:t>за успешна регистрация</w:t>
      </w:r>
      <w:r w:rsidR="006F269B">
        <w:rPr>
          <w:lang w:val="bg-BG"/>
        </w:rPr>
        <w:t xml:space="preserve"> на ФЛ</w:t>
      </w:r>
    </w:p>
    <w:p w:rsidR="006450CA" w:rsidRPr="006450CA" w:rsidRDefault="006450CA" w:rsidP="009F5C5C">
      <w:pPr>
        <w:ind w:left="1080"/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001115" w:rsidTr="005316E8">
        <w:tc>
          <w:tcPr>
            <w:tcW w:w="1242" w:type="dxa"/>
          </w:tcPr>
          <w:p w:rsidR="00001115" w:rsidRPr="00001115" w:rsidRDefault="00B1755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2C9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Тестов</w:t>
            </w:r>
            <w:r w:rsidR="00001115" w:rsidRPr="00001115">
              <w:rPr>
                <w:rFonts w:ascii="Times New Roman" w:hAnsi="Times New Roman" w:cs="Times New Roman"/>
                <w:sz w:val="20"/>
                <w:szCs w:val="20"/>
              </w:rPr>
              <w:t xml:space="preserve"> случай</w:t>
            </w:r>
          </w:p>
        </w:tc>
        <w:tc>
          <w:tcPr>
            <w:tcW w:w="2835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Извършено действие</w:t>
            </w:r>
          </w:p>
        </w:tc>
        <w:tc>
          <w:tcPr>
            <w:tcW w:w="2694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001115" w:rsidTr="005316E8">
        <w:tc>
          <w:tcPr>
            <w:tcW w:w="1242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835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„Регистрация, чрез уеб форма”</w:t>
            </w:r>
          </w:p>
        </w:tc>
        <w:tc>
          <w:tcPr>
            <w:tcW w:w="2694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уеб форма за регистрация</w:t>
            </w:r>
          </w:p>
        </w:tc>
        <w:tc>
          <w:tcPr>
            <w:tcW w:w="2441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1115" w:rsidTr="005316E8">
        <w:tc>
          <w:tcPr>
            <w:tcW w:w="1242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</w:p>
        </w:tc>
        <w:tc>
          <w:tcPr>
            <w:tcW w:w="2835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Попълване на коректни данни в полетата и приемане на „Условията”</w:t>
            </w:r>
          </w:p>
        </w:tc>
        <w:tc>
          <w:tcPr>
            <w:tcW w:w="2694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Попълнена форма</w:t>
            </w:r>
          </w:p>
        </w:tc>
        <w:tc>
          <w:tcPr>
            <w:tcW w:w="2441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1115" w:rsidTr="005316E8">
        <w:tc>
          <w:tcPr>
            <w:tcW w:w="1242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2835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„Направи регистрация”</w:t>
            </w:r>
          </w:p>
        </w:tc>
        <w:tc>
          <w:tcPr>
            <w:tcW w:w="2694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Изпращане на електронно писмо до потребителя за верификация</w:t>
            </w:r>
          </w:p>
        </w:tc>
        <w:tc>
          <w:tcPr>
            <w:tcW w:w="2441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1115" w:rsidTr="005316E8">
        <w:tc>
          <w:tcPr>
            <w:tcW w:w="1242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</w:p>
        </w:tc>
        <w:tc>
          <w:tcPr>
            <w:tcW w:w="2835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Активиране на линка в писмото</w:t>
            </w:r>
          </w:p>
        </w:tc>
        <w:tc>
          <w:tcPr>
            <w:tcW w:w="2694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Запис на данните в базата и извеждане на съобщение за „Добре дошли”</w:t>
            </w:r>
          </w:p>
        </w:tc>
        <w:tc>
          <w:tcPr>
            <w:tcW w:w="2441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1115" w:rsidTr="005316E8">
        <w:tc>
          <w:tcPr>
            <w:tcW w:w="6771" w:type="dxa"/>
            <w:gridSpan w:val="3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Общ очакван резултат: Потребителят е влязъл във формата за регистрация, попълнил е успешно всички данни и е направена успешна регистрация на физическо лице.</w:t>
            </w:r>
          </w:p>
        </w:tc>
        <w:tc>
          <w:tcPr>
            <w:tcW w:w="2441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01115" w:rsidRDefault="00001115" w:rsidP="009F5C5C">
      <w:pPr>
        <w:ind w:left="720"/>
        <w:jc w:val="both"/>
        <w:rPr>
          <w:lang w:val="bg-BG"/>
        </w:rPr>
      </w:pPr>
    </w:p>
    <w:p w:rsidR="00001115" w:rsidRDefault="00CE123B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001115">
        <w:rPr>
          <w:lang w:val="bg-BG"/>
        </w:rPr>
        <w:t xml:space="preserve"> случай </w:t>
      </w:r>
      <w:r w:rsidR="00176B89">
        <w:rPr>
          <w:lang w:val="bg-BG"/>
        </w:rPr>
        <w:t>за неуспешна регистрация с некоректно въведени данни</w:t>
      </w:r>
    </w:p>
    <w:p w:rsidR="00001115" w:rsidRDefault="00001115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001115" w:rsidTr="005316E8">
        <w:tc>
          <w:tcPr>
            <w:tcW w:w="1242" w:type="dxa"/>
          </w:tcPr>
          <w:p w:rsidR="00001115" w:rsidRPr="00001115" w:rsidRDefault="00B1755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Тестов</w:t>
            </w:r>
            <w:r w:rsidR="00001115"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</w:t>
            </w:r>
            <w:r w:rsidR="00001115"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случай</w:t>
            </w:r>
          </w:p>
        </w:tc>
        <w:tc>
          <w:tcPr>
            <w:tcW w:w="2835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Извършено действие</w:t>
            </w:r>
          </w:p>
        </w:tc>
        <w:tc>
          <w:tcPr>
            <w:tcW w:w="2694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001115" w:rsidTr="005316E8">
        <w:tc>
          <w:tcPr>
            <w:tcW w:w="1242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 xml:space="preserve">1. </w:t>
            </w:r>
          </w:p>
        </w:tc>
        <w:tc>
          <w:tcPr>
            <w:tcW w:w="2835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„Регистрация, чрез уеб форма”</w:t>
            </w:r>
          </w:p>
        </w:tc>
        <w:tc>
          <w:tcPr>
            <w:tcW w:w="2694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уеб формата за регистрация</w:t>
            </w:r>
          </w:p>
        </w:tc>
        <w:tc>
          <w:tcPr>
            <w:tcW w:w="2441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001115" w:rsidTr="005316E8">
        <w:tc>
          <w:tcPr>
            <w:tcW w:w="1242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2. </w:t>
            </w:r>
          </w:p>
        </w:tc>
        <w:tc>
          <w:tcPr>
            <w:tcW w:w="2835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Попълване на некоректни данни в полетата и неприемане на „Условията”</w:t>
            </w:r>
          </w:p>
        </w:tc>
        <w:tc>
          <w:tcPr>
            <w:tcW w:w="2694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Извеждане на съобщение за „Некоректни данни”  и отправяне на запитване за повторен опит</w:t>
            </w:r>
          </w:p>
        </w:tc>
        <w:tc>
          <w:tcPr>
            <w:tcW w:w="2441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001115" w:rsidTr="005316E8">
        <w:tc>
          <w:tcPr>
            <w:tcW w:w="6771" w:type="dxa"/>
            <w:gridSpan w:val="3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Общ очакван резултат: Потребителят е влязъл във формата за регистрация и е въвел некоректни данни.</w:t>
            </w:r>
          </w:p>
        </w:tc>
        <w:tc>
          <w:tcPr>
            <w:tcW w:w="2441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001115" w:rsidRDefault="00001115" w:rsidP="009F5C5C">
      <w:pPr>
        <w:ind w:left="720"/>
        <w:jc w:val="both"/>
        <w:rPr>
          <w:lang w:val="bg-BG"/>
        </w:rPr>
      </w:pPr>
    </w:p>
    <w:p w:rsidR="00001115" w:rsidRDefault="00B17555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001115">
        <w:rPr>
          <w:lang w:val="bg-BG"/>
        </w:rPr>
        <w:t xml:space="preserve"> случай </w:t>
      </w:r>
      <w:r w:rsidR="00176B89">
        <w:rPr>
          <w:lang w:val="bg-BG"/>
        </w:rPr>
        <w:t xml:space="preserve">за неуспешна регистрация </w:t>
      </w:r>
      <w:r w:rsidR="00001115">
        <w:rPr>
          <w:lang w:val="bg-BG"/>
        </w:rPr>
        <w:t>с неактивиран на време линк</w:t>
      </w:r>
    </w:p>
    <w:p w:rsidR="00001115" w:rsidRDefault="00001115" w:rsidP="009F5C5C">
      <w:pPr>
        <w:ind w:left="720"/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001115" w:rsidTr="005316E8">
        <w:tc>
          <w:tcPr>
            <w:tcW w:w="1242" w:type="dxa"/>
          </w:tcPr>
          <w:p w:rsidR="00001115" w:rsidRPr="00001115" w:rsidRDefault="00B1755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Тестов </w:t>
            </w:r>
            <w:r w:rsidR="00001115"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случай</w:t>
            </w:r>
          </w:p>
        </w:tc>
        <w:tc>
          <w:tcPr>
            <w:tcW w:w="2835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001115" w:rsidTr="005316E8">
        <w:tc>
          <w:tcPr>
            <w:tcW w:w="1242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„Регистрация, чрез уеб форма”</w:t>
            </w:r>
          </w:p>
        </w:tc>
        <w:tc>
          <w:tcPr>
            <w:tcW w:w="2694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уеб форма за регистрация</w:t>
            </w:r>
          </w:p>
        </w:tc>
        <w:tc>
          <w:tcPr>
            <w:tcW w:w="2441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001115" w:rsidTr="005316E8">
        <w:tc>
          <w:tcPr>
            <w:tcW w:w="1242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Попълване на коректни данни в полетата и приемане на „Условията”</w:t>
            </w:r>
          </w:p>
        </w:tc>
        <w:tc>
          <w:tcPr>
            <w:tcW w:w="2694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Попълнена форма</w:t>
            </w:r>
          </w:p>
        </w:tc>
        <w:tc>
          <w:tcPr>
            <w:tcW w:w="2441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001115" w:rsidTr="005316E8">
        <w:tc>
          <w:tcPr>
            <w:tcW w:w="1242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3.</w:t>
            </w:r>
          </w:p>
        </w:tc>
        <w:tc>
          <w:tcPr>
            <w:tcW w:w="2835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„Направи регистрация”</w:t>
            </w:r>
          </w:p>
        </w:tc>
        <w:tc>
          <w:tcPr>
            <w:tcW w:w="2694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Изпращане на електронно писмо до потребителя за верификация</w:t>
            </w:r>
          </w:p>
        </w:tc>
        <w:tc>
          <w:tcPr>
            <w:tcW w:w="2441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001115" w:rsidTr="005316E8">
        <w:tc>
          <w:tcPr>
            <w:tcW w:w="1242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4.</w:t>
            </w:r>
          </w:p>
        </w:tc>
        <w:tc>
          <w:tcPr>
            <w:tcW w:w="2835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Неактивиране на линка в срок</w:t>
            </w:r>
          </w:p>
        </w:tc>
        <w:tc>
          <w:tcPr>
            <w:tcW w:w="2694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Премахване на данните за регистрация и изпращане на електронно писмо за отказана такава</w:t>
            </w:r>
          </w:p>
        </w:tc>
        <w:tc>
          <w:tcPr>
            <w:tcW w:w="2441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001115" w:rsidTr="005316E8">
        <w:tc>
          <w:tcPr>
            <w:tcW w:w="6771" w:type="dxa"/>
            <w:gridSpan w:val="3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Общ очакван резултат: Потребителят е влязъл във формата за регистрация и е въвел коректни данни, но не е активирал линка на време. Данните за регистрацията се изчистват.</w:t>
            </w:r>
          </w:p>
        </w:tc>
        <w:tc>
          <w:tcPr>
            <w:tcW w:w="2441" w:type="dxa"/>
          </w:tcPr>
          <w:p w:rsidR="00001115" w:rsidRPr="00001115" w:rsidRDefault="0000111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001115" w:rsidRDefault="00001115" w:rsidP="009F5C5C">
      <w:pPr>
        <w:ind w:left="720"/>
        <w:jc w:val="both"/>
        <w:rPr>
          <w:lang w:val="bg-BG"/>
        </w:rPr>
      </w:pPr>
    </w:p>
    <w:p w:rsidR="006450CA" w:rsidRDefault="006450CA" w:rsidP="009F5C5C">
      <w:pPr>
        <w:pStyle w:val="3"/>
        <w:jc w:val="both"/>
      </w:pPr>
      <w:bookmarkStart w:id="9" w:name="_Toc392696376"/>
      <w:r>
        <w:rPr>
          <w:lang w:val="bg-BG"/>
        </w:rPr>
        <w:t xml:space="preserve">Регистрация на физическо лице, чрез </w:t>
      </w:r>
      <w:r>
        <w:t>Facebook</w:t>
      </w:r>
      <w:r w:rsidR="00176B89">
        <w:t xml:space="preserve"> (FB)</w:t>
      </w:r>
      <w:bookmarkEnd w:id="9"/>
    </w:p>
    <w:p w:rsidR="006450CA" w:rsidRPr="006450CA" w:rsidRDefault="00A67901" w:rsidP="009F5C5C">
      <w:pPr>
        <w:pStyle w:val="af2"/>
        <w:numPr>
          <w:ilvl w:val="0"/>
          <w:numId w:val="23"/>
        </w:numPr>
        <w:jc w:val="both"/>
      </w:pPr>
      <w:r>
        <w:rPr>
          <w:lang w:val="bg-BG"/>
        </w:rPr>
        <w:t>Тестов</w:t>
      </w:r>
      <w:r w:rsidR="006450CA">
        <w:rPr>
          <w:lang w:val="bg-BG"/>
        </w:rPr>
        <w:t xml:space="preserve"> случай </w:t>
      </w:r>
      <w:r w:rsidR="00176B89">
        <w:rPr>
          <w:lang w:val="bg-BG"/>
        </w:rPr>
        <w:t xml:space="preserve">за успешна регистрация с </w:t>
      </w:r>
      <w:r w:rsidR="00176B89">
        <w:t>FB</w:t>
      </w:r>
    </w:p>
    <w:p w:rsidR="006450CA" w:rsidRDefault="006450CA" w:rsidP="009F5C5C">
      <w:pPr>
        <w:ind w:left="720"/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6450CA" w:rsidTr="005316E8">
        <w:tc>
          <w:tcPr>
            <w:tcW w:w="1242" w:type="dxa"/>
          </w:tcPr>
          <w:p w:rsidR="006450CA" w:rsidRPr="006450CA" w:rsidRDefault="00A6790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Тестов</w:t>
            </w:r>
            <w:r w:rsidR="006450CA" w:rsidRPr="006450C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6450CA" w:rsidRPr="006450CA" w:rsidRDefault="006450CA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450C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6450CA" w:rsidRPr="006450CA" w:rsidRDefault="006450CA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450C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6450CA" w:rsidRPr="006450CA" w:rsidRDefault="006450CA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450C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6450CA" w:rsidTr="005316E8">
        <w:tc>
          <w:tcPr>
            <w:tcW w:w="1242" w:type="dxa"/>
          </w:tcPr>
          <w:p w:rsidR="006450CA" w:rsidRPr="006450CA" w:rsidRDefault="006450CA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450C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6450CA" w:rsidRPr="006450CA" w:rsidRDefault="006450CA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450C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Въвеждане на коректни данни за вход в FB</w:t>
            </w:r>
          </w:p>
        </w:tc>
        <w:tc>
          <w:tcPr>
            <w:tcW w:w="2694" w:type="dxa"/>
          </w:tcPr>
          <w:p w:rsidR="006450CA" w:rsidRPr="006450CA" w:rsidRDefault="006450CA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450C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Активиране на профила и запис на данните в базата</w:t>
            </w:r>
          </w:p>
        </w:tc>
        <w:tc>
          <w:tcPr>
            <w:tcW w:w="2441" w:type="dxa"/>
          </w:tcPr>
          <w:p w:rsidR="006450CA" w:rsidRPr="006450CA" w:rsidRDefault="006450CA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6450CA" w:rsidRDefault="006450CA" w:rsidP="009F5C5C">
      <w:pPr>
        <w:ind w:left="720"/>
        <w:jc w:val="both"/>
        <w:rPr>
          <w:lang w:val="bg-BG"/>
        </w:rPr>
      </w:pPr>
    </w:p>
    <w:p w:rsidR="006455FD" w:rsidRDefault="00A67901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6455FD">
        <w:rPr>
          <w:lang w:val="bg-BG"/>
        </w:rPr>
        <w:t xml:space="preserve"> случай </w:t>
      </w:r>
      <w:r w:rsidR="00176B89">
        <w:rPr>
          <w:lang w:val="bg-BG"/>
        </w:rPr>
        <w:t xml:space="preserve">за неуспешна регистрация с </w:t>
      </w:r>
      <w:r w:rsidR="00176B89">
        <w:t>FB</w:t>
      </w:r>
    </w:p>
    <w:p w:rsidR="006455FD" w:rsidRDefault="006455FD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6455FD" w:rsidTr="005316E8">
        <w:tc>
          <w:tcPr>
            <w:tcW w:w="1242" w:type="dxa"/>
          </w:tcPr>
          <w:p w:rsidR="006455FD" w:rsidRPr="006455FD" w:rsidRDefault="00A6790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Тестов</w:t>
            </w:r>
            <w:r w:rsidR="006455FD" w:rsidRPr="006455FD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6455FD" w:rsidRPr="006455FD" w:rsidRDefault="006455FD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455FD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6455FD" w:rsidRPr="006455FD" w:rsidRDefault="006455FD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455FD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6455FD" w:rsidRPr="006455FD" w:rsidRDefault="006455FD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455FD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6455FD" w:rsidTr="005316E8">
        <w:tc>
          <w:tcPr>
            <w:tcW w:w="1242" w:type="dxa"/>
          </w:tcPr>
          <w:p w:rsidR="006455FD" w:rsidRPr="006455FD" w:rsidRDefault="006455FD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455FD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6455FD" w:rsidRPr="006455FD" w:rsidRDefault="006455FD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455FD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Въвеждане на некоректни данни за вход в FB</w:t>
            </w:r>
          </w:p>
        </w:tc>
        <w:tc>
          <w:tcPr>
            <w:tcW w:w="2694" w:type="dxa"/>
          </w:tcPr>
          <w:p w:rsidR="006455FD" w:rsidRPr="006455FD" w:rsidRDefault="006455FD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455FD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Извеждане на съобщение за несъществуващ профил и отправяне на запитване за повторен опит</w:t>
            </w:r>
          </w:p>
          <w:p w:rsidR="006455FD" w:rsidRPr="006455FD" w:rsidRDefault="006455FD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2441" w:type="dxa"/>
          </w:tcPr>
          <w:p w:rsidR="006455FD" w:rsidRPr="006455FD" w:rsidRDefault="006455FD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6455FD" w:rsidRDefault="006455FD" w:rsidP="009F5C5C">
      <w:pPr>
        <w:ind w:left="720"/>
        <w:jc w:val="both"/>
        <w:rPr>
          <w:lang w:val="bg-BG"/>
        </w:rPr>
      </w:pPr>
    </w:p>
    <w:p w:rsidR="00E04A14" w:rsidRDefault="00E04A14" w:rsidP="009F5C5C">
      <w:pPr>
        <w:pStyle w:val="3"/>
        <w:jc w:val="both"/>
        <w:rPr>
          <w:lang w:val="bg-BG"/>
        </w:rPr>
      </w:pPr>
      <w:bookmarkStart w:id="10" w:name="_Toc392696377"/>
      <w:r>
        <w:rPr>
          <w:lang w:val="bg-BG"/>
        </w:rPr>
        <w:t>Регистрация на юридическо лице</w:t>
      </w:r>
      <w:r w:rsidR="00176B89">
        <w:rPr>
          <w:lang w:val="bg-BG"/>
        </w:rPr>
        <w:t xml:space="preserve"> (ЮЛ)</w:t>
      </w:r>
      <w:bookmarkEnd w:id="10"/>
    </w:p>
    <w:p w:rsidR="00E04A14" w:rsidRDefault="00A67901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E04A14">
        <w:rPr>
          <w:lang w:val="bg-BG"/>
        </w:rPr>
        <w:t xml:space="preserve"> случай </w:t>
      </w:r>
      <w:r w:rsidR="00176B89">
        <w:rPr>
          <w:lang w:val="bg-BG"/>
        </w:rPr>
        <w:t>за успешна регистрация на ЮЛ</w:t>
      </w:r>
    </w:p>
    <w:p w:rsidR="00176B89" w:rsidRDefault="00176B89" w:rsidP="009F5C5C">
      <w:pPr>
        <w:ind w:left="720"/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176B89" w:rsidTr="005316E8">
        <w:tc>
          <w:tcPr>
            <w:tcW w:w="1242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Тест</w:t>
            </w:r>
            <w:r w:rsidR="00A6790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176B89" w:rsidTr="005316E8">
        <w:tc>
          <w:tcPr>
            <w:tcW w:w="1242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„Регистрация на ЮЛ”</w:t>
            </w:r>
          </w:p>
        </w:tc>
        <w:tc>
          <w:tcPr>
            <w:tcW w:w="2694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регистрационна форма за ЮЛ</w:t>
            </w:r>
          </w:p>
        </w:tc>
        <w:tc>
          <w:tcPr>
            <w:tcW w:w="2441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176B89" w:rsidTr="005316E8">
        <w:tc>
          <w:tcPr>
            <w:tcW w:w="1242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Попълване на коректни данни за ЮЛ профилите</w:t>
            </w:r>
          </w:p>
        </w:tc>
        <w:tc>
          <w:tcPr>
            <w:tcW w:w="2694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Попълнена форма</w:t>
            </w:r>
          </w:p>
        </w:tc>
        <w:tc>
          <w:tcPr>
            <w:tcW w:w="2441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176B89" w:rsidTr="005316E8">
        <w:tc>
          <w:tcPr>
            <w:tcW w:w="1242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3.</w:t>
            </w:r>
          </w:p>
        </w:tc>
        <w:tc>
          <w:tcPr>
            <w:tcW w:w="2835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„Запази”</w:t>
            </w:r>
          </w:p>
        </w:tc>
        <w:tc>
          <w:tcPr>
            <w:tcW w:w="2694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Запис на данните в базата и активиране на профилите. Изпращане на електронни писма до системния администратор и ЮЛ за „Успешна регистрация”</w:t>
            </w:r>
          </w:p>
        </w:tc>
        <w:tc>
          <w:tcPr>
            <w:tcW w:w="2441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176B89" w:rsidTr="005316E8">
        <w:tc>
          <w:tcPr>
            <w:tcW w:w="6771" w:type="dxa"/>
            <w:gridSpan w:val="3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Общ очакван резултат:  Извършена е успешна регистрация на юридическо лице от системният администратор.</w:t>
            </w:r>
          </w:p>
        </w:tc>
        <w:tc>
          <w:tcPr>
            <w:tcW w:w="2441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176B89" w:rsidRDefault="00176B89" w:rsidP="009F5C5C">
      <w:pPr>
        <w:ind w:left="720"/>
        <w:jc w:val="both"/>
        <w:rPr>
          <w:lang w:val="bg-BG"/>
        </w:rPr>
      </w:pPr>
    </w:p>
    <w:p w:rsidR="00176B89" w:rsidRDefault="00A67901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176B89">
        <w:rPr>
          <w:lang w:val="bg-BG"/>
        </w:rPr>
        <w:t xml:space="preserve"> случай за неуспешна регистрация на ЮЛ</w:t>
      </w:r>
    </w:p>
    <w:p w:rsidR="00176B89" w:rsidRDefault="00176B89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176B89" w:rsidTr="005316E8">
        <w:tc>
          <w:tcPr>
            <w:tcW w:w="1242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A6790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176B89" w:rsidTr="005316E8">
        <w:tc>
          <w:tcPr>
            <w:tcW w:w="1242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„Регистрация на ЮЛ”</w:t>
            </w:r>
          </w:p>
        </w:tc>
        <w:tc>
          <w:tcPr>
            <w:tcW w:w="2694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регистрационна форма за ЮЛ</w:t>
            </w:r>
          </w:p>
        </w:tc>
        <w:tc>
          <w:tcPr>
            <w:tcW w:w="2441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176B89" w:rsidTr="005316E8">
        <w:tc>
          <w:tcPr>
            <w:tcW w:w="1242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Попълване на некоректни данни за ЮЛ профилите</w:t>
            </w:r>
          </w:p>
        </w:tc>
        <w:tc>
          <w:tcPr>
            <w:tcW w:w="2694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Извеждане на съобщение за „Грешни данни” и отправяне на запитване за повторен опит</w:t>
            </w:r>
          </w:p>
        </w:tc>
        <w:tc>
          <w:tcPr>
            <w:tcW w:w="2441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176B89" w:rsidTr="005316E8">
        <w:tc>
          <w:tcPr>
            <w:tcW w:w="6771" w:type="dxa"/>
            <w:gridSpan w:val="3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Общ очакван резултат: Не е извършена регистрация на юридическо лице. Въведени са некоректни данни.</w:t>
            </w:r>
          </w:p>
        </w:tc>
        <w:tc>
          <w:tcPr>
            <w:tcW w:w="2441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176B89" w:rsidRPr="00176B89" w:rsidRDefault="00176B89" w:rsidP="009F5C5C">
      <w:pPr>
        <w:ind w:left="720"/>
        <w:jc w:val="both"/>
        <w:rPr>
          <w:lang w:val="bg-BG"/>
        </w:rPr>
      </w:pPr>
    </w:p>
    <w:p w:rsidR="00176B89" w:rsidRDefault="00176B89" w:rsidP="009F5C5C">
      <w:pPr>
        <w:pStyle w:val="2"/>
        <w:jc w:val="both"/>
        <w:rPr>
          <w:lang w:val="bg-BG"/>
        </w:rPr>
      </w:pPr>
      <w:bookmarkStart w:id="11" w:name="_Toc392696378"/>
      <w:r>
        <w:rPr>
          <w:lang w:val="bg-BG"/>
        </w:rPr>
        <w:t>Тестови случаи за функционално изискване „Вход в системата”</w:t>
      </w:r>
      <w:bookmarkEnd w:id="11"/>
    </w:p>
    <w:p w:rsidR="00176B89" w:rsidRDefault="00A67901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176B89">
        <w:rPr>
          <w:lang w:val="bg-BG"/>
        </w:rPr>
        <w:t xml:space="preserve"> случай за успешен вход в системата</w:t>
      </w:r>
    </w:p>
    <w:p w:rsidR="00176B89" w:rsidRDefault="00176B89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176B89" w:rsidTr="005316E8">
        <w:tc>
          <w:tcPr>
            <w:tcW w:w="1242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A6790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176B89" w:rsidTr="005316E8">
        <w:tc>
          <w:tcPr>
            <w:tcW w:w="1242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Попълване на коректни данни за вход</w:t>
            </w:r>
          </w:p>
        </w:tc>
        <w:tc>
          <w:tcPr>
            <w:tcW w:w="2694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Попълнени полета</w:t>
            </w:r>
          </w:p>
        </w:tc>
        <w:tc>
          <w:tcPr>
            <w:tcW w:w="2441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176B89" w:rsidTr="005316E8">
        <w:tc>
          <w:tcPr>
            <w:tcW w:w="1242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Избиране на бутон „Вход”</w:t>
            </w:r>
          </w:p>
        </w:tc>
        <w:tc>
          <w:tcPr>
            <w:tcW w:w="2694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началната страница на система BBay с функционалностите, според правата на потребителя</w:t>
            </w:r>
          </w:p>
        </w:tc>
        <w:tc>
          <w:tcPr>
            <w:tcW w:w="2441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176B89" w:rsidTr="005316E8">
        <w:tc>
          <w:tcPr>
            <w:tcW w:w="6771" w:type="dxa"/>
            <w:gridSpan w:val="3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76B8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Общ очакван резултат: Потребителят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е влязъл успешно в системата.</w:t>
            </w:r>
          </w:p>
        </w:tc>
        <w:tc>
          <w:tcPr>
            <w:tcW w:w="2441" w:type="dxa"/>
          </w:tcPr>
          <w:p w:rsidR="00176B89" w:rsidRPr="00176B89" w:rsidRDefault="00176B8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176B89" w:rsidRDefault="00176B89" w:rsidP="009F5C5C">
      <w:pPr>
        <w:ind w:left="720"/>
        <w:jc w:val="both"/>
        <w:rPr>
          <w:lang w:val="bg-BG"/>
        </w:rPr>
      </w:pPr>
    </w:p>
    <w:p w:rsidR="00176B89" w:rsidRDefault="002E6859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176B89">
        <w:rPr>
          <w:lang w:val="bg-BG"/>
        </w:rPr>
        <w:t xml:space="preserve"> случай за неуспешен вход в системата</w:t>
      </w:r>
    </w:p>
    <w:p w:rsidR="00176B89" w:rsidRDefault="00176B89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662BE1" w:rsidTr="005316E8">
        <w:tc>
          <w:tcPr>
            <w:tcW w:w="1242" w:type="dxa"/>
          </w:tcPr>
          <w:p w:rsidR="00662BE1" w:rsidRPr="00662BE1" w:rsidRDefault="00662BE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62BE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2E685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662BE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662BE1" w:rsidRPr="00662BE1" w:rsidRDefault="00662BE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62BE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662BE1" w:rsidRPr="00662BE1" w:rsidRDefault="00662BE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62BE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662BE1" w:rsidRPr="00662BE1" w:rsidRDefault="00662BE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62BE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662BE1" w:rsidTr="005316E8">
        <w:tc>
          <w:tcPr>
            <w:tcW w:w="1242" w:type="dxa"/>
          </w:tcPr>
          <w:p w:rsidR="00662BE1" w:rsidRPr="00662BE1" w:rsidRDefault="00662BE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62BE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662BE1" w:rsidRPr="00662BE1" w:rsidRDefault="00662BE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62BE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Попълване на некоректни данни за вход</w:t>
            </w:r>
          </w:p>
        </w:tc>
        <w:tc>
          <w:tcPr>
            <w:tcW w:w="2694" w:type="dxa"/>
          </w:tcPr>
          <w:p w:rsidR="00662BE1" w:rsidRPr="00662BE1" w:rsidRDefault="00662BE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62BE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Попълнени полета</w:t>
            </w:r>
          </w:p>
        </w:tc>
        <w:tc>
          <w:tcPr>
            <w:tcW w:w="2441" w:type="dxa"/>
          </w:tcPr>
          <w:p w:rsidR="00662BE1" w:rsidRPr="00662BE1" w:rsidRDefault="00662BE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662BE1" w:rsidTr="005316E8">
        <w:tc>
          <w:tcPr>
            <w:tcW w:w="1242" w:type="dxa"/>
          </w:tcPr>
          <w:p w:rsidR="00662BE1" w:rsidRPr="00662BE1" w:rsidRDefault="00662BE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62BE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662BE1" w:rsidRPr="00662BE1" w:rsidRDefault="00662BE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62BE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Избиране на бутон „Вход”</w:t>
            </w:r>
          </w:p>
        </w:tc>
        <w:tc>
          <w:tcPr>
            <w:tcW w:w="2694" w:type="dxa"/>
          </w:tcPr>
          <w:p w:rsidR="00662BE1" w:rsidRPr="00662BE1" w:rsidRDefault="00662BE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62BE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Извеждане на съобщение за грешно въведени данни. Връщане стъпка назад за </w:t>
            </w:r>
            <w:r w:rsidRPr="00662BE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въвеждане на данните</w:t>
            </w:r>
          </w:p>
        </w:tc>
        <w:tc>
          <w:tcPr>
            <w:tcW w:w="2441" w:type="dxa"/>
          </w:tcPr>
          <w:p w:rsidR="00662BE1" w:rsidRPr="00662BE1" w:rsidRDefault="00662BE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662BE1" w:rsidTr="005316E8">
        <w:tc>
          <w:tcPr>
            <w:tcW w:w="6771" w:type="dxa"/>
            <w:gridSpan w:val="3"/>
          </w:tcPr>
          <w:p w:rsidR="00662BE1" w:rsidRPr="00662BE1" w:rsidRDefault="00662BE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62BE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Общ очакван резултат: Неуспешен опит за вход в системата.</w:t>
            </w:r>
          </w:p>
        </w:tc>
        <w:tc>
          <w:tcPr>
            <w:tcW w:w="2441" w:type="dxa"/>
          </w:tcPr>
          <w:p w:rsidR="00662BE1" w:rsidRPr="00662BE1" w:rsidRDefault="00662BE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176B89" w:rsidRDefault="00176B89" w:rsidP="009F5C5C">
      <w:pPr>
        <w:ind w:left="720"/>
        <w:jc w:val="both"/>
        <w:rPr>
          <w:lang w:val="bg-BG"/>
        </w:rPr>
      </w:pPr>
    </w:p>
    <w:p w:rsidR="00AF19DA" w:rsidRDefault="00AF19DA" w:rsidP="009F5C5C">
      <w:pPr>
        <w:pStyle w:val="2"/>
        <w:jc w:val="both"/>
        <w:rPr>
          <w:lang w:val="bg-BG"/>
        </w:rPr>
      </w:pPr>
      <w:bookmarkStart w:id="12" w:name="_Toc392696379"/>
      <w:r>
        <w:rPr>
          <w:lang w:val="bg-BG"/>
        </w:rPr>
        <w:t>Тестови случаи за функционално изискване „Управление на профил”</w:t>
      </w:r>
      <w:bookmarkEnd w:id="12"/>
    </w:p>
    <w:p w:rsidR="00AF19DA" w:rsidRDefault="00AF19DA" w:rsidP="009F5C5C">
      <w:pPr>
        <w:pStyle w:val="3"/>
        <w:jc w:val="both"/>
        <w:rPr>
          <w:lang w:val="bg-BG"/>
        </w:rPr>
      </w:pPr>
      <w:bookmarkStart w:id="13" w:name="_Toc392696380"/>
      <w:r>
        <w:rPr>
          <w:lang w:val="bg-BG"/>
        </w:rPr>
        <w:t>Редактиране на профил</w:t>
      </w:r>
      <w:bookmarkEnd w:id="13"/>
    </w:p>
    <w:p w:rsidR="00EF5096" w:rsidRDefault="00782E59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EF5096">
        <w:rPr>
          <w:lang w:val="bg-BG"/>
        </w:rPr>
        <w:t xml:space="preserve"> случай за успешно редактиране на профил</w:t>
      </w:r>
    </w:p>
    <w:p w:rsidR="00EF5096" w:rsidRDefault="00EF5096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EF5096" w:rsidTr="005316E8">
        <w:tc>
          <w:tcPr>
            <w:tcW w:w="1242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F509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782E5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EF509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F509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F509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F509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EF5096" w:rsidTr="005316E8">
        <w:tc>
          <w:tcPr>
            <w:tcW w:w="1242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F509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F509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меню „Моя профил”</w:t>
            </w:r>
          </w:p>
        </w:tc>
        <w:tc>
          <w:tcPr>
            <w:tcW w:w="2694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F509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падащо меню</w:t>
            </w:r>
          </w:p>
        </w:tc>
        <w:tc>
          <w:tcPr>
            <w:tcW w:w="2441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EF5096" w:rsidTr="005316E8">
        <w:tc>
          <w:tcPr>
            <w:tcW w:w="1242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F509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F509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подменю „Лични данни”</w:t>
            </w:r>
          </w:p>
        </w:tc>
        <w:tc>
          <w:tcPr>
            <w:tcW w:w="2694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F509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страница с личните данни на потребителя</w:t>
            </w:r>
          </w:p>
        </w:tc>
        <w:tc>
          <w:tcPr>
            <w:tcW w:w="2441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EF5096" w:rsidTr="005316E8">
        <w:tc>
          <w:tcPr>
            <w:tcW w:w="1242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F509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3.</w:t>
            </w:r>
          </w:p>
        </w:tc>
        <w:tc>
          <w:tcPr>
            <w:tcW w:w="2835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F509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„Промяна на лични данни”</w:t>
            </w:r>
          </w:p>
        </w:tc>
        <w:tc>
          <w:tcPr>
            <w:tcW w:w="2694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F509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форма за промяна на лични данни</w:t>
            </w:r>
          </w:p>
        </w:tc>
        <w:tc>
          <w:tcPr>
            <w:tcW w:w="2441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EF5096" w:rsidTr="005316E8">
        <w:tc>
          <w:tcPr>
            <w:tcW w:w="1242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F509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4.</w:t>
            </w:r>
          </w:p>
        </w:tc>
        <w:tc>
          <w:tcPr>
            <w:tcW w:w="2835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F509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Въвеждане на коректни данни в полетата за промяна</w:t>
            </w:r>
          </w:p>
        </w:tc>
        <w:tc>
          <w:tcPr>
            <w:tcW w:w="2694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F509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Попълнена форма</w:t>
            </w:r>
          </w:p>
        </w:tc>
        <w:tc>
          <w:tcPr>
            <w:tcW w:w="2441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EF5096" w:rsidTr="005316E8">
        <w:tc>
          <w:tcPr>
            <w:tcW w:w="1242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F509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5.</w:t>
            </w:r>
          </w:p>
        </w:tc>
        <w:tc>
          <w:tcPr>
            <w:tcW w:w="2835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F509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„Готово”</w:t>
            </w:r>
          </w:p>
        </w:tc>
        <w:tc>
          <w:tcPr>
            <w:tcW w:w="2694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F509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Запис на промените в базата и извеждане на съобщение за успешна промяна</w:t>
            </w:r>
          </w:p>
        </w:tc>
        <w:tc>
          <w:tcPr>
            <w:tcW w:w="2441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EF5096" w:rsidTr="005316E8">
        <w:tc>
          <w:tcPr>
            <w:tcW w:w="6771" w:type="dxa"/>
            <w:gridSpan w:val="3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EF509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Общ очакван резултат: Потребителят е влязъл в подменюто „Лични данни” и е </w:t>
            </w:r>
            <w:r w:rsidR="00AF433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избран бутонът за редактиране. В</w:t>
            </w:r>
            <w:r w:rsidRPr="00EF509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изуализирана</w:t>
            </w:r>
            <w:r w:rsidR="00AF433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е</w:t>
            </w:r>
            <w:r w:rsidRPr="00EF509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формата за редактиране. Потребителят е въвел коректно всички промени и е извършено успешно редактиране на данните.</w:t>
            </w:r>
          </w:p>
        </w:tc>
        <w:tc>
          <w:tcPr>
            <w:tcW w:w="2441" w:type="dxa"/>
          </w:tcPr>
          <w:p w:rsidR="00EF5096" w:rsidRPr="00EF5096" w:rsidRDefault="00EF509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EF5096" w:rsidRDefault="00EF5096" w:rsidP="009F5C5C">
      <w:pPr>
        <w:ind w:left="720"/>
        <w:jc w:val="both"/>
        <w:rPr>
          <w:lang w:val="bg-BG"/>
        </w:rPr>
      </w:pPr>
    </w:p>
    <w:p w:rsidR="00954034" w:rsidRDefault="00782E59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954034">
        <w:rPr>
          <w:lang w:val="bg-BG"/>
        </w:rPr>
        <w:t xml:space="preserve"> случай за неуспешно редактиране на профил</w:t>
      </w:r>
    </w:p>
    <w:p w:rsidR="00954034" w:rsidRDefault="00954034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954034" w:rsidTr="005316E8">
        <w:tc>
          <w:tcPr>
            <w:tcW w:w="1242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540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782E5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9540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540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540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540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954034" w:rsidTr="005316E8">
        <w:tc>
          <w:tcPr>
            <w:tcW w:w="1242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540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540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меню „Моя профил”</w:t>
            </w:r>
          </w:p>
        </w:tc>
        <w:tc>
          <w:tcPr>
            <w:tcW w:w="2694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540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падащо меню</w:t>
            </w:r>
          </w:p>
        </w:tc>
        <w:tc>
          <w:tcPr>
            <w:tcW w:w="2441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954034" w:rsidTr="005316E8">
        <w:tc>
          <w:tcPr>
            <w:tcW w:w="1242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540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540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подменю „Лични данни”</w:t>
            </w:r>
          </w:p>
        </w:tc>
        <w:tc>
          <w:tcPr>
            <w:tcW w:w="2694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540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страница с личните данни на потребителя</w:t>
            </w:r>
          </w:p>
        </w:tc>
        <w:tc>
          <w:tcPr>
            <w:tcW w:w="2441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954034" w:rsidTr="005316E8">
        <w:tc>
          <w:tcPr>
            <w:tcW w:w="1242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540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3.</w:t>
            </w:r>
          </w:p>
        </w:tc>
        <w:tc>
          <w:tcPr>
            <w:tcW w:w="2835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540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„Промяна на лични данни”</w:t>
            </w:r>
          </w:p>
        </w:tc>
        <w:tc>
          <w:tcPr>
            <w:tcW w:w="2694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540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форма за промяна на лични данни</w:t>
            </w:r>
          </w:p>
        </w:tc>
        <w:tc>
          <w:tcPr>
            <w:tcW w:w="2441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954034" w:rsidTr="005316E8">
        <w:tc>
          <w:tcPr>
            <w:tcW w:w="1242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540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4.</w:t>
            </w:r>
          </w:p>
        </w:tc>
        <w:tc>
          <w:tcPr>
            <w:tcW w:w="2835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540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Въвеждане на некоректни данни в полетата за промяна</w:t>
            </w:r>
          </w:p>
        </w:tc>
        <w:tc>
          <w:tcPr>
            <w:tcW w:w="2694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540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Попълнена форма</w:t>
            </w:r>
          </w:p>
        </w:tc>
        <w:tc>
          <w:tcPr>
            <w:tcW w:w="2441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954034" w:rsidTr="005316E8">
        <w:tc>
          <w:tcPr>
            <w:tcW w:w="1242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540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5.</w:t>
            </w:r>
          </w:p>
        </w:tc>
        <w:tc>
          <w:tcPr>
            <w:tcW w:w="2835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540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„Готово”</w:t>
            </w:r>
          </w:p>
        </w:tc>
        <w:tc>
          <w:tcPr>
            <w:tcW w:w="2694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540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Извеждане на съобщение за грешни данни и отправяне на запитване за повторен опит</w:t>
            </w:r>
          </w:p>
        </w:tc>
        <w:tc>
          <w:tcPr>
            <w:tcW w:w="2441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954034" w:rsidTr="005316E8">
        <w:tc>
          <w:tcPr>
            <w:tcW w:w="6771" w:type="dxa"/>
            <w:gridSpan w:val="3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540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Общ очакван резултат: Потребителят е влязъл в подменюто „Лични данни” и е </w:t>
            </w:r>
            <w:r w:rsidR="006E3E8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избран бутонът за редактиране. В</w:t>
            </w:r>
            <w:r w:rsidRPr="009540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изуализирана</w:t>
            </w:r>
            <w:r w:rsidR="000860A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е</w:t>
            </w:r>
            <w:r w:rsidRPr="0095403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формата за редактиране. Потребителят не е въвел коректно всички промени и не е извършена успешна промяна на данните в профила.</w:t>
            </w:r>
          </w:p>
        </w:tc>
        <w:tc>
          <w:tcPr>
            <w:tcW w:w="2441" w:type="dxa"/>
          </w:tcPr>
          <w:p w:rsidR="00954034" w:rsidRPr="00954034" w:rsidRDefault="0095403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954034" w:rsidRDefault="00954034" w:rsidP="009F5C5C">
      <w:pPr>
        <w:ind w:left="720"/>
        <w:jc w:val="both"/>
        <w:rPr>
          <w:lang w:val="bg-BG"/>
        </w:rPr>
      </w:pPr>
    </w:p>
    <w:p w:rsidR="005B0B1C" w:rsidRDefault="005B0B1C" w:rsidP="009F5C5C">
      <w:pPr>
        <w:pStyle w:val="3"/>
        <w:jc w:val="both"/>
        <w:rPr>
          <w:lang w:val="bg-BG"/>
        </w:rPr>
      </w:pPr>
      <w:bookmarkStart w:id="14" w:name="_Toc392696381"/>
      <w:r>
        <w:rPr>
          <w:lang w:val="bg-BG"/>
        </w:rPr>
        <w:t>Изтриване на профил</w:t>
      </w:r>
      <w:bookmarkEnd w:id="14"/>
    </w:p>
    <w:p w:rsidR="005B0B1C" w:rsidRDefault="00B95B0C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5B0B1C">
        <w:rPr>
          <w:lang w:val="bg-BG"/>
        </w:rPr>
        <w:t xml:space="preserve"> случай за успешно изтрит профил</w:t>
      </w:r>
    </w:p>
    <w:p w:rsidR="005B0B1C" w:rsidRDefault="005B0B1C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5B0B1C" w:rsidTr="005316E8">
        <w:tc>
          <w:tcPr>
            <w:tcW w:w="1242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B0B1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B95B0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5B0B1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B0B1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B0B1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B0B1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5B0B1C" w:rsidTr="005316E8">
        <w:tc>
          <w:tcPr>
            <w:tcW w:w="1242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B0B1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B0B1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меню „Моя профил”</w:t>
            </w:r>
          </w:p>
        </w:tc>
        <w:tc>
          <w:tcPr>
            <w:tcW w:w="2694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B0B1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падащо меню</w:t>
            </w:r>
          </w:p>
        </w:tc>
        <w:tc>
          <w:tcPr>
            <w:tcW w:w="2441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5B0B1C" w:rsidTr="005316E8">
        <w:tc>
          <w:tcPr>
            <w:tcW w:w="1242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B0B1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B0B1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подменю „Лични данни”</w:t>
            </w:r>
          </w:p>
        </w:tc>
        <w:tc>
          <w:tcPr>
            <w:tcW w:w="2694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B0B1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страница с личните данни на потребителя</w:t>
            </w:r>
          </w:p>
        </w:tc>
        <w:tc>
          <w:tcPr>
            <w:tcW w:w="2441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5B0B1C" w:rsidTr="005316E8">
        <w:tc>
          <w:tcPr>
            <w:tcW w:w="1242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B0B1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3.</w:t>
            </w:r>
          </w:p>
        </w:tc>
        <w:tc>
          <w:tcPr>
            <w:tcW w:w="2835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B0B1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„Изтрий профил”</w:t>
            </w:r>
          </w:p>
        </w:tc>
        <w:tc>
          <w:tcPr>
            <w:tcW w:w="2694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B0B1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страница с поле за текущата парола</w:t>
            </w:r>
          </w:p>
        </w:tc>
        <w:tc>
          <w:tcPr>
            <w:tcW w:w="2441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5B0B1C" w:rsidTr="005316E8">
        <w:tc>
          <w:tcPr>
            <w:tcW w:w="1242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B0B1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4.</w:t>
            </w:r>
          </w:p>
        </w:tc>
        <w:tc>
          <w:tcPr>
            <w:tcW w:w="2835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B0B1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Въвеждане на текущата парола</w:t>
            </w:r>
          </w:p>
        </w:tc>
        <w:tc>
          <w:tcPr>
            <w:tcW w:w="2694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B0B1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Попълнено поле</w:t>
            </w:r>
          </w:p>
        </w:tc>
        <w:tc>
          <w:tcPr>
            <w:tcW w:w="2441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5B0B1C" w:rsidTr="005316E8">
        <w:tc>
          <w:tcPr>
            <w:tcW w:w="1242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B0B1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5.</w:t>
            </w:r>
          </w:p>
        </w:tc>
        <w:tc>
          <w:tcPr>
            <w:tcW w:w="2835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B0B1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„ОК”</w:t>
            </w:r>
          </w:p>
        </w:tc>
        <w:tc>
          <w:tcPr>
            <w:tcW w:w="2694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B0B1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Промяна на статуса на профила на „Преустановен” и изпращане на съобщение за успешно изтрит профил</w:t>
            </w:r>
          </w:p>
        </w:tc>
        <w:tc>
          <w:tcPr>
            <w:tcW w:w="2441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5B0B1C" w:rsidTr="005316E8">
        <w:tc>
          <w:tcPr>
            <w:tcW w:w="6771" w:type="dxa"/>
            <w:gridSpan w:val="3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B0B1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Общ очакван резултат: Потребителят е влязъл в подменюто „Лични данни” и е избран бутонът за изтриване на профил. Визуализирана е страницата за въвеждане на парола и потребителят е въвел коректна такава, а профилът се преустановява.</w:t>
            </w:r>
          </w:p>
        </w:tc>
        <w:tc>
          <w:tcPr>
            <w:tcW w:w="2441" w:type="dxa"/>
          </w:tcPr>
          <w:p w:rsidR="005B0B1C" w:rsidRPr="005B0B1C" w:rsidRDefault="005B0B1C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5B0B1C" w:rsidRDefault="005B0B1C" w:rsidP="009F5C5C">
      <w:pPr>
        <w:ind w:left="720"/>
        <w:jc w:val="both"/>
        <w:rPr>
          <w:lang w:val="bg-BG"/>
        </w:rPr>
      </w:pPr>
    </w:p>
    <w:p w:rsidR="005741DE" w:rsidRDefault="00B92595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5741DE">
        <w:rPr>
          <w:lang w:val="bg-BG"/>
        </w:rPr>
        <w:t xml:space="preserve"> случай за неуспешно изтрит профил</w:t>
      </w:r>
    </w:p>
    <w:p w:rsidR="005741DE" w:rsidRDefault="005741DE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5741DE" w:rsidTr="005316E8">
        <w:tc>
          <w:tcPr>
            <w:tcW w:w="1242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741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B9259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5741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741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741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741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5741DE" w:rsidTr="005316E8">
        <w:tc>
          <w:tcPr>
            <w:tcW w:w="1242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741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741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меню „Моя профил”</w:t>
            </w:r>
          </w:p>
        </w:tc>
        <w:tc>
          <w:tcPr>
            <w:tcW w:w="2694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741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падащо меню</w:t>
            </w:r>
          </w:p>
        </w:tc>
        <w:tc>
          <w:tcPr>
            <w:tcW w:w="2441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5741DE" w:rsidTr="005316E8">
        <w:tc>
          <w:tcPr>
            <w:tcW w:w="1242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741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741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подменю „Лични данни”</w:t>
            </w:r>
          </w:p>
        </w:tc>
        <w:tc>
          <w:tcPr>
            <w:tcW w:w="2694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741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страница с личните данни на потребителя</w:t>
            </w:r>
          </w:p>
        </w:tc>
        <w:tc>
          <w:tcPr>
            <w:tcW w:w="2441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5741DE" w:rsidTr="005316E8">
        <w:tc>
          <w:tcPr>
            <w:tcW w:w="1242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741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3.</w:t>
            </w:r>
          </w:p>
        </w:tc>
        <w:tc>
          <w:tcPr>
            <w:tcW w:w="2835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741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„Изтрий профил”</w:t>
            </w:r>
          </w:p>
        </w:tc>
        <w:tc>
          <w:tcPr>
            <w:tcW w:w="2694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741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страница с поле за текущата парола</w:t>
            </w:r>
          </w:p>
        </w:tc>
        <w:tc>
          <w:tcPr>
            <w:tcW w:w="2441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5741DE" w:rsidTr="005316E8">
        <w:tc>
          <w:tcPr>
            <w:tcW w:w="1242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741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4.</w:t>
            </w:r>
          </w:p>
        </w:tc>
        <w:tc>
          <w:tcPr>
            <w:tcW w:w="2835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741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Въвеждане на текущата парола</w:t>
            </w:r>
          </w:p>
        </w:tc>
        <w:tc>
          <w:tcPr>
            <w:tcW w:w="2694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741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Попълнено поле</w:t>
            </w:r>
          </w:p>
        </w:tc>
        <w:tc>
          <w:tcPr>
            <w:tcW w:w="2441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5741DE" w:rsidTr="005316E8">
        <w:tc>
          <w:tcPr>
            <w:tcW w:w="1242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741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5.</w:t>
            </w:r>
          </w:p>
        </w:tc>
        <w:tc>
          <w:tcPr>
            <w:tcW w:w="2835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741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„ОК”</w:t>
            </w:r>
          </w:p>
        </w:tc>
        <w:tc>
          <w:tcPr>
            <w:tcW w:w="2694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741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Извеждане на съобщение за грешна парола и отправяне на запитване за повторен опит</w:t>
            </w:r>
          </w:p>
        </w:tc>
        <w:tc>
          <w:tcPr>
            <w:tcW w:w="2441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5741DE" w:rsidTr="005316E8">
        <w:tc>
          <w:tcPr>
            <w:tcW w:w="6771" w:type="dxa"/>
            <w:gridSpan w:val="3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741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Общ очакван резултат: Потребителят е влязъл в подменюто „Лични данни” и е избран бутонът за изтриване на профил. Визуализирана е страницата за въвеждане на парола и потребителят е въвел грешна парола.</w:t>
            </w:r>
          </w:p>
        </w:tc>
        <w:tc>
          <w:tcPr>
            <w:tcW w:w="2441" w:type="dxa"/>
          </w:tcPr>
          <w:p w:rsidR="005741DE" w:rsidRPr="005741DE" w:rsidRDefault="005741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5741DE" w:rsidRDefault="005741DE" w:rsidP="009F5C5C">
      <w:pPr>
        <w:ind w:left="720"/>
        <w:jc w:val="both"/>
        <w:rPr>
          <w:lang w:val="bg-BG"/>
        </w:rPr>
      </w:pPr>
    </w:p>
    <w:p w:rsidR="008C3A62" w:rsidRDefault="008C3A62" w:rsidP="009F5C5C">
      <w:pPr>
        <w:pStyle w:val="3"/>
        <w:jc w:val="both"/>
        <w:rPr>
          <w:lang w:val="bg-BG"/>
        </w:rPr>
      </w:pPr>
      <w:bookmarkStart w:id="15" w:name="_Toc392696382"/>
      <w:r>
        <w:rPr>
          <w:lang w:val="bg-BG"/>
        </w:rPr>
        <w:t>Смяна на парола</w:t>
      </w:r>
      <w:bookmarkEnd w:id="15"/>
    </w:p>
    <w:p w:rsidR="008C3A62" w:rsidRDefault="009031E7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8C3A62">
        <w:rPr>
          <w:lang w:val="bg-BG"/>
        </w:rPr>
        <w:t xml:space="preserve"> случай за успешна промяна на парола</w:t>
      </w:r>
    </w:p>
    <w:p w:rsidR="008C3A62" w:rsidRDefault="008C3A62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8C3A62" w:rsidTr="005316E8">
        <w:tc>
          <w:tcPr>
            <w:tcW w:w="1242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9031E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8C3A62" w:rsidTr="005316E8">
        <w:tc>
          <w:tcPr>
            <w:tcW w:w="1242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меню „Моя профил”</w:t>
            </w:r>
          </w:p>
        </w:tc>
        <w:tc>
          <w:tcPr>
            <w:tcW w:w="2694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падащо меню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C3A62" w:rsidTr="005316E8">
        <w:tc>
          <w:tcPr>
            <w:tcW w:w="1242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подменю „Лични данни”</w:t>
            </w:r>
          </w:p>
        </w:tc>
        <w:tc>
          <w:tcPr>
            <w:tcW w:w="2694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страница с личните данни на потребителя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C3A62" w:rsidTr="005316E8">
        <w:tc>
          <w:tcPr>
            <w:tcW w:w="1242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3.</w:t>
            </w:r>
          </w:p>
        </w:tc>
        <w:tc>
          <w:tcPr>
            <w:tcW w:w="2835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„Промяна на парола”</w:t>
            </w:r>
          </w:p>
        </w:tc>
        <w:tc>
          <w:tcPr>
            <w:tcW w:w="2694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форма за редактиране на парола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C3A62" w:rsidTr="005316E8">
        <w:tc>
          <w:tcPr>
            <w:tcW w:w="1242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4.</w:t>
            </w:r>
          </w:p>
        </w:tc>
        <w:tc>
          <w:tcPr>
            <w:tcW w:w="2835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Въвеждане на текущата парола</w:t>
            </w:r>
          </w:p>
        </w:tc>
        <w:tc>
          <w:tcPr>
            <w:tcW w:w="2694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Попълнена форма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C3A62" w:rsidTr="005316E8">
        <w:tc>
          <w:tcPr>
            <w:tcW w:w="1242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5.</w:t>
            </w:r>
          </w:p>
        </w:tc>
        <w:tc>
          <w:tcPr>
            <w:tcW w:w="2835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„ОК”</w:t>
            </w:r>
          </w:p>
        </w:tc>
        <w:tc>
          <w:tcPr>
            <w:tcW w:w="2694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Извеждане на форма за новата парола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C3A62" w:rsidTr="005316E8">
        <w:tc>
          <w:tcPr>
            <w:tcW w:w="1242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6.</w:t>
            </w:r>
          </w:p>
        </w:tc>
        <w:tc>
          <w:tcPr>
            <w:tcW w:w="2835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Въвеждане на коректна парола</w:t>
            </w:r>
          </w:p>
        </w:tc>
        <w:tc>
          <w:tcPr>
            <w:tcW w:w="2694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Попълнена форма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C3A62" w:rsidTr="005316E8">
        <w:tc>
          <w:tcPr>
            <w:tcW w:w="1242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7.</w:t>
            </w:r>
          </w:p>
        </w:tc>
        <w:tc>
          <w:tcPr>
            <w:tcW w:w="2835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„ОК”</w:t>
            </w:r>
          </w:p>
        </w:tc>
        <w:tc>
          <w:tcPr>
            <w:tcW w:w="2694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Извеждане на съобщение за успешна промяна на паролата и записване на новите данни в базата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C3A62" w:rsidTr="005316E8">
        <w:tc>
          <w:tcPr>
            <w:tcW w:w="6771" w:type="dxa"/>
            <w:gridSpan w:val="3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Общ очакван резултат: Потребителят е влязъл в подменюто „Лични данни” и е избран бутонът за смяна на парола. Визуализирана е формата за смяна на парола и потребителят я е попълнил коректно. Извършена е успешна промяна на парола.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625962" w:rsidRPr="00625962" w:rsidRDefault="00625962" w:rsidP="00625962">
      <w:pPr>
        <w:jc w:val="both"/>
        <w:rPr>
          <w:lang w:val="bg-BG"/>
        </w:rPr>
      </w:pPr>
    </w:p>
    <w:p w:rsidR="008C3A62" w:rsidRDefault="00625962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8C3A62">
        <w:rPr>
          <w:lang w:val="bg-BG"/>
        </w:rPr>
        <w:t xml:space="preserve"> случай за неуспешна промяна на парола с грешно въведена текуща парола</w:t>
      </w:r>
    </w:p>
    <w:p w:rsidR="008C3A62" w:rsidRDefault="008C3A62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8C3A62" w:rsidTr="005316E8">
        <w:tc>
          <w:tcPr>
            <w:tcW w:w="1242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6259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8C3A62" w:rsidTr="005316E8">
        <w:tc>
          <w:tcPr>
            <w:tcW w:w="1242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меню „Моя профил”</w:t>
            </w:r>
          </w:p>
        </w:tc>
        <w:tc>
          <w:tcPr>
            <w:tcW w:w="2694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падащо меню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C3A62" w:rsidTr="005316E8">
        <w:tc>
          <w:tcPr>
            <w:tcW w:w="1242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подменю „Лични данни”</w:t>
            </w:r>
          </w:p>
        </w:tc>
        <w:tc>
          <w:tcPr>
            <w:tcW w:w="2694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страница с личните данни на потребителя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C3A62" w:rsidTr="005316E8">
        <w:tc>
          <w:tcPr>
            <w:tcW w:w="1242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3.</w:t>
            </w:r>
          </w:p>
        </w:tc>
        <w:tc>
          <w:tcPr>
            <w:tcW w:w="2835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„Промяна на парола”</w:t>
            </w:r>
          </w:p>
        </w:tc>
        <w:tc>
          <w:tcPr>
            <w:tcW w:w="2694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форма за редактиране на парола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C3A62" w:rsidTr="005316E8">
        <w:tc>
          <w:tcPr>
            <w:tcW w:w="1242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4.</w:t>
            </w:r>
          </w:p>
        </w:tc>
        <w:tc>
          <w:tcPr>
            <w:tcW w:w="2835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Въвеждане на текущата парола</w:t>
            </w:r>
          </w:p>
        </w:tc>
        <w:tc>
          <w:tcPr>
            <w:tcW w:w="2694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Попълнена форма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C3A62" w:rsidTr="005316E8">
        <w:tc>
          <w:tcPr>
            <w:tcW w:w="1242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5.</w:t>
            </w:r>
          </w:p>
        </w:tc>
        <w:tc>
          <w:tcPr>
            <w:tcW w:w="2835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„ОК”</w:t>
            </w:r>
          </w:p>
        </w:tc>
        <w:tc>
          <w:tcPr>
            <w:tcW w:w="2694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Извеждане съобщение за грешна парола и отправяне на запитване за повторен опит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C3A62" w:rsidTr="005316E8">
        <w:tc>
          <w:tcPr>
            <w:tcW w:w="6771" w:type="dxa"/>
            <w:gridSpan w:val="3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Общ очакван резултат: Потребителят е влязъл в подменюто „Лични данни” и е избран бутонът за смяна на парола. Визуализирана е формата за смяна на парола и потребителят я е попълнил грешна текуща парола. Не е извършена промяна на парола.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8C3A62" w:rsidRDefault="008C3A62" w:rsidP="009F5C5C">
      <w:pPr>
        <w:ind w:left="720"/>
        <w:jc w:val="both"/>
        <w:rPr>
          <w:lang w:val="bg-BG"/>
        </w:rPr>
      </w:pPr>
    </w:p>
    <w:p w:rsidR="008C3A62" w:rsidRDefault="008C3A62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 случай за неуспешна промяна на парола с некоректна нова парола</w:t>
      </w:r>
    </w:p>
    <w:p w:rsidR="008C3A62" w:rsidRDefault="008C3A62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8C3A62" w:rsidTr="005316E8">
        <w:tc>
          <w:tcPr>
            <w:tcW w:w="1242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515C1D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8C3A62" w:rsidTr="005316E8">
        <w:tc>
          <w:tcPr>
            <w:tcW w:w="1242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меню „Моя профил”</w:t>
            </w:r>
          </w:p>
        </w:tc>
        <w:tc>
          <w:tcPr>
            <w:tcW w:w="2694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падащо меню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C3A62" w:rsidTr="005316E8">
        <w:tc>
          <w:tcPr>
            <w:tcW w:w="1242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подменю „Лични данни”</w:t>
            </w:r>
          </w:p>
        </w:tc>
        <w:tc>
          <w:tcPr>
            <w:tcW w:w="2694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страница с личните данни на потребителя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C3A62" w:rsidTr="005316E8">
        <w:tc>
          <w:tcPr>
            <w:tcW w:w="1242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3.</w:t>
            </w:r>
          </w:p>
        </w:tc>
        <w:tc>
          <w:tcPr>
            <w:tcW w:w="2835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„Промяна на парола”</w:t>
            </w:r>
          </w:p>
        </w:tc>
        <w:tc>
          <w:tcPr>
            <w:tcW w:w="2694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форма за редактиране на парола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C3A62" w:rsidTr="005316E8">
        <w:tc>
          <w:tcPr>
            <w:tcW w:w="1242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4.</w:t>
            </w:r>
          </w:p>
        </w:tc>
        <w:tc>
          <w:tcPr>
            <w:tcW w:w="2835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Въвеждане на текущата парола</w:t>
            </w:r>
          </w:p>
        </w:tc>
        <w:tc>
          <w:tcPr>
            <w:tcW w:w="2694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Попълнена форма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C3A62" w:rsidTr="005316E8">
        <w:tc>
          <w:tcPr>
            <w:tcW w:w="1242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5.</w:t>
            </w:r>
          </w:p>
        </w:tc>
        <w:tc>
          <w:tcPr>
            <w:tcW w:w="2835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„ОК”</w:t>
            </w:r>
          </w:p>
        </w:tc>
        <w:tc>
          <w:tcPr>
            <w:tcW w:w="2694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Извеждане на форма за новата парола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C3A62" w:rsidTr="005316E8">
        <w:tc>
          <w:tcPr>
            <w:tcW w:w="1242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6.</w:t>
            </w:r>
          </w:p>
        </w:tc>
        <w:tc>
          <w:tcPr>
            <w:tcW w:w="2835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Въвеждане на коректна парола</w:t>
            </w:r>
          </w:p>
        </w:tc>
        <w:tc>
          <w:tcPr>
            <w:tcW w:w="2694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Попълнена форма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C3A62" w:rsidTr="005316E8">
        <w:tc>
          <w:tcPr>
            <w:tcW w:w="1242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7.</w:t>
            </w:r>
          </w:p>
        </w:tc>
        <w:tc>
          <w:tcPr>
            <w:tcW w:w="2835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„ОК”</w:t>
            </w:r>
          </w:p>
        </w:tc>
        <w:tc>
          <w:tcPr>
            <w:tcW w:w="2694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Извеждане на съобщение за нарушение на  изисквания относно паролата и отправяне на запитване за повторен опит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C3A62" w:rsidTr="005316E8">
        <w:tc>
          <w:tcPr>
            <w:tcW w:w="6771" w:type="dxa"/>
            <w:gridSpan w:val="3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C3A6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Общ очакван резултат: Потребителят е влязъл в подменюто „Лични данни” и е избран бутонът за смяна на парола. Визуализирана е формата за смяна на парола и потребителят я е попълнил вярна текуща парола. Новата парола, която въвежда потребителят не отговаря на изискванията.</w:t>
            </w:r>
          </w:p>
        </w:tc>
        <w:tc>
          <w:tcPr>
            <w:tcW w:w="2441" w:type="dxa"/>
          </w:tcPr>
          <w:p w:rsidR="008C3A62" w:rsidRPr="008C3A62" w:rsidRDefault="008C3A6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8C3A62" w:rsidRDefault="008C3A62" w:rsidP="009F5C5C">
      <w:pPr>
        <w:ind w:left="720"/>
        <w:jc w:val="both"/>
        <w:rPr>
          <w:lang w:val="bg-BG"/>
        </w:rPr>
      </w:pPr>
    </w:p>
    <w:p w:rsidR="006766D7" w:rsidRDefault="006766D7" w:rsidP="009F5C5C">
      <w:pPr>
        <w:pStyle w:val="2"/>
        <w:jc w:val="both"/>
        <w:rPr>
          <w:lang w:val="bg-BG"/>
        </w:rPr>
      </w:pPr>
      <w:bookmarkStart w:id="16" w:name="_Toc392696383"/>
      <w:r>
        <w:rPr>
          <w:lang w:val="bg-BG"/>
        </w:rPr>
        <w:t>Тестови случаи за функционално изискване „Управление на обява”</w:t>
      </w:r>
      <w:bookmarkEnd w:id="16"/>
    </w:p>
    <w:p w:rsidR="006766D7" w:rsidRDefault="006766D7" w:rsidP="009F5C5C">
      <w:pPr>
        <w:pStyle w:val="3"/>
        <w:jc w:val="both"/>
        <w:rPr>
          <w:lang w:val="bg-BG"/>
        </w:rPr>
      </w:pPr>
      <w:bookmarkStart w:id="17" w:name="_Toc392696384"/>
      <w:r>
        <w:rPr>
          <w:lang w:val="bg-BG"/>
        </w:rPr>
        <w:t>Публикуване на обява</w:t>
      </w:r>
      <w:bookmarkEnd w:id="17"/>
    </w:p>
    <w:p w:rsidR="006766D7" w:rsidRDefault="008B3EB4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6766D7">
        <w:rPr>
          <w:lang w:val="bg-BG"/>
        </w:rPr>
        <w:t xml:space="preserve"> случай за успешно публикуване на обява</w:t>
      </w:r>
    </w:p>
    <w:p w:rsidR="008B5FC9" w:rsidRDefault="008B5FC9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8B5FC9" w:rsidTr="005316E8">
        <w:tc>
          <w:tcPr>
            <w:tcW w:w="1242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B5FC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8B3EB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8B5FC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B5FC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B5FC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B5FC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8B5FC9" w:rsidTr="005316E8">
        <w:tc>
          <w:tcPr>
            <w:tcW w:w="1242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B5FC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B5FC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меню „Моя профил”</w:t>
            </w:r>
          </w:p>
        </w:tc>
        <w:tc>
          <w:tcPr>
            <w:tcW w:w="2694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B5FC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падащо меню</w:t>
            </w:r>
          </w:p>
        </w:tc>
        <w:tc>
          <w:tcPr>
            <w:tcW w:w="2441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B5FC9" w:rsidTr="005316E8">
        <w:tc>
          <w:tcPr>
            <w:tcW w:w="1242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B5FC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B5FC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подменю „Обяви”</w:t>
            </w:r>
          </w:p>
        </w:tc>
        <w:tc>
          <w:tcPr>
            <w:tcW w:w="2694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B5FC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форма, съдържаща всички публикувани обяви от потребителя</w:t>
            </w:r>
          </w:p>
        </w:tc>
        <w:tc>
          <w:tcPr>
            <w:tcW w:w="2441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B5FC9" w:rsidTr="005316E8">
        <w:tc>
          <w:tcPr>
            <w:tcW w:w="1242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B5FC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3.</w:t>
            </w:r>
          </w:p>
        </w:tc>
        <w:tc>
          <w:tcPr>
            <w:tcW w:w="2835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B5FC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бутона „Добавяне на нова обява”</w:t>
            </w:r>
          </w:p>
        </w:tc>
        <w:tc>
          <w:tcPr>
            <w:tcW w:w="2694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B5FC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форма за въвеждане на данните за обявата</w:t>
            </w:r>
          </w:p>
        </w:tc>
        <w:tc>
          <w:tcPr>
            <w:tcW w:w="2441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B5FC9" w:rsidTr="005316E8">
        <w:tc>
          <w:tcPr>
            <w:tcW w:w="1242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B5FC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4.</w:t>
            </w:r>
          </w:p>
        </w:tc>
        <w:tc>
          <w:tcPr>
            <w:tcW w:w="2835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B5FC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Въвеждане на коректни данни и определяне на обявата за директна продажба</w:t>
            </w:r>
          </w:p>
        </w:tc>
        <w:tc>
          <w:tcPr>
            <w:tcW w:w="2694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B5FC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Попълнена форма</w:t>
            </w:r>
          </w:p>
        </w:tc>
        <w:tc>
          <w:tcPr>
            <w:tcW w:w="2441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B5FC9" w:rsidTr="005316E8">
        <w:tc>
          <w:tcPr>
            <w:tcW w:w="1242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B5FC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5.</w:t>
            </w:r>
          </w:p>
        </w:tc>
        <w:tc>
          <w:tcPr>
            <w:tcW w:w="2835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B5FC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бутона „ОК”</w:t>
            </w:r>
          </w:p>
        </w:tc>
        <w:tc>
          <w:tcPr>
            <w:tcW w:w="2694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B5FC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Запис на данните в базата и извеждане на съобщение за успешна публикуване</w:t>
            </w:r>
          </w:p>
        </w:tc>
        <w:tc>
          <w:tcPr>
            <w:tcW w:w="2441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8B5FC9" w:rsidTr="005316E8">
        <w:tc>
          <w:tcPr>
            <w:tcW w:w="6771" w:type="dxa"/>
            <w:gridSpan w:val="3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8B5FC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Общ очакван резултат: Потребителят е влязъл в подменю „Обяви” и е избран бутонът за добавяне на нова. Визуализирана е формата за добавяне на обява и всички данни са въведени коректно. Извършена е успешна публикация на обява.</w:t>
            </w:r>
          </w:p>
        </w:tc>
        <w:tc>
          <w:tcPr>
            <w:tcW w:w="2441" w:type="dxa"/>
          </w:tcPr>
          <w:p w:rsidR="008B5FC9" w:rsidRPr="008B5FC9" w:rsidRDefault="008B5FC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8B5FC9" w:rsidRDefault="008B5FC9" w:rsidP="009F5C5C">
      <w:pPr>
        <w:ind w:left="720"/>
        <w:jc w:val="both"/>
        <w:rPr>
          <w:lang w:val="bg-BG"/>
        </w:rPr>
      </w:pPr>
    </w:p>
    <w:p w:rsidR="000C6FD8" w:rsidRDefault="008B3EB4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0C6FD8">
        <w:rPr>
          <w:lang w:val="bg-BG"/>
        </w:rPr>
        <w:t xml:space="preserve"> случай за неуспешна публикация на обява</w:t>
      </w:r>
    </w:p>
    <w:p w:rsidR="000C6FD8" w:rsidRDefault="000C6FD8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0C6FD8" w:rsidTr="005316E8">
        <w:tc>
          <w:tcPr>
            <w:tcW w:w="1242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6FD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8B3EB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0C6FD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6FD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6FD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6FD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0C6FD8" w:rsidTr="005316E8">
        <w:tc>
          <w:tcPr>
            <w:tcW w:w="1242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6FD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6FD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меню „Моя профил”</w:t>
            </w:r>
          </w:p>
        </w:tc>
        <w:tc>
          <w:tcPr>
            <w:tcW w:w="2694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6FD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падащо меню</w:t>
            </w:r>
          </w:p>
        </w:tc>
        <w:tc>
          <w:tcPr>
            <w:tcW w:w="2441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0C6FD8" w:rsidTr="005316E8">
        <w:tc>
          <w:tcPr>
            <w:tcW w:w="1242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6FD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6FD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подменю „Обяви”</w:t>
            </w:r>
          </w:p>
        </w:tc>
        <w:tc>
          <w:tcPr>
            <w:tcW w:w="2694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6FD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форма, съдържаща всички публикувани обяви от потребителя</w:t>
            </w:r>
          </w:p>
        </w:tc>
        <w:tc>
          <w:tcPr>
            <w:tcW w:w="2441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0C6FD8" w:rsidTr="005316E8">
        <w:tc>
          <w:tcPr>
            <w:tcW w:w="1242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6FD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3.</w:t>
            </w:r>
          </w:p>
        </w:tc>
        <w:tc>
          <w:tcPr>
            <w:tcW w:w="2835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6FD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Избор на бутона „Добавяне на </w:t>
            </w:r>
            <w:r w:rsidRPr="000C6FD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нова обява”</w:t>
            </w:r>
          </w:p>
        </w:tc>
        <w:tc>
          <w:tcPr>
            <w:tcW w:w="2694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6FD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 xml:space="preserve">Визуализиране на форма за </w:t>
            </w:r>
            <w:r w:rsidRPr="000C6FD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въвеждане на данните за обявата</w:t>
            </w:r>
          </w:p>
        </w:tc>
        <w:tc>
          <w:tcPr>
            <w:tcW w:w="2441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0C6FD8" w:rsidTr="005316E8">
        <w:tc>
          <w:tcPr>
            <w:tcW w:w="1242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6FD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4.</w:t>
            </w:r>
          </w:p>
        </w:tc>
        <w:tc>
          <w:tcPr>
            <w:tcW w:w="2835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6FD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Въвеждане на некоректни данни </w:t>
            </w:r>
          </w:p>
        </w:tc>
        <w:tc>
          <w:tcPr>
            <w:tcW w:w="2694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6FD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Попълнена форма</w:t>
            </w:r>
          </w:p>
        </w:tc>
        <w:tc>
          <w:tcPr>
            <w:tcW w:w="2441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0C6FD8" w:rsidTr="005316E8">
        <w:tc>
          <w:tcPr>
            <w:tcW w:w="1242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6FD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5.</w:t>
            </w:r>
          </w:p>
        </w:tc>
        <w:tc>
          <w:tcPr>
            <w:tcW w:w="2835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6FD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бутона „ОК”</w:t>
            </w:r>
          </w:p>
        </w:tc>
        <w:tc>
          <w:tcPr>
            <w:tcW w:w="2694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6FD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Извеждане на съобщение за некоректни или липсващи данни и отправяне на запитване за повторен опит</w:t>
            </w:r>
          </w:p>
        </w:tc>
        <w:tc>
          <w:tcPr>
            <w:tcW w:w="2441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0C6FD8" w:rsidTr="005316E8">
        <w:tc>
          <w:tcPr>
            <w:tcW w:w="6771" w:type="dxa"/>
            <w:gridSpan w:val="3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bg-BG"/>
              </w:rPr>
            </w:pPr>
            <w:r w:rsidRPr="000C6FD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Общ очакван резултат: Потребителят е влязъл в подменю „Обяви” и е избран бутонът за добавяне на нова. Визуализирана е формата за добавяне на обява, а въведените данни са некоректни. Не е извършена публикация на обява.</w:t>
            </w:r>
          </w:p>
        </w:tc>
        <w:tc>
          <w:tcPr>
            <w:tcW w:w="2441" w:type="dxa"/>
          </w:tcPr>
          <w:p w:rsidR="000C6FD8" w:rsidRPr="000C6FD8" w:rsidRDefault="000C6FD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0C6FD8" w:rsidRDefault="000C6FD8" w:rsidP="009F5C5C">
      <w:pPr>
        <w:ind w:left="720"/>
        <w:jc w:val="both"/>
        <w:rPr>
          <w:lang w:val="bg-BG"/>
        </w:rPr>
      </w:pPr>
    </w:p>
    <w:p w:rsidR="00631F71" w:rsidRDefault="00631F71" w:rsidP="009F5C5C">
      <w:pPr>
        <w:pStyle w:val="3"/>
        <w:jc w:val="both"/>
        <w:rPr>
          <w:lang w:val="bg-BG"/>
        </w:rPr>
      </w:pPr>
      <w:bookmarkStart w:id="18" w:name="_Toc392696385"/>
      <w:r>
        <w:rPr>
          <w:lang w:val="bg-BG"/>
        </w:rPr>
        <w:t>Публикуване на търг</w:t>
      </w:r>
      <w:bookmarkEnd w:id="18"/>
    </w:p>
    <w:p w:rsidR="00631F71" w:rsidRDefault="005C5DB6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631F71">
        <w:rPr>
          <w:lang w:val="bg-BG"/>
        </w:rPr>
        <w:t xml:space="preserve"> случай за успешно публикуване на търг</w:t>
      </w:r>
    </w:p>
    <w:p w:rsidR="00631F71" w:rsidRDefault="00631F71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FB7E9F" w:rsidTr="005316E8">
        <w:tc>
          <w:tcPr>
            <w:tcW w:w="1242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5C5DB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FB7E9F" w:rsidTr="005316E8">
        <w:tc>
          <w:tcPr>
            <w:tcW w:w="1242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меню „Моя профил”</w:t>
            </w:r>
          </w:p>
        </w:tc>
        <w:tc>
          <w:tcPr>
            <w:tcW w:w="2694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падащо меню</w:t>
            </w:r>
          </w:p>
        </w:tc>
        <w:tc>
          <w:tcPr>
            <w:tcW w:w="2441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FB7E9F" w:rsidTr="005316E8">
        <w:tc>
          <w:tcPr>
            <w:tcW w:w="1242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подменю „Обяви”</w:t>
            </w:r>
          </w:p>
        </w:tc>
        <w:tc>
          <w:tcPr>
            <w:tcW w:w="2694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форма, съдържаща всички публикувани обяви от потребителя</w:t>
            </w:r>
          </w:p>
        </w:tc>
        <w:tc>
          <w:tcPr>
            <w:tcW w:w="2441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FB7E9F" w:rsidTr="005316E8">
        <w:tc>
          <w:tcPr>
            <w:tcW w:w="1242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3.</w:t>
            </w:r>
          </w:p>
        </w:tc>
        <w:tc>
          <w:tcPr>
            <w:tcW w:w="2835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бутона „Добавяне на нова обява”</w:t>
            </w:r>
          </w:p>
        </w:tc>
        <w:tc>
          <w:tcPr>
            <w:tcW w:w="2694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форма за въвеждане на данните за обявата</w:t>
            </w:r>
          </w:p>
        </w:tc>
        <w:tc>
          <w:tcPr>
            <w:tcW w:w="2441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FB7E9F" w:rsidTr="005316E8">
        <w:tc>
          <w:tcPr>
            <w:tcW w:w="1242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4.</w:t>
            </w:r>
          </w:p>
        </w:tc>
        <w:tc>
          <w:tcPr>
            <w:tcW w:w="2835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Въвеждане на коректни данни и определяне на обявата като търг</w:t>
            </w:r>
          </w:p>
        </w:tc>
        <w:tc>
          <w:tcPr>
            <w:tcW w:w="2694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допълнителни полета</w:t>
            </w:r>
          </w:p>
        </w:tc>
        <w:tc>
          <w:tcPr>
            <w:tcW w:w="2441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FB7E9F" w:rsidTr="005316E8">
        <w:tc>
          <w:tcPr>
            <w:tcW w:w="1242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5.</w:t>
            </w:r>
          </w:p>
        </w:tc>
        <w:tc>
          <w:tcPr>
            <w:tcW w:w="2835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Въвеждане на коректни данни в допълнителните полета</w:t>
            </w:r>
          </w:p>
        </w:tc>
        <w:tc>
          <w:tcPr>
            <w:tcW w:w="2694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Попълнена форма</w:t>
            </w:r>
          </w:p>
        </w:tc>
        <w:tc>
          <w:tcPr>
            <w:tcW w:w="2441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FB7E9F" w:rsidTr="005316E8">
        <w:tc>
          <w:tcPr>
            <w:tcW w:w="1242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6.</w:t>
            </w:r>
          </w:p>
        </w:tc>
        <w:tc>
          <w:tcPr>
            <w:tcW w:w="2835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„ОК”</w:t>
            </w:r>
          </w:p>
        </w:tc>
        <w:tc>
          <w:tcPr>
            <w:tcW w:w="2694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Запис на данните за търга в базата и извеждане на съобщение за успешно публикуване</w:t>
            </w:r>
          </w:p>
        </w:tc>
        <w:tc>
          <w:tcPr>
            <w:tcW w:w="2441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FB7E9F" w:rsidTr="005316E8">
        <w:tc>
          <w:tcPr>
            <w:tcW w:w="6771" w:type="dxa"/>
            <w:gridSpan w:val="3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FB7E9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Общ очакван резултат: Потребителят е влязъл в подменюто „Обяви” и е избран бутонът за добавяне на нова. Визуализирана е формата за добавяне на обява и всички данни са въведени коректно. Избран е търг и допълнителните полета са коректни. Извършена е успешна публикация на търг.</w:t>
            </w:r>
          </w:p>
        </w:tc>
        <w:tc>
          <w:tcPr>
            <w:tcW w:w="2441" w:type="dxa"/>
          </w:tcPr>
          <w:p w:rsidR="00FB7E9F" w:rsidRPr="00FB7E9F" w:rsidRDefault="00FB7E9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631F71" w:rsidRDefault="00631F71" w:rsidP="009F5C5C">
      <w:pPr>
        <w:ind w:left="720"/>
        <w:jc w:val="both"/>
        <w:rPr>
          <w:lang w:val="bg-BG"/>
        </w:rPr>
      </w:pPr>
    </w:p>
    <w:p w:rsidR="00D31C5F" w:rsidRDefault="00C63383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D31C5F">
        <w:rPr>
          <w:lang w:val="bg-BG"/>
        </w:rPr>
        <w:t xml:space="preserve"> случай за неуспешна публикация на търг</w:t>
      </w:r>
    </w:p>
    <w:p w:rsidR="00D31C5F" w:rsidRDefault="00D31C5F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D31C5F" w:rsidTr="005316E8">
        <w:tc>
          <w:tcPr>
            <w:tcW w:w="1242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C6338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D31C5F" w:rsidTr="005316E8">
        <w:tc>
          <w:tcPr>
            <w:tcW w:w="1242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меню „Моя профил”</w:t>
            </w:r>
          </w:p>
        </w:tc>
        <w:tc>
          <w:tcPr>
            <w:tcW w:w="2694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падащо меню</w:t>
            </w:r>
          </w:p>
        </w:tc>
        <w:tc>
          <w:tcPr>
            <w:tcW w:w="2441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D31C5F" w:rsidTr="005316E8">
        <w:tc>
          <w:tcPr>
            <w:tcW w:w="1242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подменю „Обяви”</w:t>
            </w:r>
          </w:p>
        </w:tc>
        <w:tc>
          <w:tcPr>
            <w:tcW w:w="2694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форма, съдържаща всички публикувани обяви от потребителя</w:t>
            </w:r>
          </w:p>
        </w:tc>
        <w:tc>
          <w:tcPr>
            <w:tcW w:w="2441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D31C5F" w:rsidTr="005316E8">
        <w:tc>
          <w:tcPr>
            <w:tcW w:w="1242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3.</w:t>
            </w:r>
          </w:p>
        </w:tc>
        <w:tc>
          <w:tcPr>
            <w:tcW w:w="2835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бутона „Добавяне на нова обява”</w:t>
            </w:r>
          </w:p>
        </w:tc>
        <w:tc>
          <w:tcPr>
            <w:tcW w:w="2694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форма за въвеждане на данните за обявата</w:t>
            </w:r>
          </w:p>
        </w:tc>
        <w:tc>
          <w:tcPr>
            <w:tcW w:w="2441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D31C5F" w:rsidTr="005316E8">
        <w:tc>
          <w:tcPr>
            <w:tcW w:w="1242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4.</w:t>
            </w:r>
          </w:p>
        </w:tc>
        <w:tc>
          <w:tcPr>
            <w:tcW w:w="2835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Въвеждане на коректни данни и определяне на обявата като търг</w:t>
            </w:r>
          </w:p>
        </w:tc>
        <w:tc>
          <w:tcPr>
            <w:tcW w:w="2694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допълнителни полета</w:t>
            </w:r>
          </w:p>
        </w:tc>
        <w:tc>
          <w:tcPr>
            <w:tcW w:w="2441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D31C5F" w:rsidTr="005316E8">
        <w:tc>
          <w:tcPr>
            <w:tcW w:w="1242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5.</w:t>
            </w:r>
          </w:p>
        </w:tc>
        <w:tc>
          <w:tcPr>
            <w:tcW w:w="2835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Въвеждане на коректни данни в допълнителните полета</w:t>
            </w:r>
          </w:p>
        </w:tc>
        <w:tc>
          <w:tcPr>
            <w:tcW w:w="2694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Попълнена форма</w:t>
            </w:r>
          </w:p>
        </w:tc>
        <w:tc>
          <w:tcPr>
            <w:tcW w:w="2441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D31C5F" w:rsidTr="005316E8">
        <w:tc>
          <w:tcPr>
            <w:tcW w:w="1242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6.</w:t>
            </w:r>
          </w:p>
        </w:tc>
        <w:tc>
          <w:tcPr>
            <w:tcW w:w="2835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„ОК”</w:t>
            </w:r>
          </w:p>
        </w:tc>
        <w:tc>
          <w:tcPr>
            <w:tcW w:w="2694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Извеждане на съобщение за некоректни или липсващи данни и отправяне на запитване за повторен опит</w:t>
            </w:r>
          </w:p>
        </w:tc>
        <w:tc>
          <w:tcPr>
            <w:tcW w:w="2441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D31C5F" w:rsidTr="005316E8">
        <w:tc>
          <w:tcPr>
            <w:tcW w:w="6771" w:type="dxa"/>
            <w:gridSpan w:val="3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31C5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Общ очакван резултат: Потребителят е влязъл в подменюто „Обяви” и е избран бутонът за добавяне на нова. Визуализирана е формата за добавяне на обява и всички данни са въведени коректно. Избран е търг, а допълнителните полета са попълнени с некоректни данни. </w:t>
            </w:r>
          </w:p>
        </w:tc>
        <w:tc>
          <w:tcPr>
            <w:tcW w:w="2441" w:type="dxa"/>
          </w:tcPr>
          <w:p w:rsidR="00D31C5F" w:rsidRPr="00D31C5F" w:rsidRDefault="00D31C5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D31C5F" w:rsidRDefault="00D31C5F" w:rsidP="009F5C5C">
      <w:pPr>
        <w:ind w:left="720"/>
        <w:jc w:val="both"/>
        <w:rPr>
          <w:lang w:val="bg-BG"/>
        </w:rPr>
      </w:pPr>
    </w:p>
    <w:p w:rsidR="00DE6C22" w:rsidRDefault="00295242" w:rsidP="009F5C5C">
      <w:pPr>
        <w:pStyle w:val="3"/>
        <w:jc w:val="both"/>
        <w:rPr>
          <w:lang w:val="bg-BG"/>
        </w:rPr>
      </w:pPr>
      <w:bookmarkStart w:id="19" w:name="_Toc392696386"/>
      <w:r>
        <w:rPr>
          <w:lang w:val="bg-BG"/>
        </w:rPr>
        <w:t>Редактиране на обява</w:t>
      </w:r>
      <w:bookmarkEnd w:id="19"/>
    </w:p>
    <w:p w:rsidR="00295242" w:rsidRDefault="00295242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 случай за успешно редактиране на обява</w:t>
      </w:r>
    </w:p>
    <w:p w:rsidR="00295242" w:rsidRDefault="00295242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295242" w:rsidTr="005316E8">
        <w:tc>
          <w:tcPr>
            <w:tcW w:w="1242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9524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BE60FB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29524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9524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9524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9524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295242" w:rsidTr="005316E8">
        <w:tc>
          <w:tcPr>
            <w:tcW w:w="1242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9524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9524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меню „Моя профил”</w:t>
            </w:r>
          </w:p>
        </w:tc>
        <w:tc>
          <w:tcPr>
            <w:tcW w:w="2694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9524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падащо меню</w:t>
            </w:r>
          </w:p>
        </w:tc>
        <w:tc>
          <w:tcPr>
            <w:tcW w:w="2441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295242" w:rsidTr="005316E8">
        <w:tc>
          <w:tcPr>
            <w:tcW w:w="1242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9524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9524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подменю „Обяви”</w:t>
            </w:r>
          </w:p>
        </w:tc>
        <w:tc>
          <w:tcPr>
            <w:tcW w:w="2694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9524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форма, съдържаща всички публикувани обяви от потребителя</w:t>
            </w:r>
          </w:p>
        </w:tc>
        <w:tc>
          <w:tcPr>
            <w:tcW w:w="2441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295242" w:rsidTr="005316E8">
        <w:tc>
          <w:tcPr>
            <w:tcW w:w="1242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9524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3.</w:t>
            </w:r>
          </w:p>
        </w:tc>
        <w:tc>
          <w:tcPr>
            <w:tcW w:w="2835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9524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„Редактиране” (на някоя от публикуваните обяви)</w:t>
            </w:r>
          </w:p>
        </w:tc>
        <w:tc>
          <w:tcPr>
            <w:tcW w:w="2694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9524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форма за редактиране</w:t>
            </w:r>
          </w:p>
        </w:tc>
        <w:tc>
          <w:tcPr>
            <w:tcW w:w="2441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295242" w:rsidTr="005316E8">
        <w:tc>
          <w:tcPr>
            <w:tcW w:w="1242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9524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4.</w:t>
            </w:r>
          </w:p>
        </w:tc>
        <w:tc>
          <w:tcPr>
            <w:tcW w:w="2835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9524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Коректно редактиране на информацията в полетата</w:t>
            </w:r>
          </w:p>
        </w:tc>
        <w:tc>
          <w:tcPr>
            <w:tcW w:w="2694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9524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Попълнена форма</w:t>
            </w:r>
          </w:p>
        </w:tc>
        <w:tc>
          <w:tcPr>
            <w:tcW w:w="2441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295242" w:rsidTr="005316E8">
        <w:tc>
          <w:tcPr>
            <w:tcW w:w="1242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9524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5.</w:t>
            </w:r>
          </w:p>
        </w:tc>
        <w:tc>
          <w:tcPr>
            <w:tcW w:w="2835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9524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бутона „ОК”</w:t>
            </w:r>
          </w:p>
        </w:tc>
        <w:tc>
          <w:tcPr>
            <w:tcW w:w="2694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9524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Запис на променените данни в базата и извеждане на съобщение за успешна промяна</w:t>
            </w:r>
          </w:p>
        </w:tc>
        <w:tc>
          <w:tcPr>
            <w:tcW w:w="2441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295242" w:rsidTr="005316E8">
        <w:tc>
          <w:tcPr>
            <w:tcW w:w="6771" w:type="dxa"/>
            <w:gridSpan w:val="3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9524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Общ очакван резултат: Потребителят е влязъл в подменю „Обяви” и е избран бутонът за редактиране. Визуализирана е формата за редактиране и е попълнена коректно. Извършена е успешна промяна на обява.</w:t>
            </w:r>
          </w:p>
        </w:tc>
        <w:tc>
          <w:tcPr>
            <w:tcW w:w="2441" w:type="dxa"/>
          </w:tcPr>
          <w:p w:rsidR="00295242" w:rsidRPr="00295242" w:rsidRDefault="00295242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295242" w:rsidRDefault="00295242" w:rsidP="009F5C5C">
      <w:pPr>
        <w:ind w:left="720"/>
        <w:jc w:val="both"/>
        <w:rPr>
          <w:lang w:val="bg-BG"/>
        </w:rPr>
      </w:pPr>
    </w:p>
    <w:p w:rsidR="005316E8" w:rsidRDefault="00744AEB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5316E8">
        <w:rPr>
          <w:lang w:val="bg-BG"/>
        </w:rPr>
        <w:t xml:space="preserve"> случай за неуспешно промяна на обява</w:t>
      </w:r>
    </w:p>
    <w:p w:rsidR="005316E8" w:rsidRDefault="005316E8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5316E8" w:rsidTr="005316E8">
        <w:tc>
          <w:tcPr>
            <w:tcW w:w="1242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316E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744AEB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5316E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316E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316E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316E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5316E8" w:rsidTr="005316E8">
        <w:tc>
          <w:tcPr>
            <w:tcW w:w="1242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316E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316E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меню „Моя профил”</w:t>
            </w:r>
          </w:p>
        </w:tc>
        <w:tc>
          <w:tcPr>
            <w:tcW w:w="2694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316E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падащо меню</w:t>
            </w:r>
          </w:p>
        </w:tc>
        <w:tc>
          <w:tcPr>
            <w:tcW w:w="2441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5316E8" w:rsidTr="005316E8">
        <w:tc>
          <w:tcPr>
            <w:tcW w:w="1242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316E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316E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подменю „Обяви”</w:t>
            </w:r>
          </w:p>
        </w:tc>
        <w:tc>
          <w:tcPr>
            <w:tcW w:w="2694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316E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форма, съдържаща всички публикувани обяви от потребителя</w:t>
            </w:r>
          </w:p>
        </w:tc>
        <w:tc>
          <w:tcPr>
            <w:tcW w:w="2441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5316E8" w:rsidTr="005316E8">
        <w:tc>
          <w:tcPr>
            <w:tcW w:w="1242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316E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3.</w:t>
            </w:r>
          </w:p>
        </w:tc>
        <w:tc>
          <w:tcPr>
            <w:tcW w:w="2835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316E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Избор на бутон „Редактиране” </w:t>
            </w:r>
            <w:r w:rsidRPr="005316E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(на някоя от публикуваните обяви)</w:t>
            </w:r>
          </w:p>
        </w:tc>
        <w:tc>
          <w:tcPr>
            <w:tcW w:w="2694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316E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 xml:space="preserve">Визуализиране на форма за </w:t>
            </w:r>
            <w:r w:rsidRPr="005316E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редактиране</w:t>
            </w:r>
          </w:p>
        </w:tc>
        <w:tc>
          <w:tcPr>
            <w:tcW w:w="2441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5316E8" w:rsidTr="005316E8">
        <w:tc>
          <w:tcPr>
            <w:tcW w:w="1242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316E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4.</w:t>
            </w:r>
          </w:p>
        </w:tc>
        <w:tc>
          <w:tcPr>
            <w:tcW w:w="2835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316E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Некоректно редактиране на информацията в полетата</w:t>
            </w:r>
          </w:p>
        </w:tc>
        <w:tc>
          <w:tcPr>
            <w:tcW w:w="2694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316E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Попълнена форма</w:t>
            </w:r>
          </w:p>
        </w:tc>
        <w:tc>
          <w:tcPr>
            <w:tcW w:w="2441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5316E8" w:rsidTr="005316E8">
        <w:tc>
          <w:tcPr>
            <w:tcW w:w="1242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316E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5.</w:t>
            </w:r>
          </w:p>
        </w:tc>
        <w:tc>
          <w:tcPr>
            <w:tcW w:w="2835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316E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бутона „ОК”</w:t>
            </w:r>
          </w:p>
        </w:tc>
        <w:tc>
          <w:tcPr>
            <w:tcW w:w="2694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316E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Извеждане на съобщение за некоректни или липсващи данни</w:t>
            </w:r>
          </w:p>
        </w:tc>
        <w:tc>
          <w:tcPr>
            <w:tcW w:w="2441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5316E8" w:rsidTr="005316E8">
        <w:tc>
          <w:tcPr>
            <w:tcW w:w="6771" w:type="dxa"/>
            <w:gridSpan w:val="3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316E8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Общ очакван резултат: Потребителят е влязъл в подменю „Обяви” и е избран бутонът за редактиране. Визуализирана е формата за редактиране, а направените промени не са коректни. Не е извършена промяна на обява.</w:t>
            </w:r>
          </w:p>
        </w:tc>
        <w:tc>
          <w:tcPr>
            <w:tcW w:w="2441" w:type="dxa"/>
          </w:tcPr>
          <w:p w:rsidR="005316E8" w:rsidRPr="005316E8" w:rsidRDefault="005316E8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5316E8" w:rsidRDefault="005316E8" w:rsidP="009F5C5C">
      <w:pPr>
        <w:ind w:left="720"/>
        <w:jc w:val="both"/>
        <w:rPr>
          <w:lang w:val="bg-BG"/>
        </w:rPr>
      </w:pPr>
    </w:p>
    <w:p w:rsidR="00187039" w:rsidRDefault="00187039" w:rsidP="009F5C5C">
      <w:pPr>
        <w:pStyle w:val="3"/>
        <w:jc w:val="both"/>
        <w:rPr>
          <w:lang w:val="bg-BG"/>
        </w:rPr>
      </w:pPr>
      <w:bookmarkStart w:id="20" w:name="_Toc392696387"/>
      <w:r>
        <w:rPr>
          <w:lang w:val="bg-BG"/>
        </w:rPr>
        <w:t>Изтриване на обява</w:t>
      </w:r>
      <w:bookmarkEnd w:id="20"/>
    </w:p>
    <w:p w:rsidR="00187039" w:rsidRDefault="00626D53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187039">
        <w:rPr>
          <w:lang w:val="bg-BG"/>
        </w:rPr>
        <w:t xml:space="preserve"> случай за успешно изтрита обява</w:t>
      </w:r>
    </w:p>
    <w:p w:rsidR="00187039" w:rsidRDefault="00187039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187039" w:rsidTr="007E7C65">
        <w:tc>
          <w:tcPr>
            <w:tcW w:w="1242" w:type="dxa"/>
          </w:tcPr>
          <w:p w:rsidR="00187039" w:rsidRPr="00187039" w:rsidRDefault="0018703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8703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626D5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18703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187039" w:rsidRPr="00187039" w:rsidRDefault="0018703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8703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187039" w:rsidRPr="00187039" w:rsidRDefault="0018703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8703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187039" w:rsidRPr="00187039" w:rsidRDefault="0018703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8703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187039" w:rsidTr="007E7C65">
        <w:tc>
          <w:tcPr>
            <w:tcW w:w="1242" w:type="dxa"/>
          </w:tcPr>
          <w:p w:rsidR="00187039" w:rsidRPr="00187039" w:rsidRDefault="0018703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8703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187039" w:rsidRPr="00187039" w:rsidRDefault="0018703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8703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меню „Моя профил”</w:t>
            </w:r>
          </w:p>
        </w:tc>
        <w:tc>
          <w:tcPr>
            <w:tcW w:w="2694" w:type="dxa"/>
          </w:tcPr>
          <w:p w:rsidR="00187039" w:rsidRPr="00187039" w:rsidRDefault="0018703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8703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падащо меню</w:t>
            </w:r>
          </w:p>
        </w:tc>
        <w:tc>
          <w:tcPr>
            <w:tcW w:w="2441" w:type="dxa"/>
          </w:tcPr>
          <w:p w:rsidR="00187039" w:rsidRPr="00187039" w:rsidRDefault="0018703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187039" w:rsidTr="007E7C65">
        <w:tc>
          <w:tcPr>
            <w:tcW w:w="1242" w:type="dxa"/>
          </w:tcPr>
          <w:p w:rsidR="00187039" w:rsidRPr="00187039" w:rsidRDefault="0018703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8703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187039" w:rsidRPr="00187039" w:rsidRDefault="0018703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8703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подменю „Обяви”</w:t>
            </w:r>
          </w:p>
        </w:tc>
        <w:tc>
          <w:tcPr>
            <w:tcW w:w="2694" w:type="dxa"/>
          </w:tcPr>
          <w:p w:rsidR="00187039" w:rsidRPr="00187039" w:rsidRDefault="0018703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8703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форма, съдържаща всички публикувани обяви от потребителя</w:t>
            </w:r>
          </w:p>
        </w:tc>
        <w:tc>
          <w:tcPr>
            <w:tcW w:w="2441" w:type="dxa"/>
          </w:tcPr>
          <w:p w:rsidR="00187039" w:rsidRPr="00187039" w:rsidRDefault="0018703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187039" w:rsidTr="007E7C65">
        <w:tc>
          <w:tcPr>
            <w:tcW w:w="1242" w:type="dxa"/>
          </w:tcPr>
          <w:p w:rsidR="00187039" w:rsidRPr="00187039" w:rsidRDefault="0018703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8703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3.</w:t>
            </w:r>
          </w:p>
        </w:tc>
        <w:tc>
          <w:tcPr>
            <w:tcW w:w="2835" w:type="dxa"/>
          </w:tcPr>
          <w:p w:rsidR="00187039" w:rsidRPr="00187039" w:rsidRDefault="0018703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8703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„Изтриване” (на някоя от публикуваните обяви)</w:t>
            </w:r>
          </w:p>
        </w:tc>
        <w:tc>
          <w:tcPr>
            <w:tcW w:w="2694" w:type="dxa"/>
          </w:tcPr>
          <w:p w:rsidR="00187039" w:rsidRPr="00187039" w:rsidRDefault="0018703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8703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Маркиране на обявата като изтрита. Изпраща съобщение за успешно изтрита обява/търг и записва промените в базата</w:t>
            </w:r>
          </w:p>
        </w:tc>
        <w:tc>
          <w:tcPr>
            <w:tcW w:w="2441" w:type="dxa"/>
          </w:tcPr>
          <w:p w:rsidR="00187039" w:rsidRPr="00187039" w:rsidRDefault="0018703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187039" w:rsidTr="007E7C65">
        <w:tc>
          <w:tcPr>
            <w:tcW w:w="6771" w:type="dxa"/>
            <w:gridSpan w:val="3"/>
          </w:tcPr>
          <w:p w:rsidR="00187039" w:rsidRPr="00187039" w:rsidRDefault="0018703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187039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Общ очакван резултат: Потребителят е влязъл в подменю „Обяви” и е избран бутонът за изтриване. Обявата е успешно изтрита.</w:t>
            </w:r>
          </w:p>
        </w:tc>
        <w:tc>
          <w:tcPr>
            <w:tcW w:w="2441" w:type="dxa"/>
          </w:tcPr>
          <w:p w:rsidR="00187039" w:rsidRPr="00187039" w:rsidRDefault="00187039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187039" w:rsidRDefault="00187039" w:rsidP="009F5C5C">
      <w:pPr>
        <w:ind w:left="720"/>
        <w:jc w:val="both"/>
        <w:rPr>
          <w:lang w:val="bg-BG"/>
        </w:rPr>
      </w:pPr>
    </w:p>
    <w:p w:rsidR="005168F1" w:rsidRDefault="005168F1" w:rsidP="009F5C5C">
      <w:pPr>
        <w:pStyle w:val="2"/>
        <w:jc w:val="both"/>
        <w:rPr>
          <w:lang w:val="bg-BG"/>
        </w:rPr>
      </w:pPr>
      <w:bookmarkStart w:id="21" w:name="_Toc392696388"/>
      <w:r>
        <w:rPr>
          <w:lang w:val="bg-BG"/>
        </w:rPr>
        <w:t>Тестови случаи за функционално изискване „Управление на кошница”</w:t>
      </w:r>
      <w:bookmarkEnd w:id="21"/>
    </w:p>
    <w:p w:rsidR="005168F1" w:rsidRDefault="005168F1" w:rsidP="009F5C5C">
      <w:pPr>
        <w:pStyle w:val="3"/>
        <w:jc w:val="both"/>
        <w:rPr>
          <w:lang w:val="bg-BG"/>
        </w:rPr>
      </w:pPr>
      <w:bookmarkStart w:id="22" w:name="_Toc392696389"/>
      <w:r>
        <w:rPr>
          <w:lang w:val="bg-BG"/>
        </w:rPr>
        <w:t>Добавяне в кошница</w:t>
      </w:r>
      <w:bookmarkEnd w:id="22"/>
    </w:p>
    <w:p w:rsidR="005168F1" w:rsidRDefault="0020666F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5168F1">
        <w:rPr>
          <w:lang w:val="bg-BG"/>
        </w:rPr>
        <w:t xml:space="preserve"> случай за успешно добавена обява в кошница</w:t>
      </w:r>
    </w:p>
    <w:p w:rsidR="005168F1" w:rsidRDefault="005168F1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5168F1" w:rsidTr="007E7C65">
        <w:tc>
          <w:tcPr>
            <w:tcW w:w="1242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20666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5168F1" w:rsidTr="007E7C65">
        <w:tc>
          <w:tcPr>
            <w:tcW w:w="1242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обява</w:t>
            </w:r>
          </w:p>
        </w:tc>
        <w:tc>
          <w:tcPr>
            <w:tcW w:w="2694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страница с обявата и пълните ѝ характеристики</w:t>
            </w:r>
          </w:p>
        </w:tc>
        <w:tc>
          <w:tcPr>
            <w:tcW w:w="2441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5168F1" w:rsidTr="007E7C65">
        <w:tc>
          <w:tcPr>
            <w:tcW w:w="1242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бутона „Кошница”</w:t>
            </w:r>
          </w:p>
        </w:tc>
        <w:tc>
          <w:tcPr>
            <w:tcW w:w="2694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Добавяне на обявата в кошницата. Обновяване на кошницата на потребителя и запазване на промените в текущата сесия на потребителя</w:t>
            </w:r>
          </w:p>
        </w:tc>
        <w:tc>
          <w:tcPr>
            <w:tcW w:w="2441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5168F1" w:rsidTr="007E7C65">
        <w:tc>
          <w:tcPr>
            <w:tcW w:w="6771" w:type="dxa"/>
            <w:gridSpan w:val="3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Общ очакван резултат: Потребителят е избрал обява и е избрал бутона кошница. Обявата е добавена в кошницата, а тя се обновява.</w:t>
            </w:r>
          </w:p>
        </w:tc>
        <w:tc>
          <w:tcPr>
            <w:tcW w:w="2441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5168F1" w:rsidRDefault="005168F1" w:rsidP="009F5C5C">
      <w:pPr>
        <w:ind w:left="720"/>
        <w:jc w:val="both"/>
        <w:rPr>
          <w:lang w:val="bg-BG"/>
        </w:rPr>
      </w:pPr>
    </w:p>
    <w:p w:rsidR="005168F1" w:rsidRDefault="005168F1" w:rsidP="009F5C5C">
      <w:pPr>
        <w:pStyle w:val="3"/>
        <w:jc w:val="both"/>
        <w:rPr>
          <w:lang w:val="bg-BG"/>
        </w:rPr>
      </w:pPr>
      <w:bookmarkStart w:id="23" w:name="_Toc392696390"/>
      <w:r>
        <w:rPr>
          <w:lang w:val="bg-BG"/>
        </w:rPr>
        <w:t>Редактиране на обява в кошницата</w:t>
      </w:r>
      <w:bookmarkEnd w:id="23"/>
    </w:p>
    <w:p w:rsidR="005168F1" w:rsidRDefault="00643994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5168F1">
        <w:rPr>
          <w:lang w:val="bg-BG"/>
        </w:rPr>
        <w:t xml:space="preserve"> случай за успешно коригиране на количеството на обява в кошницата</w:t>
      </w:r>
    </w:p>
    <w:p w:rsidR="005168F1" w:rsidRDefault="005168F1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5168F1" w:rsidTr="007E7C65">
        <w:tc>
          <w:tcPr>
            <w:tcW w:w="1242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64399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5168F1" w:rsidTr="007E7C65">
        <w:tc>
          <w:tcPr>
            <w:tcW w:w="1242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бутоните за увеличаване и намаляване на количеството на някои от продуктите в кошницата</w:t>
            </w:r>
          </w:p>
        </w:tc>
        <w:tc>
          <w:tcPr>
            <w:tcW w:w="2694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Отразяване на промените в кошницата и запазване на промените в текущата сесия на потребителя</w:t>
            </w:r>
          </w:p>
        </w:tc>
        <w:tc>
          <w:tcPr>
            <w:tcW w:w="2441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5168F1" w:rsidRDefault="005168F1" w:rsidP="009F5C5C">
      <w:pPr>
        <w:ind w:left="720"/>
        <w:jc w:val="both"/>
        <w:rPr>
          <w:lang w:val="bg-BG"/>
        </w:rPr>
      </w:pPr>
    </w:p>
    <w:p w:rsidR="005168F1" w:rsidRDefault="005168F1" w:rsidP="009F5C5C">
      <w:pPr>
        <w:pStyle w:val="3"/>
        <w:jc w:val="both"/>
        <w:rPr>
          <w:lang w:val="bg-BG"/>
        </w:rPr>
      </w:pPr>
      <w:bookmarkStart w:id="24" w:name="_Toc392696391"/>
      <w:r>
        <w:rPr>
          <w:lang w:val="bg-BG"/>
        </w:rPr>
        <w:t>Изтриване на обява от кошница</w:t>
      </w:r>
      <w:bookmarkEnd w:id="24"/>
    </w:p>
    <w:p w:rsidR="005168F1" w:rsidRDefault="00D74900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5168F1">
        <w:rPr>
          <w:lang w:val="bg-BG"/>
        </w:rPr>
        <w:t xml:space="preserve"> случай за успешно изтрита обява от кошницата на потребителя</w:t>
      </w:r>
    </w:p>
    <w:p w:rsidR="005168F1" w:rsidRDefault="005168F1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5168F1" w:rsidTr="007E7C65">
        <w:tc>
          <w:tcPr>
            <w:tcW w:w="1242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D74900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5168F1" w:rsidTr="007E7C65">
        <w:tc>
          <w:tcPr>
            <w:tcW w:w="1242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бутона „X” на някои от продуктите в кошницата</w:t>
            </w:r>
          </w:p>
        </w:tc>
        <w:tc>
          <w:tcPr>
            <w:tcW w:w="2694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прозорец със запитване „Ще продължители ли”</w:t>
            </w:r>
          </w:p>
        </w:tc>
        <w:tc>
          <w:tcPr>
            <w:tcW w:w="2441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5168F1" w:rsidTr="007E7C65">
        <w:tc>
          <w:tcPr>
            <w:tcW w:w="1242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„Да”</w:t>
            </w:r>
          </w:p>
        </w:tc>
        <w:tc>
          <w:tcPr>
            <w:tcW w:w="2694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5168F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Изтриване на обявата от кошницата. Обновяване на кошницата на потребителя и запазване на промените в текущата му сесия</w:t>
            </w:r>
          </w:p>
        </w:tc>
        <w:tc>
          <w:tcPr>
            <w:tcW w:w="2441" w:type="dxa"/>
          </w:tcPr>
          <w:p w:rsidR="005168F1" w:rsidRPr="005168F1" w:rsidRDefault="005168F1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5168F1" w:rsidRDefault="005168F1" w:rsidP="009F5C5C">
      <w:pPr>
        <w:ind w:left="720"/>
        <w:jc w:val="both"/>
        <w:rPr>
          <w:lang w:val="bg-BG"/>
        </w:rPr>
      </w:pPr>
    </w:p>
    <w:p w:rsidR="005168F1" w:rsidRDefault="005168F1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 xml:space="preserve">Тестови случай за </w:t>
      </w:r>
      <w:r w:rsidR="00D606AE">
        <w:rPr>
          <w:lang w:val="bg-BG"/>
        </w:rPr>
        <w:t>приключване на процеса за изтриване на обява от кошницата на потребителя</w:t>
      </w:r>
    </w:p>
    <w:p w:rsidR="00D606AE" w:rsidRDefault="00D606AE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D606AE" w:rsidTr="007E7C65">
        <w:tc>
          <w:tcPr>
            <w:tcW w:w="1242" w:type="dxa"/>
          </w:tcPr>
          <w:p w:rsidR="00D606AE" w:rsidRPr="00D606AE" w:rsidRDefault="00D606A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606A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 случай</w:t>
            </w:r>
          </w:p>
        </w:tc>
        <w:tc>
          <w:tcPr>
            <w:tcW w:w="2835" w:type="dxa"/>
          </w:tcPr>
          <w:p w:rsidR="00D606AE" w:rsidRPr="00D606AE" w:rsidRDefault="00D606A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606A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D606AE" w:rsidRPr="00D606AE" w:rsidRDefault="00D606A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606A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D606AE" w:rsidRPr="00D606AE" w:rsidRDefault="00D606A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606A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D606AE" w:rsidTr="007E7C65">
        <w:tc>
          <w:tcPr>
            <w:tcW w:w="1242" w:type="dxa"/>
          </w:tcPr>
          <w:p w:rsidR="00D606AE" w:rsidRPr="00D606AE" w:rsidRDefault="00D606A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606A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D606AE" w:rsidRPr="00D606AE" w:rsidRDefault="00D606A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606A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бутона „X” на някои от продуктите в кошницата</w:t>
            </w:r>
          </w:p>
        </w:tc>
        <w:tc>
          <w:tcPr>
            <w:tcW w:w="2694" w:type="dxa"/>
          </w:tcPr>
          <w:p w:rsidR="00D606AE" w:rsidRPr="00D606AE" w:rsidRDefault="00D606A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606A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прозорец със запитване „Ще продължители ли”</w:t>
            </w:r>
          </w:p>
        </w:tc>
        <w:tc>
          <w:tcPr>
            <w:tcW w:w="2441" w:type="dxa"/>
          </w:tcPr>
          <w:p w:rsidR="00D606AE" w:rsidRPr="00D606AE" w:rsidRDefault="00D606A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D606AE" w:rsidTr="007E7C65">
        <w:tc>
          <w:tcPr>
            <w:tcW w:w="1242" w:type="dxa"/>
          </w:tcPr>
          <w:p w:rsidR="00D606AE" w:rsidRPr="00D606AE" w:rsidRDefault="00D606A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606A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D606AE" w:rsidRPr="00D606AE" w:rsidRDefault="00D606A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606A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„Не”</w:t>
            </w:r>
          </w:p>
        </w:tc>
        <w:tc>
          <w:tcPr>
            <w:tcW w:w="2694" w:type="dxa"/>
          </w:tcPr>
          <w:p w:rsidR="00D606AE" w:rsidRPr="00D606AE" w:rsidRDefault="00D606A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D606A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Процесът приключва</w:t>
            </w:r>
          </w:p>
        </w:tc>
        <w:tc>
          <w:tcPr>
            <w:tcW w:w="2441" w:type="dxa"/>
          </w:tcPr>
          <w:p w:rsidR="00D606AE" w:rsidRPr="00D606AE" w:rsidRDefault="00D606A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D606AE" w:rsidRDefault="00D606AE" w:rsidP="009F5C5C">
      <w:pPr>
        <w:ind w:left="720"/>
        <w:jc w:val="both"/>
        <w:rPr>
          <w:lang w:val="bg-BG"/>
        </w:rPr>
      </w:pPr>
    </w:p>
    <w:p w:rsidR="009F1DD6" w:rsidRDefault="009F1DD6" w:rsidP="009F5C5C">
      <w:pPr>
        <w:pStyle w:val="2"/>
        <w:jc w:val="both"/>
        <w:rPr>
          <w:lang w:val="bg-BG"/>
        </w:rPr>
      </w:pPr>
      <w:bookmarkStart w:id="25" w:name="_Toc392696392"/>
      <w:r>
        <w:rPr>
          <w:lang w:val="bg-BG"/>
        </w:rPr>
        <w:t>Тестови случаи за функционално изискване „Плащане”</w:t>
      </w:r>
      <w:bookmarkEnd w:id="25"/>
    </w:p>
    <w:p w:rsidR="009F1DD6" w:rsidRDefault="009F1DD6" w:rsidP="009F5C5C">
      <w:pPr>
        <w:pStyle w:val="3"/>
        <w:jc w:val="both"/>
        <w:rPr>
          <w:lang w:val="bg-BG"/>
        </w:rPr>
      </w:pPr>
      <w:bookmarkStart w:id="26" w:name="_Toc392696393"/>
      <w:r>
        <w:rPr>
          <w:lang w:val="bg-BG"/>
        </w:rPr>
        <w:t>Извършване на плащане</w:t>
      </w:r>
      <w:bookmarkEnd w:id="26"/>
    </w:p>
    <w:p w:rsidR="009F1DD6" w:rsidRDefault="00097F2F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9F1DD6">
        <w:rPr>
          <w:lang w:val="bg-BG"/>
        </w:rPr>
        <w:t xml:space="preserve"> случай за извършено успешно плащане</w:t>
      </w:r>
    </w:p>
    <w:p w:rsidR="009F1DD6" w:rsidRDefault="009F1DD6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9F1DD6" w:rsidTr="007E7C65">
        <w:tc>
          <w:tcPr>
            <w:tcW w:w="1242" w:type="dxa"/>
          </w:tcPr>
          <w:p w:rsidR="009F1DD6" w:rsidRPr="009F1DD6" w:rsidRDefault="009F1DD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F1DD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097F2F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9F1DD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9F1DD6" w:rsidRPr="009F1DD6" w:rsidRDefault="009F1DD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F1DD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9F1DD6" w:rsidRPr="009F1DD6" w:rsidRDefault="009F1DD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F1DD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9F1DD6" w:rsidRPr="009F1DD6" w:rsidRDefault="009F1DD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F1DD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9F1DD6" w:rsidTr="007E7C65">
        <w:tc>
          <w:tcPr>
            <w:tcW w:w="1242" w:type="dxa"/>
          </w:tcPr>
          <w:p w:rsidR="009F1DD6" w:rsidRPr="009F1DD6" w:rsidRDefault="009F1DD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F1DD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9F1DD6" w:rsidRPr="009F1DD6" w:rsidRDefault="009F1DD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F1DD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„Поръчай”</w:t>
            </w:r>
          </w:p>
        </w:tc>
        <w:tc>
          <w:tcPr>
            <w:tcW w:w="2694" w:type="dxa"/>
          </w:tcPr>
          <w:p w:rsidR="009F1DD6" w:rsidRPr="009F1DD6" w:rsidRDefault="009F1DD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F1DD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Калкулиране на сумата. Изпращане на сумата до външна система за плащане. Получава резултат за успешно плащане. Изпраща съобщение до потребителя за успешна покупка</w:t>
            </w:r>
          </w:p>
        </w:tc>
        <w:tc>
          <w:tcPr>
            <w:tcW w:w="2441" w:type="dxa"/>
          </w:tcPr>
          <w:p w:rsidR="009F1DD6" w:rsidRPr="009F1DD6" w:rsidRDefault="009F1DD6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9F1DD6" w:rsidRDefault="009F1DD6" w:rsidP="009F5C5C">
      <w:pPr>
        <w:ind w:left="720"/>
        <w:jc w:val="both"/>
        <w:rPr>
          <w:lang w:val="bg-BG"/>
        </w:rPr>
      </w:pPr>
    </w:p>
    <w:p w:rsidR="006C6555" w:rsidRDefault="00296506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</w:t>
      </w:r>
      <w:r w:rsidR="006C6555">
        <w:rPr>
          <w:lang w:val="bg-BG"/>
        </w:rPr>
        <w:t xml:space="preserve"> случай за неизвършено плащане</w:t>
      </w:r>
    </w:p>
    <w:p w:rsidR="006C6555" w:rsidRDefault="006C6555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6C6555" w:rsidTr="007E7C65">
        <w:tc>
          <w:tcPr>
            <w:tcW w:w="1242" w:type="dxa"/>
          </w:tcPr>
          <w:p w:rsidR="006C6555" w:rsidRPr="006C6555" w:rsidRDefault="006C655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C655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29650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6C655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6C6555" w:rsidRPr="006C6555" w:rsidRDefault="006C655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C655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6C6555" w:rsidRPr="006C6555" w:rsidRDefault="006C655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C655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6C6555" w:rsidRPr="006C6555" w:rsidRDefault="006C655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C655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6C6555" w:rsidTr="007E7C65">
        <w:tc>
          <w:tcPr>
            <w:tcW w:w="1242" w:type="dxa"/>
          </w:tcPr>
          <w:p w:rsidR="006C6555" w:rsidRPr="006C6555" w:rsidRDefault="006C655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C655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6C6555" w:rsidRPr="006C6555" w:rsidRDefault="006C655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C655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бутона „Поръчай”</w:t>
            </w:r>
          </w:p>
        </w:tc>
        <w:tc>
          <w:tcPr>
            <w:tcW w:w="2694" w:type="dxa"/>
          </w:tcPr>
          <w:p w:rsidR="006C6555" w:rsidRPr="006C6555" w:rsidRDefault="006C655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6C655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Калкулиране на сумата. </w:t>
            </w:r>
            <w:r w:rsidRPr="006C655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Изпращане на сумата до външна система за плащане. Получава резултат за неуспешно плащане. Изпраща съобщение до потребителя за неуспешна покупка</w:t>
            </w:r>
          </w:p>
        </w:tc>
        <w:tc>
          <w:tcPr>
            <w:tcW w:w="2441" w:type="dxa"/>
          </w:tcPr>
          <w:p w:rsidR="006C6555" w:rsidRPr="006C6555" w:rsidRDefault="006C6555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6C6555" w:rsidRDefault="006C6555" w:rsidP="009F5C5C">
      <w:pPr>
        <w:ind w:left="720"/>
        <w:jc w:val="both"/>
        <w:rPr>
          <w:lang w:val="bg-BG"/>
        </w:rPr>
      </w:pPr>
    </w:p>
    <w:p w:rsidR="000C5A23" w:rsidRDefault="000C5A23" w:rsidP="009F5C5C">
      <w:pPr>
        <w:pStyle w:val="2"/>
        <w:jc w:val="both"/>
        <w:rPr>
          <w:lang w:val="bg-BG"/>
        </w:rPr>
      </w:pPr>
      <w:bookmarkStart w:id="27" w:name="_Toc392696394"/>
      <w:r>
        <w:rPr>
          <w:lang w:val="bg-BG"/>
        </w:rPr>
        <w:t>Тестови случаи за функционално изискване „Справки”</w:t>
      </w:r>
      <w:bookmarkEnd w:id="27"/>
    </w:p>
    <w:p w:rsidR="000C5A23" w:rsidRDefault="000C5A23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 случай за успешно направена справка</w:t>
      </w:r>
    </w:p>
    <w:p w:rsidR="000C5A23" w:rsidRDefault="000C5A23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0C5A23" w:rsidTr="007E7C65">
        <w:tc>
          <w:tcPr>
            <w:tcW w:w="1242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E7179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0C5A23" w:rsidTr="007E7C65">
        <w:tc>
          <w:tcPr>
            <w:tcW w:w="1242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меню „Справки”</w:t>
            </w:r>
          </w:p>
        </w:tc>
        <w:tc>
          <w:tcPr>
            <w:tcW w:w="2694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форма с критерии за справката</w:t>
            </w:r>
          </w:p>
        </w:tc>
        <w:tc>
          <w:tcPr>
            <w:tcW w:w="2441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0C5A23" w:rsidTr="007E7C65">
        <w:tc>
          <w:tcPr>
            <w:tcW w:w="1242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Определяне на критериите за справката</w:t>
            </w:r>
          </w:p>
        </w:tc>
        <w:tc>
          <w:tcPr>
            <w:tcW w:w="2694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Попълнена форма</w:t>
            </w:r>
          </w:p>
        </w:tc>
        <w:tc>
          <w:tcPr>
            <w:tcW w:w="2441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0C5A23" w:rsidTr="007E7C65">
        <w:tc>
          <w:tcPr>
            <w:tcW w:w="1242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3.</w:t>
            </w:r>
          </w:p>
        </w:tc>
        <w:tc>
          <w:tcPr>
            <w:tcW w:w="2835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„Справка</w:t>
            </w:r>
          </w:p>
        </w:tc>
        <w:tc>
          <w:tcPr>
            <w:tcW w:w="2694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прозорец с избор между "Генериране в електронен формат" и "Генериране на справката във форма за печат"</w:t>
            </w:r>
          </w:p>
        </w:tc>
        <w:tc>
          <w:tcPr>
            <w:tcW w:w="2441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0C5A23" w:rsidTr="007E7C65">
        <w:tc>
          <w:tcPr>
            <w:tcW w:w="1242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4.</w:t>
            </w:r>
          </w:p>
        </w:tc>
        <w:tc>
          <w:tcPr>
            <w:tcW w:w="2835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една от двете опции</w:t>
            </w:r>
          </w:p>
        </w:tc>
        <w:tc>
          <w:tcPr>
            <w:tcW w:w="2694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Генериране на справката. Изпращане на справката на потребителя</w:t>
            </w:r>
          </w:p>
        </w:tc>
        <w:tc>
          <w:tcPr>
            <w:tcW w:w="2441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0C5A23" w:rsidTr="007E7C65">
        <w:tc>
          <w:tcPr>
            <w:tcW w:w="6771" w:type="dxa"/>
            <w:gridSpan w:val="3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Общ очакван резултат: Потребителят е избрал меню „Справки”. Визуализирана е формата за справки и потребителя определя критериите. Има данни и успешно е генерирана справка.</w:t>
            </w:r>
          </w:p>
        </w:tc>
        <w:tc>
          <w:tcPr>
            <w:tcW w:w="2441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0C5A23" w:rsidRDefault="000C5A23" w:rsidP="009F5C5C">
      <w:pPr>
        <w:ind w:left="720"/>
        <w:jc w:val="both"/>
        <w:rPr>
          <w:lang w:val="bg-BG"/>
        </w:rPr>
      </w:pPr>
    </w:p>
    <w:p w:rsidR="000C5A23" w:rsidRDefault="000C5A23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 случай за неуспешен опит за генериране на справка</w:t>
      </w:r>
    </w:p>
    <w:p w:rsidR="000C5A23" w:rsidRDefault="000C5A23" w:rsidP="009F5C5C">
      <w:pPr>
        <w:ind w:left="1080"/>
        <w:jc w:val="both"/>
        <w:rPr>
          <w:lang w:val="bg-BG"/>
        </w:rPr>
      </w:pPr>
    </w:p>
    <w:p w:rsidR="000C5A23" w:rsidRDefault="000C5A23" w:rsidP="009F5C5C">
      <w:pPr>
        <w:ind w:left="720"/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0C5A23" w:rsidTr="007E7C65">
        <w:tc>
          <w:tcPr>
            <w:tcW w:w="1242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290011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0C5A23" w:rsidTr="007E7C65">
        <w:tc>
          <w:tcPr>
            <w:tcW w:w="1242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меню „Справки”</w:t>
            </w:r>
          </w:p>
        </w:tc>
        <w:tc>
          <w:tcPr>
            <w:tcW w:w="2694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форма с критерии за справката</w:t>
            </w:r>
          </w:p>
        </w:tc>
        <w:tc>
          <w:tcPr>
            <w:tcW w:w="2441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0C5A23" w:rsidTr="007E7C65">
        <w:tc>
          <w:tcPr>
            <w:tcW w:w="1242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Определяне на критериите за справката</w:t>
            </w:r>
          </w:p>
        </w:tc>
        <w:tc>
          <w:tcPr>
            <w:tcW w:w="2694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Попълнена форма</w:t>
            </w:r>
          </w:p>
        </w:tc>
        <w:tc>
          <w:tcPr>
            <w:tcW w:w="2441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0C5A23" w:rsidTr="007E7C65">
        <w:tc>
          <w:tcPr>
            <w:tcW w:w="1242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3.</w:t>
            </w:r>
          </w:p>
        </w:tc>
        <w:tc>
          <w:tcPr>
            <w:tcW w:w="2835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бутон „Справка</w:t>
            </w:r>
          </w:p>
        </w:tc>
        <w:tc>
          <w:tcPr>
            <w:tcW w:w="2694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прозорец с избор между "Генериране в електронен формат" и "Генериране на справката във форма за печат"</w:t>
            </w:r>
          </w:p>
        </w:tc>
        <w:tc>
          <w:tcPr>
            <w:tcW w:w="2441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0C5A23" w:rsidTr="007E7C65">
        <w:tc>
          <w:tcPr>
            <w:tcW w:w="1242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4.</w:t>
            </w:r>
          </w:p>
        </w:tc>
        <w:tc>
          <w:tcPr>
            <w:tcW w:w="2835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една от двете опции</w:t>
            </w:r>
          </w:p>
        </w:tc>
        <w:tc>
          <w:tcPr>
            <w:tcW w:w="2694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Извеждане на съобщение, че няма данни за справка</w:t>
            </w:r>
          </w:p>
        </w:tc>
        <w:tc>
          <w:tcPr>
            <w:tcW w:w="2441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0C5A23" w:rsidTr="007E7C65">
        <w:tc>
          <w:tcPr>
            <w:tcW w:w="6771" w:type="dxa"/>
            <w:gridSpan w:val="3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0C5A23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Общ очакван резултат: Потребителят е избрал меню „Справки”. Визуализирана е формата за справки и потребителя определя критериите. Няма данни и не се генерира справка.</w:t>
            </w:r>
          </w:p>
        </w:tc>
        <w:tc>
          <w:tcPr>
            <w:tcW w:w="2441" w:type="dxa"/>
          </w:tcPr>
          <w:p w:rsidR="000C5A23" w:rsidRPr="000C5A23" w:rsidRDefault="000C5A23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0C5A23" w:rsidRDefault="000C5A23" w:rsidP="009F5C5C">
      <w:pPr>
        <w:ind w:left="1080"/>
        <w:jc w:val="both"/>
        <w:rPr>
          <w:lang w:val="bg-BG"/>
        </w:rPr>
      </w:pPr>
    </w:p>
    <w:p w:rsidR="002A43DB" w:rsidRDefault="002A43DB" w:rsidP="009F5C5C">
      <w:pPr>
        <w:pStyle w:val="2"/>
        <w:jc w:val="both"/>
        <w:rPr>
          <w:lang w:val="bg-BG"/>
        </w:rPr>
      </w:pPr>
      <w:bookmarkStart w:id="28" w:name="_Toc392696395"/>
      <w:r>
        <w:rPr>
          <w:lang w:val="bg-BG"/>
        </w:rPr>
        <w:lastRenderedPageBreak/>
        <w:t>Тестови случаи за функционално изискване „Търсене”</w:t>
      </w:r>
      <w:bookmarkEnd w:id="28"/>
    </w:p>
    <w:p w:rsidR="002A43DB" w:rsidRDefault="002A43DB" w:rsidP="009F5C5C">
      <w:pPr>
        <w:pStyle w:val="3"/>
        <w:jc w:val="both"/>
        <w:rPr>
          <w:lang w:val="bg-BG"/>
        </w:rPr>
      </w:pPr>
      <w:bookmarkStart w:id="29" w:name="_Toc392696396"/>
      <w:r>
        <w:rPr>
          <w:lang w:val="bg-BG"/>
        </w:rPr>
        <w:t>Търсене</w:t>
      </w:r>
      <w:bookmarkEnd w:id="29"/>
    </w:p>
    <w:p w:rsidR="002A43DB" w:rsidRDefault="002A43DB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 случай за успешно търсене на обяви от категория</w:t>
      </w:r>
    </w:p>
    <w:p w:rsidR="002A43DB" w:rsidRDefault="002A43DB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2A43DB" w:rsidTr="007E7C65">
        <w:tc>
          <w:tcPr>
            <w:tcW w:w="1242" w:type="dxa"/>
          </w:tcPr>
          <w:p w:rsidR="002A43DB" w:rsidRPr="002A43DB" w:rsidRDefault="002A43DB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A43DB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3E429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2A43DB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2A43DB" w:rsidRPr="002A43DB" w:rsidRDefault="002A43DB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A43DB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2A43DB" w:rsidRPr="002A43DB" w:rsidRDefault="002A43DB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A43DB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2A43DB" w:rsidRPr="002A43DB" w:rsidRDefault="002A43DB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A43DB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2A43DB" w:rsidTr="007E7C65">
        <w:tc>
          <w:tcPr>
            <w:tcW w:w="1242" w:type="dxa"/>
          </w:tcPr>
          <w:p w:rsidR="002A43DB" w:rsidRPr="002A43DB" w:rsidRDefault="002A43DB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A43DB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2A43DB" w:rsidRPr="002A43DB" w:rsidRDefault="002A43DB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A43DB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категория</w:t>
            </w:r>
          </w:p>
        </w:tc>
        <w:tc>
          <w:tcPr>
            <w:tcW w:w="2694" w:type="dxa"/>
          </w:tcPr>
          <w:p w:rsidR="002A43DB" w:rsidRPr="002A43DB" w:rsidRDefault="002A43DB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A43DB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страница с всички обяви от избраната категория</w:t>
            </w:r>
          </w:p>
        </w:tc>
        <w:tc>
          <w:tcPr>
            <w:tcW w:w="2441" w:type="dxa"/>
          </w:tcPr>
          <w:p w:rsidR="002A43DB" w:rsidRPr="002A43DB" w:rsidRDefault="002A43DB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2A43DB" w:rsidRDefault="002A43DB" w:rsidP="009F5C5C">
      <w:pPr>
        <w:ind w:left="720"/>
        <w:jc w:val="both"/>
        <w:rPr>
          <w:lang w:val="bg-BG"/>
        </w:rPr>
      </w:pPr>
    </w:p>
    <w:p w:rsidR="002A43DB" w:rsidRDefault="002A43DB" w:rsidP="009F5C5C">
      <w:pPr>
        <w:pStyle w:val="3"/>
        <w:jc w:val="both"/>
        <w:rPr>
          <w:lang w:val="bg-BG"/>
        </w:rPr>
      </w:pPr>
      <w:bookmarkStart w:id="30" w:name="_Toc392696397"/>
      <w:r>
        <w:rPr>
          <w:lang w:val="bg-BG"/>
        </w:rPr>
        <w:t>Търсене с филтри</w:t>
      </w:r>
      <w:bookmarkEnd w:id="30"/>
    </w:p>
    <w:p w:rsidR="002A43DB" w:rsidRDefault="002A43DB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 случай за успешно търсене на обяви</w:t>
      </w:r>
    </w:p>
    <w:p w:rsidR="002A43DB" w:rsidRDefault="002A43DB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2A43DB" w:rsidTr="007E7C65">
        <w:tc>
          <w:tcPr>
            <w:tcW w:w="1242" w:type="dxa"/>
          </w:tcPr>
          <w:p w:rsidR="002A43DB" w:rsidRPr="002A43DB" w:rsidRDefault="002A43DB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A43DB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B6475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2A43DB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2A43DB" w:rsidRPr="002A43DB" w:rsidRDefault="002A43DB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A43DB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2A43DB" w:rsidRPr="002A43DB" w:rsidRDefault="002A43DB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A43DB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2A43DB" w:rsidRPr="002A43DB" w:rsidRDefault="002A43DB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A43DB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2A43DB" w:rsidTr="007E7C65">
        <w:tc>
          <w:tcPr>
            <w:tcW w:w="1242" w:type="dxa"/>
          </w:tcPr>
          <w:p w:rsidR="002A43DB" w:rsidRPr="002A43DB" w:rsidRDefault="002A43DB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A43DB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2A43DB" w:rsidRPr="002A43DB" w:rsidRDefault="002A43DB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A43DB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критериите за търсене. Избор на бутона „Търси”</w:t>
            </w:r>
          </w:p>
        </w:tc>
        <w:tc>
          <w:tcPr>
            <w:tcW w:w="2694" w:type="dxa"/>
          </w:tcPr>
          <w:p w:rsidR="002A43DB" w:rsidRPr="002A43DB" w:rsidRDefault="002A43DB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2A43DB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Генериране на списък с намерените резултати. Визуализиране на списъка с резултатите</w:t>
            </w:r>
          </w:p>
        </w:tc>
        <w:tc>
          <w:tcPr>
            <w:tcW w:w="2441" w:type="dxa"/>
          </w:tcPr>
          <w:p w:rsidR="002A43DB" w:rsidRPr="002A43DB" w:rsidRDefault="002A43DB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2A43DB" w:rsidRDefault="002A43DB" w:rsidP="009F5C5C">
      <w:pPr>
        <w:ind w:left="720"/>
        <w:jc w:val="both"/>
        <w:rPr>
          <w:lang w:val="bg-BG"/>
        </w:rPr>
      </w:pPr>
    </w:p>
    <w:p w:rsidR="002A43DB" w:rsidRDefault="002A43DB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 случай за неуспешно търсене на обяви</w:t>
      </w:r>
    </w:p>
    <w:p w:rsidR="00B53ADE" w:rsidRDefault="00B53ADE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B53ADE" w:rsidTr="007E7C65">
        <w:tc>
          <w:tcPr>
            <w:tcW w:w="1242" w:type="dxa"/>
          </w:tcPr>
          <w:p w:rsidR="00B53ADE" w:rsidRPr="00B53ADE" w:rsidRDefault="00B53A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1A758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B53A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B53ADE" w:rsidRPr="00B53ADE" w:rsidRDefault="00B53A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B53ADE" w:rsidRPr="00B53ADE" w:rsidRDefault="00B53A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B53ADE" w:rsidRPr="00B53ADE" w:rsidRDefault="00B53A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B53ADE" w:rsidTr="007E7C65">
        <w:tc>
          <w:tcPr>
            <w:tcW w:w="1242" w:type="dxa"/>
          </w:tcPr>
          <w:p w:rsidR="00B53ADE" w:rsidRPr="00B53ADE" w:rsidRDefault="00B53A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B53ADE" w:rsidRPr="00B53ADE" w:rsidRDefault="00B53A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критериите за търсене. Избор на бутона „Търси”</w:t>
            </w:r>
          </w:p>
        </w:tc>
        <w:tc>
          <w:tcPr>
            <w:tcW w:w="2694" w:type="dxa"/>
          </w:tcPr>
          <w:p w:rsidR="00B53ADE" w:rsidRPr="00B53ADE" w:rsidRDefault="00B53A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Извеждане на съобщение, че няма намерени резултати</w:t>
            </w:r>
          </w:p>
        </w:tc>
        <w:tc>
          <w:tcPr>
            <w:tcW w:w="2441" w:type="dxa"/>
          </w:tcPr>
          <w:p w:rsidR="00B53ADE" w:rsidRPr="00B53ADE" w:rsidRDefault="00B53A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B53ADE" w:rsidRDefault="00B53ADE" w:rsidP="009F5C5C">
      <w:pPr>
        <w:ind w:left="720"/>
        <w:jc w:val="both"/>
        <w:rPr>
          <w:lang w:val="bg-BG"/>
        </w:rPr>
      </w:pPr>
    </w:p>
    <w:p w:rsidR="00B53ADE" w:rsidRDefault="00B53ADE" w:rsidP="009F5C5C">
      <w:pPr>
        <w:pStyle w:val="2"/>
        <w:jc w:val="both"/>
        <w:rPr>
          <w:lang w:val="bg-BG"/>
        </w:rPr>
      </w:pPr>
      <w:bookmarkStart w:id="31" w:name="_Toc392696398"/>
      <w:r>
        <w:rPr>
          <w:lang w:val="bg-BG"/>
        </w:rPr>
        <w:t>Тестови случаи за „Наддаване на търг”</w:t>
      </w:r>
      <w:bookmarkEnd w:id="31"/>
    </w:p>
    <w:p w:rsidR="00B53ADE" w:rsidRDefault="00B53ADE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 случай за успешно наддаване на търг</w:t>
      </w:r>
    </w:p>
    <w:p w:rsidR="00B53ADE" w:rsidRDefault="00B53ADE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B53ADE" w:rsidTr="007E7C65">
        <w:tc>
          <w:tcPr>
            <w:tcW w:w="1242" w:type="dxa"/>
          </w:tcPr>
          <w:p w:rsidR="00B53ADE" w:rsidRPr="00B53ADE" w:rsidRDefault="00B53A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586D1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B53A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B53ADE" w:rsidRPr="00B53ADE" w:rsidRDefault="00B53A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B53ADE" w:rsidRPr="00B53ADE" w:rsidRDefault="00B53A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B53ADE" w:rsidRPr="00B53ADE" w:rsidRDefault="00B53A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B53ADE" w:rsidTr="007E7C65">
        <w:tc>
          <w:tcPr>
            <w:tcW w:w="1242" w:type="dxa"/>
          </w:tcPr>
          <w:p w:rsidR="00B53ADE" w:rsidRPr="00B53ADE" w:rsidRDefault="00B53A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B53ADE" w:rsidRPr="00B53ADE" w:rsidRDefault="00B53A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търг</w:t>
            </w:r>
          </w:p>
        </w:tc>
        <w:tc>
          <w:tcPr>
            <w:tcW w:w="2694" w:type="dxa"/>
          </w:tcPr>
          <w:p w:rsidR="00B53ADE" w:rsidRPr="00B53ADE" w:rsidRDefault="00B53A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страница с пълните характеристики за търга и поле за сума</w:t>
            </w:r>
          </w:p>
        </w:tc>
        <w:tc>
          <w:tcPr>
            <w:tcW w:w="2441" w:type="dxa"/>
          </w:tcPr>
          <w:p w:rsidR="00B53ADE" w:rsidRPr="00B53ADE" w:rsidRDefault="00B53A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B53ADE" w:rsidTr="007E7C65">
        <w:tc>
          <w:tcPr>
            <w:tcW w:w="1242" w:type="dxa"/>
          </w:tcPr>
          <w:p w:rsidR="00B53ADE" w:rsidRPr="00B53ADE" w:rsidRDefault="00B53A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B53ADE" w:rsidRPr="00B53ADE" w:rsidRDefault="00B53A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Въвеждане на сума в полето. Избор на бутон „ОК”</w:t>
            </w:r>
          </w:p>
        </w:tc>
        <w:tc>
          <w:tcPr>
            <w:tcW w:w="2694" w:type="dxa"/>
          </w:tcPr>
          <w:p w:rsidR="00B53ADE" w:rsidRPr="00B53ADE" w:rsidRDefault="00B53A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Запис на сумата като най – висока</w:t>
            </w:r>
          </w:p>
        </w:tc>
        <w:tc>
          <w:tcPr>
            <w:tcW w:w="2441" w:type="dxa"/>
          </w:tcPr>
          <w:p w:rsidR="00B53ADE" w:rsidRPr="00B53ADE" w:rsidRDefault="00B53ADE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B53ADE" w:rsidRDefault="00B53ADE" w:rsidP="009F5C5C">
      <w:pPr>
        <w:ind w:left="720"/>
        <w:jc w:val="both"/>
        <w:rPr>
          <w:lang w:val="bg-BG"/>
        </w:rPr>
      </w:pPr>
    </w:p>
    <w:p w:rsidR="00710D04" w:rsidRDefault="00710D04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>Тестов случай за неуспешно наддаване на търг</w:t>
      </w:r>
    </w:p>
    <w:p w:rsidR="00710D04" w:rsidRDefault="00710D04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710D04" w:rsidTr="007E7C65">
        <w:tc>
          <w:tcPr>
            <w:tcW w:w="1242" w:type="dxa"/>
          </w:tcPr>
          <w:p w:rsidR="00710D04" w:rsidRPr="00710D04" w:rsidRDefault="00710D0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10D0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586D1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710D0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710D04" w:rsidRPr="00710D04" w:rsidRDefault="00710D0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10D0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710D04" w:rsidRPr="00710D04" w:rsidRDefault="00710D0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10D0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710D04" w:rsidRPr="00710D04" w:rsidRDefault="00710D0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10D0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710D04" w:rsidTr="007E7C65">
        <w:tc>
          <w:tcPr>
            <w:tcW w:w="1242" w:type="dxa"/>
          </w:tcPr>
          <w:p w:rsidR="00710D04" w:rsidRPr="00710D04" w:rsidRDefault="00710D0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10D0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710D04" w:rsidRPr="00710D04" w:rsidRDefault="00710D0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10D0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търг</w:t>
            </w:r>
          </w:p>
        </w:tc>
        <w:tc>
          <w:tcPr>
            <w:tcW w:w="2694" w:type="dxa"/>
          </w:tcPr>
          <w:p w:rsidR="00710D04" w:rsidRPr="00710D04" w:rsidRDefault="00710D0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10D0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страница с пълните характеристики за търга и поле за сума</w:t>
            </w:r>
          </w:p>
        </w:tc>
        <w:tc>
          <w:tcPr>
            <w:tcW w:w="2441" w:type="dxa"/>
          </w:tcPr>
          <w:p w:rsidR="00710D04" w:rsidRPr="00710D04" w:rsidRDefault="00710D0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  <w:tr w:rsidR="00710D04" w:rsidTr="007E7C65">
        <w:tc>
          <w:tcPr>
            <w:tcW w:w="1242" w:type="dxa"/>
          </w:tcPr>
          <w:p w:rsidR="00710D04" w:rsidRPr="00710D04" w:rsidRDefault="00710D0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10D0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2.</w:t>
            </w:r>
          </w:p>
        </w:tc>
        <w:tc>
          <w:tcPr>
            <w:tcW w:w="2835" w:type="dxa"/>
          </w:tcPr>
          <w:p w:rsidR="00710D04" w:rsidRPr="00710D04" w:rsidRDefault="00710D0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10D0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Въвеждане на сума в полето. Избор на бутона „ОК”</w:t>
            </w:r>
          </w:p>
        </w:tc>
        <w:tc>
          <w:tcPr>
            <w:tcW w:w="2694" w:type="dxa"/>
          </w:tcPr>
          <w:p w:rsidR="00710D04" w:rsidRPr="00710D04" w:rsidRDefault="00710D0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10D0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Извеждане на съобщение за неуспешно наддаване</w:t>
            </w:r>
          </w:p>
        </w:tc>
        <w:tc>
          <w:tcPr>
            <w:tcW w:w="2441" w:type="dxa"/>
          </w:tcPr>
          <w:p w:rsidR="00710D04" w:rsidRPr="00710D04" w:rsidRDefault="00710D0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710D04" w:rsidRDefault="00710D04" w:rsidP="009F5C5C">
      <w:pPr>
        <w:ind w:left="720"/>
        <w:jc w:val="both"/>
        <w:rPr>
          <w:lang w:val="bg-BG"/>
        </w:rPr>
      </w:pPr>
    </w:p>
    <w:p w:rsidR="00710D04" w:rsidRDefault="00710D04" w:rsidP="009F5C5C">
      <w:pPr>
        <w:pStyle w:val="2"/>
        <w:jc w:val="both"/>
        <w:rPr>
          <w:lang w:val="bg-BG"/>
        </w:rPr>
      </w:pPr>
      <w:bookmarkStart w:id="32" w:name="_Toc392696399"/>
      <w:r>
        <w:rPr>
          <w:lang w:val="bg-BG"/>
        </w:rPr>
        <w:lastRenderedPageBreak/>
        <w:t>Тестови случаи за функционално изискване „Помощ”</w:t>
      </w:r>
      <w:bookmarkEnd w:id="32"/>
    </w:p>
    <w:p w:rsidR="00710D04" w:rsidRDefault="00710D04" w:rsidP="009F5C5C">
      <w:pPr>
        <w:pStyle w:val="3"/>
        <w:jc w:val="both"/>
        <w:rPr>
          <w:lang w:val="bg-BG"/>
        </w:rPr>
      </w:pPr>
      <w:bookmarkStart w:id="33" w:name="_Toc392696400"/>
      <w:r>
        <w:t>FAQ</w:t>
      </w:r>
      <w:bookmarkEnd w:id="33"/>
    </w:p>
    <w:p w:rsidR="00710D04" w:rsidRDefault="00710D04" w:rsidP="009F5C5C">
      <w:pPr>
        <w:pStyle w:val="af2"/>
        <w:numPr>
          <w:ilvl w:val="0"/>
          <w:numId w:val="23"/>
        </w:numPr>
        <w:jc w:val="both"/>
        <w:rPr>
          <w:lang w:val="bg-BG"/>
        </w:rPr>
      </w:pPr>
      <w:r>
        <w:rPr>
          <w:lang w:val="bg-BG"/>
        </w:rPr>
        <w:t xml:space="preserve">Тестов случай за успешно визуализиране на </w:t>
      </w:r>
      <w:r>
        <w:t>FAQ</w:t>
      </w:r>
      <w:r>
        <w:rPr>
          <w:lang w:val="bg-BG"/>
        </w:rPr>
        <w:t xml:space="preserve"> страницата</w:t>
      </w:r>
    </w:p>
    <w:p w:rsidR="00710D04" w:rsidRDefault="00710D04" w:rsidP="009F5C5C">
      <w:pPr>
        <w:jc w:val="both"/>
        <w:rPr>
          <w:lang w:val="bg-BG"/>
        </w:rPr>
      </w:pPr>
    </w:p>
    <w:tbl>
      <w:tblPr>
        <w:tblStyle w:val="af3"/>
        <w:tblW w:w="0" w:type="auto"/>
        <w:tblLook w:val="04A0"/>
      </w:tblPr>
      <w:tblGrid>
        <w:gridCol w:w="1242"/>
        <w:gridCol w:w="2835"/>
        <w:gridCol w:w="2694"/>
        <w:gridCol w:w="2441"/>
      </w:tblGrid>
      <w:tr w:rsidR="00710D04" w:rsidTr="007E7C65">
        <w:tc>
          <w:tcPr>
            <w:tcW w:w="1242" w:type="dxa"/>
          </w:tcPr>
          <w:p w:rsidR="00710D04" w:rsidRPr="00710D04" w:rsidRDefault="00710D0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10D0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Тест</w:t>
            </w:r>
            <w:r w:rsidR="00FB5FDE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ов</w:t>
            </w:r>
            <w:r w:rsidRPr="00710D0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случай</w:t>
            </w:r>
          </w:p>
        </w:tc>
        <w:tc>
          <w:tcPr>
            <w:tcW w:w="2835" w:type="dxa"/>
          </w:tcPr>
          <w:p w:rsidR="00710D04" w:rsidRPr="00710D04" w:rsidRDefault="00710D0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10D0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Извършено действие</w:t>
            </w:r>
          </w:p>
        </w:tc>
        <w:tc>
          <w:tcPr>
            <w:tcW w:w="2694" w:type="dxa"/>
          </w:tcPr>
          <w:p w:rsidR="00710D04" w:rsidRPr="00710D04" w:rsidRDefault="00710D0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10D0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2441" w:type="dxa"/>
          </w:tcPr>
          <w:p w:rsidR="00710D04" w:rsidRPr="00710D04" w:rsidRDefault="00710D0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10D0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Реален резултат</w:t>
            </w:r>
          </w:p>
        </w:tc>
      </w:tr>
      <w:tr w:rsidR="00710D04" w:rsidTr="007E7C65">
        <w:tc>
          <w:tcPr>
            <w:tcW w:w="1242" w:type="dxa"/>
          </w:tcPr>
          <w:p w:rsidR="00710D04" w:rsidRPr="00710D04" w:rsidRDefault="00710D0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10D0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1.</w:t>
            </w:r>
          </w:p>
        </w:tc>
        <w:tc>
          <w:tcPr>
            <w:tcW w:w="2835" w:type="dxa"/>
          </w:tcPr>
          <w:p w:rsidR="00710D04" w:rsidRPr="00710D04" w:rsidRDefault="00710D0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10D0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Избор на меню „Помощ”</w:t>
            </w:r>
          </w:p>
        </w:tc>
        <w:tc>
          <w:tcPr>
            <w:tcW w:w="2694" w:type="dxa"/>
          </w:tcPr>
          <w:p w:rsidR="00710D04" w:rsidRPr="00710D04" w:rsidRDefault="00710D0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10D04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Визуализиране на страница с често задавани въпроси и отговори и електронна поща и телефон за връзка с администратора</w:t>
            </w:r>
          </w:p>
        </w:tc>
        <w:tc>
          <w:tcPr>
            <w:tcW w:w="2441" w:type="dxa"/>
          </w:tcPr>
          <w:p w:rsidR="00710D04" w:rsidRPr="00710D04" w:rsidRDefault="00710D04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</w:p>
        </w:tc>
      </w:tr>
    </w:tbl>
    <w:p w:rsidR="00D32D8C" w:rsidRPr="00DE6C22" w:rsidRDefault="00D32D8C" w:rsidP="00BB36B0">
      <w:pPr>
        <w:pStyle w:val="InfoBlue"/>
        <w:ind w:left="0"/>
        <w:jc w:val="both"/>
        <w:rPr>
          <w:lang w:val="bg-BG"/>
        </w:rPr>
      </w:pPr>
    </w:p>
    <w:sectPr w:rsidR="00D32D8C" w:rsidRPr="00DE6C22" w:rsidSect="00A43FB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8BF" w:rsidRDefault="001628BF">
      <w:pPr>
        <w:spacing w:line="240" w:lineRule="auto"/>
      </w:pPr>
      <w:r>
        <w:separator/>
      </w:r>
    </w:p>
  </w:endnote>
  <w:endnote w:type="continuationSeparator" w:id="0">
    <w:p w:rsidR="001628BF" w:rsidRDefault="00162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6E8" w:rsidRDefault="0055236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5316E8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316E8" w:rsidRDefault="005316E8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316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16E8" w:rsidRPr="00522701" w:rsidRDefault="005316E8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16E8" w:rsidRDefault="00155389">
          <w:pPr>
            <w:jc w:val="center"/>
          </w:pPr>
          <w:r>
            <w:rPr>
              <w:lang w:val="bg-BG"/>
            </w:rPr>
            <w:t>Екип Е</w:t>
          </w:r>
          <w:r w:rsidR="005316E8">
            <w:rPr>
              <w:lang w:val="bg-BG"/>
            </w:rPr>
            <w:t>дно</w:t>
          </w:r>
          <w:r w:rsidR="005316E8">
            <w:t xml:space="preserve">, </w:t>
          </w:r>
          <w:fldSimple w:instr=" DATE \@ &quot;yyyy&quot; ">
            <w:r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16E8" w:rsidRPr="003C7EA8" w:rsidRDefault="005316E8" w:rsidP="00522701">
          <w:pPr>
            <w:jc w:val="right"/>
            <w:rPr>
              <w:lang w:val="bg-BG"/>
            </w:rPr>
          </w:pPr>
          <w:r>
            <w:rPr>
              <w:lang w:val="bg-BG"/>
            </w:rPr>
            <w:t>Страница</w:t>
          </w:r>
          <w:r>
            <w:t xml:space="preserve"> </w:t>
          </w:r>
          <w:r w:rsidR="00552363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552363">
            <w:rPr>
              <w:rStyle w:val="a8"/>
            </w:rPr>
            <w:fldChar w:fldCharType="separate"/>
          </w:r>
          <w:r w:rsidR="00155389">
            <w:rPr>
              <w:rStyle w:val="a8"/>
              <w:noProof/>
            </w:rPr>
            <w:t>3</w:t>
          </w:r>
          <w:r w:rsidR="00552363">
            <w:rPr>
              <w:rStyle w:val="a8"/>
            </w:rPr>
            <w:fldChar w:fldCharType="end"/>
          </w:r>
          <w:r w:rsidR="003C7EA8">
            <w:rPr>
              <w:rStyle w:val="a8"/>
              <w:lang w:val="bg-BG"/>
            </w:rPr>
            <w:t xml:space="preserve"> от17</w:t>
          </w:r>
        </w:p>
      </w:tc>
    </w:tr>
  </w:tbl>
  <w:p w:rsidR="005316E8" w:rsidRDefault="005316E8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6E8" w:rsidRDefault="005316E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8BF" w:rsidRDefault="001628BF">
      <w:pPr>
        <w:spacing w:line="240" w:lineRule="auto"/>
      </w:pPr>
      <w:r>
        <w:separator/>
      </w:r>
    </w:p>
  </w:footnote>
  <w:footnote w:type="continuationSeparator" w:id="0">
    <w:p w:rsidR="001628BF" w:rsidRDefault="001628B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6E8" w:rsidRDefault="005316E8">
    <w:pPr>
      <w:rPr>
        <w:sz w:val="24"/>
      </w:rPr>
    </w:pPr>
  </w:p>
  <w:p w:rsidR="005316E8" w:rsidRDefault="005316E8">
    <w:pPr>
      <w:pBdr>
        <w:top w:val="single" w:sz="6" w:space="1" w:color="auto"/>
      </w:pBdr>
      <w:rPr>
        <w:sz w:val="24"/>
      </w:rPr>
    </w:pPr>
  </w:p>
  <w:p w:rsidR="005316E8" w:rsidRPr="00522701" w:rsidRDefault="005316E8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5316E8" w:rsidRDefault="005316E8">
    <w:pPr>
      <w:pBdr>
        <w:bottom w:val="single" w:sz="6" w:space="1" w:color="auto"/>
      </w:pBdr>
      <w:jc w:val="right"/>
      <w:rPr>
        <w:sz w:val="24"/>
      </w:rPr>
    </w:pPr>
  </w:p>
  <w:p w:rsidR="005316E8" w:rsidRDefault="005316E8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316E8">
      <w:tc>
        <w:tcPr>
          <w:tcW w:w="6379" w:type="dxa"/>
        </w:tcPr>
        <w:p w:rsidR="005316E8" w:rsidRDefault="005316E8" w:rsidP="00522701">
          <w:r>
            <w:t>BBay</w:t>
          </w:r>
        </w:p>
      </w:tc>
      <w:tc>
        <w:tcPr>
          <w:tcW w:w="3179" w:type="dxa"/>
        </w:tcPr>
        <w:p w:rsidR="005316E8" w:rsidRPr="00522701" w:rsidRDefault="005316E8" w:rsidP="00522701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>:           1.0</w:t>
          </w:r>
        </w:p>
      </w:tc>
    </w:tr>
    <w:tr w:rsidR="005316E8">
      <w:tc>
        <w:tcPr>
          <w:tcW w:w="6379" w:type="dxa"/>
        </w:tcPr>
        <w:p w:rsidR="005316E8" w:rsidRPr="00522701" w:rsidRDefault="005316E8">
          <w:pPr>
            <w:rPr>
              <w:lang w:val="bg-BG"/>
            </w:rPr>
          </w:pPr>
          <w:r>
            <w:rPr>
              <w:lang w:val="bg-BG"/>
            </w:rPr>
            <w:t>Тест модел</w:t>
          </w:r>
        </w:p>
      </w:tc>
      <w:tc>
        <w:tcPr>
          <w:tcW w:w="3179" w:type="dxa"/>
        </w:tcPr>
        <w:p w:rsidR="005316E8" w:rsidRPr="00522701" w:rsidRDefault="005316E8" w:rsidP="00522701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</w:t>
          </w:r>
          <w:r>
            <w:t xml:space="preserve">:  </w:t>
          </w:r>
          <w:r>
            <w:rPr>
              <w:lang w:val="bg-BG"/>
            </w:rPr>
            <w:t>2014.07.05</w:t>
          </w:r>
        </w:p>
      </w:tc>
    </w:tr>
  </w:tbl>
  <w:p w:rsidR="005316E8" w:rsidRDefault="005316E8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6E8" w:rsidRDefault="005316E8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5FF40B0"/>
    <w:multiLevelType w:val="hybridMultilevel"/>
    <w:tmpl w:val="AF8E48D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DE76B68"/>
    <w:multiLevelType w:val="hybridMultilevel"/>
    <w:tmpl w:val="A43E817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21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0968"/>
    <w:rsid w:val="00001115"/>
    <w:rsid w:val="00065E62"/>
    <w:rsid w:val="000860A7"/>
    <w:rsid w:val="0008747D"/>
    <w:rsid w:val="00097F2F"/>
    <w:rsid w:val="000A622C"/>
    <w:rsid w:val="000C5A23"/>
    <w:rsid w:val="000C6FD8"/>
    <w:rsid w:val="00155389"/>
    <w:rsid w:val="001628BF"/>
    <w:rsid w:val="00176B89"/>
    <w:rsid w:val="00187039"/>
    <w:rsid w:val="001A758A"/>
    <w:rsid w:val="001F5E3D"/>
    <w:rsid w:val="0020666F"/>
    <w:rsid w:val="00290011"/>
    <w:rsid w:val="00295242"/>
    <w:rsid w:val="00296506"/>
    <w:rsid w:val="002A43DB"/>
    <w:rsid w:val="002E6859"/>
    <w:rsid w:val="00300968"/>
    <w:rsid w:val="0030249A"/>
    <w:rsid w:val="003645E7"/>
    <w:rsid w:val="00387B15"/>
    <w:rsid w:val="003C7EA8"/>
    <w:rsid w:val="003D64EB"/>
    <w:rsid w:val="003E429C"/>
    <w:rsid w:val="0040024D"/>
    <w:rsid w:val="00434B53"/>
    <w:rsid w:val="004802CC"/>
    <w:rsid w:val="00515C1D"/>
    <w:rsid w:val="005168F1"/>
    <w:rsid w:val="00522701"/>
    <w:rsid w:val="005316E8"/>
    <w:rsid w:val="00552363"/>
    <w:rsid w:val="005741DE"/>
    <w:rsid w:val="00586D1C"/>
    <w:rsid w:val="005B0B1C"/>
    <w:rsid w:val="005C5DB6"/>
    <w:rsid w:val="005F49C5"/>
    <w:rsid w:val="006203F8"/>
    <w:rsid w:val="00625962"/>
    <w:rsid w:val="00626D53"/>
    <w:rsid w:val="00631F71"/>
    <w:rsid w:val="00643994"/>
    <w:rsid w:val="00644438"/>
    <w:rsid w:val="006450CA"/>
    <w:rsid w:val="006455FD"/>
    <w:rsid w:val="00662BE1"/>
    <w:rsid w:val="006766D7"/>
    <w:rsid w:val="006C6555"/>
    <w:rsid w:val="006E3E88"/>
    <w:rsid w:val="006F269B"/>
    <w:rsid w:val="00710D04"/>
    <w:rsid w:val="00744AEB"/>
    <w:rsid w:val="00782E59"/>
    <w:rsid w:val="00865FB8"/>
    <w:rsid w:val="0088641D"/>
    <w:rsid w:val="008B3EB4"/>
    <w:rsid w:val="008B5FC9"/>
    <w:rsid w:val="008C3A62"/>
    <w:rsid w:val="008E25E7"/>
    <w:rsid w:val="009031E7"/>
    <w:rsid w:val="00954034"/>
    <w:rsid w:val="009F1DD6"/>
    <w:rsid w:val="009F5C5C"/>
    <w:rsid w:val="00A43FBA"/>
    <w:rsid w:val="00A67901"/>
    <w:rsid w:val="00AF19DA"/>
    <w:rsid w:val="00AF433A"/>
    <w:rsid w:val="00B02DAD"/>
    <w:rsid w:val="00B17555"/>
    <w:rsid w:val="00B3737E"/>
    <w:rsid w:val="00B53ADE"/>
    <w:rsid w:val="00B6475A"/>
    <w:rsid w:val="00B92595"/>
    <w:rsid w:val="00B95B0C"/>
    <w:rsid w:val="00BB36B0"/>
    <w:rsid w:val="00BE60FB"/>
    <w:rsid w:val="00C03EFC"/>
    <w:rsid w:val="00C63383"/>
    <w:rsid w:val="00CE123B"/>
    <w:rsid w:val="00D15CD2"/>
    <w:rsid w:val="00D31C5F"/>
    <w:rsid w:val="00D32D8C"/>
    <w:rsid w:val="00D606AE"/>
    <w:rsid w:val="00D62C92"/>
    <w:rsid w:val="00D74900"/>
    <w:rsid w:val="00DC4573"/>
    <w:rsid w:val="00DE6C22"/>
    <w:rsid w:val="00E04A14"/>
    <w:rsid w:val="00E71793"/>
    <w:rsid w:val="00EF5096"/>
    <w:rsid w:val="00F8210F"/>
    <w:rsid w:val="00FB5FDE"/>
    <w:rsid w:val="00FB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FBA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A43FB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A43FBA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A43FBA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A43FBA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A43FB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A43FB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A43FB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A43FB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A43FB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A43FB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A43FBA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A43FBA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A43FBA"/>
    <w:pPr>
      <w:ind w:left="900" w:hanging="900"/>
    </w:pPr>
  </w:style>
  <w:style w:type="paragraph" w:styleId="10">
    <w:name w:val="toc 1"/>
    <w:basedOn w:val="a"/>
    <w:next w:val="a"/>
    <w:uiPriority w:val="39"/>
    <w:rsid w:val="00A43FBA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rsid w:val="00A43FBA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rsid w:val="00A43FBA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A43FBA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A43FBA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A43FBA"/>
  </w:style>
  <w:style w:type="paragraph" w:customStyle="1" w:styleId="Bullet1">
    <w:name w:val="Bullet1"/>
    <w:basedOn w:val="a"/>
    <w:rsid w:val="00A43FBA"/>
    <w:pPr>
      <w:ind w:left="720" w:hanging="432"/>
    </w:pPr>
  </w:style>
  <w:style w:type="paragraph" w:customStyle="1" w:styleId="Bullet2">
    <w:name w:val="Bullet2"/>
    <w:basedOn w:val="a"/>
    <w:rsid w:val="00A43FB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A43FBA"/>
    <w:pPr>
      <w:keepLines/>
      <w:spacing w:after="120"/>
    </w:pPr>
  </w:style>
  <w:style w:type="paragraph" w:styleId="a9">
    <w:name w:val="Body Text"/>
    <w:basedOn w:val="a"/>
    <w:semiHidden/>
    <w:rsid w:val="00A43FBA"/>
    <w:pPr>
      <w:keepLines/>
      <w:spacing w:after="120"/>
      <w:ind w:left="720"/>
    </w:pPr>
  </w:style>
  <w:style w:type="paragraph" w:styleId="aa">
    <w:name w:val="Document Map"/>
    <w:basedOn w:val="a"/>
    <w:semiHidden/>
    <w:rsid w:val="00A43FBA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A43FBA"/>
    <w:rPr>
      <w:sz w:val="20"/>
      <w:vertAlign w:val="superscript"/>
    </w:rPr>
  </w:style>
  <w:style w:type="paragraph" w:styleId="ac">
    <w:name w:val="footnote text"/>
    <w:basedOn w:val="a"/>
    <w:semiHidden/>
    <w:rsid w:val="00A43FB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A43FB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A43FBA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A43FB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A43FB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A43FBA"/>
    <w:pPr>
      <w:ind w:left="600"/>
    </w:pPr>
  </w:style>
  <w:style w:type="paragraph" w:styleId="50">
    <w:name w:val="toc 5"/>
    <w:basedOn w:val="a"/>
    <w:next w:val="a"/>
    <w:autoRedefine/>
    <w:semiHidden/>
    <w:rsid w:val="00A43FBA"/>
    <w:pPr>
      <w:ind w:left="800"/>
    </w:pPr>
  </w:style>
  <w:style w:type="paragraph" w:styleId="60">
    <w:name w:val="toc 6"/>
    <w:basedOn w:val="a"/>
    <w:next w:val="a"/>
    <w:autoRedefine/>
    <w:semiHidden/>
    <w:rsid w:val="00A43FBA"/>
    <w:pPr>
      <w:ind w:left="1000"/>
    </w:pPr>
  </w:style>
  <w:style w:type="paragraph" w:styleId="70">
    <w:name w:val="toc 7"/>
    <w:basedOn w:val="a"/>
    <w:next w:val="a"/>
    <w:autoRedefine/>
    <w:semiHidden/>
    <w:rsid w:val="00A43FBA"/>
    <w:pPr>
      <w:ind w:left="1200"/>
    </w:pPr>
  </w:style>
  <w:style w:type="paragraph" w:styleId="80">
    <w:name w:val="toc 8"/>
    <w:basedOn w:val="a"/>
    <w:next w:val="a"/>
    <w:autoRedefine/>
    <w:semiHidden/>
    <w:rsid w:val="00A43FBA"/>
    <w:pPr>
      <w:ind w:left="1400"/>
    </w:pPr>
  </w:style>
  <w:style w:type="paragraph" w:styleId="90">
    <w:name w:val="toc 9"/>
    <w:basedOn w:val="a"/>
    <w:next w:val="a"/>
    <w:autoRedefine/>
    <w:semiHidden/>
    <w:rsid w:val="00A43FBA"/>
    <w:pPr>
      <w:ind w:left="1600"/>
    </w:pPr>
  </w:style>
  <w:style w:type="paragraph" w:styleId="21">
    <w:name w:val="Body Text 2"/>
    <w:basedOn w:val="a"/>
    <w:semiHidden/>
    <w:rsid w:val="00A43FBA"/>
    <w:rPr>
      <w:i/>
      <w:color w:val="0000FF"/>
    </w:rPr>
  </w:style>
  <w:style w:type="paragraph" w:styleId="ad">
    <w:name w:val="Body Text Indent"/>
    <w:basedOn w:val="a"/>
    <w:semiHidden/>
    <w:rsid w:val="00A43FB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A43FB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A43FB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A43FBA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sid w:val="00A43FBA"/>
    <w:rPr>
      <w:color w:val="0000FF"/>
      <w:u w:val="single"/>
    </w:rPr>
  </w:style>
  <w:style w:type="character" w:styleId="af">
    <w:name w:val="FollowedHyperlink"/>
    <w:basedOn w:val="a0"/>
    <w:semiHidden/>
    <w:rsid w:val="00A43FBA"/>
    <w:rPr>
      <w:color w:val="800080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32D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Изнесен текст Знак"/>
    <w:basedOn w:val="a0"/>
    <w:link w:val="af0"/>
    <w:uiPriority w:val="99"/>
    <w:semiHidden/>
    <w:rsid w:val="00D32D8C"/>
    <w:rPr>
      <w:rFonts w:ascii="Tahoma" w:hAnsi="Tahoma" w:cs="Tahoma"/>
      <w:sz w:val="16"/>
      <w:szCs w:val="16"/>
      <w:lang w:val="en-US" w:eastAsia="en-US"/>
    </w:rPr>
  </w:style>
  <w:style w:type="paragraph" w:styleId="af2">
    <w:name w:val="List Paragraph"/>
    <w:basedOn w:val="a"/>
    <w:uiPriority w:val="34"/>
    <w:qFormat/>
    <w:rsid w:val="00001115"/>
    <w:pPr>
      <w:ind w:left="720"/>
      <w:contextualSpacing/>
    </w:pPr>
  </w:style>
  <w:style w:type="table" w:styleId="af3">
    <w:name w:val="Table Grid"/>
    <w:basedOn w:val="a1"/>
    <w:uiPriority w:val="59"/>
    <w:rsid w:val="00001115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I\Downloads\rup_tsteval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2DD0F-86C1-4DD4-B2AE-305DC9B27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rup_tsteval</Template>
  <TotalTime>229</TotalTime>
  <Pages>17</Pages>
  <Words>3731</Words>
  <Characters>21270</Characters>
  <Application>Microsoft Office Word</Application>
  <DocSecurity>0</DocSecurity>
  <Lines>177</Lines>
  <Paragraphs>49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Evaluation Summary</vt:lpstr>
      <vt:lpstr>Test Evaluation Summary</vt:lpstr>
    </vt:vector>
  </TitlesOfParts>
  <Company>&lt;Company Name&gt;</Company>
  <LinksUpToDate>false</LinksUpToDate>
  <CharactersWithSpaces>24952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Evaluation Summary</dc:title>
  <dc:subject>&lt;Project Name&gt;</dc:subject>
  <dc:creator>LILI</dc:creator>
  <cp:lastModifiedBy>LILI</cp:lastModifiedBy>
  <cp:revision>132</cp:revision>
  <dcterms:created xsi:type="dcterms:W3CDTF">2014-07-08T09:02:00Z</dcterms:created>
  <dcterms:modified xsi:type="dcterms:W3CDTF">2014-07-09T17:12:00Z</dcterms:modified>
</cp:coreProperties>
</file>