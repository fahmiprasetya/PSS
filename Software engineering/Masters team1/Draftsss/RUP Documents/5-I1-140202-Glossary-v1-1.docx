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AF" w:rsidRPr="00934815" w:rsidRDefault="00934815" w:rsidP="00725C5B">
      <w:pPr>
        <w:pStyle w:val="Title"/>
        <w:spacing w:before="240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E870AF" w:rsidRPr="006C0280" w:rsidRDefault="006C0280" w:rsidP="00725C5B">
      <w:pPr>
        <w:pStyle w:val="Title"/>
        <w:spacing w:before="240"/>
        <w:jc w:val="right"/>
        <w:rPr>
          <w:lang w:val="bg-BG"/>
        </w:rPr>
      </w:pPr>
      <w:r>
        <w:rPr>
          <w:lang w:val="bg-BG"/>
        </w:rPr>
        <w:t>Речник</w:t>
      </w:r>
    </w:p>
    <w:p w:rsidR="00E870AF" w:rsidRDefault="00E870AF">
      <w:pPr>
        <w:pStyle w:val="Title"/>
        <w:jc w:val="right"/>
      </w:pPr>
    </w:p>
    <w:p w:rsidR="00E870AF" w:rsidRPr="008804CE" w:rsidRDefault="008804C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>Версия</w:t>
      </w:r>
      <w:r w:rsidR="002B50DC">
        <w:rPr>
          <w:sz w:val="28"/>
        </w:rPr>
        <w:t xml:space="preserve"> 1.</w:t>
      </w:r>
      <w:r w:rsidR="000E54C4">
        <w:rPr>
          <w:sz w:val="28"/>
          <w:lang w:val="bg-BG"/>
        </w:rPr>
        <w:t>1</w:t>
      </w:r>
    </w:p>
    <w:p w:rsidR="00E870AF" w:rsidRDefault="00E870AF">
      <w:pPr>
        <w:pStyle w:val="Title"/>
        <w:rPr>
          <w:sz w:val="28"/>
        </w:rPr>
      </w:pPr>
    </w:p>
    <w:p w:rsidR="00E870AF" w:rsidRDefault="00E870AF"/>
    <w:p w:rsidR="00E870AF" w:rsidRDefault="00E870AF">
      <w:pPr>
        <w:sectPr w:rsidR="00E870A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870AF" w:rsidRPr="008804CE" w:rsidRDefault="008804CE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70AF">
        <w:tc>
          <w:tcPr>
            <w:tcW w:w="230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870AF">
        <w:tc>
          <w:tcPr>
            <w:tcW w:w="2304" w:type="dxa"/>
          </w:tcPr>
          <w:p w:rsidR="00E870AF" w:rsidRPr="00045EED" w:rsidRDefault="00AE297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2014.01.26</w:t>
            </w:r>
            <w:bookmarkStart w:id="0" w:name="_GoBack"/>
            <w:bookmarkEnd w:id="0"/>
          </w:p>
        </w:tc>
        <w:tc>
          <w:tcPr>
            <w:tcW w:w="1152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B56C1C">
        <w:tc>
          <w:tcPr>
            <w:tcW w:w="2304" w:type="dxa"/>
          </w:tcPr>
          <w:p w:rsidR="00B56C1C" w:rsidRDefault="00AE297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2014.01.31</w:t>
            </w:r>
          </w:p>
        </w:tc>
        <w:tc>
          <w:tcPr>
            <w:tcW w:w="1152" w:type="dxa"/>
          </w:tcPr>
          <w:p w:rsidR="00B56C1C" w:rsidRDefault="00B56C1C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B56C1C" w:rsidRPr="000E54C4" w:rsidRDefault="000E54C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Допълване на речника</w:t>
            </w:r>
          </w:p>
        </w:tc>
        <w:tc>
          <w:tcPr>
            <w:tcW w:w="2304" w:type="dxa"/>
          </w:tcPr>
          <w:p w:rsidR="00B56C1C" w:rsidRDefault="00B56C1C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E870AF" w:rsidRDefault="00E870AF"/>
    <w:p w:rsidR="00E870AF" w:rsidRPr="008804CE" w:rsidRDefault="002B50DC">
      <w:pPr>
        <w:pStyle w:val="Title"/>
        <w:rPr>
          <w:lang w:val="bg-BG"/>
        </w:rPr>
      </w:pPr>
      <w:r>
        <w:br w:type="page"/>
      </w:r>
      <w:r w:rsidR="008804CE">
        <w:rPr>
          <w:lang w:val="bg-BG"/>
        </w:rPr>
        <w:lastRenderedPageBreak/>
        <w:t>Съдържание</w:t>
      </w:r>
    </w:p>
    <w:p w:rsidR="000E54C4" w:rsidRDefault="002B50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0E54C4">
        <w:rPr>
          <w:noProof/>
        </w:rPr>
        <w:t>1.</w:t>
      </w:r>
      <w:r w:rsidR="000E54C4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0E54C4" w:rsidRPr="00064BAF">
        <w:rPr>
          <w:noProof/>
          <w:lang w:val="bg-BG"/>
        </w:rPr>
        <w:t>Въведение</w:t>
      </w:r>
      <w:r w:rsidR="000E54C4">
        <w:rPr>
          <w:noProof/>
        </w:rPr>
        <w:tab/>
      </w:r>
      <w:r w:rsidR="000E54C4">
        <w:rPr>
          <w:noProof/>
        </w:rPr>
        <w:fldChar w:fldCharType="begin"/>
      </w:r>
      <w:r w:rsidR="000E54C4">
        <w:rPr>
          <w:noProof/>
        </w:rPr>
        <w:instrText xml:space="preserve"> PAGEREF _Toc379314941 \h </w:instrText>
      </w:r>
      <w:r w:rsidR="000E54C4">
        <w:rPr>
          <w:noProof/>
        </w:rPr>
      </w:r>
      <w:r w:rsidR="000E54C4">
        <w:rPr>
          <w:noProof/>
        </w:rPr>
        <w:fldChar w:fldCharType="separate"/>
      </w:r>
      <w:r w:rsidR="000E54C4">
        <w:rPr>
          <w:noProof/>
        </w:rPr>
        <w:t>4</w:t>
      </w:r>
      <w:r w:rsidR="000E54C4">
        <w:rPr>
          <w:noProof/>
        </w:rPr>
        <w:fldChar w:fldCharType="end"/>
      </w:r>
    </w:p>
    <w:p w:rsidR="000E54C4" w:rsidRDefault="000E54C4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64BAF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_Toc379314942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C4" w:rsidRDefault="000E54C4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64BAF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_Toc379314943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C4" w:rsidRDefault="000E54C4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64BAF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_Toc379314944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C4" w:rsidRDefault="000E54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64BAF">
        <w:rPr>
          <w:noProof/>
          <w:lang w:val="bg-BG"/>
        </w:rPr>
        <w:t>Термини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_Toc379314945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C4" w:rsidRDefault="000E54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064BAF">
        <w:rPr>
          <w:noProof/>
          <w:lang w:val="bg-BG"/>
        </w:rPr>
        <w:t>Съкращения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_Toc379314946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70AF" w:rsidRPr="00052D22" w:rsidRDefault="002B50DC">
      <w:pPr>
        <w:pStyle w:val="Title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052D22">
        <w:rPr>
          <w:lang w:val="bg-BG"/>
        </w:rPr>
        <w:lastRenderedPageBreak/>
        <w:t>Речник</w:t>
      </w:r>
    </w:p>
    <w:p w:rsidR="00E870AF" w:rsidRDefault="008804CE">
      <w:pPr>
        <w:pStyle w:val="Heading1"/>
      </w:pPr>
      <w:bookmarkStart w:id="1" w:name="_Toc379314941"/>
      <w:r>
        <w:rPr>
          <w:lang w:val="bg-BG"/>
        </w:rPr>
        <w:t>Въведение</w:t>
      </w:r>
      <w:bookmarkEnd w:id="1"/>
    </w:p>
    <w:p w:rsidR="00E870AF" w:rsidRDefault="008804CE">
      <w:pPr>
        <w:pStyle w:val="Heading2"/>
        <w:rPr>
          <w:lang w:val="bg-BG"/>
        </w:rPr>
      </w:pPr>
      <w:bookmarkStart w:id="2" w:name="_Toc379314942"/>
      <w:r>
        <w:rPr>
          <w:lang w:val="bg-BG"/>
        </w:rPr>
        <w:t>Предназначение</w:t>
      </w:r>
      <w:bookmarkEnd w:id="2"/>
    </w:p>
    <w:p w:rsidR="00A03697" w:rsidRDefault="00A03697" w:rsidP="00A03697">
      <w:pPr>
        <w:ind w:left="720"/>
        <w:jc w:val="both"/>
        <w:rPr>
          <w:lang w:val="bg-BG"/>
        </w:rPr>
      </w:pPr>
      <w:r>
        <w:rPr>
          <w:lang w:val="bg-BG"/>
        </w:rPr>
        <w:t xml:space="preserve">При разработката на даден проект, изникват множество термини и съкращения, които различни хора интерпретират по различен начин. Заради това, се създава документ специфичен за всеки проект, който ясно да </w:t>
      </w:r>
      <w:r w:rsidR="00F10C7C">
        <w:rPr>
          <w:lang w:val="bg-BG"/>
        </w:rPr>
        <w:t>ги описва и обяснява</w:t>
      </w:r>
      <w:r>
        <w:rPr>
          <w:lang w:val="bg-BG"/>
        </w:rPr>
        <w:t>.</w:t>
      </w:r>
    </w:p>
    <w:p w:rsidR="00A03697" w:rsidRPr="00A03697" w:rsidRDefault="00A03697" w:rsidP="00A03697">
      <w:pPr>
        <w:ind w:left="720"/>
        <w:jc w:val="both"/>
        <w:rPr>
          <w:lang w:val="bg-BG"/>
        </w:rPr>
      </w:pPr>
    </w:p>
    <w:p w:rsidR="00E870AF" w:rsidRPr="003D1A4B" w:rsidRDefault="00725C5B" w:rsidP="003D1A4B">
      <w:pPr>
        <w:ind w:left="720"/>
        <w:jc w:val="both"/>
        <w:rPr>
          <w:lang w:val="bg-BG"/>
        </w:rPr>
      </w:pPr>
      <w:r w:rsidRPr="003D1A4B">
        <w:rPr>
          <w:lang w:val="bg-BG"/>
        </w:rPr>
        <w:t>Предназначението на този документ е да уеднакви</w:t>
      </w:r>
      <w:r w:rsidR="00113CEF">
        <w:rPr>
          <w:lang w:val="bg-BG"/>
        </w:rPr>
        <w:t xml:space="preserve"> различните разбирания на участниците в проекта</w:t>
      </w:r>
      <w:r w:rsidRPr="003D1A4B">
        <w:rPr>
          <w:lang w:val="bg-BG"/>
        </w:rPr>
        <w:t xml:space="preserve"> върху</w:t>
      </w:r>
      <w:r w:rsidR="00113CEF">
        <w:rPr>
          <w:lang w:val="bg-BG"/>
        </w:rPr>
        <w:t xml:space="preserve"> използваните</w:t>
      </w:r>
      <w:r w:rsidRPr="003D1A4B">
        <w:rPr>
          <w:lang w:val="bg-BG"/>
        </w:rPr>
        <w:t xml:space="preserve"> термини и съкращения.</w:t>
      </w:r>
    </w:p>
    <w:p w:rsidR="00E870AF" w:rsidRDefault="008804CE">
      <w:pPr>
        <w:pStyle w:val="Heading2"/>
      </w:pPr>
      <w:bookmarkStart w:id="3" w:name="_Toc379314943"/>
      <w:r>
        <w:rPr>
          <w:lang w:val="bg-BG"/>
        </w:rPr>
        <w:t>Обхват</w:t>
      </w:r>
      <w:bookmarkEnd w:id="3"/>
    </w:p>
    <w:p w:rsidR="00E870AF" w:rsidRPr="003D1A4B" w:rsidRDefault="003D1A4B" w:rsidP="003D1A4B">
      <w:pPr>
        <w:ind w:left="720"/>
        <w:jc w:val="both"/>
        <w:rPr>
          <w:lang w:val="bg-BG"/>
        </w:rPr>
      </w:pPr>
      <w:r>
        <w:rPr>
          <w:lang w:val="bg-BG"/>
        </w:rPr>
        <w:t>Документа обхваща разработката и документацията на проекта</w:t>
      </w:r>
      <w:r w:rsidR="0063627B">
        <w:rPr>
          <w:lang w:val="bg-BG"/>
        </w:rPr>
        <w:t xml:space="preserve"> „</w:t>
      </w:r>
      <w:r w:rsidR="0063627B" w:rsidRPr="0063627B">
        <w:rPr>
          <w:lang w:val="bg-BG"/>
        </w:rPr>
        <w:t>Система за електронна търговия Balkan Bay</w:t>
      </w:r>
      <w:r w:rsidR="0063627B">
        <w:rPr>
          <w:lang w:val="bg-BG"/>
        </w:rPr>
        <w:t>“</w:t>
      </w:r>
      <w:r>
        <w:rPr>
          <w:lang w:val="bg-BG"/>
        </w:rPr>
        <w:t>.</w:t>
      </w:r>
    </w:p>
    <w:p w:rsidR="00E870AF" w:rsidRDefault="00313FB5">
      <w:pPr>
        <w:pStyle w:val="Heading2"/>
      </w:pPr>
      <w:bookmarkStart w:id="4" w:name="_Toc379314944"/>
      <w:r>
        <w:rPr>
          <w:lang w:val="bg-BG"/>
        </w:rPr>
        <w:t>Общ преглед</w:t>
      </w:r>
      <w:bookmarkEnd w:id="4"/>
    </w:p>
    <w:p w:rsidR="00E870AF" w:rsidRPr="00D72E16" w:rsidRDefault="00D72E16" w:rsidP="00D72E16">
      <w:pPr>
        <w:ind w:left="720"/>
        <w:rPr>
          <w:lang w:val="bg-BG"/>
        </w:rPr>
      </w:pPr>
      <w:r w:rsidRPr="00D72E16">
        <w:rPr>
          <w:lang w:val="bg-BG"/>
        </w:rPr>
        <w:t>В речника ще бъдат описани р</w:t>
      </w:r>
      <w:r w:rsidR="0059211A">
        <w:rPr>
          <w:lang w:val="bg-BG"/>
        </w:rPr>
        <w:t>азлични термини и съкращения от</w:t>
      </w:r>
      <w:r w:rsidRPr="00D72E16">
        <w:rPr>
          <w:lang w:val="bg-BG"/>
        </w:rPr>
        <w:t xml:space="preserve"> Английски на Български.</w:t>
      </w:r>
    </w:p>
    <w:p w:rsidR="00E870AF" w:rsidRDefault="008804CE">
      <w:pPr>
        <w:pStyle w:val="Heading1"/>
      </w:pPr>
      <w:bookmarkStart w:id="5" w:name="_Toc379314945"/>
      <w:r>
        <w:rPr>
          <w:lang w:val="bg-BG"/>
        </w:rPr>
        <w:t>Термини</w:t>
      </w:r>
      <w:bookmarkEnd w:id="5"/>
    </w:p>
    <w:p w:rsidR="00C32076" w:rsidRPr="00DB0AAC" w:rsidRDefault="00DB0AAC" w:rsidP="00DB0AAC">
      <w:pPr>
        <w:ind w:left="720"/>
        <w:rPr>
          <w:b/>
          <w:lang w:val="bg-BG"/>
        </w:rPr>
      </w:pPr>
      <w:r>
        <w:rPr>
          <w:lang w:val="bg-BG"/>
        </w:rPr>
        <w:t xml:space="preserve">Термините са описани във файла </w:t>
      </w:r>
      <w:r w:rsidRPr="00DB0AAC">
        <w:rPr>
          <w:b/>
          <w:lang w:val="bg-BG"/>
        </w:rPr>
        <w:t>5. BBay-Glossary-v1.1.xlsx</w:t>
      </w:r>
    </w:p>
    <w:p w:rsidR="00775BEA" w:rsidRDefault="00775BEA" w:rsidP="00775BEA">
      <w:pPr>
        <w:pStyle w:val="Heading1"/>
      </w:pPr>
      <w:bookmarkStart w:id="6" w:name="_Toc379314946"/>
      <w:r>
        <w:rPr>
          <w:lang w:val="bg-BG"/>
        </w:rPr>
        <w:t>Съкращения</w:t>
      </w:r>
      <w:bookmarkEnd w:id="6"/>
    </w:p>
    <w:p w:rsidR="00DB0AAC" w:rsidRPr="00DB0AAC" w:rsidRDefault="00DB0AAC" w:rsidP="00DB0AAC">
      <w:pPr>
        <w:ind w:left="720"/>
        <w:rPr>
          <w:b/>
          <w:lang w:val="bg-BG"/>
        </w:rPr>
      </w:pPr>
      <w:r>
        <w:rPr>
          <w:lang w:val="bg-BG"/>
        </w:rPr>
        <w:t xml:space="preserve">Съкращенията са описани във файла </w:t>
      </w:r>
      <w:r w:rsidRPr="00DB0AAC">
        <w:rPr>
          <w:b/>
          <w:lang w:val="bg-BG"/>
        </w:rPr>
        <w:t>5. BBay-Glossary-v1.1.xlsx</w:t>
      </w:r>
    </w:p>
    <w:p w:rsidR="00806698" w:rsidRPr="00E93C8B" w:rsidRDefault="00806698" w:rsidP="00187584">
      <w:pPr>
        <w:rPr>
          <w:lang w:val="bg-BG"/>
        </w:rPr>
      </w:pPr>
    </w:p>
    <w:sectPr w:rsidR="00806698" w:rsidRPr="00E93C8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819" w:rsidRDefault="006D1819">
      <w:pPr>
        <w:spacing w:line="240" w:lineRule="auto"/>
      </w:pPr>
      <w:r>
        <w:separator/>
      </w:r>
    </w:p>
  </w:endnote>
  <w:endnote w:type="continuationSeparator" w:id="0">
    <w:p w:rsidR="006D1819" w:rsidRDefault="006D1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0AF" w:rsidRDefault="002B50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70AF" w:rsidRDefault="00E870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70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Pr="00BA1D10" w:rsidRDefault="00BA1D10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Default="00BA0A28" w:rsidP="00BA1D10">
          <w:pPr>
            <w:jc w:val="center"/>
          </w:pPr>
          <w:r>
            <w:rPr>
              <w:lang w:val="bg-BG"/>
            </w:rPr>
            <w:t>Екип едно</w:t>
          </w:r>
          <w:r w:rsidR="002B50DC">
            <w:t xml:space="preserve">, </w:t>
          </w:r>
          <w:r w:rsidR="002B50DC">
            <w:fldChar w:fldCharType="begin"/>
          </w:r>
          <w:r w:rsidR="002B50DC">
            <w:instrText xml:space="preserve"> DATE \@ "yyyy" </w:instrText>
          </w:r>
          <w:r w:rsidR="002B50DC">
            <w:fldChar w:fldCharType="separate"/>
          </w:r>
          <w:r w:rsidR="00AE2979">
            <w:rPr>
              <w:noProof/>
            </w:rPr>
            <w:t>2014</w:t>
          </w:r>
          <w:r w:rsidR="002B50D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Default="00313FB5">
          <w:pPr>
            <w:jc w:val="right"/>
          </w:pPr>
          <w:r>
            <w:rPr>
              <w:lang w:val="bg-BG"/>
            </w:rPr>
            <w:t>Стр.</w:t>
          </w:r>
          <w:r w:rsidR="002B50DC">
            <w:t xml:space="preserve"> </w:t>
          </w:r>
          <w:r w:rsidR="002B50DC">
            <w:rPr>
              <w:rStyle w:val="PageNumber"/>
            </w:rPr>
            <w:fldChar w:fldCharType="begin"/>
          </w:r>
          <w:r w:rsidR="002B50DC">
            <w:rPr>
              <w:rStyle w:val="PageNumber"/>
            </w:rPr>
            <w:instrText xml:space="preserve"> PAGE </w:instrText>
          </w:r>
          <w:r w:rsidR="002B50DC">
            <w:rPr>
              <w:rStyle w:val="PageNumber"/>
            </w:rPr>
            <w:fldChar w:fldCharType="separate"/>
          </w:r>
          <w:r w:rsidR="00AE2979">
            <w:rPr>
              <w:rStyle w:val="PageNumber"/>
              <w:noProof/>
            </w:rPr>
            <w:t>4</w:t>
          </w:r>
          <w:r w:rsidR="002B50DC">
            <w:rPr>
              <w:rStyle w:val="PageNumber"/>
            </w:rPr>
            <w:fldChar w:fldCharType="end"/>
          </w:r>
        </w:p>
      </w:tc>
    </w:tr>
  </w:tbl>
  <w:p w:rsidR="00E870AF" w:rsidRDefault="00E870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0AF" w:rsidRDefault="00E87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819" w:rsidRDefault="006D1819">
      <w:pPr>
        <w:spacing w:line="240" w:lineRule="auto"/>
      </w:pPr>
      <w:r>
        <w:separator/>
      </w:r>
    </w:p>
  </w:footnote>
  <w:footnote w:type="continuationSeparator" w:id="0">
    <w:p w:rsidR="006D1819" w:rsidRDefault="006D1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0AF" w:rsidRDefault="00E870AF">
    <w:pPr>
      <w:rPr>
        <w:sz w:val="24"/>
      </w:rPr>
    </w:pPr>
  </w:p>
  <w:p w:rsidR="00E870AF" w:rsidRDefault="00E870AF">
    <w:pPr>
      <w:pBdr>
        <w:top w:val="single" w:sz="6" w:space="1" w:color="auto"/>
      </w:pBdr>
      <w:rPr>
        <w:sz w:val="24"/>
      </w:rPr>
    </w:pPr>
  </w:p>
  <w:p w:rsidR="00E870AF" w:rsidRPr="00EF00D9" w:rsidRDefault="00BA0A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E870AF" w:rsidRDefault="00E870AF">
    <w:pPr>
      <w:pBdr>
        <w:bottom w:val="single" w:sz="6" w:space="1" w:color="auto"/>
      </w:pBdr>
      <w:jc w:val="right"/>
      <w:rPr>
        <w:sz w:val="24"/>
      </w:rPr>
    </w:pPr>
  </w:p>
  <w:p w:rsidR="00E870AF" w:rsidRDefault="00E870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70AF">
      <w:tc>
        <w:tcPr>
          <w:tcW w:w="6379" w:type="dxa"/>
        </w:tcPr>
        <w:p w:rsidR="00E870AF" w:rsidRPr="00725C5B" w:rsidRDefault="00725C5B">
          <w:pPr>
            <w:rPr>
              <w:lang w:val="bg-BG"/>
            </w:rPr>
          </w:pPr>
          <w:r>
            <w:t>BBay</w:t>
          </w:r>
        </w:p>
      </w:tc>
      <w:tc>
        <w:tcPr>
          <w:tcW w:w="3179" w:type="dxa"/>
        </w:tcPr>
        <w:p w:rsidR="00E870AF" w:rsidRPr="00725C5B" w:rsidRDefault="002B50DC" w:rsidP="00725C5B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 w:rsidR="00725C5B">
            <w:rPr>
              <w:lang w:val="bg-BG"/>
            </w:rPr>
            <w:t>Версия</w:t>
          </w:r>
          <w:r w:rsidR="000E54C4">
            <w:t>:           1.1</w:t>
          </w:r>
        </w:p>
      </w:tc>
    </w:tr>
    <w:tr w:rsidR="00E870AF">
      <w:tc>
        <w:tcPr>
          <w:tcW w:w="6379" w:type="dxa"/>
        </w:tcPr>
        <w:p w:rsidR="00E870AF" w:rsidRPr="00725C5B" w:rsidRDefault="00725C5B">
          <w:pPr>
            <w:rPr>
              <w:lang w:val="bg-BG"/>
            </w:rPr>
          </w:pPr>
          <w:r>
            <w:rPr>
              <w:lang w:val="bg-BG"/>
            </w:rPr>
            <w:t>Речник</w:t>
          </w:r>
        </w:p>
      </w:tc>
      <w:tc>
        <w:tcPr>
          <w:tcW w:w="3179" w:type="dxa"/>
        </w:tcPr>
        <w:p w:rsidR="00E870AF" w:rsidRPr="00725C5B" w:rsidRDefault="002B50DC" w:rsidP="00725C5B">
          <w:pPr>
            <w:rPr>
              <w:lang w:val="bg-BG"/>
            </w:rPr>
          </w:pPr>
          <w:r>
            <w:t xml:space="preserve">  </w:t>
          </w:r>
          <w:r w:rsidR="00725C5B">
            <w:rPr>
              <w:lang w:val="bg-BG"/>
            </w:rPr>
            <w:t>Дата</w:t>
          </w:r>
          <w:r>
            <w:t xml:space="preserve">:  </w:t>
          </w:r>
          <w:r w:rsidR="000E54C4">
            <w:rPr>
              <w:lang w:val="bg-BG"/>
            </w:rPr>
            <w:t>2014.01.31</w:t>
          </w:r>
        </w:p>
      </w:tc>
    </w:tr>
  </w:tbl>
  <w:p w:rsidR="00E870AF" w:rsidRDefault="00E870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0AF" w:rsidRDefault="00E870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509DE"/>
    <w:multiLevelType w:val="hybridMultilevel"/>
    <w:tmpl w:val="7A546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A86BC3"/>
    <w:multiLevelType w:val="hybridMultilevel"/>
    <w:tmpl w:val="B2F4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9A47D6"/>
    <w:multiLevelType w:val="hybridMultilevel"/>
    <w:tmpl w:val="53229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18"/>
  </w:num>
  <w:num w:numId="22">
    <w:abstractNumId w:val="13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80"/>
    <w:rsid w:val="00024C2D"/>
    <w:rsid w:val="00045EED"/>
    <w:rsid w:val="00052D22"/>
    <w:rsid w:val="000646B4"/>
    <w:rsid w:val="000776AF"/>
    <w:rsid w:val="00082953"/>
    <w:rsid w:val="000E54C4"/>
    <w:rsid w:val="00113CEF"/>
    <w:rsid w:val="00187584"/>
    <w:rsid w:val="001A49F3"/>
    <w:rsid w:val="00215065"/>
    <w:rsid w:val="002B50DC"/>
    <w:rsid w:val="00307D2C"/>
    <w:rsid w:val="00313FB5"/>
    <w:rsid w:val="00320FD5"/>
    <w:rsid w:val="00385037"/>
    <w:rsid w:val="003953AD"/>
    <w:rsid w:val="003D1A4B"/>
    <w:rsid w:val="00442B50"/>
    <w:rsid w:val="00480D77"/>
    <w:rsid w:val="004F40DD"/>
    <w:rsid w:val="0059211A"/>
    <w:rsid w:val="0061120B"/>
    <w:rsid w:val="0063627B"/>
    <w:rsid w:val="006642EB"/>
    <w:rsid w:val="00670C57"/>
    <w:rsid w:val="006C0280"/>
    <w:rsid w:val="006C7368"/>
    <w:rsid w:val="006D1819"/>
    <w:rsid w:val="00725C5B"/>
    <w:rsid w:val="00775BEA"/>
    <w:rsid w:val="007D77B4"/>
    <w:rsid w:val="00806698"/>
    <w:rsid w:val="0081502B"/>
    <w:rsid w:val="008804CE"/>
    <w:rsid w:val="008D505F"/>
    <w:rsid w:val="0092316C"/>
    <w:rsid w:val="00934815"/>
    <w:rsid w:val="009957E4"/>
    <w:rsid w:val="00A03697"/>
    <w:rsid w:val="00AA7A12"/>
    <w:rsid w:val="00AE2979"/>
    <w:rsid w:val="00B211BF"/>
    <w:rsid w:val="00B56C1C"/>
    <w:rsid w:val="00B97200"/>
    <w:rsid w:val="00BA0A28"/>
    <w:rsid w:val="00BA1D10"/>
    <w:rsid w:val="00C15AE7"/>
    <w:rsid w:val="00C32076"/>
    <w:rsid w:val="00C70380"/>
    <w:rsid w:val="00D120A1"/>
    <w:rsid w:val="00D72E16"/>
    <w:rsid w:val="00DB0AAC"/>
    <w:rsid w:val="00E43C12"/>
    <w:rsid w:val="00E521BC"/>
    <w:rsid w:val="00E870AF"/>
    <w:rsid w:val="00E93C8B"/>
    <w:rsid w:val="00EF00D9"/>
    <w:rsid w:val="00F10C7C"/>
    <w:rsid w:val="00F6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7FAE08C-B2F2-4B0E-8A4C-CE39D835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BEA"/>
    <w:pPr>
      <w:ind w:left="720"/>
      <w:contextualSpacing/>
    </w:pPr>
  </w:style>
  <w:style w:type="table" w:styleId="TableGrid">
    <w:name w:val="Table Grid"/>
    <w:basedOn w:val="TableNormal"/>
    <w:uiPriority w:val="59"/>
    <w:rsid w:val="00E52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13M~1.IIT\AppData\Local\Temp\Rar$DI01.491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1474F-1DB2-47D7-BC40-65A1F195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rup_gloss.dot</Template>
  <TotalTime>26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student</dc:creator>
  <cp:keywords/>
  <dc:description/>
  <cp:lastModifiedBy>Mihail</cp:lastModifiedBy>
  <cp:revision>1</cp:revision>
  <cp:lastPrinted>1900-12-31T22:00:00Z</cp:lastPrinted>
  <dcterms:created xsi:type="dcterms:W3CDTF">2014-01-26T10:08:00Z</dcterms:created>
  <dcterms:modified xsi:type="dcterms:W3CDTF">2014-03-03T19:50:00Z</dcterms:modified>
</cp:coreProperties>
</file>