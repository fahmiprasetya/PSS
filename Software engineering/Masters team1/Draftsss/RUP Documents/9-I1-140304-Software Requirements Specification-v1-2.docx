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4D" w:rsidRDefault="008F2557" w:rsidP="00DC5B4D">
      <w:pPr>
        <w:pStyle w:val="a3"/>
        <w:jc w:val="right"/>
        <w:rPr>
          <w:lang w:val="bg-BG"/>
        </w:rPr>
      </w:pPr>
      <w:fldSimple w:instr=" SUBJECT   \* MERGEFORMAT ">
        <w:fldSimple w:instr=" SUBJECT  \* MERGEFORMAT ">
          <w:r w:rsidR="00DC5B4D">
            <w:rPr>
              <w:lang w:val="ru-RU"/>
            </w:rPr>
            <w:t>Система за електрон</w:t>
          </w:r>
          <w:r w:rsidR="00DC5B4D">
            <w:t>н</w:t>
          </w:r>
          <w:r w:rsidR="00DC5B4D">
            <w:rPr>
              <w:lang w:val="ru-RU"/>
            </w:rPr>
            <w:t xml:space="preserve">а търговия </w:t>
          </w:r>
          <w:r w:rsidR="00DC5B4D">
            <w:t>Balkan Bay(BBay)</w:t>
          </w:r>
        </w:fldSimple>
      </w:fldSimple>
    </w:p>
    <w:p w:rsidR="00DC5B4D" w:rsidRPr="00DC5B4D" w:rsidRDefault="00DC5B4D" w:rsidP="00DC5B4D">
      <w:pPr>
        <w:rPr>
          <w:lang w:val="bg-BG"/>
        </w:rPr>
      </w:pPr>
    </w:p>
    <w:p w:rsidR="009E36AC" w:rsidRPr="00DC5B4D" w:rsidRDefault="00DC5B4D" w:rsidP="00DC5B4D">
      <w:pPr>
        <w:pStyle w:val="a3"/>
        <w:jc w:val="right"/>
        <w:rPr>
          <w:lang w:val="bg-BG"/>
        </w:rPr>
      </w:pPr>
      <w:r w:rsidRPr="0061709E">
        <w:rPr>
          <w:lang w:val="bg-BG"/>
        </w:rPr>
        <w:t>Спецификация</w:t>
      </w:r>
      <w:r>
        <w:t xml:space="preserve"> на софтуерните изисквания</w:t>
      </w:r>
    </w:p>
    <w:p w:rsidR="009E36AC" w:rsidRDefault="009E36AC"/>
    <w:p w:rsidR="009E36AC" w:rsidRDefault="009E36AC"/>
    <w:p w:rsidR="009E36AC" w:rsidRDefault="00DC5B4D">
      <w:pPr>
        <w:pStyle w:val="a3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9E36AC">
        <w:rPr>
          <w:sz w:val="28"/>
        </w:rPr>
        <w:t>1.</w:t>
      </w:r>
      <w:r w:rsidR="00781381">
        <w:rPr>
          <w:sz w:val="28"/>
        </w:rPr>
        <w:t>2</w:t>
      </w:r>
    </w:p>
    <w:p w:rsidR="009E36AC" w:rsidRDefault="009E36AC">
      <w:pPr>
        <w:pStyle w:val="a3"/>
        <w:rPr>
          <w:sz w:val="28"/>
        </w:rPr>
      </w:pPr>
    </w:p>
    <w:p w:rsidR="009E36AC" w:rsidRDefault="009E36AC">
      <w:pPr>
        <w:jc w:val="right"/>
      </w:pPr>
    </w:p>
    <w:p w:rsidR="009E36AC" w:rsidRDefault="009E36AC">
      <w:pPr>
        <w:pStyle w:val="a9"/>
      </w:pPr>
    </w:p>
    <w:p w:rsidR="009E36AC" w:rsidRDefault="009E36AC">
      <w:pPr>
        <w:pStyle w:val="a9"/>
        <w:sectPr w:rsidR="009E36AC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9E36AC" w:rsidRPr="0061709E" w:rsidRDefault="0061709E">
      <w:pPr>
        <w:pStyle w:val="a3"/>
        <w:rPr>
          <w:lang w:val="bg-BG"/>
        </w:rPr>
      </w:pPr>
      <w:r>
        <w:rPr>
          <w:lang w:val="bg-BG"/>
        </w:rPr>
        <w:lastRenderedPageBreak/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36AC">
        <w:tc>
          <w:tcPr>
            <w:tcW w:w="2304" w:type="dxa"/>
          </w:tcPr>
          <w:p w:rsidR="009E36AC" w:rsidRPr="0061709E" w:rsidRDefault="0061709E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E36AC" w:rsidRPr="0061709E" w:rsidRDefault="0061709E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E36AC" w:rsidRPr="0061709E" w:rsidRDefault="0061709E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E36AC" w:rsidRPr="0061709E" w:rsidRDefault="0061709E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9E36AC"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  <w:tr w:rsidR="009E36AC"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2014.02.01</w:t>
            </w:r>
          </w:p>
        </w:tc>
        <w:tc>
          <w:tcPr>
            <w:tcW w:w="1152" w:type="dxa"/>
          </w:tcPr>
          <w:p w:rsidR="009E36AC" w:rsidRPr="00781381" w:rsidRDefault="0061709E" w:rsidP="00781381">
            <w:pPr>
              <w:pStyle w:val="Tabletext"/>
            </w:pPr>
            <w:r>
              <w:rPr>
                <w:lang w:val="bg-BG"/>
              </w:rPr>
              <w:t>1.</w:t>
            </w:r>
            <w:r w:rsidR="00781381">
              <w:t>1</w:t>
            </w:r>
          </w:p>
        </w:tc>
        <w:tc>
          <w:tcPr>
            <w:tcW w:w="374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Ревизия, промяна на софтуерните изисквания</w:t>
            </w:r>
          </w:p>
        </w:tc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  <w:tr w:rsidR="009E36AC"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2014.02.10</w:t>
            </w:r>
          </w:p>
        </w:tc>
        <w:tc>
          <w:tcPr>
            <w:tcW w:w="1152" w:type="dxa"/>
          </w:tcPr>
          <w:p w:rsidR="009E36AC" w:rsidRPr="00781381" w:rsidRDefault="0061709E" w:rsidP="00781381">
            <w:pPr>
              <w:pStyle w:val="Tabletext"/>
            </w:pPr>
            <w:r>
              <w:rPr>
                <w:lang w:val="bg-BG"/>
              </w:rPr>
              <w:t>1.</w:t>
            </w:r>
            <w:r w:rsidR="00781381">
              <w:t>2</w:t>
            </w:r>
          </w:p>
        </w:tc>
        <w:tc>
          <w:tcPr>
            <w:tcW w:w="374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Допълнение на софтуерните изисквания</w:t>
            </w:r>
          </w:p>
        </w:tc>
        <w:tc>
          <w:tcPr>
            <w:tcW w:w="2304" w:type="dxa"/>
          </w:tcPr>
          <w:p w:rsidR="009E36AC" w:rsidRPr="0061709E" w:rsidRDefault="0061709E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М. Макариева, С.Илиев и Л.Маринова</w:t>
            </w:r>
          </w:p>
        </w:tc>
      </w:tr>
      <w:tr w:rsidR="009E36AC">
        <w:tc>
          <w:tcPr>
            <w:tcW w:w="2304" w:type="dxa"/>
          </w:tcPr>
          <w:p w:rsidR="009E36AC" w:rsidRDefault="009E36AC">
            <w:pPr>
              <w:pStyle w:val="Tabletext"/>
            </w:pPr>
          </w:p>
        </w:tc>
        <w:tc>
          <w:tcPr>
            <w:tcW w:w="1152" w:type="dxa"/>
          </w:tcPr>
          <w:p w:rsidR="009E36AC" w:rsidRDefault="009E36AC">
            <w:pPr>
              <w:pStyle w:val="Tabletext"/>
            </w:pPr>
          </w:p>
        </w:tc>
        <w:tc>
          <w:tcPr>
            <w:tcW w:w="3744" w:type="dxa"/>
          </w:tcPr>
          <w:p w:rsidR="009E36AC" w:rsidRDefault="009E36AC">
            <w:pPr>
              <w:pStyle w:val="Tabletext"/>
            </w:pPr>
          </w:p>
        </w:tc>
        <w:tc>
          <w:tcPr>
            <w:tcW w:w="2304" w:type="dxa"/>
          </w:tcPr>
          <w:p w:rsidR="009E36AC" w:rsidRDefault="009E36AC">
            <w:pPr>
              <w:pStyle w:val="Tabletext"/>
            </w:pPr>
          </w:p>
        </w:tc>
      </w:tr>
    </w:tbl>
    <w:p w:rsidR="009E36AC" w:rsidRDefault="009E36AC"/>
    <w:p w:rsidR="009E36AC" w:rsidRPr="0061709E" w:rsidRDefault="009E36AC">
      <w:pPr>
        <w:pStyle w:val="a3"/>
        <w:rPr>
          <w:lang w:val="bg-BG"/>
        </w:rPr>
      </w:pPr>
      <w:r>
        <w:br w:type="page"/>
      </w:r>
      <w:r w:rsidR="0061709E">
        <w:rPr>
          <w:lang w:val="bg-BG"/>
        </w:rPr>
        <w:lastRenderedPageBreak/>
        <w:t>Съдържание</w:t>
      </w:r>
    </w:p>
    <w:p w:rsidR="006165D7" w:rsidRDefault="008F255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8F2557">
        <w:fldChar w:fldCharType="begin"/>
      </w:r>
      <w:r w:rsidR="009E36AC">
        <w:instrText xml:space="preserve"> TOC \o "1-3" </w:instrText>
      </w:r>
      <w:r w:rsidRPr="008F2557">
        <w:fldChar w:fldCharType="separate"/>
      </w:r>
      <w:r w:rsidR="006165D7">
        <w:rPr>
          <w:noProof/>
        </w:rPr>
        <w:t>1.</w:t>
      </w:r>
      <w:r w:rsidR="006165D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6165D7" w:rsidRPr="00DC1D40">
        <w:rPr>
          <w:noProof/>
          <w:lang w:val="bg-BG"/>
        </w:rPr>
        <w:t>Въведение</w:t>
      </w:r>
      <w:r w:rsidR="006165D7">
        <w:rPr>
          <w:noProof/>
        </w:rPr>
        <w:tab/>
      </w:r>
      <w:r>
        <w:rPr>
          <w:noProof/>
        </w:rPr>
        <w:fldChar w:fldCharType="begin"/>
      </w:r>
      <w:r w:rsidR="006165D7">
        <w:rPr>
          <w:noProof/>
        </w:rPr>
        <w:instrText xml:space="preserve"> PAGEREF _Toc382942395 \h </w:instrText>
      </w:r>
      <w:r>
        <w:rPr>
          <w:noProof/>
        </w:rPr>
      </w:r>
      <w:r>
        <w:rPr>
          <w:noProof/>
        </w:rPr>
        <w:fldChar w:fldCharType="separate"/>
      </w:r>
      <w:r w:rsidR="006165D7">
        <w:rPr>
          <w:noProof/>
        </w:rPr>
        <w:t>4</w:t>
      </w:r>
      <w:r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Предназначение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_Toc382942396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Обхват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_Toc382942397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Дефиниции</w:t>
      </w:r>
      <w:r>
        <w:rPr>
          <w:noProof/>
        </w:rPr>
        <w:t xml:space="preserve">, </w:t>
      </w:r>
      <w:r w:rsidRPr="00DC1D40">
        <w:rPr>
          <w:noProof/>
          <w:lang w:val="bg-BG"/>
        </w:rPr>
        <w:t>Акроними и Абревиатури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_Toc382942398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Връзки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_Toc382942399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Общ преглед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_Toc382942400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Описание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_Toc382942401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Изисквания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_Toc382942402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Функционални изисквания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_Toc382942403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„Търсене в каталог”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_Toc382942404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„Регистрация”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_Toc382942405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4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Вход в системата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_Toc382942406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5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Смяна на забравена парола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_Toc382942407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5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„Помощ”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_Toc382942408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5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„Управление на количка”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_Toc382942409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6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„Покупко – продажба”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_Toc382942410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6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Модул „Управление на профил” на ФЛ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_Toc382942411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6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Съставяне на справки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_Toc382942412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Използваемост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_Toc382942413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 за достъп на потребители до системата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_Toc382942414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Работа с браузъри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_Toc382942415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Надеждност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_Toc382942416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 на работа на системата 24/7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_Toc382942417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 за възстановяне след загуба на електричество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_Toc382942418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 за възстановяне след повреда на системата ръчно/автоматично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_Toc382942419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Време, в което системата не работи поради обновяване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_Toc382942420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Подсигуряване на интернет достъп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_Toc382942421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7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Време за добавяне на артикул в каталога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_Toc382942422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Подсигуряване на данните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_Toc382942423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Автоматично всекидневно архивиране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_Toc382942424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Изпълнение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_Toc382942425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Поддръжка на 900 000 външни потребители едновременно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_Toc382942426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Памет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_Toc382942427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Поддръжка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_Toc382942428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Java Code Conventions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_Toc382942429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UML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_Toc382942430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BPMN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_Toc382942431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Закупени компоненти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_Toc382942432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D40">
        <w:rPr>
          <w:noProof/>
          <w:lang w:val="bg-BG"/>
        </w:rPr>
        <w:t>Приложими стандарти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_Toc382942433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6165D7" w:rsidRDefault="006165D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D40">
        <w:rPr>
          <w:noProof/>
          <w:lang w:val="bg-BG"/>
        </w:rPr>
        <w:t>Използваните стандарти са упоменати в документа „План за осигуряване на качеството”.</w:t>
      </w:r>
      <w:r>
        <w:rPr>
          <w:noProof/>
        </w:rPr>
        <w:tab/>
      </w:r>
      <w:r w:rsidR="008F2557">
        <w:rPr>
          <w:noProof/>
        </w:rPr>
        <w:fldChar w:fldCharType="begin"/>
      </w:r>
      <w:r>
        <w:rPr>
          <w:noProof/>
        </w:rPr>
        <w:instrText xml:space="preserve"> PAGEREF _Toc382942434 \h </w:instrText>
      </w:r>
      <w:r w:rsidR="008F2557">
        <w:rPr>
          <w:noProof/>
        </w:rPr>
      </w:r>
      <w:r w:rsidR="008F2557">
        <w:rPr>
          <w:noProof/>
        </w:rPr>
        <w:fldChar w:fldCharType="separate"/>
      </w:r>
      <w:r>
        <w:rPr>
          <w:noProof/>
        </w:rPr>
        <w:t>8</w:t>
      </w:r>
      <w:r w:rsidR="008F2557">
        <w:rPr>
          <w:noProof/>
        </w:rPr>
        <w:fldChar w:fldCharType="end"/>
      </w:r>
    </w:p>
    <w:p w:rsidR="009E36AC" w:rsidRDefault="008F2557">
      <w:pPr>
        <w:pStyle w:val="a3"/>
      </w:pPr>
      <w:r>
        <w:fldChar w:fldCharType="end"/>
      </w:r>
      <w:r w:rsidR="009E36AC">
        <w:br w:type="page"/>
      </w:r>
      <w:r w:rsidR="0061709E">
        <w:rPr>
          <w:lang w:val="bg-BG"/>
        </w:rPr>
        <w:lastRenderedPageBreak/>
        <w:t>Спецификация на софтуерните изисквания</w:t>
      </w:r>
      <w:r w:rsidR="009E36AC">
        <w:t xml:space="preserve"> </w:t>
      </w:r>
    </w:p>
    <w:p w:rsidR="009E36AC" w:rsidRDefault="00154264" w:rsidP="002C73D3">
      <w:pPr>
        <w:pStyle w:val="1"/>
      </w:pPr>
      <w:bookmarkStart w:id="0" w:name="_Toc382942395"/>
      <w:r>
        <w:rPr>
          <w:lang w:val="bg-BG"/>
        </w:rPr>
        <w:t>Въведение</w:t>
      </w:r>
      <w:bookmarkEnd w:id="0"/>
    </w:p>
    <w:p w:rsidR="009E36AC" w:rsidRDefault="00154264" w:rsidP="002C73D3">
      <w:pPr>
        <w:pStyle w:val="2"/>
      </w:pPr>
      <w:bookmarkStart w:id="1" w:name="_Toc382942396"/>
      <w:r>
        <w:rPr>
          <w:lang w:val="bg-BG"/>
        </w:rPr>
        <w:t>Предназначение</w:t>
      </w:r>
      <w:bookmarkEnd w:id="1"/>
    </w:p>
    <w:p w:rsidR="00826F3A" w:rsidRPr="00781381" w:rsidRDefault="00826F3A" w:rsidP="002C73D3">
      <w:pPr>
        <w:pStyle w:val="a9"/>
      </w:pPr>
      <w:r w:rsidRPr="00A55F0C">
        <w:rPr>
          <w:lang w:val="bg-BG"/>
        </w:rPr>
        <w:t>Предназначението на този документ е да представи и опише подробно изискванията за Система за електрон</w:t>
      </w:r>
      <w:r w:rsidR="00781381">
        <w:rPr>
          <w:lang w:val="bg-BG"/>
        </w:rPr>
        <w:t>на търговия „BBay“.</w:t>
      </w:r>
    </w:p>
    <w:p w:rsidR="009E36AC" w:rsidRDefault="00154264" w:rsidP="002C73D3">
      <w:pPr>
        <w:pStyle w:val="2"/>
      </w:pPr>
      <w:bookmarkStart w:id="2" w:name="_Toc382942397"/>
      <w:r>
        <w:rPr>
          <w:lang w:val="bg-BG"/>
        </w:rPr>
        <w:t>Обхват</w:t>
      </w:r>
      <w:bookmarkEnd w:id="2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Системата за електронна търговия представлява</w:t>
      </w:r>
      <w:r w:rsidR="00D0365E">
        <w:rPr>
          <w:lang w:val="bg-BG"/>
        </w:rPr>
        <w:t xml:space="preserve"> уеб базирано приложение. То предоставя</w:t>
      </w:r>
      <w:r w:rsidRPr="00A55F0C">
        <w:rPr>
          <w:lang w:val="bg-BG"/>
        </w:rPr>
        <w:t xml:space="preserve"> на потребителите възможност за покупка и продажба на продукти, възможност за направата на профил, ка</w:t>
      </w:r>
      <w:r w:rsidR="00D0365E">
        <w:rPr>
          <w:lang w:val="bg-BG"/>
        </w:rPr>
        <w:t>кто и неговото редактиране. Предоставя също</w:t>
      </w:r>
      <w:r w:rsidRPr="00A55F0C">
        <w:rPr>
          <w:lang w:val="bg-BG"/>
        </w:rPr>
        <w:t xml:space="preserve"> и възможности за изготвянето на отчети и справки.</w:t>
      </w:r>
    </w:p>
    <w:p w:rsidR="009E36AC" w:rsidRDefault="00154264" w:rsidP="002C73D3">
      <w:pPr>
        <w:pStyle w:val="2"/>
      </w:pPr>
      <w:bookmarkStart w:id="3" w:name="_Toc382942398"/>
      <w:r>
        <w:rPr>
          <w:lang w:val="bg-BG"/>
        </w:rPr>
        <w:t>Дефиниции</w:t>
      </w:r>
      <w:r w:rsidR="009E36AC">
        <w:t xml:space="preserve">, </w:t>
      </w:r>
      <w:r>
        <w:rPr>
          <w:lang w:val="bg-BG"/>
        </w:rPr>
        <w:t>Акроними и Абревиатури</w:t>
      </w:r>
      <w:bookmarkEnd w:id="3"/>
    </w:p>
    <w:p w:rsidR="00826F3A" w:rsidRPr="00DC312E" w:rsidRDefault="00DC312E" w:rsidP="00DC312E">
      <w:pPr>
        <w:ind w:left="720"/>
        <w:rPr>
          <w:lang w:val="bg-BG"/>
        </w:rPr>
      </w:pPr>
      <w:r>
        <w:rPr>
          <w:lang w:val="bg-BG"/>
        </w:rPr>
        <w:t>Всички дефиниции, акроними и абревиатури са упоменати в документа „Речник”.</w:t>
      </w:r>
    </w:p>
    <w:p w:rsidR="003128AC" w:rsidRPr="003128AC" w:rsidRDefault="003128AC" w:rsidP="002C73D3">
      <w:pPr>
        <w:pStyle w:val="2"/>
        <w:rPr>
          <w:lang w:val="bg-BG"/>
        </w:rPr>
      </w:pPr>
      <w:bookmarkStart w:id="4" w:name="_Toc382942399"/>
      <w:r>
        <w:rPr>
          <w:lang w:val="bg-BG"/>
        </w:rPr>
        <w:t>Връзки</w:t>
      </w:r>
      <w:bookmarkEnd w:id="4"/>
    </w:p>
    <w:p w:rsidR="009E36AC" w:rsidRDefault="00154264" w:rsidP="002C73D3">
      <w:pPr>
        <w:pStyle w:val="2"/>
      </w:pPr>
      <w:bookmarkStart w:id="5" w:name="_Toc382942400"/>
      <w:r>
        <w:rPr>
          <w:lang w:val="bg-BG"/>
        </w:rPr>
        <w:t>Общ преглед</w:t>
      </w:r>
      <w:bookmarkEnd w:id="5"/>
    </w:p>
    <w:p w:rsidR="00826F3A" w:rsidRPr="00A96C09" w:rsidRDefault="00826F3A" w:rsidP="002C73D3">
      <w:pPr>
        <w:pStyle w:val="a9"/>
      </w:pPr>
      <w:r>
        <w:rPr>
          <w:lang w:val="ru-RU"/>
        </w:rPr>
        <w:t>Останалата част от документа представя функционалните и нефункционалните изисквания за софтуерната система.</w:t>
      </w:r>
    </w:p>
    <w:p w:rsidR="009E36AC" w:rsidRDefault="00154264" w:rsidP="002C73D3">
      <w:pPr>
        <w:pStyle w:val="1"/>
      </w:pPr>
      <w:bookmarkStart w:id="6" w:name="_Toc382942401"/>
      <w:r>
        <w:rPr>
          <w:lang w:val="bg-BG"/>
        </w:rPr>
        <w:t>Описание</w:t>
      </w:r>
      <w:bookmarkEnd w:id="6"/>
    </w:p>
    <w:p w:rsidR="006148C7" w:rsidRPr="006148C7" w:rsidRDefault="006148C7" w:rsidP="002C73D3">
      <w:pPr>
        <w:ind w:left="720"/>
        <w:rPr>
          <w:lang w:val="bg-BG"/>
        </w:rPr>
      </w:pPr>
      <w:r>
        <w:rPr>
          <w:lang w:val="bg-BG"/>
        </w:rPr>
        <w:t xml:space="preserve">Системата за електронна търговия </w:t>
      </w:r>
      <w:r>
        <w:t>BBay</w:t>
      </w:r>
      <w:r>
        <w:rPr>
          <w:lang w:val="bg-BG"/>
        </w:rPr>
        <w:t xml:space="preserve"> представлява информационна система, в която потребителите могат да купуват и продават артикули. За целта потребителите трябва първо да се регистрират, което ще им разшири правата. </w:t>
      </w:r>
      <w:r w:rsidR="00781381">
        <w:rPr>
          <w:lang w:val="bg-BG"/>
        </w:rPr>
        <w:t>Физическите потребители</w:t>
      </w:r>
      <w:r>
        <w:rPr>
          <w:lang w:val="bg-BG"/>
        </w:rPr>
        <w:t xml:space="preserve"> могат да избират между регистрация, чрез уеб форма или чрез </w:t>
      </w:r>
      <w:r>
        <w:t>Facebook</w:t>
      </w:r>
      <w:r>
        <w:rPr>
          <w:lang w:val="bg-BG"/>
        </w:rPr>
        <w:t xml:space="preserve">. Потребителите с регистрация могат да публикуват артикули за продажба, да ги променят, изтриват, да коментират артикули и други. </w:t>
      </w:r>
    </w:p>
    <w:p w:rsidR="009E36AC" w:rsidRDefault="00B20604" w:rsidP="002C73D3">
      <w:pPr>
        <w:pStyle w:val="1"/>
      </w:pPr>
      <w:bookmarkStart w:id="7" w:name="_Toc382942402"/>
      <w:r>
        <w:rPr>
          <w:lang w:val="bg-BG"/>
        </w:rPr>
        <w:t>Изисквания</w:t>
      </w:r>
      <w:bookmarkEnd w:id="7"/>
    </w:p>
    <w:p w:rsidR="009E36AC" w:rsidRDefault="00B20604" w:rsidP="002C73D3">
      <w:pPr>
        <w:pStyle w:val="2"/>
      </w:pPr>
      <w:bookmarkStart w:id="8" w:name="_Toc382942403"/>
      <w:r>
        <w:rPr>
          <w:lang w:val="bg-BG"/>
        </w:rPr>
        <w:t>Функционални изисквания</w:t>
      </w:r>
      <w:bookmarkEnd w:id="8"/>
    </w:p>
    <w:p w:rsidR="009E36AC" w:rsidRDefault="001D2E6B" w:rsidP="002C73D3">
      <w:pPr>
        <w:pStyle w:val="3"/>
      </w:pPr>
      <w:bookmarkStart w:id="9" w:name="_Toc382942404"/>
      <w:r>
        <w:rPr>
          <w:lang w:val="bg-BG"/>
        </w:rPr>
        <w:t>Модул „Търсене</w:t>
      </w:r>
      <w:r w:rsidR="00FB6F73">
        <w:rPr>
          <w:lang w:val="bg-BG"/>
        </w:rPr>
        <w:t xml:space="preserve"> в каталог</w:t>
      </w:r>
      <w:r>
        <w:rPr>
          <w:lang w:val="bg-BG"/>
        </w:rPr>
        <w:t>”</w:t>
      </w:r>
      <w:bookmarkEnd w:id="9"/>
      <w:r w:rsidR="007021A1">
        <w:rPr>
          <w:lang w:val="bg-BG"/>
        </w:rPr>
        <w:tab/>
      </w:r>
      <w:r w:rsidR="007021A1">
        <w:rPr>
          <w:lang w:val="bg-BG"/>
        </w:rPr>
        <w:tab/>
      </w:r>
    </w:p>
    <w:p w:rsidR="007021A1" w:rsidRDefault="00D04576" w:rsidP="002C73D3">
      <w:pPr>
        <w:pStyle w:val="a9"/>
        <w:rPr>
          <w:lang w:val="bg-BG"/>
        </w:rPr>
      </w:pPr>
      <w:r>
        <w:rPr>
          <w:lang w:val="bg-BG"/>
        </w:rPr>
        <w:t>Нашата система</w:t>
      </w:r>
      <w:r w:rsidR="001D2E6B">
        <w:rPr>
          <w:lang w:val="bg-BG"/>
        </w:rPr>
        <w:t xml:space="preserve"> </w:t>
      </w:r>
      <w:r w:rsidR="009120DD">
        <w:rPr>
          <w:lang w:val="bg-BG"/>
        </w:rPr>
        <w:t>предоставя</w:t>
      </w:r>
      <w:r w:rsidR="00DE6C14">
        <w:rPr>
          <w:lang w:val="bg-BG"/>
        </w:rPr>
        <w:t xml:space="preserve"> </w:t>
      </w:r>
      <w:r w:rsidR="000F097E">
        <w:rPr>
          <w:lang w:val="bg-BG"/>
        </w:rPr>
        <w:t>възможност на потребителите да</w:t>
      </w:r>
      <w:r w:rsidR="0001363A">
        <w:t xml:space="preserve"> </w:t>
      </w:r>
      <w:r w:rsidR="0001363A">
        <w:rPr>
          <w:lang w:val="bg-BG"/>
        </w:rPr>
        <w:t>използват нашата „Търсачка”, за да</w:t>
      </w:r>
      <w:r w:rsidR="000F097E">
        <w:rPr>
          <w:lang w:val="bg-BG"/>
        </w:rPr>
        <w:t xml:space="preserve"> търсят за определени артикули</w:t>
      </w:r>
      <w:r>
        <w:rPr>
          <w:lang w:val="bg-BG"/>
        </w:rPr>
        <w:t xml:space="preserve">. В нея потребителите могат да </w:t>
      </w:r>
      <w:r w:rsidR="00781381">
        <w:rPr>
          <w:lang w:val="bg-BG"/>
        </w:rPr>
        <w:t>задават критерии по</w:t>
      </w:r>
      <w:r>
        <w:rPr>
          <w:lang w:val="bg-BG"/>
        </w:rPr>
        <w:t xml:space="preserve"> различните филтри. Чрез </w:t>
      </w:r>
      <w:r w:rsidR="00781381">
        <w:rPr>
          <w:lang w:val="bg-BG"/>
        </w:rPr>
        <w:t>тях</w:t>
      </w:r>
      <w:r>
        <w:rPr>
          <w:lang w:val="bg-BG"/>
        </w:rPr>
        <w:t xml:space="preserve"> потребителите могат да определят цена, производител (ако </w:t>
      </w:r>
      <w:r w:rsidR="00E00ECF">
        <w:rPr>
          <w:lang w:val="bg-BG"/>
        </w:rPr>
        <w:t>предметът е предлаган от юридическо лице</w:t>
      </w:r>
      <w:r>
        <w:rPr>
          <w:lang w:val="bg-BG"/>
        </w:rPr>
        <w:t>)</w:t>
      </w:r>
      <w:r w:rsidR="00DE6C14">
        <w:rPr>
          <w:lang w:val="bg-BG"/>
        </w:rPr>
        <w:t xml:space="preserve">, на търг ли е артикулът или не. Търсачката може да търси само в нашата база от данни. </w:t>
      </w:r>
    </w:p>
    <w:p w:rsidR="007021A1" w:rsidRDefault="007021A1" w:rsidP="002C73D3">
      <w:pPr>
        <w:pStyle w:val="3"/>
        <w:rPr>
          <w:lang w:val="bg-BG"/>
        </w:rPr>
      </w:pPr>
      <w:bookmarkStart w:id="10" w:name="_Toc382942405"/>
      <w:r>
        <w:rPr>
          <w:lang w:val="bg-BG"/>
        </w:rPr>
        <w:t>Модул „Регистрация”</w:t>
      </w:r>
      <w:bookmarkEnd w:id="10"/>
    </w:p>
    <w:p w:rsidR="00D34154" w:rsidRPr="00D34154" w:rsidRDefault="00D34154" w:rsidP="002C73D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В модула „Регистрация” влизат регистрация на физическо лице и регистрация на юридическо лице, като физическите лица могат да се регистрират чрез наша форма или да използват регистрацията си от </w:t>
      </w:r>
      <w:r>
        <w:t>Facebook</w:t>
      </w:r>
      <w:r>
        <w:rPr>
          <w:lang w:val="bg-BG"/>
        </w:rPr>
        <w:t>.</w:t>
      </w:r>
    </w:p>
    <w:p w:rsidR="007021A1" w:rsidRDefault="007021A1" w:rsidP="002C73D3">
      <w:pPr>
        <w:pStyle w:val="4"/>
        <w:spacing w:after="0"/>
        <w:rPr>
          <w:lang w:val="bg-BG"/>
        </w:rPr>
      </w:pPr>
      <w:r>
        <w:rPr>
          <w:lang w:val="bg-BG"/>
        </w:rPr>
        <w:t>Регистрация на физическо лице (ФЛ)</w:t>
      </w:r>
      <w:r>
        <w:rPr>
          <w:lang w:val="bg-BG"/>
        </w:rPr>
        <w:tab/>
      </w:r>
    </w:p>
    <w:p w:rsidR="00D34154" w:rsidRPr="00DE6C14" w:rsidRDefault="00D34154" w:rsidP="002C73D3">
      <w:pPr>
        <w:pStyle w:val="5"/>
        <w:spacing w:before="120" w:after="0"/>
        <w:rPr>
          <w:rFonts w:ascii="Arial" w:hAnsi="Arial" w:cs="Arial"/>
          <w:sz w:val="20"/>
          <w:lang w:val="bg-BG"/>
        </w:rPr>
      </w:pPr>
      <w:r w:rsidRPr="00DE6C14">
        <w:rPr>
          <w:rFonts w:ascii="Arial" w:hAnsi="Arial" w:cs="Arial"/>
          <w:sz w:val="20"/>
          <w:lang w:val="bg-BG"/>
        </w:rPr>
        <w:t>Регистрация чрез наша форма</w:t>
      </w:r>
    </w:p>
    <w:p w:rsidR="004F028E" w:rsidRDefault="00D34154" w:rsidP="002C73D3">
      <w:pPr>
        <w:pStyle w:val="5"/>
        <w:numPr>
          <w:ilvl w:val="0"/>
          <w:numId w:val="0"/>
        </w:numPr>
        <w:spacing w:before="0" w:after="0"/>
        <w:ind w:left="720"/>
        <w:rPr>
          <w:sz w:val="20"/>
          <w:lang w:val="bg-BG"/>
        </w:rPr>
      </w:pPr>
      <w:r>
        <w:rPr>
          <w:lang w:val="bg-BG"/>
        </w:rPr>
        <w:t xml:space="preserve"> </w:t>
      </w:r>
      <w:r w:rsidR="009120DD" w:rsidRPr="00DE6C14">
        <w:rPr>
          <w:sz w:val="20"/>
          <w:lang w:val="bg-BG"/>
        </w:rPr>
        <w:t xml:space="preserve">Системата ни предоставя възможност на всеки потребител, който няма съществуващ профил в базата ни данни, да се регистрира, чрез наша форма. </w:t>
      </w:r>
      <w:r w:rsidR="00DE6C14" w:rsidRPr="00DE6C14">
        <w:rPr>
          <w:sz w:val="20"/>
          <w:lang w:val="bg-BG"/>
        </w:rPr>
        <w:t>За този тип регистрация</w:t>
      </w:r>
      <w:r w:rsidR="00DE6C14">
        <w:rPr>
          <w:sz w:val="20"/>
          <w:lang w:val="bg-BG"/>
        </w:rPr>
        <w:t>, потребителят трябва да въведе</w:t>
      </w:r>
      <w:r w:rsidR="004F028E">
        <w:rPr>
          <w:sz w:val="20"/>
          <w:lang w:val="bg-BG"/>
        </w:rPr>
        <w:t>: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Двете си имена;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Валидна електронна поща;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Парола, която да отговаря на нашите изисквания, които са: да е минимум 8 символа с поне 2 цифри и една главна буква;</w:t>
      </w:r>
    </w:p>
    <w:p w:rsidR="00E612F8" w:rsidRP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Потвърждаване на паролата – без копиране и поставяне;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lastRenderedPageBreak/>
        <w:t>Псевдоним – използва се, за да е анонимен потребителя пред останалите;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Адрес – потребителят може да въведе </w:t>
      </w:r>
      <w:r w:rsidR="007E107E">
        <w:rPr>
          <w:lang w:val="bg-BG"/>
        </w:rPr>
        <w:t>до 3</w:t>
      </w:r>
      <w:r>
        <w:rPr>
          <w:lang w:val="bg-BG"/>
        </w:rPr>
        <w:t xml:space="preserve"> адреса;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Телефон за връзка;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Таен въпрос;</w:t>
      </w:r>
    </w:p>
    <w:p w:rsidR="00E612F8" w:rsidRDefault="00E612F8" w:rsidP="002C73D3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Таен отговор;</w:t>
      </w:r>
    </w:p>
    <w:p w:rsidR="00E612F8" w:rsidRDefault="00E612F8" w:rsidP="002C73D3">
      <w:pPr>
        <w:ind w:left="720"/>
        <w:rPr>
          <w:lang w:val="bg-BG"/>
        </w:rPr>
      </w:pPr>
      <w:r>
        <w:rPr>
          <w:lang w:val="bg-BG"/>
        </w:rPr>
        <w:t>Регистрацията не може да се извърши, ако потребителя не е приел „Правилата”</w:t>
      </w:r>
      <w:r w:rsidR="009C523C">
        <w:rPr>
          <w:lang w:val="bg-BG"/>
        </w:rPr>
        <w:t>.</w:t>
      </w:r>
    </w:p>
    <w:p w:rsidR="00E00ECF" w:rsidRPr="00E00ECF" w:rsidRDefault="00E00ECF" w:rsidP="002C73D3">
      <w:pPr>
        <w:pStyle w:val="5"/>
        <w:rPr>
          <w:rFonts w:ascii="Arial" w:hAnsi="Arial" w:cs="Arial"/>
          <w:sz w:val="20"/>
        </w:rPr>
      </w:pPr>
      <w:r w:rsidRPr="00E00ECF">
        <w:rPr>
          <w:rFonts w:ascii="Arial" w:hAnsi="Arial" w:cs="Arial"/>
          <w:sz w:val="20"/>
          <w:lang w:val="bg-BG"/>
        </w:rPr>
        <w:t xml:space="preserve">Регистрация чрез </w:t>
      </w:r>
      <w:r w:rsidRPr="00E00ECF">
        <w:rPr>
          <w:rFonts w:ascii="Arial" w:hAnsi="Arial" w:cs="Arial"/>
          <w:sz w:val="20"/>
        </w:rPr>
        <w:t>Facebook</w:t>
      </w:r>
    </w:p>
    <w:p w:rsidR="00E00ECF" w:rsidRPr="007E107E" w:rsidRDefault="00D804A1" w:rsidP="002C73D3">
      <w:pPr>
        <w:ind w:left="720"/>
        <w:rPr>
          <w:lang w:val="bg-BG"/>
        </w:rPr>
      </w:pPr>
      <w:r>
        <w:rPr>
          <w:lang w:val="bg-BG"/>
        </w:rPr>
        <w:t xml:space="preserve">Системата ни предоставя </w:t>
      </w:r>
      <w:r w:rsidR="00603B51">
        <w:rPr>
          <w:lang w:val="bg-BG"/>
        </w:rPr>
        <w:t xml:space="preserve">възможност на ФЛ да използват регистрацията си от </w:t>
      </w:r>
      <w:r w:rsidR="00603B51">
        <w:t>Facebook</w:t>
      </w:r>
      <w:r w:rsidR="00603B51">
        <w:rPr>
          <w:lang w:val="bg-BG"/>
        </w:rPr>
        <w:t>.</w:t>
      </w:r>
      <w:r w:rsidR="0091014B">
        <w:rPr>
          <w:lang w:val="bg-BG"/>
        </w:rPr>
        <w:t xml:space="preserve"> </w:t>
      </w:r>
      <w:r w:rsidR="007E107E">
        <w:rPr>
          <w:lang w:val="bg-BG"/>
        </w:rPr>
        <w:t xml:space="preserve">По този начин ще се създава профил в базата ни от данни с данните на потребителя от </w:t>
      </w:r>
      <w:r w:rsidR="007E107E">
        <w:t>Facebook</w:t>
      </w:r>
      <w:r w:rsidR="0091014B">
        <w:rPr>
          <w:lang w:val="bg-BG"/>
        </w:rPr>
        <w:t>.</w:t>
      </w:r>
      <w:r w:rsidR="007E107E">
        <w:rPr>
          <w:lang w:val="bg-BG"/>
        </w:rPr>
        <w:t xml:space="preserve"> Данните, които са задължителни, но не са упоменати в </w:t>
      </w:r>
      <w:r w:rsidR="007E107E">
        <w:t>Facebook</w:t>
      </w:r>
      <w:r w:rsidR="007E107E">
        <w:rPr>
          <w:lang w:val="bg-BG"/>
        </w:rPr>
        <w:t xml:space="preserve"> профила му, потребителят ще въвежда, след като влезе за първи път в системата ни. </w:t>
      </w:r>
    </w:p>
    <w:p w:rsidR="00E00ECF" w:rsidRDefault="00E00ECF" w:rsidP="002C73D3">
      <w:pPr>
        <w:pStyle w:val="4"/>
        <w:rPr>
          <w:lang w:val="bg-BG"/>
        </w:rPr>
      </w:pPr>
      <w:r w:rsidRPr="00677926">
        <w:rPr>
          <w:lang w:val="bg-BG"/>
        </w:rPr>
        <w:t>Регистрация на юридическо лице (ЮЛ)</w:t>
      </w:r>
    </w:p>
    <w:p w:rsidR="00B6328B" w:rsidRDefault="00BF46EC" w:rsidP="002C73D3">
      <w:pPr>
        <w:ind w:left="720"/>
        <w:rPr>
          <w:lang w:val="bg-BG"/>
        </w:rPr>
      </w:pPr>
      <w:r>
        <w:rPr>
          <w:lang w:val="bg-BG"/>
        </w:rPr>
        <w:t>Системата ни предоставя възможност за регистрация на ЮЛ, която се извършва от системният администратор.</w:t>
      </w:r>
      <w:r w:rsidR="00D773E3">
        <w:rPr>
          <w:lang w:val="bg-BG"/>
        </w:rPr>
        <w:t xml:space="preserve"> За да може едно ЮЛ да бъде регистрирано е нужно то първо да е сключило договор с организацията ни. В този договор освен определяне на взаимоотношенията </w:t>
      </w:r>
      <w:r w:rsidR="00B6328B">
        <w:rPr>
          <w:lang w:val="bg-BG"/>
        </w:rPr>
        <w:t xml:space="preserve">между ЮЛ и организацията ни </w:t>
      </w:r>
      <w:r w:rsidR="00D773E3">
        <w:rPr>
          <w:lang w:val="bg-BG"/>
        </w:rPr>
        <w:t>са упоменати и всички профили, които ЮЛ желае да използва</w:t>
      </w:r>
      <w:r w:rsidR="00B6328B">
        <w:rPr>
          <w:lang w:val="bg-BG"/>
        </w:rPr>
        <w:t>,</w:t>
      </w:r>
      <w:r w:rsidR="00D773E3">
        <w:rPr>
          <w:lang w:val="bg-BG"/>
        </w:rPr>
        <w:t xml:space="preserve"> и всички данни за тях. Профилите са</w:t>
      </w:r>
      <w:r w:rsidR="00D804A1">
        <w:rPr>
          <w:lang w:val="bg-BG"/>
        </w:rPr>
        <w:t xml:space="preserve">: </w:t>
      </w:r>
    </w:p>
    <w:p w:rsidR="00B6328B" w:rsidRDefault="00B6328B" w:rsidP="002C73D3">
      <w:pPr>
        <w:pStyle w:val="af4"/>
        <w:numPr>
          <w:ilvl w:val="0"/>
          <w:numId w:val="7"/>
        </w:numPr>
        <w:rPr>
          <w:lang w:val="bg-BG"/>
        </w:rPr>
      </w:pPr>
      <w:r>
        <w:t>Master</w:t>
      </w:r>
      <w:r>
        <w:rPr>
          <w:lang w:val="bg-BG"/>
        </w:rPr>
        <w:t xml:space="preserve"> – има всички административни права върху личната страница на ЮЛ, но няма правото да пазарува. Може да редактира страницата, да публикува в нея и да изтрива от нея</w:t>
      </w:r>
      <w:r w:rsidR="00126CA2">
        <w:rPr>
          <w:lang w:val="bg-BG"/>
        </w:rPr>
        <w:t>. Той е един единствен профил за фирмата. Ако фирмата желае допълнителни акаунти (</w:t>
      </w:r>
      <w:r w:rsidR="00126CA2">
        <w:t>Publisher</w:t>
      </w:r>
      <w:r w:rsidR="00126CA2">
        <w:rPr>
          <w:lang w:val="bg-BG"/>
        </w:rPr>
        <w:t xml:space="preserve"> и </w:t>
      </w:r>
      <w:r w:rsidR="00126CA2">
        <w:t>Editor</w:t>
      </w:r>
      <w:r w:rsidR="00126CA2">
        <w:rPr>
          <w:lang w:val="bg-BG"/>
        </w:rPr>
        <w:t xml:space="preserve">), то </w:t>
      </w:r>
      <w:r w:rsidR="00126CA2">
        <w:t>Master</w:t>
      </w:r>
      <w:r w:rsidR="00126CA2">
        <w:rPr>
          <w:lang w:val="bg-BG"/>
        </w:rPr>
        <w:t>-а попълва уеб форма, която трябва да изпрати</w:t>
      </w:r>
      <w:r w:rsidR="007E107E">
        <w:rPr>
          <w:lang w:val="bg-BG"/>
        </w:rPr>
        <w:t xml:space="preserve"> на администратора за одобрение</w:t>
      </w:r>
      <w:r>
        <w:rPr>
          <w:lang w:val="bg-BG"/>
        </w:rPr>
        <w:t>;</w:t>
      </w:r>
      <w:r w:rsidR="00D804A1">
        <w:t xml:space="preserve"> </w:t>
      </w:r>
    </w:p>
    <w:p w:rsidR="00B6328B" w:rsidRDefault="00B6328B" w:rsidP="002C73D3">
      <w:pPr>
        <w:pStyle w:val="af4"/>
        <w:numPr>
          <w:ilvl w:val="0"/>
          <w:numId w:val="7"/>
        </w:numPr>
        <w:rPr>
          <w:lang w:val="bg-BG"/>
        </w:rPr>
      </w:pPr>
      <w:r>
        <w:t>Publisher</w:t>
      </w:r>
      <w:r>
        <w:rPr>
          <w:lang w:val="bg-BG"/>
        </w:rPr>
        <w:t xml:space="preserve"> – публикува артикули за продажба. Той няма други права</w:t>
      </w:r>
      <w:r w:rsidR="00126CA2">
        <w:rPr>
          <w:lang w:val="bg-BG"/>
        </w:rPr>
        <w:t xml:space="preserve">. Няма ограничение за броя профили от тип </w:t>
      </w:r>
      <w:r w:rsidR="00126CA2">
        <w:t>Publisher</w:t>
      </w:r>
      <w:r>
        <w:rPr>
          <w:lang w:val="bg-BG"/>
        </w:rPr>
        <w:t>;</w:t>
      </w:r>
      <w:r w:rsidR="00D804A1">
        <w:t xml:space="preserve"> </w:t>
      </w:r>
    </w:p>
    <w:p w:rsidR="00B6328B" w:rsidRPr="007E107E" w:rsidRDefault="00D804A1" w:rsidP="002C73D3">
      <w:pPr>
        <w:pStyle w:val="af4"/>
        <w:numPr>
          <w:ilvl w:val="0"/>
          <w:numId w:val="7"/>
        </w:numPr>
        <w:rPr>
          <w:highlight w:val="red"/>
          <w:lang w:val="bg-BG"/>
        </w:rPr>
      </w:pPr>
      <w:r w:rsidRPr="007E107E">
        <w:rPr>
          <w:highlight w:val="red"/>
        </w:rPr>
        <w:t>Editor</w:t>
      </w:r>
      <w:r w:rsidR="00B6328B" w:rsidRPr="007E107E">
        <w:rPr>
          <w:highlight w:val="red"/>
          <w:lang w:val="bg-BG"/>
        </w:rPr>
        <w:t xml:space="preserve"> – може да променя статусите на стоката, да обновява артикули, да редактира обяви за артикули</w:t>
      </w:r>
      <w:r w:rsidR="00126CA2" w:rsidRPr="007E107E">
        <w:rPr>
          <w:highlight w:val="red"/>
          <w:lang w:val="bg-BG"/>
        </w:rPr>
        <w:t xml:space="preserve">. Няма ограничение за броя профили от тип </w:t>
      </w:r>
      <w:r w:rsidR="00126CA2" w:rsidRPr="007E107E">
        <w:rPr>
          <w:highlight w:val="red"/>
        </w:rPr>
        <w:t>Editor</w:t>
      </w:r>
      <w:r w:rsidR="00B6328B" w:rsidRPr="007E107E">
        <w:rPr>
          <w:highlight w:val="red"/>
          <w:lang w:val="bg-BG"/>
        </w:rPr>
        <w:t>;</w:t>
      </w:r>
      <w:r w:rsidRPr="007E107E">
        <w:rPr>
          <w:highlight w:val="red"/>
          <w:lang w:val="bg-BG"/>
        </w:rPr>
        <w:t xml:space="preserve"> </w:t>
      </w:r>
    </w:p>
    <w:p w:rsidR="00B6328B" w:rsidRDefault="00D804A1" w:rsidP="002C73D3">
      <w:pPr>
        <w:pStyle w:val="af4"/>
        <w:numPr>
          <w:ilvl w:val="0"/>
          <w:numId w:val="7"/>
        </w:numPr>
        <w:rPr>
          <w:lang w:val="bg-BG"/>
        </w:rPr>
      </w:pPr>
      <w:r>
        <w:t>Buyer</w:t>
      </w:r>
      <w:r w:rsidR="00B6328B">
        <w:rPr>
          <w:lang w:val="bg-BG"/>
        </w:rPr>
        <w:t xml:space="preserve"> – може да пазарува от други потребители в системата. Само той има това </w:t>
      </w:r>
      <w:r w:rsidR="00126CA2">
        <w:rPr>
          <w:lang w:val="bg-BG"/>
        </w:rPr>
        <w:t>право</w:t>
      </w:r>
      <w:r>
        <w:t>.</w:t>
      </w:r>
      <w:r w:rsidR="00D773E3" w:rsidRPr="00B6328B">
        <w:rPr>
          <w:lang w:val="bg-BG"/>
        </w:rPr>
        <w:t xml:space="preserve"> </w:t>
      </w:r>
      <w:r w:rsidR="00126CA2">
        <w:rPr>
          <w:lang w:val="bg-BG"/>
        </w:rPr>
        <w:t>Той е един единствен профил за фирмата.</w:t>
      </w:r>
    </w:p>
    <w:p w:rsidR="00677926" w:rsidRDefault="00D773E3" w:rsidP="002C73D3">
      <w:pPr>
        <w:ind w:left="720"/>
        <w:rPr>
          <w:lang w:val="bg-BG"/>
        </w:rPr>
      </w:pPr>
      <w:r w:rsidRPr="00B6328B">
        <w:rPr>
          <w:lang w:val="bg-BG"/>
        </w:rPr>
        <w:t xml:space="preserve">Всеки </w:t>
      </w:r>
      <w:r w:rsidR="00D804A1" w:rsidRPr="00B6328B">
        <w:rPr>
          <w:lang w:val="bg-BG"/>
        </w:rPr>
        <w:t>един от тези профили</w:t>
      </w:r>
      <w:r w:rsidRPr="00B6328B">
        <w:rPr>
          <w:lang w:val="bg-BG"/>
        </w:rPr>
        <w:t xml:space="preserve"> влиза в системата с едно и също потребителско име, но с различна парола.</w:t>
      </w:r>
      <w:r w:rsidR="00D804A1" w:rsidRPr="00B6328B">
        <w:rPr>
          <w:lang w:val="bg-BG"/>
        </w:rPr>
        <w:t xml:space="preserve"> Всеки профил е</w:t>
      </w:r>
      <w:r w:rsidR="00B6328B" w:rsidRPr="00B6328B">
        <w:rPr>
          <w:lang w:val="bg-BG"/>
        </w:rPr>
        <w:t xml:space="preserve"> с</w:t>
      </w:r>
      <w:r w:rsidR="00D804A1" w:rsidRPr="00B6328B">
        <w:rPr>
          <w:lang w:val="bg-BG"/>
        </w:rPr>
        <w:t xml:space="preserve"> установени права и срок на валидност на паролата.</w:t>
      </w:r>
    </w:p>
    <w:p w:rsidR="004F0C7C" w:rsidRDefault="004F0C7C" w:rsidP="002C73D3">
      <w:pPr>
        <w:pStyle w:val="3"/>
        <w:rPr>
          <w:lang w:val="bg-BG"/>
        </w:rPr>
      </w:pPr>
      <w:bookmarkStart w:id="11" w:name="_Toc382942406"/>
      <w:r>
        <w:rPr>
          <w:lang w:val="bg-BG"/>
        </w:rPr>
        <w:t>Вход в системата</w:t>
      </w:r>
      <w:bookmarkEnd w:id="11"/>
    </w:p>
    <w:p w:rsidR="0061402A" w:rsidRPr="0061402A" w:rsidRDefault="00FB1F63" w:rsidP="002C73D3">
      <w:pPr>
        <w:ind w:left="720"/>
        <w:rPr>
          <w:lang w:val="bg-BG"/>
        </w:rPr>
      </w:pPr>
      <w:r>
        <w:rPr>
          <w:lang w:val="bg-BG"/>
        </w:rPr>
        <w:t xml:space="preserve">В главната ни уеб форма, се съдържат две полета, разположени най – отгоре вляво. В тях потребителя въвежда потребителското си име и парола, които е въвел при регистрацията си. По този начин се определя ролята на потребителя и съответно какви функционалности да се виждат и кои той може да използва. </w:t>
      </w:r>
      <w:r w:rsidR="0061402A" w:rsidRPr="00FB1F63">
        <w:rPr>
          <w:highlight w:val="red"/>
          <w:lang w:val="bg-BG"/>
        </w:rPr>
        <w:t xml:space="preserve">Функционалността представлява </w:t>
      </w:r>
      <w:r w:rsidR="003128AC" w:rsidRPr="00FB1F63">
        <w:rPr>
          <w:highlight w:val="red"/>
          <w:lang w:val="bg-BG"/>
        </w:rPr>
        <w:t xml:space="preserve">една уеб форма, в която потребителя въвежда </w:t>
      </w:r>
      <w:r w:rsidR="0061402A" w:rsidRPr="00FB1F63">
        <w:rPr>
          <w:highlight w:val="red"/>
          <w:lang w:val="bg-BG"/>
        </w:rPr>
        <w:t>потребителското</w:t>
      </w:r>
      <w:r w:rsidR="003128AC" w:rsidRPr="00FB1F63">
        <w:rPr>
          <w:highlight w:val="red"/>
          <w:lang w:val="bg-BG"/>
        </w:rPr>
        <w:t xml:space="preserve"> си</w:t>
      </w:r>
      <w:r w:rsidR="0061402A" w:rsidRPr="00FB1F63">
        <w:rPr>
          <w:highlight w:val="red"/>
          <w:lang w:val="bg-BG"/>
        </w:rPr>
        <w:t xml:space="preserve"> име и парола, които </w:t>
      </w:r>
      <w:r w:rsidR="003128AC" w:rsidRPr="00FB1F63">
        <w:rPr>
          <w:highlight w:val="red"/>
          <w:lang w:val="bg-BG"/>
        </w:rPr>
        <w:t>е</w:t>
      </w:r>
      <w:r w:rsidR="0061402A" w:rsidRPr="00FB1F63">
        <w:rPr>
          <w:highlight w:val="red"/>
          <w:lang w:val="bg-BG"/>
        </w:rPr>
        <w:t xml:space="preserve"> </w:t>
      </w:r>
      <w:r w:rsidR="003128AC" w:rsidRPr="00FB1F63">
        <w:rPr>
          <w:highlight w:val="red"/>
          <w:lang w:val="bg-BG"/>
        </w:rPr>
        <w:t>въвел</w:t>
      </w:r>
      <w:r w:rsidR="0061402A" w:rsidRPr="00FB1F63">
        <w:rPr>
          <w:highlight w:val="red"/>
          <w:lang w:val="bg-BG"/>
        </w:rPr>
        <w:t xml:space="preserve"> при регистрацията</w:t>
      </w:r>
      <w:r w:rsidR="003128AC" w:rsidRPr="00FB1F63">
        <w:rPr>
          <w:highlight w:val="red"/>
          <w:lang w:val="bg-BG"/>
        </w:rPr>
        <w:t xml:space="preserve"> си</w:t>
      </w:r>
      <w:r w:rsidR="0061402A" w:rsidRPr="00FB1F63">
        <w:rPr>
          <w:highlight w:val="red"/>
          <w:lang w:val="bg-BG"/>
        </w:rPr>
        <w:t>. По този начин се определя ролята на потребител</w:t>
      </w:r>
      <w:r w:rsidR="003128AC" w:rsidRPr="00FB1F63">
        <w:rPr>
          <w:highlight w:val="red"/>
          <w:lang w:val="bg-BG"/>
        </w:rPr>
        <w:t>я</w:t>
      </w:r>
      <w:r w:rsidR="0061402A" w:rsidRPr="00FB1F63">
        <w:rPr>
          <w:highlight w:val="red"/>
          <w:lang w:val="bg-BG"/>
        </w:rPr>
        <w:t xml:space="preserve"> и съответно какви функционалности да се виждат и кои той може да използва.</w:t>
      </w:r>
    </w:p>
    <w:p w:rsidR="004F0C7C" w:rsidRDefault="00FB6F73" w:rsidP="002C73D3">
      <w:pPr>
        <w:pStyle w:val="3"/>
        <w:rPr>
          <w:lang w:val="bg-BG"/>
        </w:rPr>
      </w:pPr>
      <w:bookmarkStart w:id="12" w:name="_Toc382942407"/>
      <w:r>
        <w:rPr>
          <w:lang w:val="bg-BG"/>
        </w:rPr>
        <w:t>Смяна на з</w:t>
      </w:r>
      <w:r w:rsidR="004F0C7C">
        <w:rPr>
          <w:lang w:val="bg-BG"/>
        </w:rPr>
        <w:t>абравена парола</w:t>
      </w:r>
      <w:bookmarkEnd w:id="12"/>
    </w:p>
    <w:p w:rsidR="0061402A" w:rsidRPr="0061402A" w:rsidRDefault="0061402A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потребителите</w:t>
      </w:r>
      <w:r w:rsidR="003E13FC">
        <w:rPr>
          <w:lang w:val="bg-BG"/>
        </w:rPr>
        <w:t xml:space="preserve">, които са забравили паролата си да си въведат нова. </w:t>
      </w:r>
      <w:r w:rsidR="002C73D3">
        <w:rPr>
          <w:lang w:val="bg-BG"/>
        </w:rPr>
        <w:t xml:space="preserve">Потребителят трябва първо да избере функцията „Забравена парола”, след което системата ни зарежда нова форма. В нея потребителят трябва да удостовери кой е, като въведе електронната си поща, </w:t>
      </w:r>
      <w:r w:rsidR="003E13FC">
        <w:rPr>
          <w:lang w:val="bg-BG"/>
        </w:rPr>
        <w:t>ако той е регистриран в системата ни</w:t>
      </w:r>
      <w:r w:rsidR="002C73D3">
        <w:rPr>
          <w:lang w:val="bg-BG"/>
        </w:rPr>
        <w:t>,</w:t>
      </w:r>
      <w:r w:rsidR="003E13FC">
        <w:rPr>
          <w:lang w:val="bg-BG"/>
        </w:rPr>
        <w:t xml:space="preserve"> му се отваря уеб форма</w:t>
      </w:r>
      <w:r w:rsidR="002C73D3">
        <w:rPr>
          <w:lang w:val="bg-BG"/>
        </w:rPr>
        <w:t>та за „Забравена парола”.</w:t>
      </w:r>
      <w:r w:rsidR="003E13FC">
        <w:rPr>
          <w:lang w:val="bg-BG"/>
        </w:rPr>
        <w:t xml:space="preserve"> </w:t>
      </w:r>
      <w:r w:rsidR="002C73D3">
        <w:rPr>
          <w:lang w:val="bg-BG"/>
        </w:rPr>
        <w:t>В</w:t>
      </w:r>
      <w:r w:rsidR="003E13FC">
        <w:rPr>
          <w:lang w:val="bg-BG"/>
        </w:rPr>
        <w:t xml:space="preserve"> </w:t>
      </w:r>
      <w:r w:rsidR="002C73D3">
        <w:rPr>
          <w:lang w:val="bg-BG"/>
        </w:rPr>
        <w:t>нея потребителя трябва</w:t>
      </w:r>
      <w:r w:rsidR="003E13FC">
        <w:rPr>
          <w:lang w:val="bg-BG"/>
        </w:rPr>
        <w:t xml:space="preserve"> да въведе новата си парола. </w:t>
      </w:r>
    </w:p>
    <w:p w:rsidR="00912D58" w:rsidRDefault="003C3239" w:rsidP="002C73D3">
      <w:pPr>
        <w:pStyle w:val="3"/>
        <w:rPr>
          <w:lang w:val="bg-BG"/>
        </w:rPr>
      </w:pPr>
      <w:bookmarkStart w:id="13" w:name="_Toc382942408"/>
      <w:r>
        <w:rPr>
          <w:lang w:val="bg-BG"/>
        </w:rPr>
        <w:t>Модул „Помощ”</w:t>
      </w:r>
      <w:bookmarkEnd w:id="13"/>
    </w:p>
    <w:p w:rsidR="003C3239" w:rsidRDefault="003C3239" w:rsidP="002C73D3">
      <w:pPr>
        <w:pStyle w:val="4"/>
        <w:rPr>
          <w:lang w:val="bg-BG"/>
        </w:rPr>
      </w:pPr>
      <w:r>
        <w:rPr>
          <w:lang w:val="bg-BG"/>
        </w:rPr>
        <w:t>Често задавани въпроси</w:t>
      </w:r>
    </w:p>
    <w:p w:rsidR="003C3239" w:rsidRDefault="003C3239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потребителите</w:t>
      </w:r>
      <w:r w:rsidR="00F20522">
        <w:rPr>
          <w:lang w:val="bg-BG"/>
        </w:rPr>
        <w:t xml:space="preserve"> да проверят дали техният проблем е описан сред най – често задаваните въпроси до администратора и техните отговори</w:t>
      </w:r>
      <w:r w:rsidR="00FB1F63">
        <w:rPr>
          <w:lang w:val="bg-BG"/>
        </w:rPr>
        <w:t>.</w:t>
      </w:r>
      <w:r w:rsidR="00631963">
        <w:rPr>
          <w:lang w:val="bg-BG"/>
        </w:rPr>
        <w:t xml:space="preserve"> </w:t>
      </w:r>
    </w:p>
    <w:p w:rsidR="00FB1F63" w:rsidRDefault="00FB1F63" w:rsidP="00FB1F63">
      <w:pPr>
        <w:pStyle w:val="4"/>
        <w:rPr>
          <w:lang w:val="bg-BG"/>
        </w:rPr>
      </w:pPr>
      <w:r>
        <w:rPr>
          <w:lang w:val="bg-BG"/>
        </w:rPr>
        <w:lastRenderedPageBreak/>
        <w:t>Упътване за потребителите</w:t>
      </w:r>
    </w:p>
    <w:p w:rsidR="00FB1F63" w:rsidRPr="00FB1F63" w:rsidRDefault="00FB1F63" w:rsidP="00FB1F6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потребителите да Упътване за различните функционалности на системата.</w:t>
      </w:r>
    </w:p>
    <w:p w:rsidR="00F20522" w:rsidRDefault="00F20522" w:rsidP="002C73D3">
      <w:pPr>
        <w:pStyle w:val="4"/>
        <w:rPr>
          <w:lang w:val="bg-BG"/>
        </w:rPr>
      </w:pPr>
      <w:r>
        <w:rPr>
          <w:lang w:val="bg-BG"/>
        </w:rPr>
        <w:t>Въпрос до администратор</w:t>
      </w:r>
    </w:p>
    <w:p w:rsidR="00F20522" w:rsidRDefault="00611B11" w:rsidP="002C73D3">
      <w:pPr>
        <w:ind w:left="720"/>
        <w:rPr>
          <w:lang w:val="bg-BG"/>
        </w:rPr>
      </w:pPr>
      <w:r>
        <w:rPr>
          <w:lang w:val="bg-BG"/>
        </w:rPr>
        <w:t xml:space="preserve">Тази функционалност позволява на регистрираните потребители да </w:t>
      </w:r>
      <w:r w:rsidR="00B57285">
        <w:rPr>
          <w:lang w:val="bg-BG"/>
        </w:rPr>
        <w:t xml:space="preserve">изпращат електронни писма с </w:t>
      </w:r>
      <w:r>
        <w:rPr>
          <w:lang w:val="bg-BG"/>
        </w:rPr>
        <w:t>въпроси до администратора ни</w:t>
      </w:r>
      <w:r w:rsidR="00B57285">
        <w:rPr>
          <w:lang w:val="bg-BG"/>
        </w:rPr>
        <w:t>,</w:t>
      </w:r>
      <w:r w:rsidR="00D55AC7">
        <w:rPr>
          <w:lang w:val="bg-BG"/>
        </w:rPr>
        <w:t xml:space="preserve"> относно системата ни</w:t>
      </w:r>
      <w:r w:rsidR="001E4B7F">
        <w:t>.</w:t>
      </w:r>
    </w:p>
    <w:p w:rsidR="00307B66" w:rsidRDefault="00631963" w:rsidP="002C73D3">
      <w:pPr>
        <w:pStyle w:val="3"/>
        <w:rPr>
          <w:lang w:val="bg-BG"/>
        </w:rPr>
      </w:pPr>
      <w:bookmarkStart w:id="14" w:name="_Toc382942409"/>
      <w:r>
        <w:rPr>
          <w:lang w:val="bg-BG"/>
        </w:rPr>
        <w:t>Модул „Управление на количка”</w:t>
      </w:r>
      <w:bookmarkEnd w:id="14"/>
    </w:p>
    <w:p w:rsidR="00DC77A6" w:rsidRPr="00DC77A6" w:rsidRDefault="00DC77A6" w:rsidP="002C73D3">
      <w:pPr>
        <w:pStyle w:val="4"/>
        <w:rPr>
          <w:lang w:val="bg-BG"/>
        </w:rPr>
      </w:pPr>
      <w:r>
        <w:rPr>
          <w:lang w:val="bg-BG"/>
        </w:rPr>
        <w:t>Количка</w:t>
      </w:r>
    </w:p>
    <w:p w:rsidR="00631963" w:rsidRDefault="00307B66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потребителя да добавя и премахва артикули от количката. След като има добавени артикули в нея потребителят може да пристъпи към покупк</w:t>
      </w:r>
      <w:r w:rsidR="00DF3F91">
        <w:rPr>
          <w:lang w:val="bg-BG"/>
        </w:rPr>
        <w:t xml:space="preserve">а сега или да запази предметите за по – късна покупка. Ако запазеният предмет </w:t>
      </w:r>
      <w:r w:rsidR="00DC77A6">
        <w:rPr>
          <w:lang w:val="bg-BG"/>
        </w:rPr>
        <w:t>се закупи от друг потребител</w:t>
      </w:r>
      <w:r w:rsidR="00DF3F91">
        <w:rPr>
          <w:lang w:val="bg-BG"/>
        </w:rPr>
        <w:t xml:space="preserve"> и е бил последна бройка, се изписва съобщение, че артикулът е изкупен. </w:t>
      </w:r>
    </w:p>
    <w:p w:rsidR="00DC77A6" w:rsidRDefault="00DC77A6" w:rsidP="002C73D3">
      <w:pPr>
        <w:pStyle w:val="4"/>
        <w:rPr>
          <w:lang w:val="bg-BG"/>
        </w:rPr>
      </w:pPr>
      <w:r>
        <w:t>Watch List</w:t>
      </w:r>
    </w:p>
    <w:p w:rsidR="00DC77A6" w:rsidRDefault="00DC77A6" w:rsidP="002C73D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В </w:t>
      </w:r>
      <w:r>
        <w:t>“Watch List”</w:t>
      </w:r>
      <w:r>
        <w:rPr>
          <w:lang w:val="bg-BG"/>
        </w:rPr>
        <w:t>потребителите могат да добавят търг или артикул, на който желаят да наблюдават статуса. Могат също да изтриват следен артикул или търг и да преместват предмет от „</w:t>
      </w:r>
      <w:r>
        <w:t>Watch List</w:t>
      </w:r>
      <w:r>
        <w:rPr>
          <w:lang w:val="bg-BG"/>
        </w:rPr>
        <w:t xml:space="preserve">” в количката. При промяна в статуса или цената на даден артикул в </w:t>
      </w:r>
      <w:r>
        <w:t>“Watch List”</w:t>
      </w:r>
      <w:r>
        <w:rPr>
          <w:lang w:val="bg-BG"/>
        </w:rPr>
        <w:t xml:space="preserve"> потребителя получава известие за нея. </w:t>
      </w:r>
    </w:p>
    <w:p w:rsidR="00042AF3" w:rsidRDefault="00042AF3" w:rsidP="002C73D3">
      <w:pPr>
        <w:pStyle w:val="3"/>
        <w:rPr>
          <w:lang w:val="bg-BG"/>
        </w:rPr>
      </w:pPr>
      <w:bookmarkStart w:id="15" w:name="_Toc382942410"/>
      <w:r>
        <w:rPr>
          <w:lang w:val="bg-BG"/>
        </w:rPr>
        <w:t>Модул „Покупко – продажба”</w:t>
      </w:r>
      <w:bookmarkEnd w:id="15"/>
    </w:p>
    <w:p w:rsidR="003E13FC" w:rsidRPr="003E13FC" w:rsidRDefault="003E13FC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потребителите да пазаруват от системата ни и да продават артикули в нея. За целта потребителите трябва да имат съществуващ профил в базата ни данни.</w:t>
      </w:r>
    </w:p>
    <w:p w:rsidR="00631963" w:rsidRDefault="00631963" w:rsidP="002C73D3">
      <w:pPr>
        <w:pStyle w:val="3"/>
        <w:rPr>
          <w:lang w:val="bg-BG"/>
        </w:rPr>
      </w:pPr>
      <w:bookmarkStart w:id="16" w:name="_Toc382942411"/>
      <w:r>
        <w:rPr>
          <w:lang w:val="bg-BG"/>
        </w:rPr>
        <w:t>Модул „Управление на профил”</w:t>
      </w:r>
      <w:r w:rsidR="002718CC">
        <w:rPr>
          <w:lang w:val="bg-BG"/>
        </w:rPr>
        <w:t xml:space="preserve"> на ФЛ</w:t>
      </w:r>
      <w:bookmarkEnd w:id="16"/>
    </w:p>
    <w:p w:rsidR="00631963" w:rsidRDefault="002718CC" w:rsidP="002C73D3">
      <w:pPr>
        <w:pStyle w:val="4"/>
        <w:rPr>
          <w:lang w:val="bg-BG"/>
        </w:rPr>
      </w:pPr>
      <w:r>
        <w:rPr>
          <w:lang w:val="bg-BG"/>
        </w:rPr>
        <w:t>Подмодул „Управление на продукт”</w:t>
      </w:r>
      <w:r>
        <w:rPr>
          <w:lang w:val="bg-BG"/>
        </w:rPr>
        <w:tab/>
      </w:r>
    </w:p>
    <w:p w:rsidR="002718CC" w:rsidRDefault="002718CC" w:rsidP="002C73D3">
      <w:pPr>
        <w:pStyle w:val="5"/>
        <w:spacing w:before="120"/>
        <w:rPr>
          <w:lang w:val="bg-BG"/>
        </w:rPr>
      </w:pPr>
      <w:r>
        <w:rPr>
          <w:lang w:val="bg-BG"/>
        </w:rPr>
        <w:t xml:space="preserve">Собствен каталог </w:t>
      </w:r>
    </w:p>
    <w:p w:rsidR="00044941" w:rsidRPr="002718CC" w:rsidRDefault="00E85B6A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потребителите, които имат регистраци</w:t>
      </w:r>
      <w:r w:rsidR="00044941">
        <w:rPr>
          <w:lang w:val="bg-BG"/>
        </w:rPr>
        <w:t>я да имат свой собствен каталог. В</w:t>
      </w:r>
      <w:r>
        <w:rPr>
          <w:lang w:val="bg-BG"/>
        </w:rPr>
        <w:t xml:space="preserve"> </w:t>
      </w:r>
      <w:r w:rsidR="00044941">
        <w:rPr>
          <w:lang w:val="bg-BG"/>
        </w:rPr>
        <w:t>него</w:t>
      </w:r>
      <w:r>
        <w:rPr>
          <w:lang w:val="bg-BG"/>
        </w:rPr>
        <w:t xml:space="preserve"> се включват всички артикули, които</w:t>
      </w:r>
      <w:r w:rsidR="00044941">
        <w:rPr>
          <w:lang w:val="bg-BG"/>
        </w:rPr>
        <w:t xml:space="preserve"> потребителят</w:t>
      </w:r>
      <w:r>
        <w:rPr>
          <w:lang w:val="bg-BG"/>
        </w:rPr>
        <w:t xml:space="preserve"> е пуснал за продажба.</w:t>
      </w:r>
      <w:r w:rsidR="00044941">
        <w:rPr>
          <w:lang w:val="bg-BG"/>
        </w:rPr>
        <w:t xml:space="preserve"> Собствения каталог позволява на потребителя лесно и достъпно да управлява своите продукти, да добавя, редактира и изтрива</w:t>
      </w:r>
      <w:r w:rsidR="0045360F">
        <w:rPr>
          <w:lang w:val="bg-BG"/>
        </w:rPr>
        <w:t xml:space="preserve">. </w:t>
      </w:r>
    </w:p>
    <w:p w:rsidR="002718CC" w:rsidRDefault="002718CC" w:rsidP="002C73D3">
      <w:pPr>
        <w:pStyle w:val="5"/>
        <w:spacing w:before="120"/>
        <w:rPr>
          <w:lang w:val="bg-BG"/>
        </w:rPr>
      </w:pPr>
      <w:r>
        <w:rPr>
          <w:lang w:val="bg-BG"/>
        </w:rPr>
        <w:t>Публикуване на артикул</w:t>
      </w:r>
    </w:p>
    <w:p w:rsidR="002718CC" w:rsidRDefault="002718CC" w:rsidP="002C73D3">
      <w:pPr>
        <w:ind w:left="720"/>
        <w:rPr>
          <w:lang w:val="bg-BG"/>
        </w:rPr>
      </w:pPr>
      <w:r>
        <w:rPr>
          <w:lang w:val="bg-BG"/>
        </w:rPr>
        <w:t>Системата предоставя възможност на всеки регистриран потребител да публикува артик</w:t>
      </w:r>
      <w:r w:rsidR="00EA76BB">
        <w:rPr>
          <w:lang w:val="bg-BG"/>
        </w:rPr>
        <w:t xml:space="preserve">ули за продажба в системата ни. </w:t>
      </w:r>
      <w:r w:rsidR="00AB466D">
        <w:rPr>
          <w:lang w:val="bg-BG"/>
        </w:rPr>
        <w:t>За целта потребителят трябва да въведе следните данни за предмета, който пуска за продажба: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Категория на артикула;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Подкатегория и под под категория;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Вид на артикула;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Име на обявата;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Описание;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Цвят;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Модел;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Снимки - потребителят може да качи до 5 снимки на артикула;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Определяне на директна продажба или търг;</w:t>
      </w:r>
    </w:p>
    <w:p w:rsidR="00AB466D" w:rsidRDefault="00AB466D" w:rsidP="002C73D3">
      <w:pPr>
        <w:pStyle w:val="af4"/>
        <w:numPr>
          <w:ilvl w:val="0"/>
          <w:numId w:val="7"/>
        </w:numPr>
        <w:rPr>
          <w:lang w:val="bg-BG"/>
        </w:rPr>
      </w:pPr>
      <w:r>
        <w:rPr>
          <w:lang w:val="bg-BG"/>
        </w:rPr>
        <w:t>Цена – потребителя задава цена на артикула. Системата изчислява крайната цена, като към зададената от потребителя добави комисионната за организацията и начисли ДДС;</w:t>
      </w:r>
    </w:p>
    <w:p w:rsidR="00AB466D" w:rsidRPr="00AB466D" w:rsidRDefault="00AB466D" w:rsidP="002C73D3">
      <w:pPr>
        <w:ind w:left="720"/>
        <w:rPr>
          <w:lang w:val="bg-BG"/>
        </w:rPr>
      </w:pPr>
      <w:r>
        <w:rPr>
          <w:lang w:val="bg-BG"/>
        </w:rPr>
        <w:t>Ако потребителят избере да пусне предмета на търг, той задава определено време на търга</w:t>
      </w:r>
      <w:r w:rsidR="00A9137B">
        <w:rPr>
          <w:lang w:val="bg-BG"/>
        </w:rPr>
        <w:t>.</w:t>
      </w:r>
    </w:p>
    <w:p w:rsidR="002718CC" w:rsidRDefault="002718CC" w:rsidP="002C73D3">
      <w:pPr>
        <w:pStyle w:val="5"/>
        <w:spacing w:before="120"/>
        <w:rPr>
          <w:lang w:val="bg-BG"/>
        </w:rPr>
      </w:pPr>
      <w:r>
        <w:rPr>
          <w:lang w:val="bg-BG"/>
        </w:rPr>
        <w:t>Редактиране на обява на артикул</w:t>
      </w:r>
    </w:p>
    <w:p w:rsidR="00A9137B" w:rsidRPr="00A9137B" w:rsidRDefault="00A9137B" w:rsidP="002C73D3">
      <w:pPr>
        <w:ind w:left="720"/>
        <w:rPr>
          <w:lang w:val="bg-BG"/>
        </w:rPr>
      </w:pPr>
      <w:r>
        <w:rPr>
          <w:lang w:val="bg-BG"/>
        </w:rPr>
        <w:t>Тази функционалност позволява на потребителя да редактира вече публикувани от него обяви. Той може да променя снимките на артикула, описанието, цената и други.</w:t>
      </w:r>
    </w:p>
    <w:p w:rsidR="00126CA2" w:rsidRDefault="002718CC" w:rsidP="002C73D3">
      <w:pPr>
        <w:pStyle w:val="5"/>
        <w:spacing w:before="120"/>
        <w:rPr>
          <w:lang w:val="bg-BG"/>
        </w:rPr>
      </w:pPr>
      <w:r>
        <w:rPr>
          <w:lang w:val="bg-BG"/>
        </w:rPr>
        <w:lastRenderedPageBreak/>
        <w:t>Изтриване на обява на артикул</w:t>
      </w:r>
    </w:p>
    <w:p w:rsidR="00F22D2B" w:rsidRPr="00F22D2B" w:rsidRDefault="00F22D2B" w:rsidP="002C73D3">
      <w:pPr>
        <w:ind w:left="720"/>
        <w:rPr>
          <w:lang w:val="bg-BG"/>
        </w:rPr>
      </w:pPr>
      <w:r>
        <w:rPr>
          <w:lang w:val="bg-BG"/>
        </w:rPr>
        <w:t>С тази функционалност потребителя може да премахва обяви на артикули, които той е публикувал, от каталога. Ако някой от артикулите е в процес на покупко – продажба, потребителя няма да може да премахне артикула от каталога. В момента, в който излезе от този процес потребителя може да премахне артикула.</w:t>
      </w:r>
    </w:p>
    <w:p w:rsidR="00126CA2" w:rsidRDefault="00E753E1" w:rsidP="002C73D3">
      <w:pPr>
        <w:pStyle w:val="4"/>
        <w:rPr>
          <w:lang w:val="bg-BG"/>
        </w:rPr>
      </w:pPr>
      <w:r>
        <w:rPr>
          <w:lang w:val="bg-BG"/>
        </w:rPr>
        <w:t>Подмодул „Управление на търг”</w:t>
      </w:r>
    </w:p>
    <w:p w:rsidR="00E753E1" w:rsidRDefault="006B2FBC" w:rsidP="002C73D3">
      <w:pPr>
        <w:pStyle w:val="4"/>
        <w:rPr>
          <w:lang w:val="bg-BG"/>
        </w:rPr>
      </w:pPr>
      <w:r>
        <w:rPr>
          <w:lang w:val="bg-BG"/>
        </w:rPr>
        <w:t>Редактиране на профил</w:t>
      </w:r>
    </w:p>
    <w:p w:rsidR="006B2FBC" w:rsidRPr="006B2FBC" w:rsidRDefault="006B2FBC" w:rsidP="002C73D3">
      <w:pPr>
        <w:ind w:left="720"/>
        <w:rPr>
          <w:lang w:val="bg-BG"/>
        </w:rPr>
      </w:pPr>
      <w:r>
        <w:rPr>
          <w:lang w:val="bg-BG"/>
        </w:rPr>
        <w:t xml:space="preserve">Тази функционалност позволява на потребителите, които имат регистрация да променят част от данните, които са въвели по време на регистрацията. Потребителят може да сменя паролата си, телефона си, адреса си и имената си.  </w:t>
      </w:r>
    </w:p>
    <w:p w:rsidR="006B2FBC" w:rsidRDefault="006B2FBC" w:rsidP="002C73D3">
      <w:pPr>
        <w:pStyle w:val="4"/>
        <w:rPr>
          <w:lang w:val="bg-BG"/>
        </w:rPr>
      </w:pPr>
      <w:r>
        <w:rPr>
          <w:lang w:val="bg-BG"/>
        </w:rPr>
        <w:t>Изтриване на профил</w:t>
      </w:r>
    </w:p>
    <w:p w:rsidR="006B2FBC" w:rsidRPr="006B2FBC" w:rsidRDefault="00187B20" w:rsidP="002C73D3">
      <w:pPr>
        <w:ind w:left="720"/>
        <w:rPr>
          <w:lang w:val="bg-BG"/>
        </w:rPr>
      </w:pPr>
      <w:r>
        <w:rPr>
          <w:lang w:val="bg-BG"/>
        </w:rPr>
        <w:t>Системата ни предоставя възможност за всички потребители, които вече не желаят да използват услугите ни за закрият своят акаунт.</w:t>
      </w:r>
      <w:r w:rsidR="004F0C7C">
        <w:rPr>
          <w:lang w:val="bg-BG"/>
        </w:rPr>
        <w:t xml:space="preserve"> </w:t>
      </w:r>
    </w:p>
    <w:p w:rsidR="00631963" w:rsidRDefault="00FB6F73" w:rsidP="002C73D3">
      <w:pPr>
        <w:pStyle w:val="3"/>
        <w:rPr>
          <w:lang w:val="bg-BG"/>
        </w:rPr>
      </w:pPr>
      <w:r>
        <w:rPr>
          <w:lang w:val="bg-BG"/>
        </w:rPr>
        <w:t xml:space="preserve">  </w:t>
      </w:r>
      <w:bookmarkStart w:id="17" w:name="_Toc382942412"/>
      <w:r>
        <w:rPr>
          <w:lang w:val="bg-BG"/>
        </w:rPr>
        <w:t>Съставяне на с</w:t>
      </w:r>
      <w:r w:rsidR="00631963">
        <w:rPr>
          <w:lang w:val="bg-BG"/>
        </w:rPr>
        <w:t>правки</w:t>
      </w:r>
      <w:bookmarkEnd w:id="17"/>
    </w:p>
    <w:p w:rsidR="00A87799" w:rsidRPr="00307B66" w:rsidRDefault="00A87799" w:rsidP="002C73D3">
      <w:pPr>
        <w:ind w:left="720"/>
        <w:rPr>
          <w:lang w:val="bg-BG"/>
        </w:rPr>
      </w:pPr>
      <w:r>
        <w:rPr>
          <w:lang w:val="bg-BG"/>
        </w:rPr>
        <w:t>Системата ни предоставя възможност за направата на справки/отчети за направените покупко – продажби. Всеки регистриран потребител и системния</w:t>
      </w:r>
      <w:r w:rsidR="00C0388B">
        <w:rPr>
          <w:lang w:val="bg-BG"/>
        </w:rPr>
        <w:t>т администратор</w:t>
      </w:r>
      <w:r>
        <w:rPr>
          <w:lang w:val="bg-BG"/>
        </w:rPr>
        <w:t xml:space="preserve"> </w:t>
      </w:r>
      <w:r w:rsidR="00307B66">
        <w:rPr>
          <w:lang w:val="bg-BG"/>
        </w:rPr>
        <w:t xml:space="preserve">могат да създават отчети, които могат да си свалят след това в </w:t>
      </w:r>
      <w:r w:rsidR="00307B66">
        <w:t>.pdf</w:t>
      </w:r>
      <w:r w:rsidR="00307B66">
        <w:rPr>
          <w:lang w:val="bg-BG"/>
        </w:rPr>
        <w:t xml:space="preserve"> формат.</w:t>
      </w:r>
    </w:p>
    <w:p w:rsidR="009E36AC" w:rsidRDefault="00826F3A" w:rsidP="002C73D3">
      <w:pPr>
        <w:pStyle w:val="2"/>
        <w:ind w:left="720" w:hanging="720"/>
      </w:pPr>
      <w:bookmarkStart w:id="18" w:name="_Toc382942413"/>
      <w:r>
        <w:rPr>
          <w:lang w:val="bg-BG"/>
        </w:rPr>
        <w:t>Изп</w:t>
      </w:r>
      <w:r w:rsidR="00B20604">
        <w:rPr>
          <w:lang w:val="bg-BG"/>
        </w:rPr>
        <w:t>олзваемост</w:t>
      </w:r>
      <w:bookmarkEnd w:id="18"/>
      <w:r w:rsidR="005C47BD">
        <w:rPr>
          <w:lang w:val="bg-BG"/>
        </w:rPr>
        <w:tab/>
      </w:r>
      <w:r w:rsidR="005C47BD">
        <w:rPr>
          <w:lang w:val="bg-BG"/>
        </w:rPr>
        <w:tab/>
      </w:r>
      <w:r w:rsidR="005C47BD">
        <w:rPr>
          <w:lang w:val="bg-BG"/>
        </w:rPr>
        <w:tab/>
      </w:r>
    </w:p>
    <w:p w:rsidR="00826F3A" w:rsidRPr="00A55F0C" w:rsidRDefault="00826F3A" w:rsidP="002C73D3">
      <w:pPr>
        <w:pStyle w:val="3"/>
        <w:rPr>
          <w:lang w:val="bg-BG"/>
        </w:rPr>
      </w:pPr>
      <w:bookmarkStart w:id="19" w:name="_Toc379217374"/>
      <w:bookmarkStart w:id="20" w:name="_Toc382942414"/>
      <w:r w:rsidRPr="00A55F0C">
        <w:rPr>
          <w:lang w:val="bg-BG"/>
        </w:rPr>
        <w:t>Време за достъп на потребители до системата</w:t>
      </w:r>
      <w:bookmarkEnd w:id="19"/>
      <w:bookmarkEnd w:id="20"/>
    </w:p>
    <w:p w:rsidR="00826F3A" w:rsidRPr="00A55F0C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>За външни потребители(</w:t>
      </w:r>
      <w:r w:rsidR="004A646A">
        <w:rPr>
          <w:lang w:val="bg-BG"/>
        </w:rPr>
        <w:t xml:space="preserve">юридически </w:t>
      </w:r>
      <w:r w:rsidRPr="00A55F0C">
        <w:rPr>
          <w:lang w:val="bg-BG"/>
        </w:rPr>
        <w:t xml:space="preserve"> и физически потребители) времето за достъп е 0.005~0.1 секунда;</w:t>
      </w:r>
    </w:p>
    <w:p w:rsidR="00826F3A" w:rsidRPr="00A55F0C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>За вътрешни(администратори) до 0.002~0.004 секунди.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21" w:name="_Toc379217375"/>
      <w:bookmarkStart w:id="22" w:name="_Toc382942415"/>
      <w:r w:rsidRPr="00A55F0C">
        <w:rPr>
          <w:lang w:val="bg-BG"/>
        </w:rPr>
        <w:t>Работа с браузъри</w:t>
      </w:r>
      <w:bookmarkEnd w:id="21"/>
      <w:bookmarkEnd w:id="22"/>
    </w:p>
    <w:p w:rsidR="004F028E" w:rsidRPr="004F028E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 xml:space="preserve">Mozilla Firefox версия 9.0 и нагоре;  </w:t>
      </w:r>
    </w:p>
    <w:p w:rsidR="00826F3A" w:rsidRPr="00A55F0C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>Google Chrome версия 15.0 и нагоре;</w:t>
      </w:r>
    </w:p>
    <w:p w:rsidR="00826F3A" w:rsidRPr="00A55F0C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>Opera версия 10.50 и нагоре;</w:t>
      </w:r>
    </w:p>
    <w:p w:rsidR="00826F3A" w:rsidRDefault="00826F3A" w:rsidP="002C73D3">
      <w:pPr>
        <w:numPr>
          <w:ilvl w:val="0"/>
          <w:numId w:val="7"/>
        </w:numPr>
        <w:rPr>
          <w:lang w:val="bg-BG"/>
        </w:rPr>
      </w:pPr>
      <w:r w:rsidRPr="00A55F0C">
        <w:rPr>
          <w:lang w:val="bg-BG"/>
        </w:rPr>
        <w:t xml:space="preserve"> Internet Explorer версия 8 и нагоре.</w:t>
      </w:r>
    </w:p>
    <w:p w:rsidR="009E36AC" w:rsidRDefault="00B20604" w:rsidP="002C73D3">
      <w:pPr>
        <w:pStyle w:val="2"/>
      </w:pPr>
      <w:bookmarkStart w:id="23" w:name="_Toc382942416"/>
      <w:r>
        <w:rPr>
          <w:lang w:val="bg-BG"/>
        </w:rPr>
        <w:t>Надеждност</w:t>
      </w:r>
      <w:bookmarkEnd w:id="23"/>
      <w:r w:rsidR="005C47BD">
        <w:rPr>
          <w:lang w:val="bg-BG"/>
        </w:rPr>
        <w:tab/>
      </w:r>
      <w:r w:rsidR="005C47BD">
        <w:rPr>
          <w:lang w:val="bg-BG"/>
        </w:rPr>
        <w:tab/>
      </w:r>
    </w:p>
    <w:p w:rsidR="00826F3A" w:rsidRPr="00A55F0C" w:rsidRDefault="00826F3A" w:rsidP="002C73D3">
      <w:pPr>
        <w:pStyle w:val="3"/>
        <w:rPr>
          <w:lang w:val="bg-BG"/>
        </w:rPr>
      </w:pPr>
      <w:bookmarkStart w:id="24" w:name="_Toc379217377"/>
      <w:bookmarkStart w:id="25" w:name="_Toc382942417"/>
      <w:r w:rsidRPr="00A55F0C">
        <w:rPr>
          <w:lang w:val="bg-BG"/>
        </w:rPr>
        <w:t>Време на работа на системата 24/7</w:t>
      </w:r>
      <w:bookmarkEnd w:id="24"/>
      <w:bookmarkEnd w:id="25"/>
    </w:p>
    <w:p w:rsidR="00826F3A" w:rsidRPr="00A55F0C" w:rsidRDefault="00826F3A" w:rsidP="002C73D3">
      <w:pPr>
        <w:ind w:firstLine="720"/>
        <w:rPr>
          <w:lang w:val="bg-BG"/>
        </w:rPr>
      </w:pPr>
      <w:r w:rsidRPr="00A55F0C">
        <w:rPr>
          <w:lang w:val="bg-BG"/>
        </w:rPr>
        <w:t xml:space="preserve">Системата е </w:t>
      </w:r>
      <w:r w:rsidR="004D4680">
        <w:rPr>
          <w:lang w:val="bg-BG"/>
        </w:rPr>
        <w:t>постоянно</w:t>
      </w:r>
      <w:r w:rsidRPr="00A55F0C">
        <w:rPr>
          <w:lang w:val="bg-BG"/>
        </w:rPr>
        <w:t xml:space="preserve"> в експлоатация, с цел да е достъпна по всяко време на денонощието.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26" w:name="_Toc379217378"/>
      <w:bookmarkStart w:id="27" w:name="_Toc382942418"/>
      <w:r w:rsidRPr="00A55F0C">
        <w:rPr>
          <w:lang w:val="bg-BG"/>
        </w:rPr>
        <w:t xml:space="preserve">Време за възстановяне след </w:t>
      </w:r>
      <w:r w:rsidR="004D4680">
        <w:rPr>
          <w:lang w:val="bg-BG"/>
        </w:rPr>
        <w:t>загуба на електричество</w:t>
      </w:r>
      <w:bookmarkEnd w:id="26"/>
      <w:bookmarkEnd w:id="27"/>
    </w:p>
    <w:p w:rsidR="00826F3A" w:rsidRPr="00A55F0C" w:rsidRDefault="002746A9" w:rsidP="002C73D3">
      <w:pPr>
        <w:ind w:left="720"/>
        <w:rPr>
          <w:lang w:val="bg-BG"/>
        </w:rPr>
      </w:pPr>
      <w:r>
        <w:rPr>
          <w:lang w:val="bg-BG"/>
        </w:rPr>
        <w:t xml:space="preserve">При загуба на електричество възстановяването на системата се осъществява автоматично, като се превключва към някой от </w:t>
      </w:r>
      <w:r>
        <w:t>UPS-</w:t>
      </w:r>
      <w:r w:rsidR="00742FDA">
        <w:rPr>
          <w:lang w:val="bg-BG"/>
        </w:rPr>
        <w:t>те</w:t>
      </w:r>
      <w:r>
        <w:rPr>
          <w:lang w:val="bg-BG"/>
        </w:rPr>
        <w:t xml:space="preserve">. 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28" w:name="_Toc379217379"/>
      <w:bookmarkStart w:id="29" w:name="_Toc382942419"/>
      <w:r w:rsidRPr="00A55F0C">
        <w:rPr>
          <w:lang w:val="bg-BG"/>
        </w:rPr>
        <w:t>Време за възстановяне след повреда на системата ръчно/автоматично</w:t>
      </w:r>
      <w:bookmarkEnd w:id="28"/>
      <w:bookmarkEnd w:id="29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При повреда на системата времето й за възстановяване е 4~6 часа в зависимост от тежестта на повреда. Като повреда на системата се визира счупване на някой модул на системата. Възстановяването се осъществява ръчно.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30" w:name="_Toc379217380"/>
      <w:bookmarkStart w:id="31" w:name="_Toc382942420"/>
      <w:r w:rsidRPr="00A55F0C">
        <w:rPr>
          <w:lang w:val="bg-BG"/>
        </w:rPr>
        <w:t>Време, в което системата не работи поради обновяване</w:t>
      </w:r>
      <w:bookmarkEnd w:id="30"/>
      <w:bookmarkEnd w:id="31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Обновяването на системата(актуализация на системата) се осъществява на модули, като докато се обновява модулът не е активен  1~2 часа, в зависимост от обновяването.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32" w:name="_Toc379217381"/>
      <w:bookmarkStart w:id="33" w:name="_Toc382942421"/>
      <w:r w:rsidRPr="00A55F0C">
        <w:rPr>
          <w:lang w:val="bg-BG"/>
        </w:rPr>
        <w:t>Подсигуряване на интернет достъп</w:t>
      </w:r>
      <w:bookmarkEnd w:id="32"/>
      <w:bookmarkEnd w:id="33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Поради вероятността от повреди или аварии в интернет мрежата, която използва информационната система достъпът до системата е подсигурен с 3 интернет доставчика.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34" w:name="_Toc379217382"/>
      <w:bookmarkStart w:id="35" w:name="_Toc382942422"/>
      <w:r w:rsidRPr="00A55F0C">
        <w:rPr>
          <w:lang w:val="bg-BG"/>
        </w:rPr>
        <w:lastRenderedPageBreak/>
        <w:t>Време за добавяне на артикул в каталога</w:t>
      </w:r>
      <w:bookmarkEnd w:id="34"/>
      <w:bookmarkEnd w:id="35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Качването на артикул в системата да е до 5 минути.</w:t>
      </w:r>
    </w:p>
    <w:p w:rsidR="00826F3A" w:rsidRDefault="00826F3A" w:rsidP="002C73D3">
      <w:pPr>
        <w:pStyle w:val="3"/>
        <w:rPr>
          <w:lang w:val="bg-BG"/>
        </w:rPr>
      </w:pPr>
      <w:bookmarkStart w:id="36" w:name="_Toc379217383"/>
      <w:bookmarkStart w:id="37" w:name="_Toc382942423"/>
      <w:r w:rsidRPr="00A55F0C">
        <w:rPr>
          <w:lang w:val="bg-BG"/>
        </w:rPr>
        <w:t>Подсигуряване на данните</w:t>
      </w:r>
      <w:bookmarkEnd w:id="36"/>
      <w:bookmarkEnd w:id="37"/>
    </w:p>
    <w:p w:rsidR="002746A9" w:rsidRPr="002746A9" w:rsidRDefault="002746A9" w:rsidP="002C73D3">
      <w:pPr>
        <w:ind w:left="720"/>
        <w:rPr>
          <w:lang w:val="bg-BG"/>
        </w:rPr>
      </w:pPr>
      <w:r>
        <w:rPr>
          <w:lang w:val="bg-BG"/>
        </w:rPr>
        <w:t xml:space="preserve">За подсигуряване на данните е необходимо да се използват масиви от тип </w:t>
      </w:r>
      <w:r>
        <w:t>Raid5</w:t>
      </w:r>
      <w:r>
        <w:rPr>
          <w:lang w:val="bg-BG"/>
        </w:rPr>
        <w:t>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38" w:name="_Toc379217384"/>
      <w:bookmarkStart w:id="39" w:name="_Toc382942424"/>
      <w:r w:rsidRPr="00A55F0C">
        <w:rPr>
          <w:lang w:val="bg-BG"/>
        </w:rPr>
        <w:t>Автоматично всекидневно архивиране</w:t>
      </w:r>
      <w:bookmarkEnd w:id="38"/>
      <w:bookmarkEnd w:id="39"/>
      <w:r w:rsidRPr="00A55F0C">
        <w:rPr>
          <w:lang w:val="bg-BG"/>
        </w:rPr>
        <w:tab/>
      </w:r>
      <w:r w:rsidRPr="00A55F0C">
        <w:rPr>
          <w:lang w:val="bg-BG"/>
        </w:rPr>
        <w:tab/>
      </w:r>
      <w:r w:rsidRPr="00A55F0C">
        <w:rPr>
          <w:lang w:val="bg-BG"/>
        </w:rPr>
        <w:tab/>
      </w:r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За да се избегне загубата на информация при повреда в системата се изпълнява всекидневно архивиране на информацията.</w:t>
      </w:r>
    </w:p>
    <w:p w:rsidR="009E36AC" w:rsidRDefault="00B20604" w:rsidP="002C73D3">
      <w:pPr>
        <w:pStyle w:val="2"/>
      </w:pPr>
      <w:bookmarkStart w:id="40" w:name="_Toc382942425"/>
      <w:r>
        <w:rPr>
          <w:lang w:val="bg-BG"/>
        </w:rPr>
        <w:t>Изпълнение</w:t>
      </w:r>
      <w:bookmarkEnd w:id="40"/>
      <w:r w:rsidR="005C47BD">
        <w:rPr>
          <w:lang w:val="bg-BG"/>
        </w:rPr>
        <w:tab/>
      </w:r>
      <w:r w:rsidR="005C47BD">
        <w:rPr>
          <w:lang w:val="bg-BG"/>
        </w:rPr>
        <w:tab/>
      </w:r>
    </w:p>
    <w:p w:rsidR="00826F3A" w:rsidRPr="00A55F0C" w:rsidRDefault="00826F3A" w:rsidP="002C73D3">
      <w:pPr>
        <w:pStyle w:val="3"/>
        <w:rPr>
          <w:lang w:val="bg-BG"/>
        </w:rPr>
      </w:pPr>
      <w:bookmarkStart w:id="41" w:name="_Toc379217386"/>
      <w:bookmarkStart w:id="42" w:name="_Toc382942426"/>
      <w:r w:rsidRPr="00A55F0C">
        <w:rPr>
          <w:lang w:val="bg-BG"/>
        </w:rPr>
        <w:t>Поддръжка на 900 000 външни потребители едновременно</w:t>
      </w:r>
      <w:bookmarkEnd w:id="41"/>
      <w:bookmarkEnd w:id="42"/>
    </w:p>
    <w:p w:rsidR="00826F3A" w:rsidRPr="00A55F0C" w:rsidRDefault="00826F3A" w:rsidP="002C73D3">
      <w:pPr>
        <w:ind w:firstLine="720"/>
        <w:rPr>
          <w:lang w:val="bg-BG"/>
        </w:rPr>
      </w:pPr>
      <w:r w:rsidRPr="00A55F0C">
        <w:rPr>
          <w:lang w:val="bg-BG"/>
        </w:rPr>
        <w:t>Това е максималният брой потребители, които могат да използват системата безпроблемно.</w:t>
      </w:r>
    </w:p>
    <w:p w:rsidR="00826F3A" w:rsidRPr="00A55F0C" w:rsidRDefault="00826F3A" w:rsidP="002C73D3">
      <w:pPr>
        <w:pStyle w:val="3"/>
        <w:rPr>
          <w:lang w:val="bg-BG"/>
        </w:rPr>
      </w:pPr>
      <w:bookmarkStart w:id="43" w:name="_Toc379217387"/>
      <w:bookmarkStart w:id="44" w:name="_Toc382942427"/>
      <w:r w:rsidRPr="00A55F0C">
        <w:rPr>
          <w:lang w:val="bg-BG"/>
        </w:rPr>
        <w:t>Памет</w:t>
      </w:r>
      <w:bookmarkEnd w:id="43"/>
      <w:bookmarkEnd w:id="44"/>
    </w:p>
    <w:p w:rsidR="00826F3A" w:rsidRPr="00A55F0C" w:rsidRDefault="00826F3A" w:rsidP="002C73D3">
      <w:pPr>
        <w:ind w:left="720"/>
        <w:rPr>
          <w:lang w:val="bg-BG"/>
        </w:rPr>
      </w:pPr>
      <w:r w:rsidRPr="00A55F0C">
        <w:rPr>
          <w:lang w:val="bg-BG"/>
        </w:rPr>
        <w:t>За съхранението на цялата информация, която системата поддържа се използват 50TB памет, като в последствие ще се увеличи, поради нуждата повече памет.</w:t>
      </w:r>
    </w:p>
    <w:p w:rsidR="009E36AC" w:rsidRDefault="00B20604" w:rsidP="002C73D3">
      <w:pPr>
        <w:pStyle w:val="2"/>
      </w:pPr>
      <w:bookmarkStart w:id="45" w:name="_Toc382942428"/>
      <w:r>
        <w:rPr>
          <w:lang w:val="bg-BG"/>
        </w:rPr>
        <w:t>Поддръжка</w:t>
      </w:r>
      <w:bookmarkEnd w:id="45"/>
      <w:r w:rsidR="005C47BD">
        <w:rPr>
          <w:lang w:val="bg-BG"/>
        </w:rPr>
        <w:tab/>
      </w:r>
      <w:r w:rsidR="005C47BD">
        <w:rPr>
          <w:lang w:val="bg-BG"/>
        </w:rPr>
        <w:tab/>
      </w:r>
    </w:p>
    <w:p w:rsidR="00826F3A" w:rsidRDefault="00826F3A" w:rsidP="002C73D3">
      <w:pPr>
        <w:pStyle w:val="3"/>
      </w:pPr>
      <w:bookmarkStart w:id="46" w:name="_Toc379217389"/>
      <w:bookmarkStart w:id="47" w:name="_Toc382942429"/>
      <w:r>
        <w:t>Java Code Conventions</w:t>
      </w:r>
      <w:bookmarkEnd w:id="46"/>
      <w:bookmarkEnd w:id="47"/>
    </w:p>
    <w:p w:rsidR="00826F3A" w:rsidRDefault="00826F3A" w:rsidP="002C73D3">
      <w:pPr>
        <w:ind w:left="720"/>
      </w:pPr>
      <w:r w:rsidRPr="00A55F0C">
        <w:rPr>
          <w:lang w:val="bg-BG"/>
        </w:rPr>
        <w:t>За писане на програмния код ще се използва</w:t>
      </w:r>
      <w:r>
        <w:t xml:space="preserve"> Java Code Conventions.</w:t>
      </w:r>
    </w:p>
    <w:p w:rsidR="00826F3A" w:rsidRDefault="00826F3A" w:rsidP="002C73D3">
      <w:pPr>
        <w:pStyle w:val="3"/>
      </w:pPr>
      <w:bookmarkStart w:id="48" w:name="_Toc379217390"/>
      <w:bookmarkStart w:id="49" w:name="_Toc382942430"/>
      <w:r>
        <w:t>UML</w:t>
      </w:r>
      <w:bookmarkEnd w:id="48"/>
      <w:bookmarkEnd w:id="49"/>
    </w:p>
    <w:p w:rsidR="00826F3A" w:rsidRDefault="00826F3A" w:rsidP="002C73D3">
      <w:pPr>
        <w:ind w:left="720"/>
      </w:pPr>
      <w:r w:rsidRPr="00A55F0C">
        <w:rPr>
          <w:lang w:val="bg-BG"/>
        </w:rPr>
        <w:t>За графичното представяне на кода ще използваме</w:t>
      </w:r>
      <w:r>
        <w:t xml:space="preserve"> UML </w:t>
      </w:r>
      <w:r w:rsidRPr="00A55F0C">
        <w:rPr>
          <w:lang w:val="bg-BG"/>
        </w:rPr>
        <w:t>стандарта</w:t>
      </w:r>
      <w:r>
        <w:t>.</w:t>
      </w:r>
    </w:p>
    <w:p w:rsidR="00826F3A" w:rsidRDefault="00826F3A" w:rsidP="002C73D3">
      <w:pPr>
        <w:pStyle w:val="3"/>
      </w:pPr>
      <w:bookmarkStart w:id="50" w:name="_Toc379217391"/>
      <w:bookmarkStart w:id="51" w:name="_Toc382942431"/>
      <w:r>
        <w:t>BPMN</w:t>
      </w:r>
      <w:bookmarkEnd w:id="50"/>
      <w:bookmarkEnd w:id="51"/>
    </w:p>
    <w:p w:rsidR="00826F3A" w:rsidRPr="009064CA" w:rsidRDefault="00826F3A" w:rsidP="002C73D3">
      <w:pPr>
        <w:ind w:left="720"/>
      </w:pPr>
      <w:r w:rsidRPr="00A55F0C">
        <w:rPr>
          <w:lang w:val="bg-BG"/>
        </w:rPr>
        <w:t>За представянето на бизнес процесите ще използваме</w:t>
      </w:r>
      <w:r>
        <w:t xml:space="preserve"> BPMN </w:t>
      </w:r>
      <w:r w:rsidRPr="00A55F0C">
        <w:rPr>
          <w:lang w:val="bg-BG"/>
        </w:rPr>
        <w:t>стандарта</w:t>
      </w:r>
      <w:r>
        <w:t>.</w:t>
      </w:r>
    </w:p>
    <w:p w:rsidR="009E36AC" w:rsidRDefault="00B20604" w:rsidP="002C73D3">
      <w:pPr>
        <w:pStyle w:val="2"/>
      </w:pPr>
      <w:bookmarkStart w:id="52" w:name="_Toc382942432"/>
      <w:r>
        <w:rPr>
          <w:lang w:val="bg-BG"/>
        </w:rPr>
        <w:t>Закупени компоненти</w:t>
      </w:r>
      <w:bookmarkEnd w:id="52"/>
    </w:p>
    <w:p w:rsidR="0061402A" w:rsidRPr="0061402A" w:rsidRDefault="0061402A" w:rsidP="002C73D3">
      <w:pPr>
        <w:pStyle w:val="a9"/>
        <w:rPr>
          <w:lang w:val="bg-BG"/>
        </w:rPr>
      </w:pPr>
      <w:r>
        <w:rPr>
          <w:lang w:val="bg-BG"/>
        </w:rPr>
        <w:t>До момента няма закупени компоненти.</w:t>
      </w:r>
    </w:p>
    <w:p w:rsidR="0094745A" w:rsidRDefault="00696DC9" w:rsidP="0094745A">
      <w:pPr>
        <w:pStyle w:val="2"/>
      </w:pPr>
      <w:bookmarkStart w:id="53" w:name="_Toc382942433"/>
      <w:r>
        <w:rPr>
          <w:lang w:val="bg-BG"/>
        </w:rPr>
        <w:t>Приложими стандарти</w:t>
      </w:r>
      <w:bookmarkStart w:id="54" w:name="_Toc381702734"/>
      <w:bookmarkStart w:id="55" w:name="_Toc381702776"/>
      <w:bookmarkStart w:id="56" w:name="_Toc382942434"/>
      <w:bookmarkEnd w:id="53"/>
    </w:p>
    <w:p w:rsidR="0061402A" w:rsidRPr="0094745A" w:rsidRDefault="005F5093" w:rsidP="0094745A">
      <w:pPr>
        <w:pStyle w:val="2"/>
        <w:numPr>
          <w:ilvl w:val="0"/>
          <w:numId w:val="0"/>
        </w:numPr>
        <w:ind w:firstLine="720"/>
      </w:pPr>
      <w:r w:rsidRPr="0094745A">
        <w:rPr>
          <w:rFonts w:ascii="Times New Roman" w:hAnsi="Times New Roman"/>
          <w:b w:val="0"/>
          <w:lang w:val="bg-BG"/>
        </w:rPr>
        <w:t>Използваните стандарти са упоменати в документ</w:t>
      </w:r>
      <w:r w:rsidR="00890AB8" w:rsidRPr="0094745A">
        <w:rPr>
          <w:rFonts w:ascii="Times New Roman" w:hAnsi="Times New Roman"/>
          <w:b w:val="0"/>
          <w:lang w:val="bg-BG"/>
        </w:rPr>
        <w:t>а</w:t>
      </w:r>
      <w:r w:rsidRPr="0094745A">
        <w:rPr>
          <w:rFonts w:ascii="Times New Roman" w:hAnsi="Times New Roman"/>
          <w:b w:val="0"/>
          <w:lang w:val="bg-BG"/>
        </w:rPr>
        <w:t xml:space="preserve"> „</w:t>
      </w:r>
      <w:r w:rsidR="00890AB8" w:rsidRPr="0094745A">
        <w:rPr>
          <w:rFonts w:ascii="Times New Roman" w:hAnsi="Times New Roman"/>
          <w:b w:val="0"/>
          <w:lang w:val="bg-BG"/>
        </w:rPr>
        <w:t>План за осигуряване на качеството”.</w:t>
      </w:r>
      <w:bookmarkEnd w:id="54"/>
      <w:bookmarkEnd w:id="55"/>
      <w:bookmarkEnd w:id="56"/>
    </w:p>
    <w:sectPr w:rsidR="0061402A" w:rsidRPr="0094745A" w:rsidSect="00BE19F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01" w:rsidRDefault="00E36D01">
      <w:pPr>
        <w:spacing w:line="240" w:lineRule="auto"/>
      </w:pPr>
      <w:r>
        <w:separator/>
      </w:r>
    </w:p>
  </w:endnote>
  <w:endnote w:type="continuationSeparator" w:id="0">
    <w:p w:rsidR="00E36D01" w:rsidRDefault="00E36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7C4" w:rsidRDefault="008F255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057C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057C4" w:rsidRDefault="002057C4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057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Pr="00DC5B4D" w:rsidRDefault="002057C4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 w:rsidP="00DC5B4D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fldSimple w:instr=" DATE \@ &quot;yyyy&quot; ">
            <w:r w:rsidR="0094745A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 w:rsidR="008F2557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8F2557">
            <w:rPr>
              <w:rStyle w:val="a8"/>
            </w:rPr>
            <w:fldChar w:fldCharType="separate"/>
          </w:r>
          <w:r w:rsidR="0094745A">
            <w:rPr>
              <w:rStyle w:val="a8"/>
              <w:noProof/>
            </w:rPr>
            <w:t>8</w:t>
          </w:r>
          <w:r w:rsidR="008F2557">
            <w:rPr>
              <w:rStyle w:val="a8"/>
            </w:rPr>
            <w:fldChar w:fldCharType="end"/>
          </w:r>
        </w:p>
      </w:tc>
    </w:tr>
  </w:tbl>
  <w:p w:rsidR="002057C4" w:rsidRDefault="002057C4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7C4" w:rsidRDefault="002057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01" w:rsidRDefault="00E36D01">
      <w:pPr>
        <w:spacing w:line="240" w:lineRule="auto"/>
      </w:pPr>
      <w:r>
        <w:separator/>
      </w:r>
    </w:p>
  </w:footnote>
  <w:footnote w:type="continuationSeparator" w:id="0">
    <w:p w:rsidR="00E36D01" w:rsidRDefault="00E36D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7C4" w:rsidRDefault="002057C4">
    <w:pPr>
      <w:rPr>
        <w:sz w:val="24"/>
      </w:rPr>
    </w:pPr>
  </w:p>
  <w:p w:rsidR="002057C4" w:rsidRDefault="002057C4">
    <w:pPr>
      <w:pBdr>
        <w:top w:val="single" w:sz="6" w:space="1" w:color="auto"/>
      </w:pBdr>
      <w:rPr>
        <w:sz w:val="24"/>
      </w:rPr>
    </w:pPr>
  </w:p>
  <w:p w:rsidR="002057C4" w:rsidRPr="00DC5B4D" w:rsidRDefault="002057C4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057C4" w:rsidRDefault="002057C4">
    <w:pPr>
      <w:pBdr>
        <w:bottom w:val="single" w:sz="6" w:space="1" w:color="auto"/>
      </w:pBdr>
      <w:jc w:val="right"/>
      <w:rPr>
        <w:sz w:val="24"/>
      </w:rPr>
    </w:pPr>
  </w:p>
  <w:p w:rsidR="002057C4" w:rsidRDefault="002057C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057C4">
      <w:tc>
        <w:tcPr>
          <w:tcW w:w="6379" w:type="dxa"/>
        </w:tcPr>
        <w:p w:rsidR="002057C4" w:rsidRDefault="002057C4" w:rsidP="0061709E">
          <w:r>
            <w:t>BBay</w:t>
          </w:r>
        </w:p>
      </w:tc>
      <w:tc>
        <w:tcPr>
          <w:tcW w:w="3179" w:type="dxa"/>
        </w:tcPr>
        <w:p w:rsidR="002057C4" w:rsidRDefault="002057C4" w:rsidP="0061709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2057C4">
      <w:tc>
        <w:tcPr>
          <w:tcW w:w="6379" w:type="dxa"/>
        </w:tcPr>
        <w:p w:rsidR="002057C4" w:rsidRPr="0061709E" w:rsidRDefault="002057C4" w:rsidP="0061709E">
          <w:pPr>
            <w:tabs>
              <w:tab w:val="left" w:pos="3645"/>
            </w:tabs>
            <w:rPr>
              <w:lang w:val="bg-BG"/>
            </w:rPr>
          </w:pPr>
          <w:r>
            <w:rPr>
              <w:lang w:val="bg-BG"/>
            </w:rPr>
            <w:t>Спецификация на софтуерните изисквания</w:t>
          </w:r>
        </w:p>
      </w:tc>
      <w:tc>
        <w:tcPr>
          <w:tcW w:w="3179" w:type="dxa"/>
        </w:tcPr>
        <w:p w:rsidR="002057C4" w:rsidRPr="0061709E" w:rsidRDefault="002057C4" w:rsidP="0061709E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гггг/мм/дд</w:t>
          </w:r>
        </w:p>
      </w:tc>
    </w:tr>
  </w:tbl>
  <w:p w:rsidR="002057C4" w:rsidRDefault="002057C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7C4" w:rsidRDefault="002057C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47776D9"/>
    <w:multiLevelType w:val="hybridMultilevel"/>
    <w:tmpl w:val="2ACC18F6"/>
    <w:lvl w:ilvl="0" w:tplc="CC2C3E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94750A"/>
    <w:multiLevelType w:val="multilevel"/>
    <w:tmpl w:val="8D78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52E16A7"/>
    <w:multiLevelType w:val="hybridMultilevel"/>
    <w:tmpl w:val="FE02165A"/>
    <w:lvl w:ilvl="0" w:tplc="4796A6D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0E3"/>
    <w:rsid w:val="0001363A"/>
    <w:rsid w:val="00042AF3"/>
    <w:rsid w:val="00044941"/>
    <w:rsid w:val="000A3DEB"/>
    <w:rsid w:val="000A6A33"/>
    <w:rsid w:val="000F097E"/>
    <w:rsid w:val="00114960"/>
    <w:rsid w:val="00126CA2"/>
    <w:rsid w:val="001364BD"/>
    <w:rsid w:val="00154264"/>
    <w:rsid w:val="00187B20"/>
    <w:rsid w:val="001D01DD"/>
    <w:rsid w:val="001D2E6B"/>
    <w:rsid w:val="001E4B7F"/>
    <w:rsid w:val="002057C4"/>
    <w:rsid w:val="002718CC"/>
    <w:rsid w:val="002746A9"/>
    <w:rsid w:val="00292659"/>
    <w:rsid w:val="002A36CA"/>
    <w:rsid w:val="002C579B"/>
    <w:rsid w:val="002C73D3"/>
    <w:rsid w:val="00307B66"/>
    <w:rsid w:val="003128AC"/>
    <w:rsid w:val="003C3239"/>
    <w:rsid w:val="003E13FC"/>
    <w:rsid w:val="00410B5C"/>
    <w:rsid w:val="0045360F"/>
    <w:rsid w:val="004A646A"/>
    <w:rsid w:val="004D4680"/>
    <w:rsid w:val="004E0369"/>
    <w:rsid w:val="004E69B5"/>
    <w:rsid w:val="004F028E"/>
    <w:rsid w:val="004F0C7C"/>
    <w:rsid w:val="00523BCB"/>
    <w:rsid w:val="005C47BD"/>
    <w:rsid w:val="005F5093"/>
    <w:rsid w:val="00603B51"/>
    <w:rsid w:val="00611B11"/>
    <w:rsid w:val="0061402A"/>
    <w:rsid w:val="006148C7"/>
    <w:rsid w:val="006165D7"/>
    <w:rsid w:val="0061709E"/>
    <w:rsid w:val="00623711"/>
    <w:rsid w:val="00631963"/>
    <w:rsid w:val="00677926"/>
    <w:rsid w:val="00696DC9"/>
    <w:rsid w:val="006B2FBC"/>
    <w:rsid w:val="006E2677"/>
    <w:rsid w:val="007021A1"/>
    <w:rsid w:val="00742FDA"/>
    <w:rsid w:val="00781381"/>
    <w:rsid w:val="007B2335"/>
    <w:rsid w:val="007D28B2"/>
    <w:rsid w:val="007E107E"/>
    <w:rsid w:val="00826F3A"/>
    <w:rsid w:val="008620E3"/>
    <w:rsid w:val="008731C9"/>
    <w:rsid w:val="00877ADA"/>
    <w:rsid w:val="00883697"/>
    <w:rsid w:val="00890AB8"/>
    <w:rsid w:val="008A5768"/>
    <w:rsid w:val="008F2557"/>
    <w:rsid w:val="008F52B5"/>
    <w:rsid w:val="0091014B"/>
    <w:rsid w:val="009120DD"/>
    <w:rsid w:val="00912D58"/>
    <w:rsid w:val="009410F7"/>
    <w:rsid w:val="0094745A"/>
    <w:rsid w:val="0095031A"/>
    <w:rsid w:val="00994670"/>
    <w:rsid w:val="009C523C"/>
    <w:rsid w:val="009E36AC"/>
    <w:rsid w:val="009F13BE"/>
    <w:rsid w:val="00A12576"/>
    <w:rsid w:val="00A55F0C"/>
    <w:rsid w:val="00A87799"/>
    <w:rsid w:val="00A9137B"/>
    <w:rsid w:val="00AB466D"/>
    <w:rsid w:val="00AC3BE7"/>
    <w:rsid w:val="00AD1596"/>
    <w:rsid w:val="00AD6B0B"/>
    <w:rsid w:val="00B01D56"/>
    <w:rsid w:val="00B20604"/>
    <w:rsid w:val="00B22162"/>
    <w:rsid w:val="00B36509"/>
    <w:rsid w:val="00B57285"/>
    <w:rsid w:val="00B6328B"/>
    <w:rsid w:val="00B71380"/>
    <w:rsid w:val="00B76D61"/>
    <w:rsid w:val="00BE19FC"/>
    <w:rsid w:val="00BF46EC"/>
    <w:rsid w:val="00C0388B"/>
    <w:rsid w:val="00C1745D"/>
    <w:rsid w:val="00C63BD6"/>
    <w:rsid w:val="00CB5105"/>
    <w:rsid w:val="00D0365E"/>
    <w:rsid w:val="00D04576"/>
    <w:rsid w:val="00D34154"/>
    <w:rsid w:val="00D34A0C"/>
    <w:rsid w:val="00D55AC7"/>
    <w:rsid w:val="00D773E3"/>
    <w:rsid w:val="00D804A1"/>
    <w:rsid w:val="00DB7D92"/>
    <w:rsid w:val="00DC312E"/>
    <w:rsid w:val="00DC5B4D"/>
    <w:rsid w:val="00DC77A6"/>
    <w:rsid w:val="00DD6A89"/>
    <w:rsid w:val="00DD7276"/>
    <w:rsid w:val="00DE6C14"/>
    <w:rsid w:val="00DF3F91"/>
    <w:rsid w:val="00E00ECF"/>
    <w:rsid w:val="00E36D01"/>
    <w:rsid w:val="00E612F8"/>
    <w:rsid w:val="00E753E1"/>
    <w:rsid w:val="00E85B6A"/>
    <w:rsid w:val="00E976AF"/>
    <w:rsid w:val="00EA76BB"/>
    <w:rsid w:val="00EB1C8A"/>
    <w:rsid w:val="00EB3B29"/>
    <w:rsid w:val="00F03810"/>
    <w:rsid w:val="00F20522"/>
    <w:rsid w:val="00F22D2B"/>
    <w:rsid w:val="00F846B8"/>
    <w:rsid w:val="00FA1053"/>
    <w:rsid w:val="00FB1F63"/>
    <w:rsid w:val="00FB6F73"/>
    <w:rsid w:val="00FC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FC"/>
    <w:pPr>
      <w:widowControl w:val="0"/>
      <w:adjustRightInd w:val="0"/>
      <w:spacing w:line="240" w:lineRule="atLeast"/>
      <w:jc w:val="both"/>
      <w:textAlignment w:val="baseline"/>
    </w:pPr>
    <w:rPr>
      <w:lang w:val="en-US" w:eastAsia="en-US"/>
    </w:rPr>
  </w:style>
  <w:style w:type="paragraph" w:styleId="1">
    <w:name w:val="heading 1"/>
    <w:basedOn w:val="a"/>
    <w:next w:val="a"/>
    <w:qFormat/>
    <w:rsid w:val="00BE19F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BE19F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BE19F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E19F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E19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E19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E19F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E19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BE19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BE19FC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BE19FC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BE19F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BE19FC"/>
    <w:pPr>
      <w:ind w:left="900" w:hanging="900"/>
    </w:pPr>
  </w:style>
  <w:style w:type="paragraph" w:styleId="10">
    <w:name w:val="toc 1"/>
    <w:basedOn w:val="a"/>
    <w:next w:val="a"/>
    <w:uiPriority w:val="39"/>
    <w:rsid w:val="00BE19F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BE19F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BE19F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BE19F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BE19F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BE19FC"/>
  </w:style>
  <w:style w:type="paragraph" w:customStyle="1" w:styleId="Bullet1">
    <w:name w:val="Bullet1"/>
    <w:basedOn w:val="a"/>
    <w:rsid w:val="00BE19FC"/>
    <w:pPr>
      <w:ind w:left="720" w:hanging="432"/>
    </w:pPr>
  </w:style>
  <w:style w:type="paragraph" w:customStyle="1" w:styleId="Bullet2">
    <w:name w:val="Bullet2"/>
    <w:basedOn w:val="a"/>
    <w:rsid w:val="00BE19F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BE19FC"/>
    <w:pPr>
      <w:keepLines/>
      <w:spacing w:after="120"/>
    </w:pPr>
  </w:style>
  <w:style w:type="paragraph" w:styleId="a9">
    <w:name w:val="Body Text"/>
    <w:basedOn w:val="a"/>
    <w:link w:val="aa"/>
    <w:rsid w:val="00BE19FC"/>
    <w:pPr>
      <w:keepLines/>
      <w:spacing w:after="120"/>
      <w:ind w:left="720"/>
    </w:pPr>
  </w:style>
  <w:style w:type="paragraph" w:styleId="ab">
    <w:name w:val="Document Map"/>
    <w:basedOn w:val="a"/>
    <w:semiHidden/>
    <w:rsid w:val="00BE19FC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BE19FC"/>
    <w:rPr>
      <w:sz w:val="20"/>
      <w:vertAlign w:val="superscript"/>
    </w:rPr>
  </w:style>
  <w:style w:type="paragraph" w:styleId="ad">
    <w:name w:val="footnote text"/>
    <w:basedOn w:val="a"/>
    <w:semiHidden/>
    <w:rsid w:val="00BE19F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BE19F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BE19FC"/>
    <w:pPr>
      <w:spacing w:before="80" w:line="240" w:lineRule="auto"/>
    </w:pPr>
  </w:style>
  <w:style w:type="paragraph" w:customStyle="1" w:styleId="Paragraph3">
    <w:name w:val="Paragraph3"/>
    <w:basedOn w:val="a"/>
    <w:rsid w:val="00BE19FC"/>
    <w:pPr>
      <w:spacing w:before="80" w:line="240" w:lineRule="auto"/>
      <w:ind w:left="1530"/>
    </w:pPr>
  </w:style>
  <w:style w:type="paragraph" w:customStyle="1" w:styleId="Paragraph4">
    <w:name w:val="Paragraph4"/>
    <w:basedOn w:val="a"/>
    <w:rsid w:val="00BE19FC"/>
    <w:pPr>
      <w:spacing w:before="80" w:line="240" w:lineRule="auto"/>
      <w:ind w:left="2250"/>
    </w:pPr>
  </w:style>
  <w:style w:type="paragraph" w:styleId="40">
    <w:name w:val="toc 4"/>
    <w:basedOn w:val="a"/>
    <w:next w:val="a"/>
    <w:semiHidden/>
    <w:rsid w:val="00BE19FC"/>
    <w:pPr>
      <w:ind w:left="600"/>
    </w:pPr>
  </w:style>
  <w:style w:type="paragraph" w:styleId="50">
    <w:name w:val="toc 5"/>
    <w:basedOn w:val="a"/>
    <w:next w:val="a"/>
    <w:semiHidden/>
    <w:rsid w:val="00BE19FC"/>
    <w:pPr>
      <w:ind w:left="800"/>
    </w:pPr>
  </w:style>
  <w:style w:type="paragraph" w:styleId="60">
    <w:name w:val="toc 6"/>
    <w:basedOn w:val="a"/>
    <w:next w:val="a"/>
    <w:semiHidden/>
    <w:rsid w:val="00BE19FC"/>
    <w:pPr>
      <w:ind w:left="1000"/>
    </w:pPr>
  </w:style>
  <w:style w:type="paragraph" w:styleId="70">
    <w:name w:val="toc 7"/>
    <w:basedOn w:val="a"/>
    <w:next w:val="a"/>
    <w:semiHidden/>
    <w:rsid w:val="00BE19FC"/>
    <w:pPr>
      <w:ind w:left="1200"/>
    </w:pPr>
  </w:style>
  <w:style w:type="paragraph" w:styleId="80">
    <w:name w:val="toc 8"/>
    <w:basedOn w:val="a"/>
    <w:next w:val="a"/>
    <w:semiHidden/>
    <w:rsid w:val="00BE19FC"/>
    <w:pPr>
      <w:ind w:left="1400"/>
    </w:pPr>
  </w:style>
  <w:style w:type="paragraph" w:styleId="90">
    <w:name w:val="toc 9"/>
    <w:basedOn w:val="a"/>
    <w:next w:val="a"/>
    <w:semiHidden/>
    <w:rsid w:val="00BE19FC"/>
    <w:pPr>
      <w:ind w:left="1600"/>
    </w:pPr>
  </w:style>
  <w:style w:type="paragraph" w:styleId="21">
    <w:name w:val="Body Text 2"/>
    <w:basedOn w:val="a"/>
    <w:rsid w:val="00BE19FC"/>
    <w:rPr>
      <w:i/>
      <w:color w:val="0000FF"/>
    </w:rPr>
  </w:style>
  <w:style w:type="paragraph" w:styleId="ae">
    <w:name w:val="Body Text Indent"/>
    <w:basedOn w:val="a"/>
    <w:rsid w:val="00BE19F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E19FC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rsid w:val="00BE19FC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E19FC"/>
    <w:pPr>
      <w:spacing w:before="120" w:after="120"/>
      <w:ind w:left="763"/>
    </w:pPr>
    <w:rPr>
      <w:i/>
      <w:color w:val="0000FF"/>
    </w:rPr>
  </w:style>
  <w:style w:type="character" w:styleId="af">
    <w:name w:val="Hyperlink"/>
    <w:basedOn w:val="a0"/>
    <w:rsid w:val="00BE19FC"/>
    <w:rPr>
      <w:color w:val="0000FF"/>
      <w:u w:val="single"/>
    </w:rPr>
  </w:style>
  <w:style w:type="character" w:styleId="af0">
    <w:name w:val="FollowedHyperlink"/>
    <w:basedOn w:val="a0"/>
    <w:rsid w:val="00BE19FC"/>
    <w:rPr>
      <w:color w:val="800080"/>
      <w:u w:val="single"/>
    </w:rPr>
  </w:style>
  <w:style w:type="character" w:styleId="af1">
    <w:name w:val="Strong"/>
    <w:basedOn w:val="a0"/>
    <w:qFormat/>
    <w:rsid w:val="00BE19F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DC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DC5B4D"/>
    <w:rPr>
      <w:rFonts w:ascii="Tahoma" w:hAnsi="Tahoma" w:cs="Tahoma"/>
      <w:sz w:val="16"/>
      <w:szCs w:val="16"/>
      <w:lang w:val="en-US" w:eastAsia="en-US"/>
    </w:rPr>
  </w:style>
  <w:style w:type="character" w:customStyle="1" w:styleId="aa">
    <w:name w:val="Основен текст Знак"/>
    <w:link w:val="a9"/>
    <w:rsid w:val="00826F3A"/>
    <w:rPr>
      <w:lang w:val="en-US" w:eastAsia="en-US"/>
    </w:rPr>
  </w:style>
  <w:style w:type="paragraph" w:styleId="af4">
    <w:name w:val="List Paragraph"/>
    <w:basedOn w:val="a"/>
    <w:uiPriority w:val="34"/>
    <w:qFormat/>
    <w:rsid w:val="00B63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esktop\rup_srs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7E261-AB96-41CD-A302-F4468062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731</TotalTime>
  <Pages>8</Pages>
  <Words>2142</Words>
  <Characters>12210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LILI</dc:creator>
  <cp:lastModifiedBy>LILI</cp:lastModifiedBy>
  <cp:revision>121</cp:revision>
  <cp:lastPrinted>1601-01-01T00:00:00Z</cp:lastPrinted>
  <dcterms:created xsi:type="dcterms:W3CDTF">2014-02-25T10:23:00Z</dcterms:created>
  <dcterms:modified xsi:type="dcterms:W3CDTF">2014-03-18T19:45:00Z</dcterms:modified>
</cp:coreProperties>
</file>