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5D" w:rsidRDefault="0000045D" w:rsidP="0000045D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681851" w:rsidRPr="00013FDE" w:rsidRDefault="00681851" w:rsidP="0000045D">
      <w:pPr>
        <w:pStyle w:val="Title"/>
        <w:spacing w:line="360" w:lineRule="auto"/>
        <w:jc w:val="right"/>
        <w:rPr>
          <w:lang w:val="bg-BG"/>
        </w:rPr>
      </w:pPr>
      <w:r>
        <w:fldChar w:fldCharType="begin"/>
      </w:r>
      <w:r w:rsidRPr="003168A1">
        <w:rPr>
          <w:lang w:val="ru-RU"/>
        </w:rPr>
        <w:instrText xml:space="preserve"> </w:instrText>
      </w:r>
      <w:r>
        <w:instrText>TITLE</w:instrText>
      </w:r>
      <w:r w:rsidRPr="003168A1">
        <w:rPr>
          <w:lang w:val="ru-RU"/>
        </w:rPr>
        <w:instrText xml:space="preserve">  \* </w:instrText>
      </w:r>
      <w:r>
        <w:instrText>MERGEFORMAT</w:instrText>
      </w:r>
      <w:r w:rsidRPr="003168A1">
        <w:rPr>
          <w:lang w:val="ru-RU"/>
        </w:rPr>
        <w:instrText xml:space="preserve">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0000C7">
        <w:t xml:space="preserve"> </w:t>
      </w:r>
      <w:r w:rsidR="00B12FBE">
        <w:t>E</w:t>
      </w:r>
      <w:r w:rsidR="00013FDE">
        <w:rPr>
          <w:lang w:val="bg-BG"/>
        </w:rPr>
        <w:t>2</w:t>
      </w:r>
    </w:p>
    <w:p w:rsidR="00681851" w:rsidRPr="003168A1" w:rsidRDefault="00681851">
      <w:pPr>
        <w:pStyle w:val="Title"/>
        <w:jc w:val="right"/>
        <w:rPr>
          <w:lang w:val="ru-RU"/>
        </w:rPr>
      </w:pPr>
    </w:p>
    <w:p w:rsidR="00681851" w:rsidRPr="006C422B" w:rsidRDefault="003168A1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00045D">
        <w:rPr>
          <w:sz w:val="28"/>
          <w:lang w:val="ru-RU"/>
        </w:rPr>
        <w:t>1.</w:t>
      </w:r>
      <w:r w:rsidR="006C422B">
        <w:rPr>
          <w:sz w:val="28"/>
        </w:rPr>
        <w:t>1</w:t>
      </w:r>
    </w:p>
    <w:p w:rsidR="00D72B0E" w:rsidRDefault="00D72B0E" w:rsidP="00D72B0E"/>
    <w:p w:rsidR="00C65464" w:rsidRDefault="00C65464" w:rsidP="00C65464">
      <w:pPr>
        <w:pStyle w:val="BodyText"/>
        <w:rPr>
          <w:lang w:val="bg-BG"/>
        </w:rPr>
      </w:pPr>
    </w:p>
    <w:p w:rsidR="00C65464" w:rsidRPr="00C65464" w:rsidRDefault="00C65464" w:rsidP="00C65464">
      <w:pPr>
        <w:pStyle w:val="BodyText"/>
        <w:rPr>
          <w:lang w:val="bg-BG"/>
        </w:rPr>
        <w:sectPr w:rsidR="00C65464" w:rsidRPr="00C65464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72B0E" w:rsidRPr="0076261B" w:rsidRDefault="00D72B0E" w:rsidP="00D72B0E">
      <w:pPr>
        <w:rPr>
          <w:lang w:val="ru-RU"/>
        </w:rPr>
      </w:pPr>
    </w:p>
    <w:p w:rsidR="00681851" w:rsidRPr="003168A1" w:rsidRDefault="00681851">
      <w:pPr>
        <w:pStyle w:val="Title"/>
        <w:rPr>
          <w:sz w:val="28"/>
          <w:lang w:val="ru-RU"/>
        </w:rPr>
      </w:pPr>
    </w:p>
    <w:p w:rsidR="00681851" w:rsidRPr="003168A1" w:rsidRDefault="00681851">
      <w:pPr>
        <w:rPr>
          <w:lang w:val="ru-RU"/>
        </w:rPr>
      </w:pPr>
    </w:p>
    <w:p w:rsidR="00681851" w:rsidRPr="00405F6F" w:rsidRDefault="00405F6F">
      <w:pPr>
        <w:pStyle w:val="Title"/>
        <w:rPr>
          <w:lang w:val="bg-BG"/>
        </w:rPr>
      </w:pPr>
      <w:r>
        <w:rPr>
          <w:lang w:val="bg-BG"/>
        </w:rPr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01A"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Дата </w:t>
            </w:r>
          </w:p>
        </w:tc>
        <w:tc>
          <w:tcPr>
            <w:tcW w:w="1152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10201A">
        <w:tc>
          <w:tcPr>
            <w:tcW w:w="2304" w:type="dxa"/>
          </w:tcPr>
          <w:p w:rsidR="0010201A" w:rsidRDefault="006C422B" w:rsidP="000D6007">
            <w:pPr>
              <w:pStyle w:val="Tabletext"/>
            </w:pPr>
            <w:r>
              <w:t>2014.01.26</w:t>
            </w:r>
          </w:p>
        </w:tc>
        <w:tc>
          <w:tcPr>
            <w:tcW w:w="1152" w:type="dxa"/>
          </w:tcPr>
          <w:p w:rsidR="0010201A" w:rsidRDefault="009F7037" w:rsidP="000D60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01A" w:rsidRPr="009F7037" w:rsidRDefault="009F703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0201A" w:rsidRPr="009F7037" w:rsidRDefault="009F703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6C422B">
        <w:tc>
          <w:tcPr>
            <w:tcW w:w="2304" w:type="dxa"/>
          </w:tcPr>
          <w:p w:rsidR="006C422B" w:rsidRDefault="006C422B" w:rsidP="000D6007">
            <w:pPr>
              <w:pStyle w:val="Tabletext"/>
            </w:pPr>
            <w:r>
              <w:t>2014.02.15</w:t>
            </w:r>
          </w:p>
        </w:tc>
        <w:tc>
          <w:tcPr>
            <w:tcW w:w="1152" w:type="dxa"/>
          </w:tcPr>
          <w:p w:rsidR="006C422B" w:rsidRDefault="006C422B" w:rsidP="000D600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6C422B" w:rsidRDefault="006C422B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Промяна на плана</w:t>
            </w:r>
          </w:p>
        </w:tc>
        <w:tc>
          <w:tcPr>
            <w:tcW w:w="2304" w:type="dxa"/>
          </w:tcPr>
          <w:p w:rsidR="006C422B" w:rsidRDefault="006C422B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681851" w:rsidRDefault="00681851"/>
    <w:p w:rsidR="00681851" w:rsidRDefault="00681851">
      <w:pPr>
        <w:pStyle w:val="Title"/>
      </w:pPr>
      <w:r>
        <w:br w:type="page"/>
      </w:r>
      <w:r w:rsidR="00C174E6">
        <w:rPr>
          <w:lang w:val="bg-BG"/>
        </w:rPr>
        <w:lastRenderedPageBreak/>
        <w:t>Съдържание</w:t>
      </w:r>
    </w:p>
    <w:p w:rsidR="00B61365" w:rsidRDefault="006818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Pr="00C174E6">
        <w:rPr>
          <w:lang w:val="ru-RU"/>
        </w:rPr>
        <w:instrText xml:space="preserve"> </w:instrText>
      </w:r>
      <w:r>
        <w:instrText>TOC</w:instrText>
      </w:r>
      <w:r w:rsidRPr="00C174E6">
        <w:rPr>
          <w:lang w:val="ru-RU"/>
        </w:rPr>
        <w:instrText xml:space="preserve"> \</w:instrText>
      </w:r>
      <w:r>
        <w:instrText>o</w:instrText>
      </w:r>
      <w:r w:rsidRPr="00C174E6">
        <w:rPr>
          <w:lang w:val="ru-RU"/>
        </w:rPr>
        <w:instrText xml:space="preserve"> "1-3" </w:instrText>
      </w:r>
      <w:r>
        <w:fldChar w:fldCharType="separate"/>
      </w:r>
      <w:r w:rsidR="00B61365">
        <w:rPr>
          <w:noProof/>
        </w:rPr>
        <w:t>1.</w:t>
      </w:r>
      <w:r w:rsidR="00B61365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61365" w:rsidRPr="00C64A2C">
        <w:rPr>
          <w:noProof/>
          <w:lang w:val="bg-BG"/>
        </w:rPr>
        <w:t>Въведение</w:t>
      </w:r>
      <w:r w:rsidR="00B61365">
        <w:rPr>
          <w:noProof/>
        </w:rPr>
        <w:tab/>
      </w:r>
      <w:r w:rsidR="00B61365">
        <w:rPr>
          <w:noProof/>
        </w:rPr>
        <w:fldChar w:fldCharType="begin"/>
      </w:r>
      <w:r w:rsidR="00B61365">
        <w:rPr>
          <w:noProof/>
        </w:rPr>
        <w:instrText xml:space="preserve"> PAGEREF _Toc380229436 \h </w:instrText>
      </w:r>
      <w:r w:rsidR="00B61365">
        <w:rPr>
          <w:noProof/>
        </w:rPr>
      </w:r>
      <w:r w:rsidR="00B61365">
        <w:rPr>
          <w:noProof/>
        </w:rPr>
        <w:fldChar w:fldCharType="separate"/>
      </w:r>
      <w:r w:rsidR="00B61365">
        <w:rPr>
          <w:noProof/>
        </w:rPr>
        <w:t>4</w:t>
      </w:r>
      <w:r w:rsidR="00B61365">
        <w:rPr>
          <w:noProof/>
        </w:rPr>
        <w:fldChar w:fldCharType="end"/>
      </w:r>
    </w:p>
    <w:p w:rsidR="00B61365" w:rsidRDefault="00B6136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64A2C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_Toc380229437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1365" w:rsidRDefault="00B6136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64A2C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_Toc380229438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1365" w:rsidRDefault="00B6136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64A2C">
        <w:rPr>
          <w:noProof/>
          <w:lang w:val="bg-BG"/>
        </w:rPr>
        <w:t>Дефиниции, съкращения,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_Toc380229439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1365" w:rsidRDefault="00B6136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64A2C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64A2C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_Toc380229440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1365" w:rsidRDefault="00B6136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64A2C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64A2C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_Toc380229441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1365" w:rsidRDefault="00B6136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64A2C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64A2C">
        <w:rPr>
          <w:noProof/>
          <w:lang w:val="bg-BG"/>
        </w:rPr>
        <w:t>Потребителски случай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_Toc380229442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61365" w:rsidRDefault="00B6136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64A2C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64A2C">
        <w:rPr>
          <w:noProof/>
          <w:lang w:val="bg-BG"/>
        </w:rPr>
        <w:t>Критерии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_Toc380229443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851" w:rsidRPr="00C20C07" w:rsidRDefault="00681851">
      <w:pPr>
        <w:pStyle w:val="Title"/>
        <w:rPr>
          <w:lang w:val="bg-BG"/>
        </w:rPr>
      </w:pPr>
      <w:r>
        <w:fldChar w:fldCharType="end"/>
      </w:r>
      <w:r w:rsidRPr="00663EFF">
        <w:rPr>
          <w:lang w:val="ru-RU"/>
        </w:rPr>
        <w:br w:type="page"/>
      </w:r>
      <w:r>
        <w:lastRenderedPageBreak/>
        <w:fldChar w:fldCharType="begin"/>
      </w:r>
      <w:r w:rsidRPr="00663EFF">
        <w:rPr>
          <w:lang w:val="ru-RU"/>
        </w:rPr>
        <w:instrText xml:space="preserve"> </w:instrText>
      </w:r>
      <w:r>
        <w:instrText>TITLE</w:instrText>
      </w:r>
      <w:r w:rsidRPr="00663EFF">
        <w:rPr>
          <w:lang w:val="ru-RU"/>
        </w:rPr>
        <w:instrText xml:space="preserve">  \* </w:instrText>
      </w:r>
      <w:r>
        <w:instrText xml:space="preserve">MERGEFORMAT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D4498D">
        <w:t xml:space="preserve"> E</w:t>
      </w:r>
      <w:r w:rsidR="00C20C07">
        <w:rPr>
          <w:lang w:val="bg-BG"/>
        </w:rPr>
        <w:t>2</w:t>
      </w:r>
    </w:p>
    <w:p w:rsidR="00681851" w:rsidRDefault="00C174E6">
      <w:pPr>
        <w:pStyle w:val="Heading1"/>
      </w:pPr>
      <w:bookmarkStart w:id="0" w:name="_Toc456598586"/>
      <w:bookmarkStart w:id="1" w:name="_Toc456600917"/>
      <w:bookmarkStart w:id="2" w:name="_Toc380229436"/>
      <w:r>
        <w:rPr>
          <w:lang w:val="bg-BG"/>
        </w:rPr>
        <w:t>Въведение</w:t>
      </w:r>
      <w:bookmarkEnd w:id="0"/>
      <w:bookmarkEnd w:id="1"/>
      <w:bookmarkEnd w:id="2"/>
    </w:p>
    <w:p w:rsidR="00681851" w:rsidRDefault="00413859">
      <w:pPr>
        <w:pStyle w:val="Heading2"/>
      </w:pPr>
      <w:bookmarkStart w:id="3" w:name="_Toc380229437"/>
      <w:r>
        <w:rPr>
          <w:lang w:val="bg-BG"/>
        </w:rPr>
        <w:t>Предназначение</w:t>
      </w:r>
      <w:bookmarkEnd w:id="3"/>
      <w:r>
        <w:rPr>
          <w:lang w:val="bg-BG"/>
        </w:rPr>
        <w:t xml:space="preserve"> </w:t>
      </w:r>
    </w:p>
    <w:p w:rsidR="0012557C" w:rsidRDefault="0012557C" w:rsidP="00C65464">
      <w:pPr>
        <w:ind w:left="720"/>
        <w:jc w:val="both"/>
        <w:rPr>
          <w:lang w:val="bg-BG"/>
        </w:rPr>
      </w:pPr>
      <w:bookmarkStart w:id="4" w:name="_Toc456598588"/>
      <w:bookmarkStart w:id="5" w:name="_Toc456600919"/>
      <w:r>
        <w:rPr>
          <w:lang w:val="bg-BG"/>
        </w:rPr>
        <w:t xml:space="preserve">Целта на детайлния план на итерация е да даде подробно описание на дейностите, които екип едно ще извърши през </w:t>
      </w:r>
      <w:r w:rsidR="00C20C07">
        <w:rPr>
          <w:lang w:val="bg-BG"/>
        </w:rPr>
        <w:t>втората</w:t>
      </w:r>
      <w:r>
        <w:rPr>
          <w:lang w:val="bg-BG"/>
        </w:rPr>
        <w:t xml:space="preserve"> фаза на детайлизиране (</w:t>
      </w:r>
      <w:r>
        <w:t>Elaboration</w:t>
      </w:r>
      <w:r w:rsidRPr="00D54D8A">
        <w:rPr>
          <w:lang w:val="ru-RU"/>
        </w:rPr>
        <w:t xml:space="preserve"> </w:t>
      </w:r>
      <w:r w:rsidR="00C20C07">
        <w:rPr>
          <w:lang w:val="ru-RU"/>
        </w:rPr>
        <w:t>2</w:t>
      </w:r>
      <w:r w:rsidRPr="00D54D8A">
        <w:rPr>
          <w:lang w:val="ru-RU"/>
        </w:rPr>
        <w:t>)</w:t>
      </w:r>
      <w:r>
        <w:rPr>
          <w:lang w:val="bg-BG"/>
        </w:rPr>
        <w:t>.</w:t>
      </w:r>
    </w:p>
    <w:p w:rsidR="00681851" w:rsidRDefault="00C174E6">
      <w:pPr>
        <w:pStyle w:val="Heading2"/>
      </w:pPr>
      <w:bookmarkStart w:id="6" w:name="_Toc380229438"/>
      <w:r>
        <w:rPr>
          <w:lang w:val="bg-BG"/>
        </w:rPr>
        <w:t>Обхват</w:t>
      </w:r>
      <w:bookmarkEnd w:id="4"/>
      <w:bookmarkEnd w:id="5"/>
      <w:bookmarkEnd w:id="6"/>
    </w:p>
    <w:p w:rsidR="0012557C" w:rsidRDefault="0012557C" w:rsidP="0012557C">
      <w:pPr>
        <w:ind w:left="720"/>
        <w:rPr>
          <w:lang w:val="ru-RU"/>
        </w:rPr>
      </w:pPr>
      <w:bookmarkStart w:id="7" w:name="_Toc456598589"/>
      <w:bookmarkStart w:id="8" w:name="_Toc456600920"/>
      <w:r>
        <w:rPr>
          <w:lang w:val="bg-BG"/>
        </w:rPr>
        <w:t>Обхвата на плана са документите</w:t>
      </w:r>
      <w:r w:rsidRPr="00B26A94">
        <w:rPr>
          <w:lang w:val="ru-RU"/>
        </w:rPr>
        <w:t>:</w:t>
      </w:r>
    </w:p>
    <w:p w:rsidR="00CE4799" w:rsidRPr="00CE4799" w:rsidRDefault="00CE4799" w:rsidP="00CE4799">
      <w:pPr>
        <w:pStyle w:val="ListParagraph"/>
        <w:numPr>
          <w:ilvl w:val="0"/>
          <w:numId w:val="26"/>
        </w:numPr>
        <w:rPr>
          <w:lang w:val="ru-RU"/>
        </w:rPr>
      </w:pPr>
      <w:r w:rsidRPr="00CE4799">
        <w:rPr>
          <w:lang w:val="ru-RU"/>
        </w:rPr>
        <w:t>Бизнес модел</w:t>
      </w:r>
    </w:p>
    <w:p w:rsidR="00CE4799" w:rsidRPr="00CE4799" w:rsidRDefault="00CE4799" w:rsidP="00CE4799">
      <w:pPr>
        <w:pStyle w:val="ListParagraph"/>
        <w:numPr>
          <w:ilvl w:val="0"/>
          <w:numId w:val="26"/>
        </w:numPr>
        <w:rPr>
          <w:lang w:val="ru-RU"/>
        </w:rPr>
      </w:pPr>
      <w:r w:rsidRPr="00CE4799">
        <w:rPr>
          <w:lang w:val="ru-RU"/>
        </w:rPr>
        <w:t>Модел на потребителските случаи</w:t>
      </w:r>
    </w:p>
    <w:p w:rsidR="00CE4799" w:rsidRPr="00CE4799" w:rsidRDefault="00CE4799" w:rsidP="00CE4799">
      <w:pPr>
        <w:pStyle w:val="ListParagraph"/>
        <w:numPr>
          <w:ilvl w:val="0"/>
          <w:numId w:val="26"/>
        </w:numPr>
        <w:rPr>
          <w:lang w:val="ru-RU"/>
        </w:rPr>
      </w:pPr>
      <w:r w:rsidRPr="00CE4799">
        <w:rPr>
          <w:lang w:val="ru-RU"/>
        </w:rPr>
        <w:t>Инфраструктурен модел</w:t>
      </w:r>
    </w:p>
    <w:p w:rsidR="00CE4799" w:rsidRPr="00CE4799" w:rsidRDefault="00CE4799" w:rsidP="00CE4799">
      <w:pPr>
        <w:pStyle w:val="ListParagraph"/>
        <w:numPr>
          <w:ilvl w:val="0"/>
          <w:numId w:val="26"/>
        </w:numPr>
        <w:rPr>
          <w:lang w:val="ru-RU"/>
        </w:rPr>
      </w:pPr>
      <w:r w:rsidRPr="00CE4799">
        <w:rPr>
          <w:lang w:val="ru-RU"/>
        </w:rPr>
        <w:t>Детайлен план за итерация Е3</w:t>
      </w:r>
    </w:p>
    <w:p w:rsidR="00CE4799" w:rsidRPr="00CE4799" w:rsidRDefault="00CE4799" w:rsidP="00CE4799">
      <w:pPr>
        <w:pStyle w:val="ListParagraph"/>
        <w:numPr>
          <w:ilvl w:val="0"/>
          <w:numId w:val="26"/>
        </w:numPr>
        <w:rPr>
          <w:lang w:val="ru-RU"/>
        </w:rPr>
      </w:pPr>
      <w:r w:rsidRPr="00CE4799">
        <w:rPr>
          <w:lang w:val="ru-RU"/>
        </w:rPr>
        <w:t>Речник</w:t>
      </w:r>
    </w:p>
    <w:p w:rsidR="00CE4799" w:rsidRPr="00CE4799" w:rsidRDefault="00CE4799" w:rsidP="00CE4799">
      <w:pPr>
        <w:pStyle w:val="ListParagraph"/>
        <w:numPr>
          <w:ilvl w:val="0"/>
          <w:numId w:val="26"/>
        </w:numPr>
        <w:rPr>
          <w:lang w:val="ru-RU"/>
        </w:rPr>
      </w:pPr>
      <w:r w:rsidRPr="00CE4799">
        <w:rPr>
          <w:lang w:val="ru-RU"/>
        </w:rPr>
        <w:t>Инструменти</w:t>
      </w:r>
      <w:bookmarkStart w:id="9" w:name="_GoBack"/>
      <w:bookmarkEnd w:id="9"/>
    </w:p>
    <w:p w:rsidR="00681851" w:rsidRDefault="00C174E6">
      <w:pPr>
        <w:pStyle w:val="Heading2"/>
      </w:pPr>
      <w:bookmarkStart w:id="10" w:name="_Toc380229439"/>
      <w:r>
        <w:rPr>
          <w:lang w:val="bg-BG"/>
        </w:rPr>
        <w:t xml:space="preserve">Дефиниции, </w:t>
      </w:r>
      <w:r w:rsidR="00413859">
        <w:rPr>
          <w:lang w:val="bg-BG"/>
        </w:rPr>
        <w:t>с</w:t>
      </w:r>
      <w:r>
        <w:rPr>
          <w:lang w:val="bg-BG"/>
        </w:rPr>
        <w:t xml:space="preserve">ъкращения, </w:t>
      </w:r>
      <w:r w:rsidR="00413859">
        <w:rPr>
          <w:lang w:val="bg-BG"/>
        </w:rPr>
        <w:t>а</w:t>
      </w:r>
      <w:r>
        <w:rPr>
          <w:lang w:val="bg-BG"/>
        </w:rPr>
        <w:t>бревиатури</w:t>
      </w:r>
      <w:bookmarkEnd w:id="7"/>
      <w:bookmarkEnd w:id="8"/>
      <w:bookmarkEnd w:id="10"/>
    </w:p>
    <w:p w:rsidR="00013FDE" w:rsidRPr="003B062C" w:rsidRDefault="00013FDE" w:rsidP="00013FDE">
      <w:pPr>
        <w:ind w:left="720"/>
        <w:rPr>
          <w:lang w:val="bg-BG"/>
        </w:rPr>
      </w:pPr>
      <w:r w:rsidRPr="003B062C">
        <w:rPr>
          <w:lang w:val="bg-BG"/>
        </w:rPr>
        <w:t>Описани са в документа „Речник“.</w:t>
      </w:r>
    </w:p>
    <w:p w:rsidR="00681851" w:rsidRDefault="00C174E6">
      <w:pPr>
        <w:pStyle w:val="Heading1"/>
        <w:rPr>
          <w:lang w:val="bg-BG"/>
        </w:rPr>
      </w:pPr>
      <w:bookmarkStart w:id="11" w:name="_Toc380229440"/>
      <w:r>
        <w:rPr>
          <w:lang w:val="bg-BG"/>
        </w:rPr>
        <w:t>План</w:t>
      </w:r>
      <w:bookmarkEnd w:id="11"/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260"/>
        <w:gridCol w:w="1701"/>
      </w:tblGrid>
      <w:tr w:rsidR="00013FDE" w:rsidRPr="00C275B2" w:rsidTr="00E46530">
        <w:tc>
          <w:tcPr>
            <w:tcW w:w="3827" w:type="dxa"/>
            <w:shd w:val="clear" w:color="auto" w:fill="auto"/>
          </w:tcPr>
          <w:p w:rsidR="00013FDE" w:rsidRPr="00C275B2" w:rsidRDefault="00013FDE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  <w:r>
              <w:rPr>
                <w:b/>
                <w:lang w:val="bg-BG"/>
              </w:rPr>
              <w:t>/документ/функционалност</w:t>
            </w:r>
          </w:p>
        </w:tc>
        <w:tc>
          <w:tcPr>
            <w:tcW w:w="3260" w:type="dxa"/>
            <w:shd w:val="clear" w:color="auto" w:fill="auto"/>
          </w:tcPr>
          <w:p w:rsidR="00013FDE" w:rsidRPr="00C275B2" w:rsidRDefault="00013FDE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701" w:type="dxa"/>
            <w:shd w:val="clear" w:color="auto" w:fill="auto"/>
          </w:tcPr>
          <w:p w:rsidR="00013FDE" w:rsidRPr="00C275B2" w:rsidRDefault="00013FDE" w:rsidP="00E46530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 в човекочасове (</w:t>
            </w:r>
            <w:r w:rsidRPr="00C275B2">
              <w:rPr>
                <w:b/>
              </w:rPr>
              <w:t>estimate)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5E6516" w:rsidP="00DC2443">
            <w:pPr>
              <w:rPr>
                <w:lang w:val="bg-BG"/>
              </w:rPr>
            </w:pPr>
            <w:bookmarkStart w:id="12" w:name="_Hlk380232820"/>
            <w:r>
              <w:rPr>
                <w:lang w:val="bg-BG"/>
              </w:rPr>
              <w:t>Бизнес модел</w:t>
            </w:r>
          </w:p>
        </w:tc>
        <w:tc>
          <w:tcPr>
            <w:tcW w:w="3260" w:type="dxa"/>
            <w:shd w:val="clear" w:color="auto" w:fill="auto"/>
          </w:tcPr>
          <w:p w:rsidR="00DC2443" w:rsidRPr="003513D4" w:rsidRDefault="005E6516" w:rsidP="00DC2443">
            <w:pPr>
              <w:rPr>
                <w:lang w:val="bg-BG"/>
              </w:rPr>
            </w:pPr>
            <w:bookmarkStart w:id="13" w:name="OLE_LINK1"/>
            <w:bookmarkStart w:id="14" w:name="OLE_LINK2"/>
            <w:r>
              <w:rPr>
                <w:lang w:val="bg-BG"/>
              </w:rPr>
              <w:t>Малвина Макариева, Лиляна Маринова</w:t>
            </w:r>
            <w:bookmarkEnd w:id="13"/>
            <w:bookmarkEnd w:id="14"/>
          </w:p>
        </w:tc>
        <w:tc>
          <w:tcPr>
            <w:tcW w:w="1701" w:type="dxa"/>
            <w:shd w:val="clear" w:color="auto" w:fill="auto"/>
          </w:tcPr>
          <w:p w:rsidR="00DC2443" w:rsidRPr="00122C02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30 часа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Модел на потребителските случаи</w:t>
            </w:r>
          </w:p>
        </w:tc>
        <w:tc>
          <w:tcPr>
            <w:tcW w:w="3260" w:type="dxa"/>
            <w:shd w:val="clear" w:color="auto" w:fill="auto"/>
          </w:tcPr>
          <w:p w:rsidR="00DC2443" w:rsidRPr="003513D4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Малвина Макариева, Лиляна Маринова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30 часа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Инфраструктурен модел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16 часа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Детайлен план за итерация Е3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4 часа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Речник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4 часа</w:t>
            </w: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Инструменти</w:t>
            </w:r>
          </w:p>
        </w:tc>
        <w:tc>
          <w:tcPr>
            <w:tcW w:w="3260" w:type="dxa"/>
            <w:shd w:val="clear" w:color="auto" w:fill="auto"/>
          </w:tcPr>
          <w:p w:rsidR="00DC2443" w:rsidRPr="00F651C3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Симеон Илиев, Михаил Радков</w:t>
            </w:r>
          </w:p>
        </w:tc>
        <w:tc>
          <w:tcPr>
            <w:tcW w:w="1701" w:type="dxa"/>
            <w:shd w:val="clear" w:color="auto" w:fill="auto"/>
          </w:tcPr>
          <w:p w:rsidR="00DC2443" w:rsidRPr="005455F7" w:rsidRDefault="005E6516" w:rsidP="00DC2443">
            <w:pPr>
              <w:rPr>
                <w:lang w:val="bg-BG"/>
              </w:rPr>
            </w:pPr>
            <w:r>
              <w:rPr>
                <w:lang w:val="bg-BG"/>
              </w:rPr>
              <w:t>4 часа</w:t>
            </w:r>
          </w:p>
        </w:tc>
      </w:tr>
      <w:bookmarkEnd w:id="12"/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</w:p>
        </w:tc>
      </w:tr>
      <w:tr w:rsidR="00DC2443" w:rsidRPr="00C275B2" w:rsidTr="00E46530">
        <w:tc>
          <w:tcPr>
            <w:tcW w:w="3827" w:type="dxa"/>
            <w:shd w:val="clear" w:color="auto" w:fill="auto"/>
          </w:tcPr>
          <w:p w:rsidR="00DC2443" w:rsidRPr="00DC2443" w:rsidRDefault="00DC2443" w:rsidP="00DC2443">
            <w:pPr>
              <w:rPr>
                <w:lang w:val="bg-BG"/>
              </w:rPr>
            </w:pPr>
          </w:p>
        </w:tc>
        <w:tc>
          <w:tcPr>
            <w:tcW w:w="3260" w:type="dxa"/>
            <w:shd w:val="clear" w:color="auto" w:fill="auto"/>
          </w:tcPr>
          <w:p w:rsidR="00DC2443" w:rsidRPr="00F651C3" w:rsidRDefault="00DC2443" w:rsidP="00DC2443">
            <w:pPr>
              <w:rPr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:rsidR="00DC2443" w:rsidRPr="005455F7" w:rsidRDefault="00DC2443" w:rsidP="00DC2443">
            <w:pPr>
              <w:rPr>
                <w:lang w:val="bg-BG"/>
              </w:rPr>
            </w:pPr>
          </w:p>
        </w:tc>
      </w:tr>
    </w:tbl>
    <w:p w:rsidR="00013FDE" w:rsidRPr="00013FDE" w:rsidRDefault="00013FDE" w:rsidP="00013FDE">
      <w:pPr>
        <w:rPr>
          <w:lang w:val="bg-BG"/>
        </w:rPr>
      </w:pPr>
    </w:p>
    <w:p w:rsidR="00681851" w:rsidRDefault="00C174E6">
      <w:pPr>
        <w:pStyle w:val="Heading1"/>
        <w:rPr>
          <w:b w:val="0"/>
        </w:rPr>
      </w:pPr>
      <w:bookmarkStart w:id="15" w:name="_Toc380229441"/>
      <w:r>
        <w:rPr>
          <w:lang w:val="bg-BG"/>
        </w:rPr>
        <w:t>Ресурси</w:t>
      </w:r>
      <w:bookmarkEnd w:id="15"/>
    </w:p>
    <w:p w:rsidR="00C20C07" w:rsidRDefault="00013FDE" w:rsidP="00C20C07">
      <w:pPr>
        <w:pStyle w:val="BodyText"/>
        <w:jc w:val="both"/>
        <w:rPr>
          <w:lang w:val="ru-RU"/>
        </w:rPr>
      </w:pPr>
      <w:r>
        <w:rPr>
          <w:lang w:val="bg-BG"/>
        </w:rPr>
        <w:t>Необходимите хора и финанси са о</w:t>
      </w:r>
      <w:r>
        <w:rPr>
          <w:lang w:val="ru-RU"/>
        </w:rPr>
        <w:t xml:space="preserve">писани в </w:t>
      </w:r>
      <w:r>
        <w:t>“</w:t>
      </w:r>
      <w:r>
        <w:rPr>
          <w:lang w:val="bg-BG"/>
        </w:rPr>
        <w:t>Главен план за разработка</w:t>
      </w:r>
      <w:r>
        <w:t>”</w:t>
      </w:r>
      <w:r>
        <w:rPr>
          <w:lang w:val="ru-RU"/>
        </w:rPr>
        <w:t xml:space="preserve">. </w:t>
      </w:r>
      <w:r w:rsidR="00C20C07">
        <w:rPr>
          <w:lang w:val="ru-RU"/>
        </w:rPr>
        <w:t>За тази фаза са необходими:</w:t>
      </w:r>
    </w:p>
    <w:p w:rsidR="00C20C07" w:rsidRDefault="00C20C07" w:rsidP="00C20C07">
      <w:pPr>
        <w:pStyle w:val="BodyText"/>
        <w:numPr>
          <w:ilvl w:val="0"/>
          <w:numId w:val="25"/>
        </w:numPr>
        <w:jc w:val="both"/>
        <w:rPr>
          <w:lang w:val="ru-RU"/>
        </w:rPr>
      </w:pPr>
      <w:r>
        <w:rPr>
          <w:lang w:val="ru-RU"/>
        </w:rPr>
        <w:t>Достъп до университетските ресурси извън университетската мрежа</w:t>
      </w:r>
    </w:p>
    <w:p w:rsidR="00C20C07" w:rsidRPr="00C20C07" w:rsidRDefault="00C20C07" w:rsidP="00C20C07">
      <w:pPr>
        <w:pStyle w:val="BodyText"/>
        <w:numPr>
          <w:ilvl w:val="0"/>
          <w:numId w:val="25"/>
        </w:numPr>
        <w:jc w:val="both"/>
        <w:rPr>
          <w:lang w:val="ru-RU"/>
        </w:rPr>
      </w:pPr>
      <w:r>
        <w:rPr>
          <w:lang w:val="ru-RU"/>
        </w:rPr>
        <w:t xml:space="preserve">Система за следене на задачи </w:t>
      </w:r>
      <w:r>
        <w:t>JIRA</w:t>
      </w:r>
    </w:p>
    <w:p w:rsidR="0093307C" w:rsidRDefault="008C2971" w:rsidP="008C2971">
      <w:pPr>
        <w:pStyle w:val="Heading1"/>
        <w:rPr>
          <w:lang w:val="bg-BG"/>
        </w:rPr>
      </w:pPr>
      <w:bookmarkStart w:id="16" w:name="_Toc380229442"/>
      <w:r>
        <w:rPr>
          <w:lang w:val="bg-BG"/>
        </w:rPr>
        <w:t>Потребител</w:t>
      </w:r>
      <w:r w:rsidR="0093307C">
        <w:rPr>
          <w:lang w:val="bg-BG"/>
        </w:rPr>
        <w:t>с</w:t>
      </w:r>
      <w:r>
        <w:rPr>
          <w:lang w:val="bg-BG"/>
        </w:rPr>
        <w:t>к</w:t>
      </w:r>
      <w:r w:rsidR="0093307C">
        <w:rPr>
          <w:lang w:val="bg-BG"/>
        </w:rPr>
        <w:t>и случай</w:t>
      </w:r>
      <w:bookmarkEnd w:id="16"/>
    </w:p>
    <w:p w:rsidR="0093307C" w:rsidRPr="0093307C" w:rsidRDefault="0093307C" w:rsidP="0093307C">
      <w:pPr>
        <w:ind w:left="720"/>
        <w:rPr>
          <w:lang w:val="bg-BG"/>
        </w:rPr>
      </w:pPr>
      <w:r>
        <w:rPr>
          <w:lang w:val="bg-BG"/>
        </w:rPr>
        <w:t>На тази итерация не се разработват потребителски случай.</w:t>
      </w:r>
    </w:p>
    <w:p w:rsidR="00013FDE" w:rsidRDefault="00013FDE" w:rsidP="008C2971">
      <w:pPr>
        <w:pStyle w:val="Heading1"/>
        <w:rPr>
          <w:b w:val="0"/>
        </w:rPr>
      </w:pPr>
      <w:bookmarkStart w:id="17" w:name="_Toc380229443"/>
      <w:r>
        <w:rPr>
          <w:lang w:val="bg-BG"/>
        </w:rPr>
        <w:t>Критерии за оценяване</w:t>
      </w:r>
      <w:bookmarkEnd w:id="17"/>
    </w:p>
    <w:p w:rsidR="00013FDE" w:rsidRPr="005455F7" w:rsidRDefault="00013FDE" w:rsidP="00013FDE">
      <w:pPr>
        <w:pStyle w:val="BodyText"/>
        <w:rPr>
          <w:lang w:val="ru-RU"/>
        </w:rPr>
      </w:pPr>
      <w:r>
        <w:rPr>
          <w:lang w:val="ru-RU"/>
        </w:rPr>
        <w:t xml:space="preserve">Завършеност на докумените и приемането им от възложителя. </w:t>
      </w:r>
    </w:p>
    <w:p w:rsidR="005455F7" w:rsidRPr="005455F7" w:rsidRDefault="005455F7" w:rsidP="00013FDE">
      <w:pPr>
        <w:pStyle w:val="Heading1"/>
        <w:numPr>
          <w:ilvl w:val="0"/>
          <w:numId w:val="0"/>
        </w:numPr>
        <w:ind w:left="720"/>
        <w:rPr>
          <w:lang w:val="ru-RU"/>
        </w:rPr>
      </w:pPr>
    </w:p>
    <w:sectPr w:rsidR="005455F7" w:rsidRPr="005455F7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A5F" w:rsidRDefault="00FB5A5F">
      <w:r>
        <w:separator/>
      </w:r>
    </w:p>
  </w:endnote>
  <w:endnote w:type="continuationSeparator" w:id="0">
    <w:p w:rsidR="00FB5A5F" w:rsidRDefault="00FB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5F7" w:rsidRDefault="0054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5F7" w:rsidTr="004E1886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Pr="004E1886" w:rsidRDefault="005455F7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479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E479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E479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455F7" w:rsidRDefault="00545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A5F" w:rsidRDefault="00FB5A5F">
      <w:r>
        <w:separator/>
      </w:r>
    </w:p>
  </w:footnote>
  <w:footnote w:type="continuationSeparator" w:id="0">
    <w:p w:rsidR="00FB5A5F" w:rsidRDefault="00FB5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rPr>
        <w:sz w:val="24"/>
      </w:rPr>
    </w:pPr>
  </w:p>
  <w:p w:rsidR="005455F7" w:rsidRDefault="005455F7">
    <w:pPr>
      <w:pBdr>
        <w:top w:val="single" w:sz="6" w:space="1" w:color="auto"/>
      </w:pBdr>
      <w:rPr>
        <w:sz w:val="24"/>
      </w:rPr>
    </w:pPr>
  </w:p>
  <w:p w:rsidR="005455F7" w:rsidRPr="0000045D" w:rsidRDefault="005455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5455F7" w:rsidRDefault="005455F7">
    <w:pPr>
      <w:pBdr>
        <w:bottom w:val="single" w:sz="6" w:space="1" w:color="auto"/>
      </w:pBdr>
      <w:jc w:val="right"/>
      <w:rPr>
        <w:sz w:val="24"/>
      </w:rPr>
    </w:pPr>
  </w:p>
  <w:p w:rsidR="005455F7" w:rsidRDefault="00545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5F7">
      <w:tc>
        <w:tcPr>
          <w:tcW w:w="6379" w:type="dxa"/>
        </w:tcPr>
        <w:p w:rsidR="005455F7" w:rsidRDefault="005455F7">
          <w:r>
            <w:t>BBay</w:t>
          </w:r>
        </w:p>
      </w:tc>
      <w:tc>
        <w:tcPr>
          <w:tcW w:w="3179" w:type="dxa"/>
        </w:tcPr>
        <w:p w:rsidR="005455F7" w:rsidRDefault="005455F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 w:rsidR="006C422B">
            <w:t>:           1.1</w:t>
          </w:r>
        </w:p>
      </w:tc>
    </w:tr>
    <w:tr w:rsidR="005455F7">
      <w:tc>
        <w:tcPr>
          <w:tcW w:w="6379" w:type="dxa"/>
        </w:tcPr>
        <w:p w:rsidR="005455F7" w:rsidRPr="009B4382" w:rsidRDefault="005455F7">
          <w:r>
            <w:rPr>
              <w:lang w:val="bg-BG"/>
            </w:rPr>
            <w:t>План на итерация</w:t>
          </w:r>
          <w:r w:rsidR="00013FDE">
            <w:t xml:space="preserve"> E2</w:t>
          </w:r>
        </w:p>
      </w:tc>
      <w:tc>
        <w:tcPr>
          <w:tcW w:w="3179" w:type="dxa"/>
        </w:tcPr>
        <w:p w:rsidR="005455F7" w:rsidRDefault="005455F7" w:rsidP="00D35940">
          <w:r>
            <w:t xml:space="preserve">  </w:t>
          </w:r>
          <w:r>
            <w:rPr>
              <w:lang w:val="bg-BG"/>
            </w:rPr>
            <w:t>Дата</w:t>
          </w:r>
          <w:r>
            <w:t>:  2014.01.26</w:t>
          </w:r>
        </w:p>
      </w:tc>
    </w:tr>
  </w:tbl>
  <w:p w:rsidR="005455F7" w:rsidRDefault="00545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E50776"/>
    <w:multiLevelType w:val="hybridMultilevel"/>
    <w:tmpl w:val="F926D6D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140710"/>
    <w:multiLevelType w:val="hybridMultilevel"/>
    <w:tmpl w:val="657A7B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0C3D70"/>
    <w:multiLevelType w:val="hybridMultilevel"/>
    <w:tmpl w:val="4C76BE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7"/>
  </w:num>
  <w:num w:numId="23">
    <w:abstractNumId w:val="22"/>
  </w:num>
  <w:num w:numId="24">
    <w:abstractNumId w:val="14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ED"/>
    <w:rsid w:val="000000C7"/>
    <w:rsid w:val="0000045D"/>
    <w:rsid w:val="00013FDE"/>
    <w:rsid w:val="00064ADA"/>
    <w:rsid w:val="000A2E63"/>
    <w:rsid w:val="000A408A"/>
    <w:rsid w:val="000B2F08"/>
    <w:rsid w:val="000D6007"/>
    <w:rsid w:val="0010201A"/>
    <w:rsid w:val="00122C02"/>
    <w:rsid w:val="0012557C"/>
    <w:rsid w:val="001825FE"/>
    <w:rsid w:val="00192BD7"/>
    <w:rsid w:val="001955ED"/>
    <w:rsid w:val="001A7BC6"/>
    <w:rsid w:val="001D79B4"/>
    <w:rsid w:val="001E07D9"/>
    <w:rsid w:val="00294434"/>
    <w:rsid w:val="002D3581"/>
    <w:rsid w:val="003168A1"/>
    <w:rsid w:val="0032289F"/>
    <w:rsid w:val="00326894"/>
    <w:rsid w:val="003A37D1"/>
    <w:rsid w:val="003B499B"/>
    <w:rsid w:val="003B6A7E"/>
    <w:rsid w:val="003C0AFB"/>
    <w:rsid w:val="003F2CDA"/>
    <w:rsid w:val="00405F6F"/>
    <w:rsid w:val="00410548"/>
    <w:rsid w:val="00413859"/>
    <w:rsid w:val="004415E9"/>
    <w:rsid w:val="004E1886"/>
    <w:rsid w:val="0054308B"/>
    <w:rsid w:val="005455F7"/>
    <w:rsid w:val="005A2AC7"/>
    <w:rsid w:val="005E6516"/>
    <w:rsid w:val="00663EFF"/>
    <w:rsid w:val="00671135"/>
    <w:rsid w:val="00681851"/>
    <w:rsid w:val="006C422B"/>
    <w:rsid w:val="006E4C44"/>
    <w:rsid w:val="0076261B"/>
    <w:rsid w:val="0077131F"/>
    <w:rsid w:val="007977F8"/>
    <w:rsid w:val="007B4D51"/>
    <w:rsid w:val="007C2FE4"/>
    <w:rsid w:val="007F19A7"/>
    <w:rsid w:val="008121CA"/>
    <w:rsid w:val="008309AA"/>
    <w:rsid w:val="0088224C"/>
    <w:rsid w:val="00896D85"/>
    <w:rsid w:val="008A711A"/>
    <w:rsid w:val="008B1063"/>
    <w:rsid w:val="008B7E82"/>
    <w:rsid w:val="008C0236"/>
    <w:rsid w:val="008C2971"/>
    <w:rsid w:val="00906871"/>
    <w:rsid w:val="00921958"/>
    <w:rsid w:val="0093307C"/>
    <w:rsid w:val="00935CC0"/>
    <w:rsid w:val="009B4382"/>
    <w:rsid w:val="009D1437"/>
    <w:rsid w:val="009F7037"/>
    <w:rsid w:val="00B12FBE"/>
    <w:rsid w:val="00B51234"/>
    <w:rsid w:val="00B6026F"/>
    <w:rsid w:val="00B61365"/>
    <w:rsid w:val="00BA1F2D"/>
    <w:rsid w:val="00BA21E5"/>
    <w:rsid w:val="00BF263A"/>
    <w:rsid w:val="00C174E6"/>
    <w:rsid w:val="00C20C07"/>
    <w:rsid w:val="00C65464"/>
    <w:rsid w:val="00CB282E"/>
    <w:rsid w:val="00CE4799"/>
    <w:rsid w:val="00D35940"/>
    <w:rsid w:val="00D42656"/>
    <w:rsid w:val="00D4498D"/>
    <w:rsid w:val="00D72B0E"/>
    <w:rsid w:val="00D91BDE"/>
    <w:rsid w:val="00DC2443"/>
    <w:rsid w:val="00E10222"/>
    <w:rsid w:val="00E312A5"/>
    <w:rsid w:val="00E90BC2"/>
    <w:rsid w:val="00EA1B2F"/>
    <w:rsid w:val="00ED6099"/>
    <w:rsid w:val="00F943FE"/>
    <w:rsid w:val="00F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566170-3289-4A34-AC77-537E40AD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5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3FD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54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itpln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rup_itpln-bg.dot</Template>
  <TotalTime>108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на итерация</vt:lpstr>
    </vt:vector>
  </TitlesOfParts>
  <Company>&lt;Име на организация&gt;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на итерация</dc:title>
  <dc:subject>&lt;Име на проект&gt;</dc:subject>
  <dc:creator>student</dc:creator>
  <cp:lastModifiedBy>Mihail</cp:lastModifiedBy>
  <cp:revision>33</cp:revision>
  <cp:lastPrinted>2012-09-28T11:23:00Z</cp:lastPrinted>
  <dcterms:created xsi:type="dcterms:W3CDTF">2014-01-26T09:08:00Z</dcterms:created>
  <dcterms:modified xsi:type="dcterms:W3CDTF">2014-02-15T11:05:00Z</dcterms:modified>
</cp:coreProperties>
</file>