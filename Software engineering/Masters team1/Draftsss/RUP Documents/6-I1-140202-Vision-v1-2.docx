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486" w:rsidRDefault="00675486" w:rsidP="00675486">
      <w:pPr>
        <w:pStyle w:val="Title"/>
      </w:pPr>
      <w:r>
        <w:t>Система за електронна търговия BalkanBay (</w:t>
      </w:r>
      <w:r w:rsidRPr="007301CC">
        <w:t>BBay</w:t>
      </w:r>
      <w:r>
        <w:t>)</w:t>
      </w:r>
    </w:p>
    <w:p w:rsidR="00D114AF" w:rsidRPr="00D114AF" w:rsidRDefault="00D114AF" w:rsidP="00D114AF"/>
    <w:p w:rsidR="0085257A" w:rsidRPr="00675486" w:rsidRDefault="00675486">
      <w:pPr>
        <w:pStyle w:val="Title"/>
        <w:jc w:val="right"/>
      </w:pPr>
      <w:r>
        <w:t>Визия</w:t>
      </w:r>
    </w:p>
    <w:p w:rsidR="0085257A" w:rsidRDefault="0085257A">
      <w:pPr>
        <w:pStyle w:val="Title"/>
        <w:jc w:val="right"/>
      </w:pPr>
    </w:p>
    <w:p w:rsidR="0085257A" w:rsidRPr="00A93ED0" w:rsidRDefault="00675486">
      <w:pPr>
        <w:pStyle w:val="Title"/>
        <w:jc w:val="right"/>
        <w:rPr>
          <w:sz w:val="28"/>
          <w:lang w:val="be-BY"/>
        </w:rPr>
      </w:pPr>
      <w:r>
        <w:rPr>
          <w:sz w:val="28"/>
        </w:rPr>
        <w:t xml:space="preserve">Версия  </w:t>
      </w:r>
      <w:r w:rsidR="00A93ED0">
        <w:rPr>
          <w:sz w:val="28"/>
        </w:rPr>
        <w:t>1.</w:t>
      </w:r>
      <w:r w:rsidR="00B7427E">
        <w:rPr>
          <w:sz w:val="28"/>
          <w:lang w:val="be-BY"/>
        </w:rPr>
        <w:t>2</w:t>
      </w:r>
    </w:p>
    <w:p w:rsidR="0085257A" w:rsidRDefault="0085257A">
      <w:pPr>
        <w:pStyle w:val="Title"/>
        <w:rPr>
          <w:sz w:val="28"/>
        </w:rPr>
      </w:pPr>
    </w:p>
    <w:p w:rsidR="0085257A" w:rsidRDefault="0085257A"/>
    <w:p w:rsidR="0085257A" w:rsidRDefault="0085257A">
      <w:pPr>
        <w:sectPr w:rsidR="0085257A">
          <w:head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675486" w:rsidRDefault="00675486">
      <w:pPr>
        <w:pStyle w:val="Title"/>
      </w:pPr>
      <w: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>
        <w:tc>
          <w:tcPr>
            <w:tcW w:w="2304" w:type="dxa"/>
          </w:tcPr>
          <w:p w:rsidR="0085257A" w:rsidRPr="00675486" w:rsidRDefault="006754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52" w:type="dxa"/>
          </w:tcPr>
          <w:p w:rsidR="0085257A" w:rsidRPr="00675486" w:rsidRDefault="006754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3744" w:type="dxa"/>
          </w:tcPr>
          <w:p w:rsidR="0085257A" w:rsidRPr="00675486" w:rsidRDefault="006754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304" w:type="dxa"/>
          </w:tcPr>
          <w:p w:rsidR="0085257A" w:rsidRPr="00675486" w:rsidRDefault="006754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Автор</w:t>
            </w:r>
          </w:p>
        </w:tc>
      </w:tr>
      <w:tr w:rsidR="0085257A">
        <w:tc>
          <w:tcPr>
            <w:tcW w:w="2304" w:type="dxa"/>
          </w:tcPr>
          <w:p w:rsidR="0085257A" w:rsidRPr="00675486" w:rsidRDefault="00D114AF">
            <w:pPr>
              <w:pStyle w:val="Tabletext"/>
            </w:pPr>
            <w:r>
              <w:t>2014.01.</w:t>
            </w:r>
            <w:r w:rsidR="00675486">
              <w:t>26</w:t>
            </w:r>
          </w:p>
        </w:tc>
        <w:tc>
          <w:tcPr>
            <w:tcW w:w="1152" w:type="dxa"/>
          </w:tcPr>
          <w:p w:rsidR="0085257A" w:rsidRPr="00675486" w:rsidRDefault="00D114AF">
            <w:pPr>
              <w:pStyle w:val="Tabletext"/>
            </w:pPr>
            <w:r>
              <w:t>1.</w:t>
            </w:r>
            <w:r w:rsidR="00675486">
              <w:t>0</w:t>
            </w:r>
          </w:p>
        </w:tc>
        <w:tc>
          <w:tcPr>
            <w:tcW w:w="3744" w:type="dxa"/>
          </w:tcPr>
          <w:p w:rsidR="0085257A" w:rsidRPr="00675486" w:rsidRDefault="00675486">
            <w:pPr>
              <w:pStyle w:val="Tabletext"/>
            </w:pPr>
            <w:r>
              <w:t>Създаване на документа</w:t>
            </w:r>
          </w:p>
        </w:tc>
        <w:tc>
          <w:tcPr>
            <w:tcW w:w="2304" w:type="dxa"/>
          </w:tcPr>
          <w:p w:rsidR="0085257A" w:rsidRPr="00675486" w:rsidRDefault="00675486">
            <w:pPr>
              <w:pStyle w:val="Tabletext"/>
            </w:pPr>
            <w:r>
              <w:t>Симеон Илиев</w:t>
            </w:r>
          </w:p>
        </w:tc>
      </w:tr>
      <w:tr w:rsidR="0085257A">
        <w:tc>
          <w:tcPr>
            <w:tcW w:w="2304" w:type="dxa"/>
          </w:tcPr>
          <w:p w:rsidR="0085257A" w:rsidRPr="00244C20" w:rsidRDefault="00244C20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2014.01.27</w:t>
            </w:r>
          </w:p>
        </w:tc>
        <w:tc>
          <w:tcPr>
            <w:tcW w:w="1152" w:type="dxa"/>
          </w:tcPr>
          <w:p w:rsidR="0085257A" w:rsidRPr="00244C20" w:rsidRDefault="00244C20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1.1</w:t>
            </w:r>
          </w:p>
        </w:tc>
        <w:tc>
          <w:tcPr>
            <w:tcW w:w="3744" w:type="dxa"/>
          </w:tcPr>
          <w:p w:rsidR="0085257A" w:rsidRPr="00244C20" w:rsidRDefault="00244C20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Добавяне на цели и изисквания към проекта</w:t>
            </w:r>
          </w:p>
        </w:tc>
        <w:tc>
          <w:tcPr>
            <w:tcW w:w="2304" w:type="dxa"/>
          </w:tcPr>
          <w:p w:rsidR="0085257A" w:rsidRPr="00244C20" w:rsidRDefault="00244C20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Симеон Илиев</w:t>
            </w:r>
          </w:p>
        </w:tc>
      </w:tr>
      <w:tr w:rsidR="00E94ED8">
        <w:tc>
          <w:tcPr>
            <w:tcW w:w="2304" w:type="dxa"/>
          </w:tcPr>
          <w:p w:rsidR="00E94ED8" w:rsidRPr="00E94ED8" w:rsidRDefault="00E94ED8">
            <w:pPr>
              <w:pStyle w:val="Tabletext"/>
              <w:rPr>
                <w:lang w:val="be-BY"/>
              </w:rPr>
            </w:pPr>
            <w:r>
              <w:rPr>
                <w:lang w:val="en-US"/>
              </w:rPr>
              <w:t>2014</w:t>
            </w:r>
            <w:r>
              <w:rPr>
                <w:lang w:val="be-BY"/>
              </w:rPr>
              <w:t>.02.01</w:t>
            </w:r>
          </w:p>
        </w:tc>
        <w:tc>
          <w:tcPr>
            <w:tcW w:w="1152" w:type="dxa"/>
          </w:tcPr>
          <w:p w:rsidR="00E94ED8" w:rsidRDefault="00E94ED8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1.2</w:t>
            </w:r>
          </w:p>
        </w:tc>
        <w:tc>
          <w:tcPr>
            <w:tcW w:w="3744" w:type="dxa"/>
          </w:tcPr>
          <w:p w:rsidR="00E94ED8" w:rsidRDefault="00E94ED8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 xml:space="preserve">Редакция </w:t>
            </w:r>
          </w:p>
        </w:tc>
        <w:tc>
          <w:tcPr>
            <w:tcW w:w="2304" w:type="dxa"/>
          </w:tcPr>
          <w:p w:rsidR="00E94ED8" w:rsidRDefault="00E94ED8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Симеон Илиев</w:t>
            </w:r>
          </w:p>
        </w:tc>
      </w:tr>
    </w:tbl>
    <w:p w:rsidR="0085257A" w:rsidRDefault="0085257A"/>
    <w:p w:rsidR="0085257A" w:rsidRPr="00190486" w:rsidRDefault="0085257A">
      <w:pPr>
        <w:pStyle w:val="Title"/>
      </w:pPr>
      <w:r>
        <w:br w:type="page"/>
      </w:r>
      <w:r w:rsidR="00190486">
        <w:lastRenderedPageBreak/>
        <w:t>Съдържание</w:t>
      </w:r>
    </w:p>
    <w:p w:rsidR="0001651D" w:rsidRDefault="00BE1D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fldChar w:fldCharType="begin"/>
      </w:r>
      <w:r w:rsidR="0085257A">
        <w:instrText xml:space="preserve"> TOC \o "1-3" </w:instrText>
      </w:r>
      <w:r>
        <w:fldChar w:fldCharType="separate"/>
      </w:r>
      <w:r w:rsidR="0001651D">
        <w:rPr>
          <w:noProof/>
        </w:rPr>
        <w:t>1.</w:t>
      </w:r>
      <w:r w:rsidR="0001651D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="0001651D">
        <w:rPr>
          <w:noProof/>
        </w:rPr>
        <w:t>Въведение</w:t>
      </w:r>
      <w:r w:rsidR="0001651D">
        <w:rPr>
          <w:noProof/>
        </w:rPr>
        <w:tab/>
      </w:r>
      <w:r w:rsidR="0001651D">
        <w:rPr>
          <w:noProof/>
        </w:rPr>
        <w:fldChar w:fldCharType="begin"/>
      </w:r>
      <w:r w:rsidR="0001651D">
        <w:rPr>
          <w:noProof/>
        </w:rPr>
        <w:instrText xml:space="preserve"> PAGEREF _Toc379081191 \h </w:instrText>
      </w:r>
      <w:r w:rsidR="0001651D">
        <w:rPr>
          <w:noProof/>
        </w:rPr>
      </w:r>
      <w:r w:rsidR="0001651D">
        <w:rPr>
          <w:noProof/>
        </w:rPr>
        <w:fldChar w:fldCharType="separate"/>
      </w:r>
      <w:r w:rsidR="0001651D">
        <w:rPr>
          <w:noProof/>
        </w:rPr>
        <w:t>5</w:t>
      </w:r>
      <w:r w:rsidR="0001651D">
        <w:rPr>
          <w:noProof/>
        </w:rPr>
        <w:fldChar w:fldCharType="end"/>
      </w:r>
    </w:p>
    <w:p w:rsidR="0001651D" w:rsidRDefault="00016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1651D" w:rsidRDefault="00016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1651D" w:rsidRDefault="00016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Дефиниции, aкронимииaбревиатури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1651D" w:rsidRDefault="00016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Референции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1651D" w:rsidRDefault="00016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Общ 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1651D" w:rsidRDefault="000165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Позициониране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1651D" w:rsidRDefault="00016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приложение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1651D" w:rsidRDefault="00016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Проблем за решаване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1651D" w:rsidRDefault="00016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Продуктово позициониране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1651D" w:rsidRDefault="000165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Заинтересовани страни и потребителски представи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1651D" w:rsidRDefault="00016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Място на пазара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1651D" w:rsidRDefault="00016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Обобщен профил на разработчиците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1651D" w:rsidRDefault="00016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A058E8">
        <w:rPr>
          <w:noProof/>
          <w:lang w:val="be-BY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A058E8">
        <w:rPr>
          <w:noProof/>
          <w:lang w:val="be-BY"/>
        </w:rPr>
        <w:t>Разпределине на ролите в екипа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1651D" w:rsidRDefault="000165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Ръководител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1651D" w:rsidRDefault="000165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A058E8">
        <w:rPr>
          <w:noProof/>
          <w:lang w:val="be-BY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анализатор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1651D" w:rsidRDefault="000165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Софтуерен архитект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1651D" w:rsidRDefault="000165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Разработчик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1651D" w:rsidRDefault="000165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Тестер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1651D" w:rsidRDefault="00016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Обобщен профил на потребителите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1651D" w:rsidRDefault="00016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Потребителска среда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651D" w:rsidRDefault="00016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Алтернативи и заместители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651D" w:rsidRDefault="000165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EBay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651D" w:rsidRDefault="000165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Prodavalnik.com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651D" w:rsidRDefault="000165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bazar.bg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651D" w:rsidRDefault="000165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Обобщение на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651D" w:rsidRDefault="00016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Перспективи на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651D" w:rsidRDefault="00016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651D" w:rsidRDefault="00016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Зависимости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651D" w:rsidRDefault="00016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Разходи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651D" w:rsidRDefault="00016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Лицензи и инсталации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651D" w:rsidRDefault="000165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Бъдещи свойства на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651D" w:rsidRDefault="00016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Добавяне на езици за превод на обяви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651D" w:rsidRDefault="00016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Подсигуряване на доставките на стоки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651D" w:rsidRDefault="00016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Премиумуслуги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651D" w:rsidRDefault="000165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1651D" w:rsidRDefault="000165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Обхват на качеството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1651D" w:rsidRDefault="000165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Предимства и приоритети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1651D" w:rsidRDefault="000165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Други изисквания към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1651D" w:rsidRDefault="00016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Приложими стандарти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1651D" w:rsidRDefault="00016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lastRenderedPageBreak/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A058E8">
        <w:rPr>
          <w:noProof/>
          <w:lang w:val="be-BY"/>
        </w:rPr>
        <w:t>Зависимости от средата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1651D" w:rsidRDefault="0001651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Изисквания към документацията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1651D" w:rsidRDefault="000165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Ръководство на потребителя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1651D" w:rsidRDefault="000165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Помощ в реално време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1651D" w:rsidRDefault="000165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Етикиране и пакетиране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_Toc379081235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5257A" w:rsidRPr="005B6C4D" w:rsidRDefault="00BE1D2C">
      <w:pPr>
        <w:pStyle w:val="Title"/>
      </w:pPr>
      <w:r>
        <w:fldChar w:fldCharType="end"/>
      </w:r>
      <w:r w:rsidR="0085257A">
        <w:br w:type="page"/>
      </w:r>
      <w:r w:rsidR="005B6C4D">
        <w:lastRenderedPageBreak/>
        <w:t>Визия</w:t>
      </w:r>
    </w:p>
    <w:p w:rsidR="0085257A" w:rsidRDefault="00675486">
      <w:pPr>
        <w:pStyle w:val="Heading1"/>
      </w:pPr>
      <w:bookmarkStart w:id="0" w:name="_Toc436203377"/>
      <w:bookmarkStart w:id="1" w:name="_Toc452813577"/>
      <w:bookmarkStart w:id="2" w:name="_Toc379081191"/>
      <w:r>
        <w:t>Въведение</w:t>
      </w:r>
      <w:bookmarkEnd w:id="2"/>
    </w:p>
    <w:p w:rsidR="005B6C4D" w:rsidRPr="00AC0F3E" w:rsidRDefault="005B6C4D" w:rsidP="00283A95">
      <w:pPr>
        <w:pStyle w:val="BodyText"/>
        <w:ind w:left="0"/>
        <w:jc w:val="both"/>
      </w:pPr>
      <w:r>
        <w:t>Системата  представлява сайт за покупко-продажба на стоки</w:t>
      </w:r>
      <w:r w:rsidR="00E94ED8">
        <w:rPr>
          <w:lang w:val="be-BY"/>
        </w:rPr>
        <w:t xml:space="preserve"> и услуги</w:t>
      </w:r>
      <w:r>
        <w:t xml:space="preserve">, който се предлагат от потребители на други потребители. </w:t>
      </w:r>
      <w:r w:rsidR="00497852">
        <w:t>Тя ще има следните възможности</w:t>
      </w:r>
      <w:r w:rsidR="00103AF4">
        <w:t xml:space="preserve">: регистрация на потребителите; </w:t>
      </w:r>
      <w:r w:rsidR="00A06CCF">
        <w:t xml:space="preserve">публикуването на </w:t>
      </w:r>
      <w:r w:rsidR="00F724B2">
        <w:t xml:space="preserve">стоки и услуги </w:t>
      </w:r>
      <w:r w:rsidR="00A06CCF">
        <w:t xml:space="preserve">за продажба; закупуването на </w:t>
      </w:r>
      <w:r w:rsidR="00F724B2">
        <w:t>стоки и услуги</w:t>
      </w:r>
      <w:r w:rsidR="00A06CCF">
        <w:t>; пращане на автоматизирани съобщения с препоръчани предмети; извършване н</w:t>
      </w:r>
      <w:r w:rsidR="00AC0F3E">
        <w:t>а плащания за закупените стоки</w:t>
      </w:r>
      <w:r w:rsidR="00F724B2">
        <w:t xml:space="preserve"> или услуги</w:t>
      </w:r>
      <w:r w:rsidR="00AC0F3E">
        <w:t>.</w:t>
      </w:r>
    </w:p>
    <w:p w:rsidR="0085257A" w:rsidRDefault="00675486">
      <w:pPr>
        <w:pStyle w:val="Heading2"/>
      </w:pPr>
      <w:bookmarkStart w:id="3" w:name="_Toc379081192"/>
      <w:r>
        <w:t>Цел</w:t>
      </w:r>
      <w:bookmarkEnd w:id="3"/>
    </w:p>
    <w:p w:rsidR="005B6C4D" w:rsidRPr="00AC0F3E" w:rsidRDefault="00A06CCF" w:rsidP="00283A95">
      <w:pPr>
        <w:pStyle w:val="BodyText"/>
        <w:ind w:left="0"/>
        <w:jc w:val="both"/>
      </w:pPr>
      <w:r>
        <w:t>Целта на настоящия документ е да представи визията за системата</w:t>
      </w:r>
      <w:r w:rsidR="0001651D">
        <w:t>,</w:t>
      </w:r>
      <w:r>
        <w:t xml:space="preserve"> </w:t>
      </w:r>
      <w:r w:rsidR="0001651D">
        <w:t>С</w:t>
      </w:r>
      <w:r w:rsidR="00F724B2">
        <w:t>истема за електронна търговия BalkanBay</w:t>
      </w:r>
      <w:r>
        <w:t>.</w:t>
      </w:r>
      <w:r w:rsidR="00E94ED8">
        <w:rPr>
          <w:lang w:val="be-BY"/>
        </w:rPr>
        <w:t xml:space="preserve"> </w:t>
      </w:r>
      <w:r w:rsidR="0001421E">
        <w:t xml:space="preserve">Документът отразява </w:t>
      </w:r>
      <w:r w:rsidR="00F724B2">
        <w:t>какви са изискванията към</w:t>
      </w:r>
      <w:r w:rsidR="0001421E">
        <w:t xml:space="preserve"> системата, която </w:t>
      </w:r>
      <w:r w:rsidR="00F724B2">
        <w:t xml:space="preserve">ще </w:t>
      </w:r>
      <w:r w:rsidR="00E94ED8">
        <w:rPr>
          <w:lang w:val="be-BY"/>
        </w:rPr>
        <w:t>бъде</w:t>
      </w:r>
      <w:r w:rsidR="00E94ED8">
        <w:t xml:space="preserve"> разработена</w:t>
      </w:r>
      <w:r w:rsidR="00F724B2">
        <w:t>. Ц</w:t>
      </w:r>
      <w:r w:rsidR="0001421E">
        <w:t>ел</w:t>
      </w:r>
      <w:r w:rsidR="00E94ED8">
        <w:t>та на разрабо</w:t>
      </w:r>
      <w:r w:rsidR="00E94ED8">
        <w:rPr>
          <w:lang w:val="be-BY"/>
        </w:rPr>
        <w:t>тваната</w:t>
      </w:r>
      <w:r w:rsidR="00F724B2">
        <w:t xml:space="preserve"> система е</w:t>
      </w:r>
      <w:r w:rsidR="0001421E">
        <w:t xml:space="preserve"> да </w:t>
      </w:r>
      <w:r w:rsidR="00A16090">
        <w:t xml:space="preserve">позволи на </w:t>
      </w:r>
      <w:r w:rsidR="00F724B2">
        <w:t>различни групи потребители</w:t>
      </w:r>
      <w:r w:rsidR="00A16090">
        <w:t xml:space="preserve"> да продават и закупуват стоки и услуги от други потребители.</w:t>
      </w:r>
    </w:p>
    <w:p w:rsidR="0085257A" w:rsidRPr="00A4008B" w:rsidRDefault="005B6C4D">
      <w:pPr>
        <w:pStyle w:val="Heading2"/>
      </w:pPr>
      <w:bookmarkStart w:id="4" w:name="_Toc379081193"/>
      <w:r w:rsidRPr="00A4008B">
        <w:t>Обхват</w:t>
      </w:r>
      <w:bookmarkEnd w:id="4"/>
    </w:p>
    <w:p w:rsidR="00A16090" w:rsidRPr="00EA5152" w:rsidRDefault="00480E39" w:rsidP="00EA5152">
      <w:pPr>
        <w:pStyle w:val="BodyText"/>
        <w:ind w:left="0"/>
        <w:jc w:val="both"/>
        <w:rPr>
          <w:lang w:val="be-BY"/>
        </w:rPr>
      </w:pPr>
      <w:r w:rsidRPr="00A4008B">
        <w:rPr>
          <w:lang w:val="be-BY"/>
        </w:rPr>
        <w:t xml:space="preserve">Документът обхваща бизнес часта и </w:t>
      </w:r>
      <w:r w:rsidR="00A93F51" w:rsidRPr="00A4008B">
        <w:rPr>
          <w:lang w:val="be-BY"/>
        </w:rPr>
        <w:t>необходимите роли в екипа.</w:t>
      </w:r>
    </w:p>
    <w:p w:rsidR="0085257A" w:rsidRDefault="00A06CCF">
      <w:pPr>
        <w:pStyle w:val="Heading2"/>
      </w:pPr>
      <w:bookmarkStart w:id="5" w:name="_Toc456598589"/>
      <w:bookmarkStart w:id="6" w:name="_Toc456600920"/>
      <w:bookmarkStart w:id="7" w:name="_Toc379081194"/>
      <w:r>
        <w:t>Дефиниции</w:t>
      </w:r>
      <w:r w:rsidR="0085257A">
        <w:t xml:space="preserve">, </w:t>
      </w:r>
      <w:r w:rsidR="00AC0F3E">
        <w:t>a</w:t>
      </w:r>
      <w:r>
        <w:t>кроними</w:t>
      </w:r>
      <w:r w:rsidR="0001651D">
        <w:t xml:space="preserve"> </w:t>
      </w:r>
      <w:r>
        <w:t>и</w:t>
      </w:r>
      <w:bookmarkEnd w:id="5"/>
      <w:bookmarkEnd w:id="6"/>
      <w:r w:rsidR="0001651D">
        <w:t xml:space="preserve"> </w:t>
      </w:r>
      <w:r w:rsidR="00AC0F3E">
        <w:t>a</w:t>
      </w:r>
      <w:r>
        <w:t>бревиатури</w:t>
      </w:r>
      <w:bookmarkEnd w:id="7"/>
    </w:p>
    <w:p w:rsidR="00EA5152" w:rsidRPr="0001651D" w:rsidRDefault="00EA5152" w:rsidP="00EA5152">
      <w:pPr>
        <w:jc w:val="both"/>
      </w:pPr>
      <w:r w:rsidRPr="0001651D">
        <w:t>П</w:t>
      </w:r>
      <w:r w:rsidR="00497852" w:rsidRPr="0001651D">
        <w:t>ри разработването на този доку</w:t>
      </w:r>
      <w:r w:rsidR="007301CC" w:rsidRPr="0001651D">
        <w:t>мент можете да намерите в специ</w:t>
      </w:r>
      <w:r w:rsidR="00497852" w:rsidRPr="0001651D">
        <w:t>а</w:t>
      </w:r>
      <w:r w:rsidR="007301CC" w:rsidRPr="0001651D">
        <w:t>л</w:t>
      </w:r>
      <w:r w:rsidR="00497852" w:rsidRPr="0001651D">
        <w:t>ния документ за тази ц</w:t>
      </w:r>
      <w:r w:rsidR="0001651D" w:rsidRPr="0001651D">
        <w:t>ел –„Речник“ (</w:t>
      </w:r>
      <w:r w:rsidR="00E87DC7">
        <w:rPr>
          <w:lang w:val="en-US"/>
        </w:rPr>
        <w:t>5.</w:t>
      </w:r>
      <w:r w:rsidR="0001651D" w:rsidRPr="0001651D">
        <w:rPr>
          <w:lang w:val="en-US"/>
        </w:rPr>
        <w:t>BBay-Glossary.docx</w:t>
      </w:r>
      <w:r w:rsidR="00497852" w:rsidRPr="0001651D">
        <w:t>).</w:t>
      </w:r>
    </w:p>
    <w:p w:rsidR="0085257A" w:rsidRPr="00EA5152" w:rsidRDefault="005B6C4D" w:rsidP="00EA5152">
      <w:pPr>
        <w:pStyle w:val="Heading2"/>
      </w:pPr>
      <w:bookmarkStart w:id="8" w:name="_Toc379081195"/>
      <w:r>
        <w:t>Референции</w:t>
      </w:r>
      <w:bookmarkEnd w:id="8"/>
    </w:p>
    <w:p w:rsidR="00A93ED0" w:rsidRPr="00EA5152" w:rsidRDefault="007301CC" w:rsidP="00EA5152">
      <w:pPr>
        <w:pStyle w:val="BodyText"/>
        <w:ind w:left="0"/>
      </w:pPr>
      <w:r>
        <w:t>Документа кореспондира с „Детай</w:t>
      </w:r>
      <w:r w:rsidR="00027D7B">
        <w:t>лния план на итераци</w:t>
      </w:r>
      <w:r>
        <w:t>и</w:t>
      </w:r>
      <w:r w:rsidR="00E87DC7">
        <w:t>те“ (</w:t>
      </w:r>
      <w:r w:rsidR="00E87DC7">
        <w:rPr>
          <w:lang w:val="en-US"/>
        </w:rPr>
        <w:t>4.BBay-Iteration Plan.docx</w:t>
      </w:r>
      <w:r w:rsidR="00027D7B">
        <w:t>) и „Бизнес модела“ (</w:t>
      </w:r>
      <w:r w:rsidR="00E87DC7">
        <w:rPr>
          <w:lang w:val="en-US"/>
        </w:rPr>
        <w:t>7.BBay-Business Model.docx</w:t>
      </w:r>
      <w:r w:rsidR="00027D7B">
        <w:t>)</w:t>
      </w:r>
    </w:p>
    <w:p w:rsidR="0085257A" w:rsidRPr="00A93ED0" w:rsidRDefault="005B6C4D" w:rsidP="00A93ED0">
      <w:pPr>
        <w:pStyle w:val="Heading2"/>
      </w:pPr>
      <w:bookmarkStart w:id="9" w:name="_Toc379081196"/>
      <w:r>
        <w:t>Общ преглед</w:t>
      </w:r>
      <w:bookmarkEnd w:id="9"/>
    </w:p>
    <w:p w:rsidR="008A072D" w:rsidRDefault="00A93ED0" w:rsidP="00EA5152">
      <w:pPr>
        <w:pStyle w:val="Paragraph1"/>
        <w:rPr>
          <w:lang w:val="be-BY"/>
        </w:rPr>
      </w:pPr>
      <w:r w:rsidRPr="00842F36">
        <w:t>Останалата част от документа представя позициониране</w:t>
      </w:r>
      <w:r>
        <w:t xml:space="preserve"> на продукта, описание на заинтересованите страни и потребителите, преглед на продукта, функции на продукта, ограничения, диапазон и качество, приоритети, други изисквания към продукта и изисквания към документацията.</w:t>
      </w:r>
    </w:p>
    <w:p w:rsidR="0085257A" w:rsidRDefault="009443B7">
      <w:pPr>
        <w:pStyle w:val="Heading1"/>
      </w:pPr>
      <w:bookmarkStart w:id="10" w:name="_Toc379081197"/>
      <w:bookmarkEnd w:id="0"/>
      <w:bookmarkEnd w:id="1"/>
      <w:r>
        <w:t>Позициониране</w:t>
      </w:r>
      <w:bookmarkEnd w:id="10"/>
    </w:p>
    <w:p w:rsidR="0085257A" w:rsidRDefault="009443B7">
      <w:pPr>
        <w:pStyle w:val="Heading2"/>
      </w:pPr>
      <w:bookmarkStart w:id="11" w:name="_Toc379081198"/>
      <w:r>
        <w:t>Бизнес приложение</w:t>
      </w:r>
      <w:bookmarkEnd w:id="11"/>
    </w:p>
    <w:p w:rsidR="00A93ED0" w:rsidRPr="00A93ED0" w:rsidRDefault="00C73976" w:rsidP="00DE1851">
      <w:pPr>
        <w:pStyle w:val="BodyText"/>
        <w:ind w:left="0"/>
        <w:jc w:val="both"/>
        <w:rPr>
          <w:lang w:val="be-BY"/>
        </w:rPr>
      </w:pPr>
      <w:r>
        <w:rPr>
          <w:lang w:val="be-BY"/>
        </w:rPr>
        <w:t>В момента има голям инетрес както и голяма конкуренция между електроните магазини, но с нововъведенията който ще направи системета има шанс да пребо</w:t>
      </w:r>
      <w:r w:rsidR="003534D7">
        <w:rPr>
          <w:lang w:val="be-BY"/>
        </w:rPr>
        <w:t xml:space="preserve">ри конкуренцията. </w:t>
      </w:r>
    </w:p>
    <w:p w:rsidR="0085257A" w:rsidRDefault="009443B7">
      <w:pPr>
        <w:pStyle w:val="Heading2"/>
      </w:pPr>
      <w:bookmarkStart w:id="12" w:name="_Toc379081199"/>
      <w:r>
        <w:t>Проблем за решаване</w:t>
      </w:r>
      <w:bookmarkEnd w:id="12"/>
    </w:p>
    <w:p w:rsidR="0085257A" w:rsidRDefault="0085257A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9443B7" w:rsidRDefault="009443B7">
            <w:pPr>
              <w:pStyle w:val="BodyText"/>
              <w:keepNext/>
              <w:ind w:left="72"/>
            </w:pPr>
            <w:r>
              <w:t xml:space="preserve">Проблем 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D190F" w:rsidRPr="000D190F" w:rsidRDefault="000D190F" w:rsidP="00DE1851">
            <w:pPr>
              <w:pStyle w:val="BodyText"/>
              <w:ind w:left="72"/>
              <w:rPr>
                <w:lang w:val="be-BY"/>
              </w:rPr>
            </w:pPr>
            <w:r>
              <w:rPr>
                <w:lang w:val="be-BY"/>
              </w:rPr>
              <w:t>Продажбата на стоки или услуги</w:t>
            </w:r>
          </w:p>
        </w:tc>
      </w:tr>
      <w:tr w:rsidR="0085257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9443B7" w:rsidRDefault="009443B7">
            <w:pPr>
              <w:pStyle w:val="BodyText"/>
              <w:keepNext/>
              <w:ind w:left="72"/>
            </w:pPr>
            <w:r>
              <w:t>Засяга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190F" w:rsidRPr="000D190F" w:rsidRDefault="000D190F" w:rsidP="00DE1851">
            <w:pPr>
              <w:pStyle w:val="BodyText"/>
              <w:ind w:left="72"/>
              <w:rPr>
                <w:lang w:val="be-BY"/>
              </w:rPr>
            </w:pPr>
            <w:r>
              <w:rPr>
                <w:lang w:val="be-BY"/>
              </w:rPr>
              <w:t>Малки предприятия и обикновени хора</w:t>
            </w:r>
          </w:p>
        </w:tc>
      </w:tr>
      <w:tr w:rsidR="0085257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9443B7" w:rsidRDefault="009443B7">
            <w:pPr>
              <w:pStyle w:val="BodyText"/>
              <w:keepNext/>
              <w:ind w:left="72"/>
            </w:pPr>
            <w:r>
              <w:t>Влияние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190F" w:rsidRPr="000D190F" w:rsidRDefault="000D190F" w:rsidP="00DE1851">
            <w:pPr>
              <w:pStyle w:val="BodyText"/>
              <w:ind w:left="72"/>
              <w:rPr>
                <w:lang w:val="be-BY"/>
              </w:rPr>
            </w:pPr>
            <w:r>
              <w:rPr>
                <w:lang w:val="be-BY"/>
              </w:rPr>
              <w:t>Трудно намиране на желаната стока или услуга</w:t>
            </w:r>
          </w:p>
        </w:tc>
      </w:tr>
      <w:tr w:rsidR="0085257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9443B7" w:rsidRDefault="009443B7">
            <w:pPr>
              <w:pStyle w:val="BodyText"/>
              <w:ind w:left="72"/>
            </w:pPr>
            <w:r>
              <w:t>Успешно решение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190F" w:rsidRPr="000D190F" w:rsidRDefault="000D190F" w:rsidP="00DE1851">
            <w:pPr>
              <w:pStyle w:val="BodyText"/>
              <w:ind w:left="72"/>
              <w:rPr>
                <w:lang w:val="be-BY"/>
              </w:rPr>
            </w:pPr>
            <w:r>
              <w:rPr>
                <w:lang w:val="be-BY"/>
              </w:rPr>
              <w:t>Ще улесни потребителите в предлагането и търсенето на стоки и услуги</w:t>
            </w:r>
          </w:p>
        </w:tc>
      </w:tr>
    </w:tbl>
    <w:p w:rsidR="0085257A" w:rsidRPr="00A93ED0" w:rsidRDefault="009443B7" w:rsidP="00A93ED0">
      <w:pPr>
        <w:pStyle w:val="Heading2"/>
      </w:pPr>
      <w:bookmarkStart w:id="13" w:name="_Toc379081200"/>
      <w:r>
        <w:lastRenderedPageBreak/>
        <w:t>Продуктово позициониране</w:t>
      </w:r>
      <w:bookmarkEnd w:id="13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9443B7" w:rsidRDefault="009443B7">
            <w:pPr>
              <w:pStyle w:val="BodyText"/>
              <w:keepNext/>
              <w:ind w:left="72"/>
            </w:pPr>
            <w:r>
              <w:t>За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D190F" w:rsidRPr="000D190F" w:rsidRDefault="00601FF2" w:rsidP="00DE1851">
            <w:pPr>
              <w:pStyle w:val="BodyText"/>
              <w:ind w:left="72"/>
              <w:rPr>
                <w:lang w:val="be-BY"/>
              </w:rPr>
            </w:pPr>
            <w:r>
              <w:rPr>
                <w:lang w:val="be-BY"/>
              </w:rPr>
              <w:t>Продавачи на стоки</w:t>
            </w:r>
          </w:p>
        </w:tc>
      </w:tr>
      <w:tr w:rsidR="0085257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9443B7" w:rsidRDefault="009443B7">
            <w:pPr>
              <w:pStyle w:val="BodyText"/>
              <w:keepNext/>
              <w:ind w:left="72"/>
            </w:pPr>
            <w:r>
              <w:t>Ко</w:t>
            </w:r>
            <w:r w:rsidR="00601FF2">
              <w:t>йто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1FF2" w:rsidRPr="00601FF2" w:rsidRDefault="00601FF2" w:rsidP="00DE1851">
            <w:pPr>
              <w:pStyle w:val="BodyText"/>
              <w:ind w:left="72"/>
              <w:rPr>
                <w:lang w:val="be-BY"/>
              </w:rPr>
            </w:pPr>
            <w:r>
              <w:rPr>
                <w:lang w:val="be-BY"/>
              </w:rPr>
              <w:t>Искат да разширят дейноста си</w:t>
            </w:r>
          </w:p>
        </w:tc>
      </w:tr>
      <w:tr w:rsidR="0085257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9443B7" w:rsidRDefault="000D2DBC" w:rsidP="000D2DBC">
            <w:pPr>
              <w:pStyle w:val="BodyText"/>
              <w:keepNext/>
              <w:ind w:left="0"/>
            </w:pPr>
            <w:r>
              <w:t>Като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82B48" w:rsidRPr="00B82B48" w:rsidRDefault="00B82B48" w:rsidP="00DE1851">
            <w:pPr>
              <w:pStyle w:val="BodyText"/>
              <w:ind w:left="72"/>
              <w:rPr>
                <w:lang w:val="be-BY"/>
              </w:rPr>
            </w:pPr>
            <w:r>
              <w:rPr>
                <w:lang w:val="be-BY"/>
              </w:rPr>
              <w:t xml:space="preserve">електронен магазин </w:t>
            </w:r>
          </w:p>
        </w:tc>
      </w:tr>
      <w:tr w:rsidR="0085257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9443B7" w:rsidRDefault="000D2DBC" w:rsidP="000D2DBC">
            <w:pPr>
              <w:pStyle w:val="BodyText"/>
              <w:keepNext/>
              <w:ind w:left="72"/>
            </w:pPr>
            <w:r>
              <w:t xml:space="preserve">За да 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1FF2" w:rsidRPr="00601FF2" w:rsidRDefault="00601FF2" w:rsidP="00DE1851">
            <w:pPr>
              <w:pStyle w:val="BodyText"/>
              <w:ind w:left="72"/>
              <w:rPr>
                <w:lang w:val="be-BY"/>
              </w:rPr>
            </w:pPr>
            <w:r>
              <w:rPr>
                <w:lang w:val="be-BY"/>
              </w:rPr>
              <w:t xml:space="preserve">Пазаруват онлайн </w:t>
            </w:r>
          </w:p>
        </w:tc>
      </w:tr>
      <w:tr w:rsidR="0085257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9443B7" w:rsidRDefault="009443B7">
            <w:pPr>
              <w:pStyle w:val="BodyText"/>
              <w:keepNext/>
              <w:ind w:left="72"/>
            </w:pPr>
            <w:r>
              <w:t>Алтернативи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1FF2" w:rsidRPr="00601FF2" w:rsidRDefault="00601FF2" w:rsidP="00DE1851">
            <w:pPr>
              <w:pStyle w:val="BodyText"/>
              <w:ind w:left="72"/>
              <w:rPr>
                <w:lang w:val="be-BY"/>
              </w:rPr>
            </w:pPr>
            <w:r>
              <w:rPr>
                <w:lang w:val="be-BY"/>
              </w:rPr>
              <w:t xml:space="preserve">Продавалник, Ебей, Базар </w:t>
            </w:r>
          </w:p>
        </w:tc>
      </w:tr>
      <w:tr w:rsidR="0085257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9443B7" w:rsidRDefault="009443B7">
            <w:pPr>
              <w:pStyle w:val="BodyText"/>
              <w:ind w:left="72"/>
            </w:pPr>
            <w:r>
              <w:t>Нашия продукт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1FF2" w:rsidRPr="00601FF2" w:rsidRDefault="00D8339A" w:rsidP="00DE1851">
            <w:pPr>
              <w:pStyle w:val="BodyText"/>
              <w:ind w:left="72"/>
              <w:rPr>
                <w:lang w:val="be-BY"/>
              </w:rPr>
            </w:pPr>
            <w:r>
              <w:rPr>
                <w:lang w:val="be-BY"/>
              </w:rPr>
              <w:t>Ще предлага система за локализация на обявите както и по-добро филтриране на обявите който излита за даден клиент</w:t>
            </w:r>
          </w:p>
        </w:tc>
      </w:tr>
    </w:tbl>
    <w:p w:rsidR="0085257A" w:rsidRDefault="009443B7">
      <w:pPr>
        <w:pStyle w:val="Heading1"/>
      </w:pPr>
      <w:bookmarkStart w:id="14" w:name="_Toc436203381"/>
      <w:bookmarkStart w:id="15" w:name="_Toc379081201"/>
      <w:r>
        <w:t>Заинтересовани страни и потребителски представи</w:t>
      </w:r>
      <w:bookmarkEnd w:id="15"/>
    </w:p>
    <w:p w:rsidR="0085257A" w:rsidRDefault="009443B7">
      <w:pPr>
        <w:pStyle w:val="Heading2"/>
        <w:widowControl/>
      </w:pPr>
      <w:bookmarkStart w:id="16" w:name="_Toc379081202"/>
      <w:r>
        <w:t>Място на пазара</w:t>
      </w:r>
      <w:bookmarkEnd w:id="16"/>
    </w:p>
    <w:p w:rsidR="003E5AEA" w:rsidRDefault="00943517" w:rsidP="00DE1851">
      <w:pPr>
        <w:pStyle w:val="BodyText"/>
        <w:ind w:left="0"/>
        <w:jc w:val="both"/>
      </w:pPr>
      <w:r>
        <w:t>Системата принадлежи към системите за електронна търговия. Тя е насочена към по-младите потребители, ко</w:t>
      </w:r>
      <w:r w:rsidR="003E5AEA">
        <w:t>и</w:t>
      </w:r>
      <w:r>
        <w:t xml:space="preserve">то са отворени за </w:t>
      </w:r>
      <w:r w:rsidRPr="00943517">
        <w:t xml:space="preserve">неконвенционалните </w:t>
      </w:r>
      <w:r>
        <w:t xml:space="preserve">начини  за пазаруване. </w:t>
      </w:r>
    </w:p>
    <w:p w:rsidR="00564378" w:rsidRDefault="00AC6C4B" w:rsidP="00DE1851">
      <w:pPr>
        <w:pStyle w:val="BodyText"/>
        <w:ind w:left="0"/>
        <w:jc w:val="both"/>
      </w:pPr>
      <w:r>
        <w:t>Организация „Отбор едно</w:t>
      </w:r>
      <w:r w:rsidR="00564378">
        <w:t xml:space="preserve">“ е група от млади студенти в магистърски курс „Софтуерно инженерство“, запалени в областта на проектирането. Основната ни цел е  </w:t>
      </w:r>
      <w:r w:rsidR="003E5AEA">
        <w:t>завършване на курса и намира</w:t>
      </w:r>
      <w:r w:rsidR="00564378">
        <w:t>н</w:t>
      </w:r>
      <w:r w:rsidR="003E5AEA">
        <w:t>е на</w:t>
      </w:r>
      <w:r w:rsidR="00564378">
        <w:t xml:space="preserve"> добре платена работа с цел упражняване на придобитите знания. </w:t>
      </w:r>
    </w:p>
    <w:p w:rsidR="00564378" w:rsidRPr="00F32FB8" w:rsidRDefault="00564378" w:rsidP="00DE1851">
      <w:pPr>
        <w:pStyle w:val="BodyText"/>
        <w:ind w:left="0"/>
        <w:jc w:val="both"/>
      </w:pPr>
      <w:r>
        <w:t>Продукта</w:t>
      </w:r>
      <w:r w:rsidR="003E5AEA">
        <w:t>,</w:t>
      </w:r>
      <w:r>
        <w:t xml:space="preserve"> който създаваме в часовете по практикум може да бъде осъществен и пуснат в </w:t>
      </w:r>
      <w:r w:rsidR="003E5AEA">
        <w:t>експлоатация</w:t>
      </w:r>
      <w:r>
        <w:t xml:space="preserve"> и </w:t>
      </w:r>
      <w:r w:rsidR="003E5AEA">
        <w:t xml:space="preserve">да се печелят пари от това. </w:t>
      </w:r>
    </w:p>
    <w:p w:rsidR="0085257A" w:rsidRPr="003E5AEA" w:rsidRDefault="009443B7" w:rsidP="003E5AEA">
      <w:pPr>
        <w:pStyle w:val="Heading2"/>
      </w:pPr>
      <w:bookmarkStart w:id="17" w:name="_Toc452813583"/>
      <w:bookmarkStart w:id="18" w:name="_Toc379081203"/>
      <w:r>
        <w:t>Обобщен профил на разработчиците</w:t>
      </w:r>
      <w:bookmarkEnd w:id="17"/>
      <w:bookmarkEnd w:id="18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>
        <w:tc>
          <w:tcPr>
            <w:tcW w:w="1890" w:type="dxa"/>
            <w:shd w:val="solid" w:color="000000" w:fill="FFFFFF"/>
          </w:tcPr>
          <w:p w:rsidR="0085257A" w:rsidRPr="009443B7" w:rsidRDefault="009443B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Име</w:t>
            </w:r>
          </w:p>
        </w:tc>
        <w:tc>
          <w:tcPr>
            <w:tcW w:w="2610" w:type="dxa"/>
            <w:shd w:val="solid" w:color="000000" w:fill="FFFFFF"/>
          </w:tcPr>
          <w:p w:rsidR="0085257A" w:rsidRPr="009443B7" w:rsidRDefault="009443B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960" w:type="dxa"/>
            <w:shd w:val="solid" w:color="000000" w:fill="FFFFFF"/>
          </w:tcPr>
          <w:p w:rsidR="0085257A" w:rsidRPr="009443B7" w:rsidRDefault="009443B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Задължения</w:t>
            </w:r>
          </w:p>
        </w:tc>
      </w:tr>
      <w:tr w:rsidR="0085257A">
        <w:tc>
          <w:tcPr>
            <w:tcW w:w="1890" w:type="dxa"/>
          </w:tcPr>
          <w:p w:rsidR="00943517" w:rsidRPr="00943517" w:rsidRDefault="00943517" w:rsidP="00943517">
            <w:pPr>
              <w:pStyle w:val="BodyText"/>
              <w:ind w:left="0"/>
            </w:pPr>
            <w:r>
              <w:t>SeniorManager</w:t>
            </w:r>
          </w:p>
        </w:tc>
        <w:tc>
          <w:tcPr>
            <w:tcW w:w="2610" w:type="dxa"/>
          </w:tcPr>
          <w:p w:rsidR="00943517" w:rsidRPr="003E5AEA" w:rsidRDefault="00943517" w:rsidP="00943517">
            <w:pPr>
              <w:pStyle w:val="BodyText"/>
              <w:ind w:left="0"/>
            </w:pPr>
            <w:r w:rsidRPr="003E5AEA">
              <w:t>Ръководи проекта</w:t>
            </w:r>
          </w:p>
        </w:tc>
        <w:tc>
          <w:tcPr>
            <w:tcW w:w="3960" w:type="dxa"/>
          </w:tcPr>
          <w:p w:rsidR="00943517" w:rsidRPr="003E5AEA" w:rsidRDefault="00943517" w:rsidP="00943517">
            <w:pPr>
              <w:pStyle w:val="BodyText"/>
              <w:ind w:left="0"/>
            </w:pPr>
            <w:r w:rsidRPr="003E5AEA">
              <w:t>Project Manager</w:t>
            </w:r>
          </w:p>
          <w:p w:rsidR="00943517" w:rsidRPr="003E5AEA" w:rsidRDefault="00943517" w:rsidP="00943517">
            <w:pPr>
              <w:pStyle w:val="BodyText"/>
              <w:ind w:left="0"/>
            </w:pPr>
            <w:r w:rsidRPr="003E5AEA">
              <w:t>DeploymentManager</w:t>
            </w:r>
          </w:p>
          <w:p w:rsidR="00943517" w:rsidRPr="003E5AEA" w:rsidRDefault="00943517" w:rsidP="00943517">
            <w:pPr>
              <w:pStyle w:val="BodyText"/>
              <w:ind w:left="0"/>
            </w:pPr>
            <w:r w:rsidRPr="003E5AEA">
              <w:t>RequirementsReviewer</w:t>
            </w:r>
          </w:p>
          <w:p w:rsidR="00943517" w:rsidRPr="003E5AEA" w:rsidRDefault="00943517" w:rsidP="00943517">
            <w:pPr>
              <w:pStyle w:val="BodyText"/>
              <w:ind w:left="0"/>
            </w:pPr>
            <w:r w:rsidRPr="003E5AEA">
              <w:t>ArchitectureReviewer</w:t>
            </w:r>
          </w:p>
          <w:p w:rsidR="00943517" w:rsidRPr="003E5AEA" w:rsidRDefault="00943517" w:rsidP="00943517">
            <w:pPr>
              <w:pStyle w:val="BodyText"/>
              <w:ind w:left="0"/>
            </w:pPr>
            <w:r w:rsidRPr="00C73976">
              <w:t>ChangeControlManager</w:t>
            </w:r>
          </w:p>
          <w:p w:rsidR="00943517" w:rsidRPr="003E5AEA" w:rsidRDefault="00943517" w:rsidP="00943517">
            <w:pPr>
              <w:pStyle w:val="BodyText"/>
              <w:ind w:left="0"/>
            </w:pPr>
            <w:r w:rsidRPr="003E5AEA">
              <w:t>UserInterfaceDesigner</w:t>
            </w:r>
          </w:p>
          <w:p w:rsidR="00943517" w:rsidRPr="003E5AEA" w:rsidRDefault="00943517" w:rsidP="00943517">
            <w:pPr>
              <w:pStyle w:val="BodyText"/>
              <w:ind w:left="0"/>
            </w:pPr>
            <w:r w:rsidRPr="003E5AEA">
              <w:t>Designer</w:t>
            </w:r>
          </w:p>
        </w:tc>
      </w:tr>
      <w:tr w:rsidR="00943517">
        <w:tc>
          <w:tcPr>
            <w:tcW w:w="1890" w:type="dxa"/>
          </w:tcPr>
          <w:p w:rsidR="00943517" w:rsidRDefault="00943517" w:rsidP="00943517">
            <w:pPr>
              <w:pStyle w:val="BodyText"/>
              <w:ind w:left="0"/>
            </w:pPr>
            <w:r>
              <w:t>VP Operations</w:t>
            </w:r>
          </w:p>
        </w:tc>
        <w:tc>
          <w:tcPr>
            <w:tcW w:w="2610" w:type="dxa"/>
          </w:tcPr>
          <w:p w:rsidR="00943517" w:rsidRPr="00943517" w:rsidRDefault="00943517" w:rsidP="00943517">
            <w:pPr>
              <w:pStyle w:val="BodyText"/>
              <w:ind w:left="0"/>
            </w:pPr>
            <w:r>
              <w:t>Описва главните изисквания за про</w:t>
            </w:r>
            <w:r w:rsidR="001359D1">
              <w:t>екта</w:t>
            </w:r>
          </w:p>
        </w:tc>
        <w:tc>
          <w:tcPr>
            <w:tcW w:w="3960" w:type="dxa"/>
          </w:tcPr>
          <w:p w:rsidR="00943517" w:rsidRDefault="00943517" w:rsidP="00943517">
            <w:pPr>
              <w:pStyle w:val="BodyText"/>
              <w:ind w:left="0"/>
            </w:pPr>
            <w:r>
              <w:t>Project Reviewer</w:t>
            </w:r>
          </w:p>
          <w:p w:rsidR="00943517" w:rsidRDefault="00943517" w:rsidP="00943517">
            <w:pPr>
              <w:pStyle w:val="BodyText"/>
              <w:ind w:left="0"/>
            </w:pPr>
            <w:r>
              <w:t>RequirementsReviewer</w:t>
            </w:r>
          </w:p>
          <w:p w:rsidR="00943517" w:rsidRDefault="00943517" w:rsidP="00943517">
            <w:pPr>
              <w:pStyle w:val="BodyText"/>
              <w:ind w:left="0"/>
            </w:pPr>
            <w:r>
              <w:t>Implementer</w:t>
            </w:r>
          </w:p>
          <w:p w:rsidR="00943517" w:rsidRDefault="00943517" w:rsidP="00943517">
            <w:pPr>
              <w:pStyle w:val="BodyText"/>
              <w:ind w:left="0"/>
            </w:pPr>
            <w:r>
              <w:t>TestDesigner</w:t>
            </w:r>
          </w:p>
          <w:p w:rsidR="00943517" w:rsidRPr="00943517" w:rsidRDefault="00943517" w:rsidP="00943517">
            <w:pPr>
              <w:pStyle w:val="BodyText"/>
              <w:ind w:left="0"/>
            </w:pPr>
            <w:r>
              <w:t>Designer</w:t>
            </w:r>
          </w:p>
        </w:tc>
      </w:tr>
      <w:tr w:rsidR="00943517">
        <w:tc>
          <w:tcPr>
            <w:tcW w:w="1890" w:type="dxa"/>
          </w:tcPr>
          <w:p w:rsidR="00943517" w:rsidRDefault="001359D1" w:rsidP="00943517">
            <w:pPr>
              <w:pStyle w:val="BodyText"/>
              <w:ind w:left="0"/>
            </w:pPr>
            <w:r>
              <w:t>BusinessAnalyst</w:t>
            </w:r>
          </w:p>
        </w:tc>
        <w:tc>
          <w:tcPr>
            <w:tcW w:w="2610" w:type="dxa"/>
          </w:tcPr>
          <w:p w:rsidR="00943517" w:rsidRPr="001359D1" w:rsidRDefault="001359D1" w:rsidP="00943517">
            <w:pPr>
              <w:pStyle w:val="BodyText"/>
              <w:ind w:left="0"/>
            </w:pPr>
            <w:r>
              <w:t>Комуникира с клиентите и определя потребителските изисквания към системата</w:t>
            </w:r>
          </w:p>
        </w:tc>
        <w:tc>
          <w:tcPr>
            <w:tcW w:w="3960" w:type="dxa"/>
          </w:tcPr>
          <w:p w:rsidR="001359D1" w:rsidRDefault="001359D1" w:rsidP="00943517">
            <w:pPr>
              <w:pStyle w:val="BodyText"/>
              <w:ind w:left="0"/>
            </w:pPr>
            <w:r>
              <w:t>SystemAnalyst</w:t>
            </w:r>
          </w:p>
          <w:p w:rsidR="001359D1" w:rsidRDefault="001359D1" w:rsidP="00943517">
            <w:pPr>
              <w:pStyle w:val="BodyText"/>
              <w:ind w:left="0"/>
            </w:pPr>
            <w:r>
              <w:t>RequirementsSpecifier</w:t>
            </w:r>
          </w:p>
          <w:p w:rsidR="001359D1" w:rsidRDefault="001359D1" w:rsidP="00943517">
            <w:pPr>
              <w:pStyle w:val="BodyText"/>
              <w:ind w:left="0"/>
            </w:pPr>
            <w:r>
              <w:t>TechnicalWriter</w:t>
            </w:r>
          </w:p>
          <w:p w:rsidR="001359D1" w:rsidRDefault="001359D1" w:rsidP="00943517">
            <w:pPr>
              <w:pStyle w:val="BodyText"/>
              <w:ind w:left="0"/>
            </w:pPr>
            <w:r>
              <w:t>Implementer</w:t>
            </w:r>
          </w:p>
          <w:p w:rsidR="001359D1" w:rsidRPr="001359D1" w:rsidRDefault="001359D1" w:rsidP="00943517">
            <w:pPr>
              <w:pStyle w:val="BodyText"/>
              <w:ind w:left="0"/>
            </w:pPr>
            <w:r>
              <w:lastRenderedPageBreak/>
              <w:t>Designer</w:t>
            </w:r>
          </w:p>
        </w:tc>
      </w:tr>
      <w:tr w:rsidR="001359D1">
        <w:tc>
          <w:tcPr>
            <w:tcW w:w="1890" w:type="dxa"/>
          </w:tcPr>
          <w:p w:rsidR="001359D1" w:rsidRPr="001359D1" w:rsidRDefault="001359D1" w:rsidP="00943517">
            <w:pPr>
              <w:pStyle w:val="BodyText"/>
              <w:ind w:left="0"/>
            </w:pPr>
            <w:r>
              <w:lastRenderedPageBreak/>
              <w:t>Senior Software engineer</w:t>
            </w:r>
          </w:p>
        </w:tc>
        <w:tc>
          <w:tcPr>
            <w:tcW w:w="2610" w:type="dxa"/>
          </w:tcPr>
          <w:p w:rsidR="001359D1" w:rsidRDefault="001359D1" w:rsidP="00943517">
            <w:pPr>
              <w:pStyle w:val="BodyText"/>
              <w:ind w:left="0"/>
            </w:pPr>
            <w:r>
              <w:t>Изготвя софтуерната архитектура на системата</w:t>
            </w:r>
          </w:p>
        </w:tc>
        <w:tc>
          <w:tcPr>
            <w:tcW w:w="3960" w:type="dxa"/>
          </w:tcPr>
          <w:p w:rsidR="001359D1" w:rsidRDefault="001359D1" w:rsidP="00943517">
            <w:pPr>
              <w:pStyle w:val="BodyText"/>
              <w:ind w:left="0"/>
            </w:pPr>
            <w:r w:rsidRPr="003E5AEA">
              <w:t>ConfigurationManager</w:t>
            </w:r>
          </w:p>
          <w:p w:rsidR="001359D1" w:rsidRDefault="001359D1" w:rsidP="00943517">
            <w:pPr>
              <w:pStyle w:val="BodyText"/>
              <w:ind w:left="0"/>
            </w:pPr>
            <w:r>
              <w:t>Software Architect</w:t>
            </w:r>
          </w:p>
          <w:p w:rsidR="001359D1" w:rsidRDefault="001359D1" w:rsidP="00943517">
            <w:pPr>
              <w:pStyle w:val="BodyText"/>
              <w:ind w:left="0"/>
            </w:pPr>
            <w:r>
              <w:t>DesignReviewer</w:t>
            </w:r>
          </w:p>
          <w:p w:rsidR="001359D1" w:rsidRDefault="001359D1" w:rsidP="00943517">
            <w:pPr>
              <w:pStyle w:val="BodyText"/>
              <w:ind w:left="0"/>
            </w:pPr>
            <w:r>
              <w:t>Implementer</w:t>
            </w:r>
          </w:p>
          <w:p w:rsidR="001359D1" w:rsidRDefault="001359D1" w:rsidP="00943517">
            <w:pPr>
              <w:pStyle w:val="BodyText"/>
              <w:ind w:left="0"/>
            </w:pPr>
            <w:r>
              <w:t>Designer</w:t>
            </w:r>
          </w:p>
        </w:tc>
      </w:tr>
      <w:tr w:rsidR="001359D1">
        <w:tc>
          <w:tcPr>
            <w:tcW w:w="1890" w:type="dxa"/>
          </w:tcPr>
          <w:p w:rsidR="001359D1" w:rsidRPr="001359D1" w:rsidRDefault="001359D1" w:rsidP="00943517">
            <w:pPr>
              <w:pStyle w:val="BodyText"/>
              <w:ind w:left="0"/>
            </w:pPr>
            <w:r>
              <w:t>Software Engineer</w:t>
            </w:r>
          </w:p>
        </w:tc>
        <w:tc>
          <w:tcPr>
            <w:tcW w:w="2610" w:type="dxa"/>
          </w:tcPr>
          <w:p w:rsidR="001359D1" w:rsidRPr="001359D1" w:rsidRDefault="001359D1" w:rsidP="00943517">
            <w:pPr>
              <w:pStyle w:val="BodyText"/>
              <w:ind w:left="0"/>
            </w:pPr>
            <w:r>
              <w:t xml:space="preserve">Изготвя тестовите модели </w:t>
            </w:r>
          </w:p>
        </w:tc>
        <w:tc>
          <w:tcPr>
            <w:tcW w:w="3960" w:type="dxa"/>
          </w:tcPr>
          <w:p w:rsidR="001359D1" w:rsidRDefault="001359D1" w:rsidP="00943517">
            <w:pPr>
              <w:pStyle w:val="BodyText"/>
              <w:ind w:left="0"/>
            </w:pPr>
            <w:r>
              <w:t>TestManager</w:t>
            </w:r>
          </w:p>
          <w:p w:rsidR="001359D1" w:rsidRDefault="001359D1" w:rsidP="00943517">
            <w:pPr>
              <w:pStyle w:val="BodyText"/>
              <w:ind w:left="0"/>
            </w:pPr>
            <w:r>
              <w:t>TestAnalyst</w:t>
            </w:r>
          </w:p>
          <w:p w:rsidR="001359D1" w:rsidRDefault="001359D1" w:rsidP="00943517">
            <w:pPr>
              <w:pStyle w:val="BodyText"/>
              <w:ind w:left="0"/>
            </w:pPr>
            <w:r>
              <w:t>TestDesigner</w:t>
            </w:r>
          </w:p>
          <w:p w:rsidR="001359D1" w:rsidRDefault="001359D1" w:rsidP="00943517">
            <w:pPr>
              <w:pStyle w:val="BodyText"/>
              <w:ind w:left="0"/>
            </w:pPr>
            <w:r>
              <w:t>Designer</w:t>
            </w:r>
          </w:p>
          <w:p w:rsidR="001359D1" w:rsidRDefault="001359D1" w:rsidP="00943517">
            <w:pPr>
              <w:pStyle w:val="BodyText"/>
              <w:ind w:left="0"/>
            </w:pPr>
            <w:r>
              <w:t>DatabaseDesigner</w:t>
            </w:r>
          </w:p>
        </w:tc>
      </w:tr>
      <w:tr w:rsidR="001359D1">
        <w:tc>
          <w:tcPr>
            <w:tcW w:w="1890" w:type="dxa"/>
          </w:tcPr>
          <w:p w:rsidR="001359D1" w:rsidRDefault="001359D1" w:rsidP="00943517">
            <w:pPr>
              <w:pStyle w:val="BodyText"/>
              <w:ind w:left="0"/>
            </w:pPr>
            <w:r>
              <w:t>Junior Software Engineer</w:t>
            </w:r>
          </w:p>
        </w:tc>
        <w:tc>
          <w:tcPr>
            <w:tcW w:w="2610" w:type="dxa"/>
          </w:tcPr>
          <w:p w:rsidR="001359D1" w:rsidRDefault="001359D1" w:rsidP="00943517">
            <w:pPr>
              <w:pStyle w:val="BodyText"/>
              <w:ind w:left="0"/>
            </w:pPr>
            <w:r>
              <w:t xml:space="preserve">Изпълнява функционалностите на </w:t>
            </w:r>
            <w:r w:rsidR="00515EE5">
              <w:t>системата</w:t>
            </w:r>
          </w:p>
        </w:tc>
        <w:tc>
          <w:tcPr>
            <w:tcW w:w="3960" w:type="dxa"/>
          </w:tcPr>
          <w:p w:rsidR="001359D1" w:rsidRDefault="00515EE5" w:rsidP="00943517">
            <w:pPr>
              <w:pStyle w:val="BodyText"/>
              <w:ind w:left="0"/>
            </w:pPr>
            <w:r w:rsidRPr="003E5AEA">
              <w:t>CodeReviewer</w:t>
            </w:r>
          </w:p>
          <w:p w:rsidR="00515EE5" w:rsidRDefault="00515EE5" w:rsidP="00943517">
            <w:pPr>
              <w:pStyle w:val="BodyText"/>
              <w:ind w:left="0"/>
            </w:pPr>
            <w:r>
              <w:t>Tester</w:t>
            </w:r>
          </w:p>
          <w:p w:rsidR="00515EE5" w:rsidRDefault="00515EE5" w:rsidP="00943517">
            <w:pPr>
              <w:pStyle w:val="BodyText"/>
              <w:ind w:left="0"/>
            </w:pPr>
            <w:r>
              <w:t>TechnicalWriter</w:t>
            </w:r>
          </w:p>
          <w:p w:rsidR="00515EE5" w:rsidRDefault="00515EE5" w:rsidP="00943517">
            <w:pPr>
              <w:pStyle w:val="BodyText"/>
              <w:ind w:left="0"/>
            </w:pPr>
            <w:r>
              <w:t>Implementer</w:t>
            </w:r>
          </w:p>
          <w:p w:rsidR="00515EE5" w:rsidRDefault="00515EE5" w:rsidP="00943517">
            <w:pPr>
              <w:pStyle w:val="BodyText"/>
              <w:ind w:left="0"/>
            </w:pPr>
            <w:r>
              <w:t>Designer</w:t>
            </w:r>
          </w:p>
        </w:tc>
      </w:tr>
    </w:tbl>
    <w:p w:rsidR="00CA6771" w:rsidRPr="00CA6771" w:rsidRDefault="00CA6771" w:rsidP="00CA6771">
      <w:pPr>
        <w:pStyle w:val="Heading2"/>
        <w:numPr>
          <w:ilvl w:val="0"/>
          <w:numId w:val="0"/>
        </w:numPr>
        <w:rPr>
          <w:lang w:val="be-BY"/>
        </w:rPr>
      </w:pPr>
    </w:p>
    <w:p w:rsidR="00CA6771" w:rsidRDefault="00CA6771" w:rsidP="00515EE5">
      <w:pPr>
        <w:pStyle w:val="Heading2"/>
        <w:rPr>
          <w:lang w:val="be-BY"/>
        </w:rPr>
      </w:pPr>
      <w:bookmarkStart w:id="19" w:name="_Toc379081204"/>
      <w:r>
        <w:rPr>
          <w:lang w:val="be-BY"/>
        </w:rPr>
        <w:t>Разпределине на ролите в екипа</w:t>
      </w:r>
      <w:bookmarkEnd w:id="19"/>
    </w:p>
    <w:p w:rsidR="00CA6771" w:rsidRDefault="00CA6771" w:rsidP="00CA6771">
      <w:pPr>
        <w:pStyle w:val="Heading3"/>
      </w:pPr>
      <w:bookmarkStart w:id="20" w:name="_Toc348999074"/>
      <w:r w:rsidRPr="00CA6771">
        <w:t xml:space="preserve"> </w:t>
      </w:r>
      <w:bookmarkStart w:id="21" w:name="_Toc379081205"/>
      <w:r>
        <w:t>Ръководител на проекта</w:t>
      </w:r>
      <w:bookmarkEnd w:id="20"/>
      <w:bookmarkEnd w:id="21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CA6771" w:rsidTr="00417828">
        <w:tc>
          <w:tcPr>
            <w:tcW w:w="1890" w:type="dxa"/>
          </w:tcPr>
          <w:p w:rsidR="00CA6771" w:rsidRDefault="00CA6771" w:rsidP="00417828">
            <w:pPr>
              <w:pStyle w:val="Paragraph1"/>
            </w:pPr>
            <w:r>
              <w:t>Представител</w:t>
            </w:r>
          </w:p>
        </w:tc>
        <w:tc>
          <w:tcPr>
            <w:tcW w:w="6948" w:type="dxa"/>
          </w:tcPr>
          <w:p w:rsidR="00CA6771" w:rsidRPr="00CA6771" w:rsidRDefault="00CA6771" w:rsidP="00417828">
            <w:pPr>
              <w:pStyle w:val="Paragraph1"/>
              <w:rPr>
                <w:lang w:val="be-BY"/>
              </w:rPr>
            </w:pPr>
            <w:r>
              <w:rPr>
                <w:lang w:val="be-BY"/>
              </w:rPr>
              <w:t>Михаил Радков</w:t>
            </w:r>
          </w:p>
        </w:tc>
      </w:tr>
      <w:tr w:rsidR="00CA6771" w:rsidTr="00417828">
        <w:tc>
          <w:tcPr>
            <w:tcW w:w="1890" w:type="dxa"/>
          </w:tcPr>
          <w:p w:rsidR="00CA6771" w:rsidRDefault="00CA6771" w:rsidP="00417828">
            <w:pPr>
              <w:pStyle w:val="Paragraph1"/>
            </w:pPr>
            <w:r>
              <w:t>Описание</w:t>
            </w:r>
          </w:p>
        </w:tc>
        <w:tc>
          <w:tcPr>
            <w:tcW w:w="6948" w:type="dxa"/>
          </w:tcPr>
          <w:p w:rsidR="00CA6771" w:rsidRPr="00FD4A09" w:rsidRDefault="00CA6771" w:rsidP="00417828">
            <w:pPr>
              <w:pStyle w:val="Paragraph1"/>
            </w:pPr>
            <w:r>
              <w:t>човек с голям опит, с много добри организационни и комуникационни умения, с лидерски качества</w:t>
            </w:r>
          </w:p>
        </w:tc>
      </w:tr>
      <w:tr w:rsidR="00CA6771" w:rsidTr="00417828">
        <w:tc>
          <w:tcPr>
            <w:tcW w:w="1890" w:type="dxa"/>
          </w:tcPr>
          <w:p w:rsidR="00CA6771" w:rsidRDefault="00CA6771" w:rsidP="00417828">
            <w:pPr>
              <w:pStyle w:val="Paragraph1"/>
            </w:pPr>
            <w:r>
              <w:t>Тип</w:t>
            </w:r>
          </w:p>
        </w:tc>
        <w:tc>
          <w:tcPr>
            <w:tcW w:w="6948" w:type="dxa"/>
          </w:tcPr>
          <w:p w:rsidR="00CA6771" w:rsidRDefault="00CA6771" w:rsidP="00417828">
            <w:pPr>
              <w:pStyle w:val="Paragraph1"/>
            </w:pPr>
            <w:r>
              <w:t xml:space="preserve"> Експерт</w:t>
            </w:r>
          </w:p>
        </w:tc>
      </w:tr>
      <w:tr w:rsidR="00CA6771" w:rsidTr="00417828">
        <w:tc>
          <w:tcPr>
            <w:tcW w:w="1890" w:type="dxa"/>
          </w:tcPr>
          <w:p w:rsidR="00CA6771" w:rsidRDefault="00CA6771" w:rsidP="00417828">
            <w:pPr>
              <w:pStyle w:val="Paragraph1"/>
            </w:pPr>
            <w:r>
              <w:t>Задължения</w:t>
            </w:r>
          </w:p>
        </w:tc>
        <w:tc>
          <w:tcPr>
            <w:tcW w:w="6948" w:type="dxa"/>
          </w:tcPr>
          <w:p w:rsidR="00CA6771" w:rsidRPr="007F02FD" w:rsidRDefault="00CA6771" w:rsidP="00417828">
            <w:pPr>
              <w:pStyle w:val="Paragraph1"/>
            </w:pPr>
            <w:r w:rsidRPr="00570DF9">
              <w:rPr>
                <w:lang w:val="ru-RU"/>
              </w:rPr>
              <w:t>коо</w:t>
            </w:r>
            <w:r>
              <w:rPr>
                <w:lang w:val="ru-RU"/>
              </w:rPr>
              <w:t xml:space="preserve">рдиниране  и  мониторинг на цялостния проект, </w:t>
            </w:r>
            <w:r w:rsidRPr="00570DF9">
              <w:rPr>
                <w:lang w:val="ru-RU"/>
              </w:rPr>
              <w:t xml:space="preserve"> подготовка на глобален и </w:t>
            </w:r>
            <w:r>
              <w:rPr>
                <w:lang w:val="ru-RU"/>
              </w:rPr>
              <w:t xml:space="preserve">подробни графици на проекта, </w:t>
            </w:r>
            <w:r w:rsidRPr="00570DF9">
              <w:rPr>
                <w:lang w:val="ru-RU"/>
              </w:rPr>
              <w:t>проверка на пълнотата и ка</w:t>
            </w:r>
            <w:r>
              <w:rPr>
                <w:lang w:val="ru-RU"/>
              </w:rPr>
              <w:t>чеството на отчетните резултати,  п</w:t>
            </w:r>
            <w:r w:rsidRPr="00570DF9">
              <w:rPr>
                <w:lang w:val="ru-RU"/>
              </w:rPr>
              <w:t xml:space="preserve">роследяване на напредъка в </w:t>
            </w:r>
            <w:r>
              <w:rPr>
                <w:lang w:val="ru-RU"/>
              </w:rPr>
              <w:t>съответствие с плана на проекта,</w:t>
            </w:r>
            <w:r w:rsidRPr="00570DF9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контрол на изпълнението на задачите</w:t>
            </w:r>
            <w:r w:rsidRPr="00570DF9">
              <w:rPr>
                <w:lang w:val="ru-RU"/>
              </w:rPr>
              <w:t xml:space="preserve"> за целия проект.</w:t>
            </w:r>
          </w:p>
        </w:tc>
      </w:tr>
      <w:tr w:rsidR="00CA6771" w:rsidTr="00417828">
        <w:tc>
          <w:tcPr>
            <w:tcW w:w="1890" w:type="dxa"/>
          </w:tcPr>
          <w:p w:rsidR="00CA6771" w:rsidRDefault="00CA6771" w:rsidP="00417828">
            <w:pPr>
              <w:pStyle w:val="Paragraph1"/>
            </w:pPr>
            <w:r>
              <w:t>Критерий за успех</w:t>
            </w:r>
          </w:p>
        </w:tc>
        <w:tc>
          <w:tcPr>
            <w:tcW w:w="6948" w:type="dxa"/>
          </w:tcPr>
          <w:p w:rsidR="00CA6771" w:rsidRDefault="00CA6771" w:rsidP="00417828">
            <w:pPr>
              <w:pStyle w:val="Paragraph1"/>
            </w:pPr>
            <w:r>
              <w:t>определя се от спазването на сроковете за предаването на итерациите и от предаването на завършената система в срок и във вид, отговарящ на поставените изисквания</w:t>
            </w:r>
          </w:p>
        </w:tc>
      </w:tr>
      <w:tr w:rsidR="00CA6771" w:rsidTr="00417828">
        <w:tc>
          <w:tcPr>
            <w:tcW w:w="1890" w:type="dxa"/>
          </w:tcPr>
          <w:p w:rsidR="00CA6771" w:rsidRDefault="00CA6771" w:rsidP="00417828">
            <w:pPr>
              <w:pStyle w:val="Paragraph1"/>
            </w:pPr>
            <w:r>
              <w:t>Участие</w:t>
            </w:r>
          </w:p>
        </w:tc>
        <w:tc>
          <w:tcPr>
            <w:tcW w:w="6948" w:type="dxa"/>
          </w:tcPr>
          <w:p w:rsidR="00CA6771" w:rsidRPr="00D45291" w:rsidRDefault="00CA6771" w:rsidP="00417828">
            <w:pPr>
              <w:pStyle w:val="Paragraph1"/>
            </w:pPr>
            <w:r>
              <w:t>зает е и през четирите фази на проекта /планиране, детайлизиране, изграждане, предаване/</w:t>
            </w:r>
          </w:p>
        </w:tc>
      </w:tr>
      <w:tr w:rsidR="00CA6771" w:rsidTr="00417828">
        <w:tc>
          <w:tcPr>
            <w:tcW w:w="1890" w:type="dxa"/>
          </w:tcPr>
          <w:p w:rsidR="00CA6771" w:rsidRDefault="00CA6771" w:rsidP="00417828">
            <w:pPr>
              <w:pStyle w:val="Paragraph1"/>
            </w:pPr>
            <w:r>
              <w:t>Отчетни резултати</w:t>
            </w:r>
          </w:p>
        </w:tc>
        <w:tc>
          <w:tcPr>
            <w:tcW w:w="6948" w:type="dxa"/>
          </w:tcPr>
          <w:p w:rsidR="00CA6771" w:rsidRDefault="00CA6771" w:rsidP="00417828">
            <w:pPr>
              <w:pStyle w:val="Paragraph1"/>
            </w:pPr>
          </w:p>
        </w:tc>
      </w:tr>
      <w:tr w:rsidR="00CA6771" w:rsidTr="00417828">
        <w:tc>
          <w:tcPr>
            <w:tcW w:w="1890" w:type="dxa"/>
          </w:tcPr>
          <w:p w:rsidR="00CA6771" w:rsidRDefault="00CA6771" w:rsidP="00417828">
            <w:pPr>
              <w:pStyle w:val="Paragraph1"/>
            </w:pPr>
            <w:r>
              <w:t>Коментари/Проблеми</w:t>
            </w:r>
          </w:p>
        </w:tc>
        <w:tc>
          <w:tcPr>
            <w:tcW w:w="6948" w:type="dxa"/>
          </w:tcPr>
          <w:p w:rsidR="00CA6771" w:rsidRDefault="00CA6771" w:rsidP="00417828">
            <w:pPr>
              <w:pStyle w:val="Paragraph1"/>
            </w:pPr>
          </w:p>
        </w:tc>
      </w:tr>
    </w:tbl>
    <w:p w:rsidR="00CA6771" w:rsidRPr="00CA6771" w:rsidRDefault="00CA6771" w:rsidP="00CA6771">
      <w:pPr>
        <w:rPr>
          <w:lang w:val="be-BY"/>
        </w:rPr>
      </w:pPr>
    </w:p>
    <w:p w:rsidR="00D679FC" w:rsidRDefault="00D679FC" w:rsidP="00D679FC">
      <w:pPr>
        <w:pStyle w:val="Heading3"/>
        <w:rPr>
          <w:lang w:val="be-BY"/>
        </w:rPr>
      </w:pPr>
      <w:r>
        <w:rPr>
          <w:lang w:val="be-BY"/>
        </w:rPr>
        <w:t xml:space="preserve"> </w:t>
      </w:r>
      <w:bookmarkStart w:id="22" w:name="_Toc348999075"/>
      <w:bookmarkStart w:id="23" w:name="_Toc379081206"/>
      <w:r>
        <w:t>Бизнес анализатор</w:t>
      </w:r>
      <w:bookmarkEnd w:id="22"/>
      <w:bookmarkEnd w:id="23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D679FC" w:rsidTr="00417828">
        <w:tc>
          <w:tcPr>
            <w:tcW w:w="1890" w:type="dxa"/>
          </w:tcPr>
          <w:p w:rsidR="00D679FC" w:rsidRDefault="00D679FC" w:rsidP="00417828">
            <w:pPr>
              <w:pStyle w:val="Paragraph1"/>
            </w:pPr>
            <w:r>
              <w:t>Представител</w:t>
            </w:r>
          </w:p>
        </w:tc>
        <w:tc>
          <w:tcPr>
            <w:tcW w:w="6948" w:type="dxa"/>
          </w:tcPr>
          <w:p w:rsidR="00D679FC" w:rsidRPr="00D679FC" w:rsidRDefault="00D679FC" w:rsidP="00D679FC">
            <w:pPr>
              <w:pStyle w:val="Paragraph1"/>
              <w:rPr>
                <w:lang w:val="be-BY"/>
              </w:rPr>
            </w:pPr>
            <w:r>
              <w:rPr>
                <w:lang w:val="be-BY"/>
              </w:rPr>
              <w:t xml:space="preserve">Малвина Макариева </w:t>
            </w:r>
          </w:p>
        </w:tc>
      </w:tr>
      <w:tr w:rsidR="00D679FC" w:rsidTr="00417828">
        <w:tc>
          <w:tcPr>
            <w:tcW w:w="1890" w:type="dxa"/>
          </w:tcPr>
          <w:p w:rsidR="00D679FC" w:rsidRPr="00DF5C17" w:rsidRDefault="00D679FC" w:rsidP="00417828">
            <w:pPr>
              <w:pStyle w:val="Paragraph1"/>
            </w:pPr>
            <w:r>
              <w:lastRenderedPageBreak/>
              <w:t>Описание</w:t>
            </w:r>
          </w:p>
        </w:tc>
        <w:tc>
          <w:tcPr>
            <w:tcW w:w="6948" w:type="dxa"/>
          </w:tcPr>
          <w:p w:rsidR="00D679FC" w:rsidRPr="00FD4A09" w:rsidRDefault="00D679FC" w:rsidP="00417828">
            <w:pPr>
              <w:pStyle w:val="Paragraph1"/>
              <w:rPr>
                <w:lang w:eastAsia="bg-BG"/>
              </w:rPr>
            </w:pPr>
            <w:r>
              <w:t>човек с голям опит, с у</w:t>
            </w:r>
            <w:r w:rsidRPr="004451A8">
              <w:rPr>
                <w:lang w:eastAsia="bg-BG"/>
              </w:rPr>
              <w:t>мение да подрежда и категоризира логически изискванията</w:t>
            </w:r>
            <w:r>
              <w:rPr>
                <w:lang w:eastAsia="bg-BG"/>
              </w:rPr>
              <w:t>, със с</w:t>
            </w:r>
            <w:r w:rsidRPr="004451A8">
              <w:rPr>
                <w:lang w:eastAsia="bg-BG"/>
              </w:rPr>
              <w:t>пособност да генерира идеи и решения</w:t>
            </w:r>
            <w:r>
              <w:rPr>
                <w:lang w:eastAsia="bg-BG"/>
              </w:rPr>
              <w:t>,  с у</w:t>
            </w:r>
            <w:r w:rsidRPr="004451A8">
              <w:rPr>
                <w:lang w:eastAsia="bg-BG"/>
              </w:rPr>
              <w:t>мение да приоритизира изискванията по важност</w:t>
            </w:r>
          </w:p>
        </w:tc>
      </w:tr>
      <w:tr w:rsidR="00D679FC" w:rsidTr="00417828">
        <w:tc>
          <w:tcPr>
            <w:tcW w:w="1890" w:type="dxa"/>
          </w:tcPr>
          <w:p w:rsidR="00D679FC" w:rsidRPr="00DF5C17" w:rsidRDefault="00D679FC" w:rsidP="00417828">
            <w:pPr>
              <w:pStyle w:val="Paragraph1"/>
            </w:pPr>
            <w:r>
              <w:t>Тип</w:t>
            </w:r>
          </w:p>
        </w:tc>
        <w:tc>
          <w:tcPr>
            <w:tcW w:w="6948" w:type="dxa"/>
          </w:tcPr>
          <w:p w:rsidR="00D679FC" w:rsidRDefault="00D679FC" w:rsidP="00417828">
            <w:pPr>
              <w:pStyle w:val="Paragraph1"/>
            </w:pPr>
            <w:r>
              <w:t xml:space="preserve"> Експерт</w:t>
            </w:r>
          </w:p>
        </w:tc>
      </w:tr>
      <w:tr w:rsidR="00D679FC" w:rsidTr="00417828">
        <w:tc>
          <w:tcPr>
            <w:tcW w:w="1890" w:type="dxa"/>
          </w:tcPr>
          <w:p w:rsidR="00D679FC" w:rsidRPr="00DF5C17" w:rsidRDefault="00D679FC" w:rsidP="00417828">
            <w:pPr>
              <w:pStyle w:val="Paragraph1"/>
            </w:pPr>
            <w:r>
              <w:t>Задължения</w:t>
            </w:r>
          </w:p>
        </w:tc>
        <w:tc>
          <w:tcPr>
            <w:tcW w:w="6948" w:type="dxa"/>
          </w:tcPr>
          <w:p w:rsidR="00D679FC" w:rsidRDefault="00D679FC" w:rsidP="00417828">
            <w:pPr>
              <w:pStyle w:val="Paragraph1"/>
            </w:pPr>
            <w:r>
              <w:t>отговаря за събирането на изискванията и създаването на основните процеси, които трябва да бъдат реализирани</w:t>
            </w:r>
          </w:p>
        </w:tc>
      </w:tr>
      <w:tr w:rsidR="00D679FC" w:rsidTr="00417828">
        <w:tc>
          <w:tcPr>
            <w:tcW w:w="1890" w:type="dxa"/>
          </w:tcPr>
          <w:p w:rsidR="00D679FC" w:rsidRPr="00DF5C17" w:rsidRDefault="00D679FC" w:rsidP="00417828">
            <w:pPr>
              <w:pStyle w:val="Paragraph1"/>
            </w:pPr>
            <w:r>
              <w:t>Критерий за успех</w:t>
            </w:r>
          </w:p>
        </w:tc>
        <w:tc>
          <w:tcPr>
            <w:tcW w:w="6948" w:type="dxa"/>
          </w:tcPr>
          <w:p w:rsidR="00D679FC" w:rsidRDefault="00D679FC" w:rsidP="00417828">
            <w:pPr>
              <w:pStyle w:val="Paragraph1"/>
            </w:pPr>
            <w:r>
              <w:t>определя се от спазването на сроковете за предаването на итерациите и от предаването на завършената система в срок и във вид, отговарящ на поставените изисквания</w:t>
            </w:r>
          </w:p>
        </w:tc>
      </w:tr>
      <w:tr w:rsidR="00D679FC" w:rsidTr="00417828">
        <w:tc>
          <w:tcPr>
            <w:tcW w:w="1890" w:type="dxa"/>
          </w:tcPr>
          <w:p w:rsidR="00D679FC" w:rsidRDefault="00D679FC" w:rsidP="00417828">
            <w:pPr>
              <w:pStyle w:val="Paragraph1"/>
            </w:pPr>
            <w:r>
              <w:t>Участие</w:t>
            </w:r>
          </w:p>
        </w:tc>
        <w:tc>
          <w:tcPr>
            <w:tcW w:w="6948" w:type="dxa"/>
          </w:tcPr>
          <w:p w:rsidR="00D679FC" w:rsidRDefault="00D679FC" w:rsidP="00417828">
            <w:pPr>
              <w:pStyle w:val="Paragraph1"/>
            </w:pPr>
            <w:r>
              <w:t xml:space="preserve">зает е и най-вече през първите две фази на проекта /планиране и детайлизиране/, като при необходимост се ползва като консултант и през останалите фази </w:t>
            </w:r>
          </w:p>
        </w:tc>
      </w:tr>
      <w:tr w:rsidR="00D679FC" w:rsidTr="00417828">
        <w:tc>
          <w:tcPr>
            <w:tcW w:w="1890" w:type="dxa"/>
          </w:tcPr>
          <w:p w:rsidR="00D679FC" w:rsidRDefault="00D679FC" w:rsidP="00417828">
            <w:pPr>
              <w:pStyle w:val="Paragraph1"/>
            </w:pPr>
            <w:r>
              <w:t>Отчетни резултати</w:t>
            </w:r>
          </w:p>
        </w:tc>
        <w:tc>
          <w:tcPr>
            <w:tcW w:w="6948" w:type="dxa"/>
          </w:tcPr>
          <w:p w:rsidR="00D679FC" w:rsidRDefault="00D679FC" w:rsidP="00417828">
            <w:pPr>
              <w:pStyle w:val="Paragraph1"/>
            </w:pPr>
          </w:p>
        </w:tc>
      </w:tr>
      <w:tr w:rsidR="00D679FC" w:rsidTr="00417828">
        <w:tc>
          <w:tcPr>
            <w:tcW w:w="1890" w:type="dxa"/>
          </w:tcPr>
          <w:p w:rsidR="00D679FC" w:rsidRDefault="00D679FC" w:rsidP="00417828">
            <w:pPr>
              <w:pStyle w:val="Paragraph1"/>
            </w:pPr>
            <w:r>
              <w:t>Коментари/Проблеми</w:t>
            </w:r>
          </w:p>
        </w:tc>
        <w:tc>
          <w:tcPr>
            <w:tcW w:w="6948" w:type="dxa"/>
          </w:tcPr>
          <w:p w:rsidR="00D679FC" w:rsidRDefault="00D679FC" w:rsidP="00417828">
            <w:pPr>
              <w:pStyle w:val="Paragraph1"/>
            </w:pPr>
          </w:p>
        </w:tc>
      </w:tr>
    </w:tbl>
    <w:p w:rsidR="00D679FC" w:rsidRPr="00D679FC" w:rsidRDefault="00D679FC" w:rsidP="00D679FC">
      <w:pPr>
        <w:rPr>
          <w:lang w:val="be-BY"/>
        </w:rPr>
      </w:pPr>
    </w:p>
    <w:p w:rsidR="00CA6771" w:rsidRDefault="00CA6771" w:rsidP="00CA6771">
      <w:pPr>
        <w:rPr>
          <w:lang w:val="be-BY"/>
        </w:rPr>
      </w:pPr>
    </w:p>
    <w:p w:rsidR="00AC7425" w:rsidRDefault="00AC7425" w:rsidP="00AC7425">
      <w:pPr>
        <w:pStyle w:val="Heading3"/>
      </w:pPr>
      <w:bookmarkStart w:id="24" w:name="_Toc348999076"/>
      <w:bookmarkStart w:id="25" w:name="_Toc379081207"/>
      <w:r>
        <w:t>Софтуерен архитект</w:t>
      </w:r>
      <w:bookmarkEnd w:id="24"/>
      <w:bookmarkEnd w:id="25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C7425" w:rsidTr="00417828">
        <w:tc>
          <w:tcPr>
            <w:tcW w:w="1890" w:type="dxa"/>
          </w:tcPr>
          <w:p w:rsidR="00AC7425" w:rsidRDefault="00AC7425" w:rsidP="00417828">
            <w:pPr>
              <w:pStyle w:val="Paragraph1"/>
            </w:pPr>
            <w:r>
              <w:t>Представител</w:t>
            </w:r>
          </w:p>
        </w:tc>
        <w:tc>
          <w:tcPr>
            <w:tcW w:w="6948" w:type="dxa"/>
          </w:tcPr>
          <w:p w:rsidR="00AC7425" w:rsidRPr="00AC7425" w:rsidRDefault="00AC7425" w:rsidP="00417828">
            <w:pPr>
              <w:pStyle w:val="Paragraph1"/>
              <w:rPr>
                <w:lang w:val="be-BY"/>
              </w:rPr>
            </w:pPr>
            <w:r>
              <w:rPr>
                <w:lang w:val="be-BY"/>
              </w:rPr>
              <w:t>Симеон Илиев</w:t>
            </w:r>
          </w:p>
        </w:tc>
      </w:tr>
      <w:tr w:rsidR="00AC7425" w:rsidTr="00417828">
        <w:tc>
          <w:tcPr>
            <w:tcW w:w="1890" w:type="dxa"/>
          </w:tcPr>
          <w:p w:rsidR="00AC7425" w:rsidRDefault="00AC7425" w:rsidP="00417828">
            <w:pPr>
              <w:pStyle w:val="Paragraph1"/>
            </w:pPr>
            <w:r>
              <w:t>Описание</w:t>
            </w:r>
          </w:p>
        </w:tc>
        <w:tc>
          <w:tcPr>
            <w:tcW w:w="6948" w:type="dxa"/>
          </w:tcPr>
          <w:p w:rsidR="00AC7425" w:rsidRPr="00FD4A09" w:rsidRDefault="00AC7425" w:rsidP="00417828">
            <w:pPr>
              <w:pStyle w:val="Paragraph1"/>
            </w:pPr>
            <w:r>
              <w:t>човек с широки технологични познания, често разработчик с голям опит</w:t>
            </w:r>
          </w:p>
        </w:tc>
      </w:tr>
      <w:tr w:rsidR="00AC7425" w:rsidTr="00417828">
        <w:tc>
          <w:tcPr>
            <w:tcW w:w="1890" w:type="dxa"/>
          </w:tcPr>
          <w:p w:rsidR="00AC7425" w:rsidRDefault="00AC7425" w:rsidP="00417828">
            <w:pPr>
              <w:pStyle w:val="Paragraph1"/>
            </w:pPr>
            <w:r>
              <w:t>Тип</w:t>
            </w:r>
          </w:p>
        </w:tc>
        <w:tc>
          <w:tcPr>
            <w:tcW w:w="6948" w:type="dxa"/>
          </w:tcPr>
          <w:p w:rsidR="00AC7425" w:rsidRDefault="00AC7425" w:rsidP="00417828">
            <w:pPr>
              <w:pStyle w:val="Paragraph1"/>
            </w:pPr>
            <w:r>
              <w:t xml:space="preserve"> Експерт</w:t>
            </w:r>
          </w:p>
        </w:tc>
      </w:tr>
      <w:tr w:rsidR="00AC7425" w:rsidTr="00417828">
        <w:tc>
          <w:tcPr>
            <w:tcW w:w="1890" w:type="dxa"/>
          </w:tcPr>
          <w:p w:rsidR="00AC7425" w:rsidRDefault="00AC7425" w:rsidP="00417828">
            <w:pPr>
              <w:pStyle w:val="Paragraph1"/>
            </w:pPr>
            <w:r>
              <w:t>Задължения</w:t>
            </w:r>
          </w:p>
        </w:tc>
        <w:tc>
          <w:tcPr>
            <w:tcW w:w="6948" w:type="dxa"/>
          </w:tcPr>
          <w:p w:rsidR="00AC7425" w:rsidRPr="004451A8" w:rsidRDefault="00AC7425" w:rsidP="00417828">
            <w:pPr>
              <w:pStyle w:val="Paragraph1"/>
            </w:pPr>
            <w:r>
              <w:t>отговаря за разработването на софтуерната архитектура</w:t>
            </w:r>
          </w:p>
        </w:tc>
      </w:tr>
      <w:tr w:rsidR="00AC7425" w:rsidTr="00417828">
        <w:tc>
          <w:tcPr>
            <w:tcW w:w="1890" w:type="dxa"/>
          </w:tcPr>
          <w:p w:rsidR="00AC7425" w:rsidRDefault="00AC7425" w:rsidP="00417828">
            <w:pPr>
              <w:pStyle w:val="Paragraph1"/>
            </w:pPr>
            <w:r>
              <w:t>Критерий за успех</w:t>
            </w:r>
          </w:p>
        </w:tc>
        <w:tc>
          <w:tcPr>
            <w:tcW w:w="6948" w:type="dxa"/>
          </w:tcPr>
          <w:p w:rsidR="00AC7425" w:rsidRDefault="00AC7425" w:rsidP="00417828">
            <w:pPr>
              <w:pStyle w:val="Paragraph1"/>
            </w:pPr>
            <w:r>
              <w:t>определя се от спазването на сроковете за предаването на итерациите и от предаването на завършената система в срок и във вид, отговарящ на поставените изисквания</w:t>
            </w:r>
          </w:p>
        </w:tc>
      </w:tr>
      <w:tr w:rsidR="00AC7425" w:rsidTr="00417828">
        <w:tc>
          <w:tcPr>
            <w:tcW w:w="1890" w:type="dxa"/>
          </w:tcPr>
          <w:p w:rsidR="00AC7425" w:rsidRDefault="00AC7425" w:rsidP="00417828">
            <w:pPr>
              <w:pStyle w:val="Paragraph1"/>
            </w:pPr>
            <w:r>
              <w:t>Участие</w:t>
            </w:r>
          </w:p>
        </w:tc>
        <w:tc>
          <w:tcPr>
            <w:tcW w:w="6948" w:type="dxa"/>
          </w:tcPr>
          <w:p w:rsidR="00AC7425" w:rsidRDefault="00AC7425" w:rsidP="00417828">
            <w:pPr>
              <w:pStyle w:val="Paragraph1"/>
            </w:pPr>
            <w:r>
              <w:t>зает е и най-вече през първите две фази на проекта /планиране  и детайлизиране/, като при нужда се ползват услугите му и през останалите две фази</w:t>
            </w:r>
          </w:p>
        </w:tc>
      </w:tr>
      <w:tr w:rsidR="00AC7425" w:rsidTr="00417828">
        <w:tc>
          <w:tcPr>
            <w:tcW w:w="1890" w:type="dxa"/>
          </w:tcPr>
          <w:p w:rsidR="00AC7425" w:rsidRDefault="00AC7425" w:rsidP="00417828">
            <w:pPr>
              <w:pStyle w:val="Paragraph1"/>
            </w:pPr>
            <w:r>
              <w:t>Отчетни резултати</w:t>
            </w:r>
          </w:p>
        </w:tc>
        <w:tc>
          <w:tcPr>
            <w:tcW w:w="6948" w:type="dxa"/>
          </w:tcPr>
          <w:p w:rsidR="00AC7425" w:rsidRDefault="00AC7425" w:rsidP="00417828">
            <w:pPr>
              <w:pStyle w:val="Paragraph1"/>
            </w:pPr>
          </w:p>
        </w:tc>
      </w:tr>
      <w:tr w:rsidR="00AC7425" w:rsidTr="00417828">
        <w:tc>
          <w:tcPr>
            <w:tcW w:w="1890" w:type="dxa"/>
          </w:tcPr>
          <w:p w:rsidR="00AC7425" w:rsidRDefault="00AC7425" w:rsidP="00417828">
            <w:pPr>
              <w:pStyle w:val="Paragraph1"/>
            </w:pPr>
            <w:r>
              <w:t>Коментари/Проблеми</w:t>
            </w:r>
          </w:p>
        </w:tc>
        <w:tc>
          <w:tcPr>
            <w:tcW w:w="6948" w:type="dxa"/>
          </w:tcPr>
          <w:p w:rsidR="00AC7425" w:rsidRDefault="00AC7425" w:rsidP="00417828">
            <w:pPr>
              <w:pStyle w:val="Paragraph1"/>
            </w:pPr>
          </w:p>
        </w:tc>
      </w:tr>
    </w:tbl>
    <w:p w:rsidR="00AC7425" w:rsidRDefault="00AC7425" w:rsidP="00CA6771">
      <w:pPr>
        <w:rPr>
          <w:lang w:val="be-BY"/>
        </w:rPr>
      </w:pPr>
    </w:p>
    <w:p w:rsidR="00AC7425" w:rsidRDefault="00AC7425" w:rsidP="00AC7425">
      <w:pPr>
        <w:pStyle w:val="Heading3"/>
      </w:pPr>
      <w:bookmarkStart w:id="26" w:name="_Toc348999077"/>
      <w:bookmarkStart w:id="27" w:name="_Toc379081208"/>
      <w:r>
        <w:t>Разработчик</w:t>
      </w:r>
      <w:bookmarkEnd w:id="26"/>
      <w:bookmarkEnd w:id="27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C7425" w:rsidTr="00417828">
        <w:tc>
          <w:tcPr>
            <w:tcW w:w="1890" w:type="dxa"/>
          </w:tcPr>
          <w:p w:rsidR="00AC7425" w:rsidRDefault="00AC7425" w:rsidP="00417828">
            <w:pPr>
              <w:pStyle w:val="Paragraph1"/>
            </w:pPr>
            <w:r>
              <w:t>Представител</w:t>
            </w:r>
          </w:p>
        </w:tc>
        <w:tc>
          <w:tcPr>
            <w:tcW w:w="6948" w:type="dxa"/>
          </w:tcPr>
          <w:p w:rsidR="00AC7425" w:rsidRDefault="00AC7425" w:rsidP="00417828">
            <w:pPr>
              <w:pStyle w:val="Paragraph1"/>
            </w:pPr>
            <w:r>
              <w:t>всеки един от членовете на екипа</w:t>
            </w:r>
          </w:p>
        </w:tc>
      </w:tr>
      <w:tr w:rsidR="00AC7425" w:rsidTr="00417828">
        <w:tc>
          <w:tcPr>
            <w:tcW w:w="1890" w:type="dxa"/>
          </w:tcPr>
          <w:p w:rsidR="00AC7425" w:rsidRDefault="00AC7425" w:rsidP="00417828">
            <w:pPr>
              <w:pStyle w:val="Paragraph1"/>
            </w:pPr>
            <w:r>
              <w:t>Описание</w:t>
            </w:r>
          </w:p>
        </w:tc>
        <w:tc>
          <w:tcPr>
            <w:tcW w:w="6948" w:type="dxa"/>
          </w:tcPr>
          <w:p w:rsidR="00AC7425" w:rsidRPr="00FD4A09" w:rsidRDefault="00AC7425" w:rsidP="00417828">
            <w:pPr>
              <w:pStyle w:val="Paragraph1"/>
            </w:pPr>
            <w:r>
              <w:t>човек със задълбочени познания по програмни езици и технологии за разработка за софтуер</w:t>
            </w:r>
          </w:p>
        </w:tc>
      </w:tr>
      <w:tr w:rsidR="00AC7425" w:rsidTr="00417828">
        <w:tc>
          <w:tcPr>
            <w:tcW w:w="1890" w:type="dxa"/>
          </w:tcPr>
          <w:p w:rsidR="00AC7425" w:rsidRDefault="00AC7425" w:rsidP="00417828">
            <w:pPr>
              <w:pStyle w:val="Paragraph1"/>
            </w:pPr>
            <w:r>
              <w:t>Тип</w:t>
            </w:r>
          </w:p>
        </w:tc>
        <w:tc>
          <w:tcPr>
            <w:tcW w:w="6948" w:type="dxa"/>
          </w:tcPr>
          <w:p w:rsidR="00AC7425" w:rsidRPr="004451A8" w:rsidRDefault="00AC7425" w:rsidP="00417828">
            <w:pPr>
              <w:pStyle w:val="Paragraph1"/>
            </w:pPr>
            <w:r>
              <w:t xml:space="preserve"> Експерт</w:t>
            </w:r>
          </w:p>
        </w:tc>
      </w:tr>
      <w:tr w:rsidR="00AC7425" w:rsidTr="00417828">
        <w:tc>
          <w:tcPr>
            <w:tcW w:w="1890" w:type="dxa"/>
          </w:tcPr>
          <w:p w:rsidR="00AC7425" w:rsidRDefault="00AC7425" w:rsidP="00417828">
            <w:pPr>
              <w:pStyle w:val="Paragraph1"/>
            </w:pPr>
            <w:r>
              <w:t>Задължения</w:t>
            </w:r>
          </w:p>
        </w:tc>
        <w:tc>
          <w:tcPr>
            <w:tcW w:w="6948" w:type="dxa"/>
          </w:tcPr>
          <w:p w:rsidR="00AC7425" w:rsidRPr="004451A8" w:rsidRDefault="00AC7425" w:rsidP="00417828">
            <w:pPr>
              <w:pStyle w:val="Paragraph1"/>
            </w:pPr>
            <w:r>
              <w:t>отговаря за разработването на софтуера</w:t>
            </w:r>
          </w:p>
        </w:tc>
      </w:tr>
      <w:tr w:rsidR="00AC7425" w:rsidTr="00417828">
        <w:tc>
          <w:tcPr>
            <w:tcW w:w="1890" w:type="dxa"/>
          </w:tcPr>
          <w:p w:rsidR="00AC7425" w:rsidRPr="00DF5C17" w:rsidRDefault="00AC7425" w:rsidP="00417828">
            <w:pPr>
              <w:pStyle w:val="Paragraph1"/>
            </w:pPr>
            <w:r>
              <w:t>Критерий за успех</w:t>
            </w:r>
          </w:p>
        </w:tc>
        <w:tc>
          <w:tcPr>
            <w:tcW w:w="6948" w:type="dxa"/>
          </w:tcPr>
          <w:p w:rsidR="00AC7425" w:rsidRDefault="00AC7425" w:rsidP="00417828">
            <w:pPr>
              <w:pStyle w:val="Paragraph1"/>
            </w:pPr>
            <w:r>
              <w:t>определя се от спазването на сроковете за предаването на итерациите и от предаването на завършената система в срок и във вид, отговарящ на поставените изисквания</w:t>
            </w:r>
          </w:p>
        </w:tc>
      </w:tr>
      <w:tr w:rsidR="00AC7425" w:rsidTr="00417828">
        <w:tc>
          <w:tcPr>
            <w:tcW w:w="1890" w:type="dxa"/>
          </w:tcPr>
          <w:p w:rsidR="00AC7425" w:rsidRDefault="00AC7425" w:rsidP="00417828">
            <w:pPr>
              <w:pStyle w:val="Paragraph1"/>
            </w:pPr>
            <w:r>
              <w:t>Участие</w:t>
            </w:r>
          </w:p>
        </w:tc>
        <w:tc>
          <w:tcPr>
            <w:tcW w:w="6948" w:type="dxa"/>
          </w:tcPr>
          <w:p w:rsidR="00AC7425" w:rsidRDefault="00AC7425" w:rsidP="00417828">
            <w:pPr>
              <w:pStyle w:val="Paragraph1"/>
            </w:pPr>
            <w:r>
              <w:t>зает е и през последните две  фази на проекта / изграждане и предаване/</w:t>
            </w:r>
          </w:p>
        </w:tc>
      </w:tr>
      <w:tr w:rsidR="00AC7425" w:rsidTr="00417828">
        <w:tc>
          <w:tcPr>
            <w:tcW w:w="1890" w:type="dxa"/>
          </w:tcPr>
          <w:p w:rsidR="00AC7425" w:rsidRDefault="00AC7425" w:rsidP="00417828">
            <w:pPr>
              <w:pStyle w:val="Paragraph1"/>
            </w:pPr>
            <w:r>
              <w:t>Отчетни резултати</w:t>
            </w:r>
          </w:p>
        </w:tc>
        <w:tc>
          <w:tcPr>
            <w:tcW w:w="6948" w:type="dxa"/>
          </w:tcPr>
          <w:p w:rsidR="00AC7425" w:rsidRDefault="00AC7425" w:rsidP="00417828">
            <w:pPr>
              <w:pStyle w:val="Paragraph1"/>
            </w:pPr>
          </w:p>
        </w:tc>
      </w:tr>
      <w:tr w:rsidR="00AC7425" w:rsidTr="00417828">
        <w:tc>
          <w:tcPr>
            <w:tcW w:w="1890" w:type="dxa"/>
          </w:tcPr>
          <w:p w:rsidR="00AC7425" w:rsidRDefault="00AC7425" w:rsidP="00417828">
            <w:pPr>
              <w:pStyle w:val="Paragraph1"/>
            </w:pPr>
            <w:r>
              <w:lastRenderedPageBreak/>
              <w:t>Коментари/Проблеми</w:t>
            </w:r>
          </w:p>
        </w:tc>
        <w:tc>
          <w:tcPr>
            <w:tcW w:w="6948" w:type="dxa"/>
          </w:tcPr>
          <w:p w:rsidR="00AC7425" w:rsidRDefault="00AC7425" w:rsidP="00417828">
            <w:pPr>
              <w:pStyle w:val="Paragraph1"/>
            </w:pPr>
          </w:p>
        </w:tc>
      </w:tr>
    </w:tbl>
    <w:p w:rsidR="00AC7425" w:rsidRDefault="00AC7425" w:rsidP="00CA6771">
      <w:pPr>
        <w:rPr>
          <w:lang w:val="be-BY"/>
        </w:rPr>
      </w:pPr>
    </w:p>
    <w:p w:rsidR="00AC7425" w:rsidRDefault="00AC7425" w:rsidP="00AC7425">
      <w:pPr>
        <w:pStyle w:val="Heading3"/>
      </w:pPr>
      <w:bookmarkStart w:id="28" w:name="_Toc348999078"/>
      <w:bookmarkStart w:id="29" w:name="_Toc379081209"/>
      <w:r>
        <w:t>Тестер</w:t>
      </w:r>
      <w:bookmarkEnd w:id="28"/>
      <w:bookmarkEnd w:id="29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C7425" w:rsidTr="00417828">
        <w:tc>
          <w:tcPr>
            <w:tcW w:w="1890" w:type="dxa"/>
          </w:tcPr>
          <w:p w:rsidR="00AC7425" w:rsidRDefault="00AC7425" w:rsidP="00417828">
            <w:pPr>
              <w:pStyle w:val="Paragraph1"/>
            </w:pPr>
            <w:r>
              <w:t>Представител</w:t>
            </w:r>
          </w:p>
        </w:tc>
        <w:tc>
          <w:tcPr>
            <w:tcW w:w="6948" w:type="dxa"/>
          </w:tcPr>
          <w:p w:rsidR="00AC7425" w:rsidRPr="00FC18BB" w:rsidRDefault="00AC7425" w:rsidP="00417828">
            <w:pPr>
              <w:pStyle w:val="Paragraph1"/>
            </w:pPr>
            <w:r>
              <w:t>в</w:t>
            </w:r>
            <w:r w:rsidRPr="00FC18BB">
              <w:t>секи един от членовете на екипа</w:t>
            </w:r>
          </w:p>
        </w:tc>
      </w:tr>
      <w:tr w:rsidR="00AC7425" w:rsidTr="00417828">
        <w:tc>
          <w:tcPr>
            <w:tcW w:w="1890" w:type="dxa"/>
          </w:tcPr>
          <w:p w:rsidR="00AC7425" w:rsidRPr="00FC18BB" w:rsidRDefault="00AC7425" w:rsidP="00417828">
            <w:pPr>
              <w:pStyle w:val="Paragraph1"/>
            </w:pPr>
            <w:r>
              <w:t>Описание</w:t>
            </w:r>
          </w:p>
        </w:tc>
        <w:tc>
          <w:tcPr>
            <w:tcW w:w="6948" w:type="dxa"/>
          </w:tcPr>
          <w:p w:rsidR="00AC7425" w:rsidRPr="00FC18BB" w:rsidRDefault="00AC7425" w:rsidP="00417828">
            <w:pPr>
              <w:pStyle w:val="Paragraph1"/>
            </w:pPr>
            <w:r>
              <w:t>ч</w:t>
            </w:r>
            <w:r w:rsidRPr="00FC18BB">
              <w:t>овек с познания за тестване през различните фази от жизнения цикъл на приложението, за техники за дизайн на тестове (white-box, black-box и др.), уеб и десктоп тестване, организация и управление на тестове</w:t>
            </w:r>
          </w:p>
        </w:tc>
      </w:tr>
      <w:tr w:rsidR="00AC7425" w:rsidTr="00417828">
        <w:tc>
          <w:tcPr>
            <w:tcW w:w="1890" w:type="dxa"/>
          </w:tcPr>
          <w:p w:rsidR="00AC7425" w:rsidRPr="00FC18BB" w:rsidRDefault="00AC7425" w:rsidP="00417828">
            <w:pPr>
              <w:pStyle w:val="Paragraph1"/>
            </w:pPr>
            <w:r>
              <w:t>Тип</w:t>
            </w:r>
          </w:p>
        </w:tc>
        <w:tc>
          <w:tcPr>
            <w:tcW w:w="6948" w:type="dxa"/>
          </w:tcPr>
          <w:p w:rsidR="00AC7425" w:rsidRPr="00FC18BB" w:rsidRDefault="00AC7425" w:rsidP="00417828">
            <w:pPr>
              <w:pStyle w:val="Paragraph1"/>
            </w:pPr>
            <w:r w:rsidRPr="00FC18BB">
              <w:t xml:space="preserve"> Експерт</w:t>
            </w:r>
          </w:p>
        </w:tc>
      </w:tr>
      <w:tr w:rsidR="00AC7425" w:rsidTr="00417828">
        <w:tc>
          <w:tcPr>
            <w:tcW w:w="1890" w:type="dxa"/>
          </w:tcPr>
          <w:p w:rsidR="00AC7425" w:rsidRPr="00FC18BB" w:rsidRDefault="00AC7425" w:rsidP="00417828">
            <w:pPr>
              <w:pStyle w:val="Paragraph1"/>
            </w:pPr>
            <w:r>
              <w:t>Задължения</w:t>
            </w:r>
          </w:p>
        </w:tc>
        <w:tc>
          <w:tcPr>
            <w:tcW w:w="6948" w:type="dxa"/>
          </w:tcPr>
          <w:p w:rsidR="00AC7425" w:rsidRPr="00FC18BB" w:rsidRDefault="00AC7425" w:rsidP="00417828">
            <w:pPr>
              <w:pStyle w:val="Paragraph1"/>
            </w:pPr>
            <w:r w:rsidRPr="00FC18BB">
              <w:t>отговаря за стабилността на системата и качеството на разработения продукт</w:t>
            </w:r>
          </w:p>
        </w:tc>
      </w:tr>
      <w:tr w:rsidR="00AC7425" w:rsidTr="00417828">
        <w:tc>
          <w:tcPr>
            <w:tcW w:w="1890" w:type="dxa"/>
          </w:tcPr>
          <w:p w:rsidR="00AC7425" w:rsidRPr="00DF5C17" w:rsidRDefault="00AC7425" w:rsidP="00417828">
            <w:pPr>
              <w:pStyle w:val="Paragraph1"/>
            </w:pPr>
            <w:r>
              <w:t>Критерий за успех</w:t>
            </w:r>
          </w:p>
        </w:tc>
        <w:tc>
          <w:tcPr>
            <w:tcW w:w="6948" w:type="dxa"/>
          </w:tcPr>
          <w:p w:rsidR="00AC7425" w:rsidRPr="00FC18BB" w:rsidRDefault="00AC7425" w:rsidP="00417828">
            <w:pPr>
              <w:pStyle w:val="Paragraph1"/>
            </w:pPr>
            <w:r>
              <w:t>о</w:t>
            </w:r>
            <w:r w:rsidRPr="00FC18BB">
              <w:t>пределя се от спазването на сроковете за предаването на итерациите и от предаването на завършената система в срок и във вид, отговарящ на поставените изисквания</w:t>
            </w:r>
          </w:p>
        </w:tc>
      </w:tr>
      <w:tr w:rsidR="00AC7425" w:rsidTr="00417828">
        <w:tc>
          <w:tcPr>
            <w:tcW w:w="1890" w:type="dxa"/>
          </w:tcPr>
          <w:p w:rsidR="00AC7425" w:rsidRDefault="00AC7425" w:rsidP="00417828">
            <w:pPr>
              <w:pStyle w:val="Paragraph1"/>
            </w:pPr>
            <w:r>
              <w:t>Участие</w:t>
            </w:r>
          </w:p>
        </w:tc>
        <w:tc>
          <w:tcPr>
            <w:tcW w:w="6948" w:type="dxa"/>
          </w:tcPr>
          <w:p w:rsidR="00AC7425" w:rsidRPr="00FC18BB" w:rsidRDefault="00AC7425" w:rsidP="00417828">
            <w:pPr>
              <w:pStyle w:val="Paragraph1"/>
            </w:pPr>
            <w:r>
              <w:t>з</w:t>
            </w:r>
            <w:r w:rsidRPr="00FC18BB">
              <w:t>ает е  най-вече през последните две фази на проекта / изграждане и предаване/, но по време на останалите фази също участва  - в разработването на тестовия модел, на тестовите случаи и сценарии</w:t>
            </w:r>
          </w:p>
        </w:tc>
      </w:tr>
      <w:tr w:rsidR="00AC7425" w:rsidTr="00417828">
        <w:tc>
          <w:tcPr>
            <w:tcW w:w="1890" w:type="dxa"/>
          </w:tcPr>
          <w:p w:rsidR="00AC7425" w:rsidRDefault="00AC7425" w:rsidP="00417828">
            <w:pPr>
              <w:pStyle w:val="Paragraph1"/>
            </w:pPr>
            <w:r>
              <w:t>Отчетни резултати</w:t>
            </w:r>
          </w:p>
        </w:tc>
        <w:tc>
          <w:tcPr>
            <w:tcW w:w="6948" w:type="dxa"/>
          </w:tcPr>
          <w:p w:rsidR="00AC7425" w:rsidRPr="00FC18BB" w:rsidRDefault="00AC7425" w:rsidP="00417828">
            <w:pPr>
              <w:pStyle w:val="Paragraph1"/>
            </w:pPr>
          </w:p>
        </w:tc>
      </w:tr>
      <w:tr w:rsidR="00AC7425" w:rsidTr="00417828">
        <w:tc>
          <w:tcPr>
            <w:tcW w:w="1890" w:type="dxa"/>
          </w:tcPr>
          <w:p w:rsidR="00AC7425" w:rsidRDefault="00AC7425" w:rsidP="00417828">
            <w:pPr>
              <w:pStyle w:val="Paragraph1"/>
            </w:pPr>
            <w:r>
              <w:t>Коментари/Проблеми</w:t>
            </w:r>
          </w:p>
        </w:tc>
        <w:tc>
          <w:tcPr>
            <w:tcW w:w="6948" w:type="dxa"/>
          </w:tcPr>
          <w:p w:rsidR="00AC7425" w:rsidRPr="00FC18BB" w:rsidRDefault="00AC7425" w:rsidP="00417828">
            <w:pPr>
              <w:pStyle w:val="Paragraph1"/>
            </w:pPr>
          </w:p>
        </w:tc>
      </w:tr>
    </w:tbl>
    <w:p w:rsidR="00AC7425" w:rsidRPr="00CA6771" w:rsidRDefault="00AC7425" w:rsidP="00CA6771">
      <w:pPr>
        <w:rPr>
          <w:lang w:val="be-BY"/>
        </w:rPr>
      </w:pPr>
    </w:p>
    <w:p w:rsidR="00515EE5" w:rsidRPr="00515EE5" w:rsidRDefault="009443B7" w:rsidP="00515EE5">
      <w:pPr>
        <w:pStyle w:val="Heading2"/>
      </w:pPr>
      <w:bookmarkStart w:id="30" w:name="_Toc379081210"/>
      <w:r>
        <w:t>Обобщен профил на потребителите</w:t>
      </w:r>
      <w:bookmarkEnd w:id="30"/>
      <w:r w:rsidR="001359D1" w:rsidRPr="00515EE5">
        <w:tab/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90"/>
        <w:gridCol w:w="2552"/>
        <w:gridCol w:w="1984"/>
        <w:gridCol w:w="2522"/>
      </w:tblGrid>
      <w:tr w:rsidR="0085257A" w:rsidTr="00DB26A1">
        <w:trPr>
          <w:trHeight w:val="418"/>
        </w:trPr>
        <w:tc>
          <w:tcPr>
            <w:tcW w:w="1690" w:type="dxa"/>
            <w:shd w:val="solid" w:color="000000" w:fill="FFFFFF"/>
            <w:vAlign w:val="center"/>
          </w:tcPr>
          <w:p w:rsidR="0085257A" w:rsidRPr="009443B7" w:rsidRDefault="009443B7" w:rsidP="00DB26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Име</w:t>
            </w:r>
          </w:p>
        </w:tc>
        <w:tc>
          <w:tcPr>
            <w:tcW w:w="2552" w:type="dxa"/>
            <w:shd w:val="solid" w:color="000000" w:fill="FFFFFF"/>
            <w:vAlign w:val="center"/>
          </w:tcPr>
          <w:p w:rsidR="0085257A" w:rsidRPr="009443B7" w:rsidRDefault="009443B7" w:rsidP="00DB26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984" w:type="dxa"/>
            <w:shd w:val="solid" w:color="000000" w:fill="FFFFFF"/>
            <w:vAlign w:val="center"/>
          </w:tcPr>
          <w:p w:rsidR="0085257A" w:rsidRPr="009443B7" w:rsidRDefault="009443B7" w:rsidP="00DB26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Задължения</w:t>
            </w:r>
          </w:p>
        </w:tc>
        <w:tc>
          <w:tcPr>
            <w:tcW w:w="2522" w:type="dxa"/>
            <w:shd w:val="solid" w:color="000000" w:fill="FFFFFF"/>
            <w:vAlign w:val="center"/>
          </w:tcPr>
          <w:p w:rsidR="0085257A" w:rsidRPr="009443B7" w:rsidRDefault="009443B7" w:rsidP="00DB26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Заинтересовани страни</w:t>
            </w:r>
          </w:p>
        </w:tc>
      </w:tr>
      <w:tr w:rsidR="0085257A" w:rsidTr="0038787A">
        <w:trPr>
          <w:trHeight w:val="1122"/>
        </w:trPr>
        <w:tc>
          <w:tcPr>
            <w:tcW w:w="1690" w:type="dxa"/>
          </w:tcPr>
          <w:p w:rsidR="008A072D" w:rsidRDefault="00515EE5" w:rsidP="00EA5152">
            <w:pPr>
              <w:pStyle w:val="BodyText"/>
              <w:spacing w:after="0"/>
              <w:ind w:left="0"/>
              <w:jc w:val="center"/>
            </w:pPr>
            <w:r>
              <w:t>Анонимен потребител</w:t>
            </w:r>
          </w:p>
        </w:tc>
        <w:tc>
          <w:tcPr>
            <w:tcW w:w="2552" w:type="dxa"/>
          </w:tcPr>
          <w:p w:rsidR="008A072D" w:rsidRDefault="00515EE5" w:rsidP="00EA5152">
            <w:pPr>
              <w:pStyle w:val="BodyText"/>
              <w:spacing w:after="0"/>
              <w:ind w:left="0"/>
              <w:jc w:val="center"/>
            </w:pPr>
            <w:r>
              <w:t>Този потребител ще има възможността да разгледа предлаганите в системата продукти</w:t>
            </w:r>
          </w:p>
        </w:tc>
        <w:tc>
          <w:tcPr>
            <w:tcW w:w="1984" w:type="dxa"/>
          </w:tcPr>
          <w:p w:rsidR="008A072D" w:rsidRDefault="00515EE5" w:rsidP="00EA5152">
            <w:pPr>
              <w:pStyle w:val="BodyText"/>
              <w:spacing w:after="0"/>
              <w:ind w:left="0"/>
              <w:jc w:val="center"/>
            </w:pPr>
            <w:r>
              <w:t>Преглед на стоки</w:t>
            </w:r>
          </w:p>
        </w:tc>
        <w:tc>
          <w:tcPr>
            <w:tcW w:w="2522" w:type="dxa"/>
          </w:tcPr>
          <w:p w:rsidR="008A072D" w:rsidRDefault="00515EE5" w:rsidP="00417828">
            <w:pPr>
              <w:pStyle w:val="InfoBlue"/>
              <w:spacing w:after="0"/>
              <w:jc w:val="center"/>
            </w:pPr>
            <w:r>
              <w:rPr>
                <w:i w:val="0"/>
                <w:color w:val="auto"/>
              </w:rPr>
              <w:t>BBay</w:t>
            </w:r>
            <w:r w:rsidR="00417828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и </w:t>
            </w:r>
            <w:r w:rsidR="0038787A">
              <w:rPr>
                <w:i w:val="0"/>
                <w:color w:val="auto"/>
              </w:rPr>
              <w:t xml:space="preserve">всички регистрирани </w:t>
            </w:r>
            <w:r w:rsidR="00417828">
              <w:rPr>
                <w:i w:val="0"/>
                <w:color w:val="auto"/>
              </w:rPr>
              <w:t>потребители</w:t>
            </w:r>
            <w:r w:rsidR="00EA205D">
              <w:rPr>
                <w:i w:val="0"/>
                <w:color w:val="auto"/>
              </w:rPr>
              <w:t xml:space="preserve"> (ФЛ, ЮЛ)</w:t>
            </w:r>
            <w:r>
              <w:rPr>
                <w:i w:val="0"/>
                <w:color w:val="auto"/>
              </w:rPr>
              <w:t>, които</w:t>
            </w:r>
            <w:r w:rsidR="00564378">
              <w:rPr>
                <w:i w:val="0"/>
                <w:color w:val="auto"/>
              </w:rPr>
              <w:t xml:space="preserve"> предлагат продукти</w:t>
            </w:r>
          </w:p>
        </w:tc>
      </w:tr>
      <w:tr w:rsidR="00515EE5" w:rsidTr="0038787A">
        <w:trPr>
          <w:trHeight w:val="976"/>
        </w:trPr>
        <w:tc>
          <w:tcPr>
            <w:tcW w:w="1690" w:type="dxa"/>
          </w:tcPr>
          <w:p w:rsidR="008A072D" w:rsidRDefault="00417828" w:rsidP="00EA5152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Физическо</w:t>
            </w:r>
            <w:r w:rsidR="00D679FC">
              <w:rPr>
                <w:i w:val="0"/>
                <w:color w:val="auto"/>
                <w:lang w:val="be-BY"/>
              </w:rPr>
              <w:t xml:space="preserve"> </w:t>
            </w:r>
            <w:r>
              <w:rPr>
                <w:i w:val="0"/>
                <w:color w:val="auto"/>
              </w:rPr>
              <w:t>лице</w:t>
            </w:r>
          </w:p>
        </w:tc>
        <w:tc>
          <w:tcPr>
            <w:tcW w:w="2552" w:type="dxa"/>
          </w:tcPr>
          <w:p w:rsidR="008A072D" w:rsidRDefault="003E5AEA" w:rsidP="00EA5152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Този потребител притежава възможността да разглежда продуктите в сайта, да закупува и да продава собствени продукти на другите потребители.</w:t>
            </w:r>
          </w:p>
        </w:tc>
        <w:tc>
          <w:tcPr>
            <w:tcW w:w="1984" w:type="dxa"/>
          </w:tcPr>
          <w:p w:rsidR="008A072D" w:rsidRDefault="003E5AEA" w:rsidP="00EA5152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Покупко-продажба на стоки</w:t>
            </w:r>
          </w:p>
        </w:tc>
        <w:tc>
          <w:tcPr>
            <w:tcW w:w="2522" w:type="dxa"/>
          </w:tcPr>
          <w:p w:rsidR="008A072D" w:rsidRDefault="0038787A" w:rsidP="00417828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BBay и всички регистрирани </w:t>
            </w:r>
            <w:r w:rsidR="00417828">
              <w:rPr>
                <w:i w:val="0"/>
                <w:color w:val="auto"/>
              </w:rPr>
              <w:t>потребители</w:t>
            </w:r>
            <w:r w:rsidR="00EA205D">
              <w:rPr>
                <w:i w:val="0"/>
                <w:color w:val="auto"/>
              </w:rPr>
              <w:t xml:space="preserve"> (ФЛ, ЮЛ)</w:t>
            </w:r>
            <w:r w:rsidR="00417828">
              <w:rPr>
                <w:i w:val="0"/>
                <w:color w:val="auto"/>
              </w:rPr>
              <w:t>.</w:t>
            </w:r>
          </w:p>
        </w:tc>
      </w:tr>
      <w:tr w:rsidR="00CA6771" w:rsidTr="0038787A">
        <w:trPr>
          <w:trHeight w:val="976"/>
        </w:trPr>
        <w:tc>
          <w:tcPr>
            <w:tcW w:w="1690" w:type="dxa"/>
          </w:tcPr>
          <w:p w:rsidR="00CA6771" w:rsidRPr="00CA6771" w:rsidRDefault="00417828" w:rsidP="00EA5152">
            <w:pPr>
              <w:pStyle w:val="InfoBlue"/>
              <w:jc w:val="center"/>
              <w:rPr>
                <w:i w:val="0"/>
                <w:color w:val="auto"/>
                <w:lang w:val="be-BY"/>
              </w:rPr>
            </w:pPr>
            <w:r>
              <w:rPr>
                <w:i w:val="0"/>
                <w:color w:val="auto"/>
                <w:lang w:val="be-BY"/>
              </w:rPr>
              <w:t>Юридическо лице</w:t>
            </w:r>
          </w:p>
        </w:tc>
        <w:tc>
          <w:tcPr>
            <w:tcW w:w="2552" w:type="dxa"/>
          </w:tcPr>
          <w:p w:rsidR="00CA6771" w:rsidRPr="00CA6771" w:rsidRDefault="00CA6771" w:rsidP="00EA5152">
            <w:pPr>
              <w:pStyle w:val="InfoBlue"/>
              <w:jc w:val="center"/>
              <w:rPr>
                <w:i w:val="0"/>
                <w:color w:val="auto"/>
                <w:lang w:val="be-BY"/>
              </w:rPr>
            </w:pPr>
            <w:r>
              <w:rPr>
                <w:i w:val="0"/>
                <w:color w:val="auto"/>
                <w:lang w:val="be-BY"/>
              </w:rPr>
              <w:t xml:space="preserve">Всичките права на </w:t>
            </w:r>
            <w:r w:rsidR="00417828">
              <w:rPr>
                <w:i w:val="0"/>
                <w:color w:val="auto"/>
              </w:rPr>
              <w:t>физическо</w:t>
            </w:r>
            <w:r w:rsidR="00417828">
              <w:rPr>
                <w:i w:val="0"/>
                <w:color w:val="auto"/>
                <w:lang w:val="be-BY"/>
              </w:rPr>
              <w:t xml:space="preserve"> </w:t>
            </w:r>
            <w:r w:rsidR="00417828">
              <w:rPr>
                <w:i w:val="0"/>
                <w:color w:val="auto"/>
              </w:rPr>
              <w:t>лице (ФЛ)</w:t>
            </w:r>
            <w:r>
              <w:rPr>
                <w:i w:val="0"/>
                <w:color w:val="auto"/>
                <w:lang w:val="be-BY"/>
              </w:rPr>
              <w:t xml:space="preserve"> но със по особен статус в магазина но има по-особен статус от към вътрешна организция.</w:t>
            </w:r>
          </w:p>
        </w:tc>
        <w:tc>
          <w:tcPr>
            <w:tcW w:w="1984" w:type="dxa"/>
          </w:tcPr>
          <w:p w:rsidR="00CA6771" w:rsidRDefault="00CA6771" w:rsidP="00EA5152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Покупко-продажба на стоки</w:t>
            </w:r>
          </w:p>
        </w:tc>
        <w:tc>
          <w:tcPr>
            <w:tcW w:w="2522" w:type="dxa"/>
          </w:tcPr>
          <w:p w:rsidR="00CA6771" w:rsidRDefault="00417828" w:rsidP="00EA5152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BBay и всички регистрирани потребители</w:t>
            </w:r>
            <w:r w:rsidR="00EA205D">
              <w:rPr>
                <w:i w:val="0"/>
                <w:color w:val="auto"/>
              </w:rPr>
              <w:t xml:space="preserve"> (ФЛ, ЮЛ)</w:t>
            </w:r>
            <w:r>
              <w:rPr>
                <w:i w:val="0"/>
                <w:color w:val="auto"/>
              </w:rPr>
              <w:t>.</w:t>
            </w:r>
          </w:p>
        </w:tc>
      </w:tr>
      <w:tr w:rsidR="0038787A" w:rsidTr="0038787A">
        <w:trPr>
          <w:trHeight w:val="976"/>
        </w:trPr>
        <w:tc>
          <w:tcPr>
            <w:tcW w:w="1690" w:type="dxa"/>
          </w:tcPr>
          <w:p w:rsidR="008A072D" w:rsidRDefault="0038787A" w:rsidP="00EA5152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Администратор на сайт</w:t>
            </w:r>
          </w:p>
        </w:tc>
        <w:tc>
          <w:tcPr>
            <w:tcW w:w="2552" w:type="dxa"/>
          </w:tcPr>
          <w:p w:rsidR="008A072D" w:rsidRDefault="0038787A" w:rsidP="00417828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Този потребител ще отговаря на запитванията на </w:t>
            </w:r>
            <w:r w:rsidR="00417828">
              <w:rPr>
                <w:i w:val="0"/>
                <w:color w:val="auto"/>
              </w:rPr>
              <w:t>потребителите</w:t>
            </w:r>
            <w:r w:rsidR="00EA205D">
              <w:rPr>
                <w:i w:val="0"/>
                <w:color w:val="auto"/>
              </w:rPr>
              <w:t xml:space="preserve"> (ФЛ,ЮЛ)</w:t>
            </w:r>
            <w:r>
              <w:rPr>
                <w:i w:val="0"/>
                <w:color w:val="auto"/>
              </w:rPr>
              <w:t>, ще отговаря на сигнали и обновяване на информация по сайта</w:t>
            </w:r>
          </w:p>
        </w:tc>
        <w:tc>
          <w:tcPr>
            <w:tcW w:w="1984" w:type="dxa"/>
          </w:tcPr>
          <w:p w:rsidR="008A072D" w:rsidRDefault="0038787A" w:rsidP="00EA5152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Поддръжка на сайта</w:t>
            </w:r>
          </w:p>
        </w:tc>
        <w:tc>
          <w:tcPr>
            <w:tcW w:w="2522" w:type="dxa"/>
          </w:tcPr>
          <w:p w:rsidR="008A072D" w:rsidRDefault="0038787A" w:rsidP="00EA205D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Анонимни потребители, </w:t>
            </w:r>
            <w:r w:rsidR="00EA205D">
              <w:rPr>
                <w:i w:val="0"/>
                <w:color w:val="auto"/>
              </w:rPr>
              <w:t>потребители (ФЛ, ЮЛ)</w:t>
            </w:r>
            <w:r>
              <w:rPr>
                <w:i w:val="0"/>
                <w:color w:val="auto"/>
              </w:rPr>
              <w:t xml:space="preserve"> и BBay</w:t>
            </w:r>
          </w:p>
        </w:tc>
      </w:tr>
    </w:tbl>
    <w:p w:rsidR="0085257A" w:rsidRDefault="0085257A">
      <w:pPr>
        <w:pStyle w:val="BodyText"/>
      </w:pPr>
    </w:p>
    <w:p w:rsidR="0085257A" w:rsidRDefault="009443B7">
      <w:pPr>
        <w:pStyle w:val="Heading2"/>
      </w:pPr>
      <w:bookmarkStart w:id="31" w:name="_Toc379081211"/>
      <w:r>
        <w:t>Потребителска среда</w:t>
      </w:r>
      <w:bookmarkEnd w:id="31"/>
    </w:p>
    <w:p w:rsidR="0085257A" w:rsidRPr="00FB447B" w:rsidRDefault="00FB447B" w:rsidP="00DE1851">
      <w:pPr>
        <w:pStyle w:val="BodyText"/>
        <w:ind w:left="0"/>
        <w:jc w:val="both"/>
      </w:pPr>
      <w:r>
        <w:t xml:space="preserve">Потребителите на Системата за електронна търговия BBayще имат достъп до нея чрез web браузър и интернет свързаност. Може да се използва всяко модерно  устройство, което подържа различни браузъри. </w:t>
      </w:r>
    </w:p>
    <w:p w:rsidR="0085257A" w:rsidRDefault="00E11E1C">
      <w:pPr>
        <w:pStyle w:val="Heading2"/>
      </w:pPr>
      <w:bookmarkStart w:id="32" w:name="_Toc379081212"/>
      <w:r>
        <w:t>Алтернативи и заместители</w:t>
      </w:r>
      <w:bookmarkEnd w:id="32"/>
    </w:p>
    <w:p w:rsidR="0085257A" w:rsidRDefault="00D114AF">
      <w:pPr>
        <w:pStyle w:val="Heading3"/>
      </w:pPr>
      <w:bookmarkStart w:id="33" w:name="_Toc379081213"/>
      <w:r>
        <w:t>EBay</w:t>
      </w:r>
      <w:bookmarkEnd w:id="33"/>
    </w:p>
    <w:p w:rsidR="00EA5152" w:rsidRDefault="00D114AF" w:rsidP="00EA5152">
      <w:pPr>
        <w:ind w:left="720"/>
      </w:pPr>
      <w:r>
        <w:t xml:space="preserve">Това е най-големия търговец в сферата на електронната търговия в света. Наложил се е с </w:t>
      </w:r>
      <w:r w:rsidR="00AD5E9F">
        <w:t>времето и добрата си политика</w:t>
      </w:r>
      <w:r w:rsidR="0072741E">
        <w:t>.</w:t>
      </w:r>
    </w:p>
    <w:p w:rsidR="0085257A" w:rsidRDefault="00D114AF" w:rsidP="00EA5152">
      <w:pPr>
        <w:pStyle w:val="Heading3"/>
      </w:pPr>
      <w:bookmarkStart w:id="34" w:name="_Toc379081214"/>
      <w:r>
        <w:t>Prodavalnik.com</w:t>
      </w:r>
      <w:bookmarkEnd w:id="34"/>
    </w:p>
    <w:p w:rsidR="00D114AF" w:rsidRDefault="00D114AF" w:rsidP="00D114AF">
      <w:pPr>
        <w:ind w:left="720"/>
      </w:pPr>
      <w:r>
        <w:t>Това в момента е един от големите електронни търговци в страната. Наложил се е в последната година.</w:t>
      </w:r>
    </w:p>
    <w:p w:rsidR="00D114AF" w:rsidRDefault="00D114AF" w:rsidP="00D114AF">
      <w:pPr>
        <w:pStyle w:val="Heading3"/>
      </w:pPr>
      <w:bookmarkStart w:id="35" w:name="_Toc379081215"/>
      <w:r>
        <w:t>bazar.bg</w:t>
      </w:r>
      <w:bookmarkEnd w:id="35"/>
    </w:p>
    <w:p w:rsidR="00A93ED0" w:rsidRPr="00A77931" w:rsidRDefault="00D114AF" w:rsidP="00F85184">
      <w:pPr>
        <w:ind w:left="720"/>
      </w:pPr>
      <w:r>
        <w:t xml:space="preserve">Този сайт </w:t>
      </w:r>
      <w:r w:rsidR="00A77931">
        <w:t xml:space="preserve">е по-стар в сравнение от </w:t>
      </w:r>
      <w:r w:rsidR="00A77931">
        <w:rPr>
          <w:lang w:val="en-US"/>
        </w:rPr>
        <w:t xml:space="preserve">Prodavalnik.com, </w:t>
      </w:r>
      <w:r w:rsidR="00A77931">
        <w:t>но поради ниската си реклама е изостанал.</w:t>
      </w:r>
    </w:p>
    <w:p w:rsidR="0085257A" w:rsidRDefault="00BE080D">
      <w:pPr>
        <w:pStyle w:val="Heading1"/>
      </w:pPr>
      <w:bookmarkStart w:id="36" w:name="_Toc379081216"/>
      <w:bookmarkEnd w:id="14"/>
      <w:r>
        <w:t>Обобщение на продукта</w:t>
      </w:r>
      <w:bookmarkEnd w:id="36"/>
    </w:p>
    <w:p w:rsidR="0085257A" w:rsidRDefault="00E11E1C">
      <w:pPr>
        <w:pStyle w:val="Heading2"/>
      </w:pPr>
      <w:bookmarkStart w:id="37" w:name="_Toc379081217"/>
      <w:r>
        <w:t>Перспективи на продукта</w:t>
      </w:r>
      <w:bookmarkEnd w:id="37"/>
    </w:p>
    <w:p w:rsidR="008A072D" w:rsidRDefault="00D8339A" w:rsidP="00EA5152">
      <w:pPr>
        <w:pStyle w:val="BodyText"/>
        <w:ind w:left="0"/>
        <w:jc w:val="both"/>
      </w:pPr>
      <w:r>
        <w:rPr>
          <w:lang w:val="be-BY"/>
        </w:rPr>
        <w:t>Идеята на системата е не да бъде обикновен електронен ма</w:t>
      </w:r>
      <w:r w:rsidR="00A93ED0">
        <w:rPr>
          <w:lang w:val="be-BY"/>
        </w:rPr>
        <w:t>газин</w:t>
      </w:r>
      <w:r w:rsidR="006A3EF0">
        <w:rPr>
          <w:lang w:val="be-BY"/>
        </w:rPr>
        <w:t>,</w:t>
      </w:r>
      <w:r w:rsidR="00A93ED0">
        <w:rPr>
          <w:lang w:val="be-BY"/>
        </w:rPr>
        <w:t xml:space="preserve"> а да улесни още повече потребители</w:t>
      </w:r>
      <w:r w:rsidR="006A3EF0">
        <w:rPr>
          <w:lang w:val="be-BY"/>
        </w:rPr>
        <w:t>те</w:t>
      </w:r>
      <w:r w:rsidR="00A93ED0">
        <w:rPr>
          <w:lang w:val="be-BY"/>
        </w:rPr>
        <w:t>в онлайн пазаруването</w:t>
      </w:r>
      <w:r w:rsidR="006A3EF0">
        <w:rPr>
          <w:lang w:val="be-BY"/>
        </w:rPr>
        <w:t>,</w:t>
      </w:r>
      <w:r w:rsidR="00A93ED0">
        <w:rPr>
          <w:lang w:val="be-BY"/>
        </w:rPr>
        <w:t xml:space="preserve"> като се опита да премахне(намали) езиковите ограничения.</w:t>
      </w:r>
    </w:p>
    <w:p w:rsidR="0085257A" w:rsidRPr="00D8339A" w:rsidRDefault="00BE080D" w:rsidP="00D8339A">
      <w:pPr>
        <w:pStyle w:val="Heading2"/>
      </w:pPr>
      <w:bookmarkStart w:id="38" w:name="_Toc379081218"/>
      <w:r>
        <w:t>Възможности</w:t>
      </w:r>
      <w:bookmarkEnd w:id="38"/>
    </w:p>
    <w:p w:rsidR="0085257A" w:rsidRPr="00915537" w:rsidRDefault="00915537" w:rsidP="00915537">
      <w:pPr>
        <w:keepNext/>
        <w:ind w:left="1560" w:right="72" w:firstLine="720"/>
        <w:rPr>
          <w:b/>
        </w:rPr>
      </w:pPr>
      <w:r>
        <w:rPr>
          <w:b/>
        </w:rPr>
        <w:t>Таблица</w:t>
      </w:r>
      <w:r w:rsidR="0085257A">
        <w:rPr>
          <w:b/>
        </w:rPr>
        <w:t xml:space="preserve"> 4-1    </w:t>
      </w:r>
      <w:r>
        <w:rPr>
          <w:b/>
        </w:rPr>
        <w:t>Подпомагаща система за потребителя</w:t>
      </w: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85257A">
        <w:trPr>
          <w:cantSplit/>
        </w:trPr>
        <w:tc>
          <w:tcPr>
            <w:tcW w:w="3240" w:type="dxa"/>
          </w:tcPr>
          <w:p w:rsidR="0085257A" w:rsidRPr="00BE080D" w:rsidRDefault="00BE080D">
            <w:pPr>
              <w:keepNext/>
              <w:ind w:right="7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Плюсове за потребителя</w:t>
            </w:r>
          </w:p>
        </w:tc>
        <w:tc>
          <w:tcPr>
            <w:tcW w:w="3780" w:type="dxa"/>
          </w:tcPr>
          <w:p w:rsidR="0085257A" w:rsidRPr="00BE080D" w:rsidRDefault="00BE080D">
            <w:pPr>
              <w:ind w:right="14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Плюсове на системата</w:t>
            </w:r>
          </w:p>
        </w:tc>
      </w:tr>
      <w:tr w:rsidR="0085257A">
        <w:trPr>
          <w:cantSplit/>
        </w:trPr>
        <w:tc>
          <w:tcPr>
            <w:tcW w:w="3240" w:type="dxa"/>
          </w:tcPr>
          <w:p w:rsidR="0085257A" w:rsidRPr="00D8339A" w:rsidRDefault="00D8339A">
            <w:pPr>
              <w:keepNext/>
              <w:ind w:right="-14"/>
              <w:rPr>
                <w:color w:val="000000"/>
                <w:lang w:val="be-BY"/>
              </w:rPr>
            </w:pPr>
            <w:r>
              <w:rPr>
                <w:color w:val="000000"/>
                <w:lang w:val="be-BY"/>
              </w:rPr>
              <w:t>Възможност за по-широка аудитория.</w:t>
            </w:r>
          </w:p>
        </w:tc>
        <w:tc>
          <w:tcPr>
            <w:tcW w:w="3780" w:type="dxa"/>
          </w:tcPr>
          <w:p w:rsidR="0085257A" w:rsidRPr="00D8339A" w:rsidRDefault="00D8339A">
            <w:pPr>
              <w:ind w:right="144"/>
              <w:rPr>
                <w:color w:val="000000"/>
                <w:lang w:val="be-BY"/>
              </w:rPr>
            </w:pPr>
            <w:r>
              <w:rPr>
                <w:color w:val="000000"/>
                <w:lang w:val="be-BY"/>
              </w:rPr>
              <w:t>Възможност за многоезикови подавене на обявите от даден потребител.</w:t>
            </w:r>
          </w:p>
        </w:tc>
      </w:tr>
      <w:tr w:rsidR="0085257A">
        <w:trPr>
          <w:cantSplit/>
        </w:trPr>
        <w:tc>
          <w:tcPr>
            <w:tcW w:w="3240" w:type="dxa"/>
          </w:tcPr>
          <w:p w:rsidR="0085257A" w:rsidRPr="00D8339A" w:rsidRDefault="00D8339A">
            <w:pPr>
              <w:keepNext/>
              <w:ind w:right="-14"/>
              <w:rPr>
                <w:color w:val="000000"/>
                <w:lang w:val="be-BY"/>
              </w:rPr>
            </w:pPr>
            <w:r>
              <w:rPr>
                <w:color w:val="000000"/>
                <w:lang w:val="be-BY"/>
              </w:rPr>
              <w:t xml:space="preserve">По-добрено сортиране на предложените обяви за даден потребител </w:t>
            </w:r>
          </w:p>
        </w:tc>
        <w:tc>
          <w:tcPr>
            <w:tcW w:w="3780" w:type="dxa"/>
          </w:tcPr>
          <w:p w:rsidR="0085257A" w:rsidRPr="00D8339A" w:rsidRDefault="00D8339A">
            <w:pPr>
              <w:ind w:right="144"/>
              <w:rPr>
                <w:color w:val="000000"/>
                <w:lang w:val="be-BY"/>
              </w:rPr>
            </w:pPr>
            <w:r>
              <w:rPr>
                <w:color w:val="000000"/>
                <w:lang w:val="be-BY"/>
              </w:rPr>
              <w:t>Потребиетли ще виждат обяви който, могат да бъдат доставени до тях и отговярят на техните критерии.</w:t>
            </w:r>
          </w:p>
        </w:tc>
      </w:tr>
      <w:tr w:rsidR="00A77931">
        <w:trPr>
          <w:cantSplit/>
        </w:trPr>
        <w:tc>
          <w:tcPr>
            <w:tcW w:w="3240" w:type="dxa"/>
          </w:tcPr>
          <w:p w:rsidR="00A77931" w:rsidRDefault="00A77931">
            <w:pPr>
              <w:keepNext/>
              <w:ind w:right="-14"/>
              <w:rPr>
                <w:color w:val="000000"/>
                <w:lang w:val="be-BY"/>
              </w:rPr>
            </w:pPr>
            <w:r>
              <w:rPr>
                <w:color w:val="000000"/>
                <w:lang w:val="be-BY"/>
              </w:rPr>
              <w:t>Рейтингова система за различните роли на потребителите.</w:t>
            </w:r>
          </w:p>
        </w:tc>
        <w:tc>
          <w:tcPr>
            <w:tcW w:w="3780" w:type="dxa"/>
          </w:tcPr>
          <w:p w:rsidR="00A77931" w:rsidRDefault="00A77931">
            <w:pPr>
              <w:ind w:right="144"/>
              <w:rPr>
                <w:color w:val="000000"/>
                <w:lang w:val="be-BY"/>
              </w:rPr>
            </w:pPr>
            <w:r>
              <w:rPr>
                <w:color w:val="000000"/>
                <w:lang w:val="be-BY"/>
              </w:rPr>
              <w:t>Възможност за по-добра оценка и преценка на потребителите.</w:t>
            </w:r>
          </w:p>
        </w:tc>
      </w:tr>
      <w:tr w:rsidR="00A77931">
        <w:trPr>
          <w:cantSplit/>
        </w:trPr>
        <w:tc>
          <w:tcPr>
            <w:tcW w:w="3240" w:type="dxa"/>
          </w:tcPr>
          <w:p w:rsidR="00A77931" w:rsidRDefault="00A77931">
            <w:pPr>
              <w:keepNext/>
              <w:ind w:right="-14"/>
              <w:rPr>
                <w:color w:val="000000"/>
                <w:lang w:val="be-BY"/>
              </w:rPr>
            </w:pPr>
            <w:r>
              <w:rPr>
                <w:color w:val="000000"/>
                <w:lang w:val="be-BY"/>
              </w:rPr>
              <w:t>С</w:t>
            </w:r>
            <w:bookmarkStart w:id="39" w:name="_GoBack"/>
            <w:bookmarkEnd w:id="39"/>
            <w:r>
              <w:rPr>
                <w:color w:val="000000"/>
                <w:lang w:val="be-BY"/>
              </w:rPr>
              <w:t>ледена на пратката е реално време</w:t>
            </w:r>
          </w:p>
        </w:tc>
        <w:tc>
          <w:tcPr>
            <w:tcW w:w="3780" w:type="dxa"/>
          </w:tcPr>
          <w:p w:rsidR="00A77931" w:rsidRDefault="00A77931">
            <w:pPr>
              <w:ind w:right="144"/>
              <w:rPr>
                <w:color w:val="000000"/>
                <w:lang w:val="be-BY"/>
              </w:rPr>
            </w:pPr>
            <w:r>
              <w:rPr>
                <w:color w:val="000000"/>
                <w:lang w:val="be-BY"/>
              </w:rPr>
              <w:t>Осигурява се от спедиторките фими, лесно за внедвяване</w:t>
            </w:r>
          </w:p>
        </w:tc>
      </w:tr>
    </w:tbl>
    <w:p w:rsidR="0085257A" w:rsidRDefault="00915537">
      <w:pPr>
        <w:pStyle w:val="Heading2"/>
      </w:pPr>
      <w:bookmarkStart w:id="40" w:name="_Toc379081219"/>
      <w:r>
        <w:t>Зависимости</w:t>
      </w:r>
      <w:bookmarkEnd w:id="40"/>
    </w:p>
    <w:p w:rsidR="00915537" w:rsidRDefault="00915537" w:rsidP="00DE1851">
      <w:pPr>
        <w:pStyle w:val="ListParagraph"/>
        <w:numPr>
          <w:ilvl w:val="0"/>
          <w:numId w:val="30"/>
        </w:numPr>
        <w:jc w:val="both"/>
      </w:pPr>
      <w:r>
        <w:t>Интернет свързаност;</w:t>
      </w:r>
    </w:p>
    <w:p w:rsidR="00915537" w:rsidRPr="00915537" w:rsidRDefault="00915537" w:rsidP="00DE1851">
      <w:pPr>
        <w:pStyle w:val="ListParagraph"/>
        <w:numPr>
          <w:ilvl w:val="0"/>
          <w:numId w:val="30"/>
        </w:numPr>
        <w:jc w:val="both"/>
      </w:pPr>
      <w:r>
        <w:t>Наличие на потребители</w:t>
      </w:r>
      <w:r w:rsidR="006A3EF0">
        <w:t>.</w:t>
      </w:r>
    </w:p>
    <w:p w:rsidR="0085257A" w:rsidRDefault="00915537">
      <w:pPr>
        <w:pStyle w:val="Heading2"/>
        <w:widowControl/>
      </w:pPr>
      <w:bookmarkStart w:id="41" w:name="_Toc379081220"/>
      <w:r>
        <w:t>Разходи</w:t>
      </w:r>
      <w:bookmarkEnd w:id="41"/>
    </w:p>
    <w:p w:rsidR="00CB2EA5" w:rsidRPr="003C001C" w:rsidRDefault="003C001C" w:rsidP="00CB2EA5">
      <w:pPr>
        <w:rPr>
          <w:lang w:val="en-US"/>
        </w:rPr>
      </w:pPr>
      <w:r>
        <w:rPr>
          <w:lang w:val="be-BY"/>
        </w:rPr>
        <w:t>Приблизителен разчет на разходите има</w:t>
      </w:r>
      <w:r>
        <w:rPr>
          <w:lang w:val="en-US"/>
        </w:rPr>
        <w:t xml:space="preserve"> </w:t>
      </w:r>
      <w:r>
        <w:rPr>
          <w:lang w:val="be-BY"/>
        </w:rPr>
        <w:t xml:space="preserve">във файла </w:t>
      </w:r>
      <w:r>
        <w:rPr>
          <w:lang w:val="en-US"/>
        </w:rPr>
        <w:t>Budjet.xls</w:t>
      </w:r>
    </w:p>
    <w:p w:rsidR="0085257A" w:rsidRDefault="006D0B73">
      <w:pPr>
        <w:pStyle w:val="Heading2"/>
        <w:widowControl/>
      </w:pPr>
      <w:bookmarkStart w:id="42" w:name="_Toc379081221"/>
      <w:r>
        <w:t>Лицензи и инсталации</w:t>
      </w:r>
      <w:bookmarkEnd w:id="42"/>
    </w:p>
    <w:p w:rsidR="008A072D" w:rsidRDefault="006D0B73" w:rsidP="00EA5152">
      <w:pPr>
        <w:jc w:val="both"/>
      </w:pPr>
      <w:r>
        <w:t xml:space="preserve">Лицензите нужни за разработката ще бъдат  описани на следващ етап. </w:t>
      </w:r>
    </w:p>
    <w:p w:rsidR="0085257A" w:rsidRDefault="006D0B73">
      <w:pPr>
        <w:pStyle w:val="Heading1"/>
      </w:pPr>
      <w:bookmarkStart w:id="43" w:name="_Toc379081222"/>
      <w:r>
        <w:t>Бъдещи свойства на продукта</w:t>
      </w:r>
      <w:bookmarkEnd w:id="43"/>
    </w:p>
    <w:p w:rsidR="007352A5" w:rsidRDefault="00A93ED0" w:rsidP="00700F98">
      <w:pPr>
        <w:pStyle w:val="Heading2"/>
      </w:pPr>
      <w:bookmarkStart w:id="44" w:name="_Toc379081223"/>
      <w:r>
        <w:t>Добавяне на езици за превод на обяви</w:t>
      </w:r>
      <w:bookmarkEnd w:id="44"/>
    </w:p>
    <w:p w:rsidR="008A072D" w:rsidRDefault="006A3EF0" w:rsidP="00EA5152">
      <w:r>
        <w:t>С помощ</w:t>
      </w:r>
      <w:r w:rsidR="007301CC">
        <w:t>т</w:t>
      </w:r>
      <w:r>
        <w:t>а на тази услуга потребителите с по-малки знания на чужди езици няма да се страхуват да поръчват от интернет и ще бъдат улеснени;</w:t>
      </w:r>
    </w:p>
    <w:p w:rsidR="008A072D" w:rsidRDefault="00A93ED0">
      <w:pPr>
        <w:pStyle w:val="Heading2"/>
      </w:pPr>
      <w:bookmarkStart w:id="45" w:name="_Toc379081224"/>
      <w:r>
        <w:lastRenderedPageBreak/>
        <w:t>Подсигуряване на доставките на стоки</w:t>
      </w:r>
      <w:bookmarkEnd w:id="45"/>
    </w:p>
    <w:p w:rsidR="00BC5239" w:rsidRPr="00BC5239" w:rsidRDefault="00BC5239" w:rsidP="00F85184">
      <w:pPr>
        <w:jc w:val="both"/>
      </w:pPr>
      <w:r w:rsidRPr="00F85184">
        <w:t>Потребителите ще могат да виждат само тези обяви в сайта, които ще могат да бъдат доставени до тях. Всички останали няма да бъдат видими. По този начин ще</w:t>
      </w:r>
      <w:r>
        <w:t xml:space="preserve"> подсигурим доставката</w:t>
      </w:r>
    </w:p>
    <w:p w:rsidR="00E54C59" w:rsidRDefault="00A93ED0" w:rsidP="00C73976">
      <w:pPr>
        <w:pStyle w:val="Heading2"/>
      </w:pPr>
      <w:bookmarkStart w:id="46" w:name="_Toc379081225"/>
      <w:r>
        <w:t>Премиум</w:t>
      </w:r>
      <w:r w:rsidR="00A77931">
        <w:t xml:space="preserve"> </w:t>
      </w:r>
      <w:r w:rsidR="006A3EF0">
        <w:t>у</w:t>
      </w:r>
      <w:r>
        <w:t>слуги</w:t>
      </w:r>
      <w:bookmarkEnd w:id="46"/>
    </w:p>
    <w:p w:rsidR="0085257A" w:rsidRPr="00BC5239" w:rsidRDefault="00BC5239" w:rsidP="00F85184">
      <w:pPr>
        <w:jc w:val="both"/>
      </w:pPr>
      <w:r w:rsidRPr="00F85184">
        <w:t>Това ще са услуги, които ще бъдат</w:t>
      </w:r>
      <w:r w:rsidR="007301CC">
        <w:t xml:space="preserve"> придобивани от специ</w:t>
      </w:r>
      <w:r>
        <w:t>а</w:t>
      </w:r>
      <w:r w:rsidR="007301CC">
        <w:t>л</w:t>
      </w:r>
      <w:r>
        <w:t>ни клиенти.</w:t>
      </w:r>
    </w:p>
    <w:p w:rsidR="0085257A" w:rsidRDefault="006D0B73">
      <w:pPr>
        <w:pStyle w:val="Heading1"/>
      </w:pPr>
      <w:bookmarkStart w:id="47" w:name="_Toc379081226"/>
      <w:r>
        <w:t>Ограничения</w:t>
      </w:r>
      <w:bookmarkEnd w:id="47"/>
    </w:p>
    <w:p w:rsidR="008A072D" w:rsidRDefault="007848AF" w:rsidP="00EA5152">
      <w:pPr>
        <w:pStyle w:val="BodyText"/>
        <w:numPr>
          <w:ilvl w:val="0"/>
          <w:numId w:val="33"/>
        </w:numPr>
        <w:jc w:val="both"/>
        <w:rPr>
          <w:lang w:val="be-BY"/>
        </w:rPr>
      </w:pPr>
      <w:r>
        <w:rPr>
          <w:lang w:val="be-BY"/>
        </w:rPr>
        <w:t>Първоначални езикови ограничения</w:t>
      </w:r>
      <w:r w:rsidR="00E54C59">
        <w:rPr>
          <w:lang w:val="be-BY"/>
        </w:rPr>
        <w:t xml:space="preserve"> – при първоначалното създаване системата </w:t>
      </w:r>
      <w:r w:rsidR="00E54C59">
        <w:t>BBay ще поддържа два езика – български и английски;</w:t>
      </w:r>
    </w:p>
    <w:p w:rsidR="008A072D" w:rsidRDefault="007848AF" w:rsidP="00EA5152">
      <w:pPr>
        <w:pStyle w:val="BodyText"/>
        <w:numPr>
          <w:ilvl w:val="0"/>
          <w:numId w:val="33"/>
        </w:numPr>
        <w:jc w:val="both"/>
        <w:rPr>
          <w:lang w:val="be-BY"/>
        </w:rPr>
      </w:pPr>
      <w:r>
        <w:rPr>
          <w:lang w:val="be-BY"/>
        </w:rPr>
        <w:t>време за разработка</w:t>
      </w:r>
      <w:r w:rsidR="00E54C59">
        <w:rPr>
          <w:lang w:val="be-BY"/>
        </w:rPr>
        <w:t xml:space="preserve"> – времето за разработката е </w:t>
      </w:r>
      <w:r w:rsidR="00411FEF">
        <w:rPr>
          <w:lang w:val="be-BY"/>
        </w:rPr>
        <w:t>огрораничено в рамките на учебната програма</w:t>
      </w:r>
      <w:r w:rsidR="00E54C59">
        <w:rPr>
          <w:lang w:val="be-BY"/>
        </w:rPr>
        <w:t>;</w:t>
      </w:r>
    </w:p>
    <w:p w:rsidR="008A072D" w:rsidRDefault="007848AF" w:rsidP="00EA5152">
      <w:pPr>
        <w:pStyle w:val="BodyText"/>
        <w:numPr>
          <w:ilvl w:val="0"/>
          <w:numId w:val="33"/>
        </w:numPr>
        <w:jc w:val="both"/>
        <w:rPr>
          <w:lang w:val="be-BY"/>
        </w:rPr>
      </w:pPr>
      <w:r>
        <w:rPr>
          <w:lang w:val="be-BY"/>
        </w:rPr>
        <w:t xml:space="preserve"> недостатъчно продукти или потребители</w:t>
      </w:r>
      <w:r w:rsidR="00E54C59">
        <w:rPr>
          <w:lang w:val="be-BY"/>
        </w:rPr>
        <w:t xml:space="preserve"> – при началното стартиране на сист</w:t>
      </w:r>
      <w:r w:rsidR="00411FEF">
        <w:rPr>
          <w:lang w:val="be-BY"/>
        </w:rPr>
        <w:t>емата е възможно да има недостатък</w:t>
      </w:r>
      <w:r w:rsidR="00E54C59">
        <w:rPr>
          <w:lang w:val="be-BY"/>
        </w:rPr>
        <w:t xml:space="preserve"> на потребители и съответно от продукти за продажба. </w:t>
      </w:r>
    </w:p>
    <w:p w:rsidR="0085257A" w:rsidRDefault="006D0B73">
      <w:pPr>
        <w:pStyle w:val="Heading1"/>
      </w:pPr>
      <w:bookmarkStart w:id="48" w:name="_Toc379081227"/>
      <w:r>
        <w:t>Обхват на качеството</w:t>
      </w:r>
      <w:bookmarkEnd w:id="48"/>
    </w:p>
    <w:p w:rsidR="008A072D" w:rsidRDefault="007848AF" w:rsidP="008435E0">
      <w:pPr>
        <w:pStyle w:val="BodyText"/>
        <w:numPr>
          <w:ilvl w:val="1"/>
          <w:numId w:val="35"/>
        </w:numPr>
        <w:jc w:val="both"/>
      </w:pPr>
      <w:r>
        <w:t>Достъпност</w:t>
      </w:r>
      <w:r w:rsidR="008435E0">
        <w:t xml:space="preserve">– </w:t>
      </w:r>
      <w:r w:rsidR="00E54C59">
        <w:t>с</w:t>
      </w:r>
      <w:r w:rsidRPr="007F0536">
        <w:t>истемата</w:t>
      </w:r>
      <w:r w:rsidR="00A77931">
        <w:t xml:space="preserve"> </w:t>
      </w:r>
      <w:r w:rsidR="00E54C59">
        <w:t>BBay,</w:t>
      </w:r>
      <w:r w:rsidRPr="007F0536">
        <w:t xml:space="preserve"> трябва</w:t>
      </w:r>
      <w:r w:rsidR="00A77931">
        <w:t xml:space="preserve"> </w:t>
      </w:r>
      <w:r w:rsidRPr="007F0536">
        <w:t>да</w:t>
      </w:r>
      <w:r w:rsidR="00A77931">
        <w:t xml:space="preserve"> </w:t>
      </w:r>
      <w:r w:rsidRPr="007F0536">
        <w:t>бъде</w:t>
      </w:r>
      <w:r w:rsidR="00A77931">
        <w:t xml:space="preserve"> </w:t>
      </w:r>
      <w:r w:rsidRPr="007F0536">
        <w:t>на</w:t>
      </w:r>
      <w:r w:rsidR="00A77931">
        <w:t xml:space="preserve"> </w:t>
      </w:r>
      <w:r w:rsidRPr="007F0536">
        <w:t>разположение 24 часа в денонощието, 7 дни в седмицата</w:t>
      </w:r>
      <w:r w:rsidR="00E54C59">
        <w:t>;</w:t>
      </w:r>
    </w:p>
    <w:p w:rsidR="008A072D" w:rsidRDefault="007848AF" w:rsidP="008435E0">
      <w:pPr>
        <w:pStyle w:val="BodyText"/>
        <w:numPr>
          <w:ilvl w:val="1"/>
          <w:numId w:val="35"/>
        </w:numPr>
        <w:jc w:val="both"/>
      </w:pPr>
      <w:r>
        <w:t>П</w:t>
      </w:r>
      <w:r w:rsidRPr="007F0536">
        <w:t>олзваемост</w:t>
      </w:r>
      <w:r w:rsidR="00E54C59">
        <w:t xml:space="preserve"> -</w:t>
      </w:r>
      <w:r w:rsidRPr="007F0536">
        <w:t xml:space="preserve">Системата трябва да бъде лесна за използване и </w:t>
      </w:r>
      <w:r>
        <w:t>подходяща</w:t>
      </w:r>
      <w:r w:rsidRPr="007F0536">
        <w:t xml:space="preserve"> за целевия пазар на</w:t>
      </w:r>
      <w:r>
        <w:t xml:space="preserve"> компютърно грамотни потребители</w:t>
      </w:r>
      <w:r w:rsidR="000A1E7C">
        <w:t>;</w:t>
      </w:r>
    </w:p>
    <w:p w:rsidR="008A072D" w:rsidRPr="008435E0" w:rsidRDefault="000A1E7C" w:rsidP="008435E0">
      <w:pPr>
        <w:pStyle w:val="BodyText"/>
        <w:numPr>
          <w:ilvl w:val="1"/>
          <w:numId w:val="35"/>
        </w:numPr>
        <w:jc w:val="both"/>
      </w:pPr>
      <w:r w:rsidRPr="008435E0">
        <w:t>Помощ за потребителя - с</w:t>
      </w:r>
      <w:r w:rsidR="007848AF" w:rsidRPr="008435E0">
        <w:t>истемата ще включва онлайн помощ за потребителите. Преподавателите няма да имат нужда от хартиено копие на ръководство за употреба.</w:t>
      </w:r>
    </w:p>
    <w:p w:rsidR="0085257A" w:rsidRDefault="00C829FB">
      <w:pPr>
        <w:pStyle w:val="Heading1"/>
      </w:pPr>
      <w:bookmarkStart w:id="49" w:name="_Toc379081228"/>
      <w:r>
        <w:t>Предимства и приоритети</w:t>
      </w:r>
      <w:bookmarkEnd w:id="49"/>
    </w:p>
    <w:p w:rsidR="00F724B2" w:rsidRDefault="00F724B2" w:rsidP="00BC5239">
      <w:r>
        <w:t xml:space="preserve">Предимството на нашия продукт спрямо този на конкурентите е </w:t>
      </w:r>
    </w:p>
    <w:p w:rsidR="00411FEF" w:rsidRDefault="00411FEF" w:rsidP="00BC5239">
      <w:pPr>
        <w:rPr>
          <w:lang w:val="be-BY"/>
        </w:rPr>
      </w:pPr>
      <w:r>
        <w:rPr>
          <w:lang w:val="be-BY"/>
        </w:rPr>
        <w:t>Първоначалтното разделиние на приоритетите е следното:</w:t>
      </w:r>
    </w:p>
    <w:p w:rsidR="00411FEF" w:rsidRPr="00A77931" w:rsidRDefault="00411FEF" w:rsidP="00A77931">
      <w:pPr>
        <w:pStyle w:val="ListParagraph"/>
        <w:numPr>
          <w:ilvl w:val="0"/>
          <w:numId w:val="37"/>
        </w:numPr>
        <w:rPr>
          <w:lang w:val="be-BY"/>
        </w:rPr>
      </w:pPr>
      <w:r w:rsidRPr="00A77931">
        <w:rPr>
          <w:lang w:val="be-BY"/>
        </w:rPr>
        <w:t xml:space="preserve">Създаване на базава част от системата с възможност за регистрация на потребителите, потребителите да могат </w:t>
      </w:r>
      <w:r w:rsidR="00A77931">
        <w:rPr>
          <w:lang w:val="be-BY"/>
        </w:rPr>
        <w:t>да публикуват и закупуват стоки;</w:t>
      </w:r>
    </w:p>
    <w:p w:rsidR="00411FEF" w:rsidRPr="00A77931" w:rsidRDefault="00411FEF" w:rsidP="00A77931">
      <w:pPr>
        <w:pStyle w:val="ListParagraph"/>
        <w:numPr>
          <w:ilvl w:val="0"/>
          <w:numId w:val="37"/>
        </w:numPr>
        <w:rPr>
          <w:lang w:val="be-BY"/>
        </w:rPr>
      </w:pPr>
      <w:r w:rsidRPr="00A77931">
        <w:rPr>
          <w:lang w:val="be-BY"/>
        </w:rPr>
        <w:t>Добавяне на подръжка на англиски език, както и разш</w:t>
      </w:r>
      <w:r w:rsidR="00A77931">
        <w:rPr>
          <w:lang w:val="be-BY"/>
        </w:rPr>
        <w:t>иряване на методите за плащане;</w:t>
      </w:r>
    </w:p>
    <w:p w:rsidR="006C5F70" w:rsidRPr="00A77931" w:rsidRDefault="006C5F70" w:rsidP="00A77931">
      <w:pPr>
        <w:pStyle w:val="ListParagraph"/>
        <w:numPr>
          <w:ilvl w:val="0"/>
          <w:numId w:val="37"/>
        </w:numPr>
        <w:rPr>
          <w:lang w:val="be-BY"/>
        </w:rPr>
      </w:pPr>
      <w:r w:rsidRPr="00A77931">
        <w:rPr>
          <w:lang w:val="be-BY"/>
        </w:rPr>
        <w:t>Реализация на останалите изисквания.</w:t>
      </w:r>
    </w:p>
    <w:p w:rsidR="0085257A" w:rsidRDefault="00204640">
      <w:pPr>
        <w:pStyle w:val="Heading1"/>
      </w:pPr>
      <w:bookmarkStart w:id="50" w:name="_Toc379081229"/>
      <w:r>
        <w:t>Други изисквания към продукта</w:t>
      </w:r>
      <w:bookmarkEnd w:id="50"/>
    </w:p>
    <w:p w:rsidR="007B4EB9" w:rsidRDefault="00244C20" w:rsidP="00DE1851">
      <w:pPr>
        <w:pStyle w:val="Heading2"/>
      </w:pPr>
      <w:bookmarkStart w:id="51" w:name="_Toc379081230"/>
      <w:r>
        <w:t>Приложими стандарти</w:t>
      </w:r>
      <w:bookmarkEnd w:id="51"/>
    </w:p>
    <w:p w:rsidR="00244C20" w:rsidRDefault="00244C20" w:rsidP="00DE1851">
      <w:pPr>
        <w:pStyle w:val="BodyText"/>
        <w:spacing w:line="0" w:lineRule="atLeast"/>
        <w:ind w:left="0"/>
        <w:jc w:val="both"/>
      </w:pPr>
      <w:r>
        <w:t>За извършване на комуникацията клиент–сървър ще се използва протоколът TCP/IP.</w:t>
      </w:r>
    </w:p>
    <w:p w:rsidR="007B4EB9" w:rsidRPr="007B4EB9" w:rsidRDefault="00244C20" w:rsidP="00DE1851">
      <w:pPr>
        <w:pStyle w:val="BodyText"/>
        <w:spacing w:line="0" w:lineRule="atLeast"/>
        <w:ind w:left="0"/>
        <w:jc w:val="both"/>
      </w:pPr>
      <w:r>
        <w:t>На този етап се предвижда поддържане на HTML 4. Възможно е преминаванекъм</w:t>
      </w:r>
      <w:r w:rsidR="00B7427E">
        <w:rPr>
          <w:lang w:val="be-BY"/>
        </w:rPr>
        <w:t xml:space="preserve"> </w:t>
      </w:r>
      <w:r>
        <w:t>по-високаверсия</w:t>
      </w:r>
      <w:r w:rsidR="00B7427E">
        <w:rPr>
          <w:lang w:val="be-BY"/>
        </w:rPr>
        <w:t xml:space="preserve"> </w:t>
      </w:r>
      <w:r>
        <w:t>на</w:t>
      </w:r>
      <w:r w:rsidR="009D7D0F">
        <w:rPr>
          <w:lang w:val="be-BY"/>
        </w:rPr>
        <w:t xml:space="preserve"> </w:t>
      </w:r>
      <w:r>
        <w:t>стандарта, в следваща версия</w:t>
      </w:r>
      <w:r w:rsidR="009D7D0F">
        <w:rPr>
          <w:lang w:val="be-BY"/>
        </w:rPr>
        <w:t xml:space="preserve"> на системата</w:t>
      </w:r>
      <w:r>
        <w:t>.</w:t>
      </w:r>
    </w:p>
    <w:p w:rsidR="0085257A" w:rsidRDefault="00C73976">
      <w:pPr>
        <w:pStyle w:val="Heading2"/>
      </w:pPr>
      <w:bookmarkStart w:id="52" w:name="_Toc379081231"/>
      <w:r>
        <w:rPr>
          <w:lang w:val="be-BY"/>
        </w:rPr>
        <w:t>Зависимости от средата</w:t>
      </w:r>
      <w:bookmarkEnd w:id="52"/>
    </w:p>
    <w:p w:rsidR="008A072D" w:rsidRDefault="0030315C" w:rsidP="00F724B2">
      <w:pPr>
        <w:pStyle w:val="BodyText"/>
        <w:numPr>
          <w:ilvl w:val="0"/>
          <w:numId w:val="36"/>
        </w:numPr>
        <w:jc w:val="both"/>
        <w:rPr>
          <w:lang w:val="be-BY"/>
        </w:rPr>
      </w:pPr>
      <w:r>
        <w:rPr>
          <w:lang w:val="be-BY"/>
        </w:rPr>
        <w:t xml:space="preserve">Интернет </w:t>
      </w:r>
      <w:r w:rsidR="00F724B2">
        <w:rPr>
          <w:lang w:val="be-BY"/>
        </w:rPr>
        <w:t>свързаност</w:t>
      </w:r>
    </w:p>
    <w:p w:rsidR="00F724B2" w:rsidRDefault="00F724B2" w:rsidP="00F724B2">
      <w:pPr>
        <w:pStyle w:val="BodyText"/>
        <w:numPr>
          <w:ilvl w:val="0"/>
          <w:numId w:val="36"/>
        </w:numPr>
        <w:jc w:val="both"/>
        <w:rPr>
          <w:lang w:val="be-BY"/>
        </w:rPr>
      </w:pPr>
      <w:r>
        <w:rPr>
          <w:lang w:val="be-BY"/>
        </w:rPr>
        <w:t>Подходящ уеб Браузър</w:t>
      </w:r>
    </w:p>
    <w:p w:rsidR="0085257A" w:rsidRDefault="00204640">
      <w:pPr>
        <w:pStyle w:val="Heading1"/>
      </w:pPr>
      <w:bookmarkStart w:id="53" w:name="_Toc379081232"/>
      <w:r>
        <w:t>Изисквания към документацията</w:t>
      </w:r>
      <w:bookmarkEnd w:id="53"/>
    </w:p>
    <w:p w:rsidR="00DE1851" w:rsidRPr="00DE1851" w:rsidRDefault="00204640" w:rsidP="00DE1851">
      <w:pPr>
        <w:pStyle w:val="Heading2"/>
      </w:pPr>
      <w:bookmarkStart w:id="54" w:name="_Toc379081233"/>
      <w:r>
        <w:t>Ръководство на потребителя</w:t>
      </w:r>
      <w:bookmarkEnd w:id="54"/>
    </w:p>
    <w:p w:rsidR="00204640" w:rsidRPr="00204640" w:rsidRDefault="00204640" w:rsidP="00DE1851">
      <w:pPr>
        <w:pStyle w:val="BodyText"/>
        <w:ind w:left="0"/>
      </w:pPr>
      <w:r>
        <w:t xml:space="preserve">След създаването на системата и успешното </w:t>
      </w:r>
      <w:r w:rsidRPr="00A4008B">
        <w:t>и тестване ще бъде</w:t>
      </w:r>
      <w:r>
        <w:t xml:space="preserve"> създадено такова.</w:t>
      </w:r>
    </w:p>
    <w:p w:rsidR="007848AF" w:rsidRDefault="007848AF" w:rsidP="007848AF">
      <w:pPr>
        <w:pStyle w:val="Heading2"/>
      </w:pPr>
      <w:bookmarkStart w:id="55" w:name="_Toc379081234"/>
      <w:r w:rsidRPr="007848AF">
        <w:t>Помощ в реално време</w:t>
      </w:r>
      <w:bookmarkEnd w:id="55"/>
    </w:p>
    <w:p w:rsidR="007848AF" w:rsidRPr="007848AF" w:rsidRDefault="007848AF" w:rsidP="00DE1851">
      <w:pPr>
        <w:pStyle w:val="BodyText"/>
        <w:ind w:left="0"/>
      </w:pPr>
      <w:r>
        <w:t>Секция с често задавани въпроси.</w:t>
      </w:r>
    </w:p>
    <w:p w:rsidR="007848AF" w:rsidRDefault="007848AF" w:rsidP="007848AF">
      <w:pPr>
        <w:pStyle w:val="Heading2"/>
        <w:widowControl/>
      </w:pPr>
      <w:bookmarkStart w:id="56" w:name="_Toc348999122"/>
      <w:bookmarkStart w:id="57" w:name="_Toc379081235"/>
      <w:r>
        <w:lastRenderedPageBreak/>
        <w:t>Етикиране и пакетиране</w:t>
      </w:r>
      <w:bookmarkEnd w:id="57"/>
    </w:p>
    <w:p w:rsidR="007848AF" w:rsidRPr="00A4008B" w:rsidRDefault="00A4008B" w:rsidP="007848AF">
      <w:r>
        <w:t>Ще бъдат доразработени на по-късен етап.</w:t>
      </w:r>
      <w:bookmarkEnd w:id="56"/>
    </w:p>
    <w:sectPr w:rsidR="007848AF" w:rsidRPr="00A4008B" w:rsidSect="006C704B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110" w:rsidRDefault="00C62110">
      <w:pPr>
        <w:spacing w:line="240" w:lineRule="auto"/>
      </w:pPr>
      <w:r>
        <w:separator/>
      </w:r>
    </w:p>
  </w:endnote>
  <w:endnote w:type="continuationSeparator" w:id="0">
    <w:p w:rsidR="00C62110" w:rsidRDefault="00C62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1782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17828" w:rsidRPr="00675486" w:rsidRDefault="00417828">
          <w:pPr>
            <w:ind w:right="360"/>
          </w:pPr>
          <w: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17828" w:rsidRDefault="00417828" w:rsidP="00675486">
          <w:pPr>
            <w:jc w:val="center"/>
          </w:pPr>
          <w:r>
            <w:t xml:space="preserve">Екип едно,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2014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17828" w:rsidRPr="00F10DBE" w:rsidRDefault="00417828">
          <w:pPr>
            <w:jc w:val="right"/>
          </w:pPr>
          <w:r>
            <w:t>Стр.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77931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</w:p>
      </w:tc>
    </w:tr>
  </w:tbl>
  <w:p w:rsidR="00417828" w:rsidRDefault="004178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110" w:rsidRDefault="00C62110">
      <w:pPr>
        <w:spacing w:line="240" w:lineRule="auto"/>
      </w:pPr>
      <w:r>
        <w:separator/>
      </w:r>
    </w:p>
  </w:footnote>
  <w:footnote w:type="continuationSeparator" w:id="0">
    <w:p w:rsidR="00C62110" w:rsidRDefault="00C621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828" w:rsidRDefault="00417828">
    <w:pPr>
      <w:rPr>
        <w:sz w:val="24"/>
      </w:rPr>
    </w:pPr>
  </w:p>
  <w:p w:rsidR="00417828" w:rsidRDefault="00417828">
    <w:pPr>
      <w:pBdr>
        <w:top w:val="single" w:sz="6" w:space="1" w:color="auto"/>
      </w:pBdr>
      <w:rPr>
        <w:sz w:val="24"/>
      </w:rPr>
    </w:pPr>
  </w:p>
  <w:p w:rsidR="00417828" w:rsidRPr="009835A6" w:rsidRDefault="00417828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Екип 1</w:t>
    </w:r>
  </w:p>
  <w:p w:rsidR="00417828" w:rsidRDefault="004178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17828">
      <w:tc>
        <w:tcPr>
          <w:tcW w:w="6379" w:type="dxa"/>
        </w:tcPr>
        <w:p w:rsidR="00417828" w:rsidRPr="00675486" w:rsidRDefault="00417828">
          <w:r>
            <w:rPr>
              <w:b/>
            </w:rPr>
            <w:t>BalkanBay</w:t>
          </w:r>
        </w:p>
      </w:tc>
      <w:tc>
        <w:tcPr>
          <w:tcW w:w="3179" w:type="dxa"/>
        </w:tcPr>
        <w:p w:rsidR="00417828" w:rsidRPr="00A93ED0" w:rsidRDefault="00417828">
          <w:pPr>
            <w:tabs>
              <w:tab w:val="left" w:pos="1135"/>
            </w:tabs>
            <w:spacing w:before="40"/>
            <w:ind w:right="68"/>
            <w:rPr>
              <w:lang w:val="be-BY"/>
            </w:rPr>
          </w:pPr>
          <w:r>
            <w:t>Версия: 1.</w:t>
          </w:r>
          <w:r>
            <w:rPr>
              <w:lang w:val="be-BY"/>
            </w:rPr>
            <w:t>1</w:t>
          </w:r>
        </w:p>
      </w:tc>
    </w:tr>
    <w:tr w:rsidR="00417828">
      <w:tc>
        <w:tcPr>
          <w:tcW w:w="6379" w:type="dxa"/>
        </w:tcPr>
        <w:p w:rsidR="00417828" w:rsidRPr="00675486" w:rsidRDefault="00417828">
          <w:r>
            <w:t>Визия</w:t>
          </w:r>
        </w:p>
      </w:tc>
      <w:tc>
        <w:tcPr>
          <w:tcW w:w="3179" w:type="dxa"/>
        </w:tcPr>
        <w:p w:rsidR="00417828" w:rsidRPr="00F844FB" w:rsidRDefault="00417828">
          <w:pPr>
            <w:rPr>
              <w:lang w:val="be-BY"/>
            </w:rPr>
          </w:pPr>
          <w:r>
            <w:t>Дата: 2014.0</w:t>
          </w:r>
          <w:r>
            <w:rPr>
              <w:lang w:val="be-BY"/>
            </w:rPr>
            <w:t>2.01</w:t>
          </w:r>
        </w:p>
      </w:tc>
    </w:tr>
    <w:tr w:rsidR="00417828">
      <w:tc>
        <w:tcPr>
          <w:tcW w:w="9558" w:type="dxa"/>
          <w:gridSpan w:val="2"/>
        </w:tcPr>
        <w:p w:rsidR="00417828" w:rsidRDefault="00417828"/>
      </w:tc>
    </w:tr>
  </w:tbl>
  <w:p w:rsidR="00417828" w:rsidRDefault="004178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88312D"/>
    <w:multiLevelType w:val="hybridMultilevel"/>
    <w:tmpl w:val="5B5C665C"/>
    <w:lvl w:ilvl="0" w:tplc="A4947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9CB195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A605071"/>
    <w:multiLevelType w:val="multilevel"/>
    <w:tmpl w:val="83C0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D9A30F2"/>
    <w:multiLevelType w:val="hybridMultilevel"/>
    <w:tmpl w:val="E266E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3DB5A1C"/>
    <w:multiLevelType w:val="hybridMultilevel"/>
    <w:tmpl w:val="4570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96539BE"/>
    <w:multiLevelType w:val="hybridMultilevel"/>
    <w:tmpl w:val="EBA0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C835A43"/>
    <w:multiLevelType w:val="hybridMultilevel"/>
    <w:tmpl w:val="31608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0373F8"/>
    <w:multiLevelType w:val="hybridMultilevel"/>
    <w:tmpl w:val="6B446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31488F"/>
    <w:multiLevelType w:val="hybridMultilevel"/>
    <w:tmpl w:val="29447EB0"/>
    <w:lvl w:ilvl="0" w:tplc="3A48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5"/>
  </w:num>
  <w:num w:numId="6">
    <w:abstractNumId w:val="24"/>
  </w:num>
  <w:num w:numId="7">
    <w:abstractNumId w:val="23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3"/>
  </w:num>
  <w:num w:numId="11">
    <w:abstractNumId w:val="4"/>
  </w:num>
  <w:num w:numId="12">
    <w:abstractNumId w:val="18"/>
  </w:num>
  <w:num w:numId="13">
    <w:abstractNumId w:val="16"/>
  </w:num>
  <w:num w:numId="14">
    <w:abstractNumId w:val="32"/>
  </w:num>
  <w:num w:numId="15">
    <w:abstractNumId w:val="15"/>
  </w:num>
  <w:num w:numId="16">
    <w:abstractNumId w:val="6"/>
  </w:num>
  <w:num w:numId="17">
    <w:abstractNumId w:val="31"/>
  </w:num>
  <w:num w:numId="18">
    <w:abstractNumId w:val="22"/>
  </w:num>
  <w:num w:numId="19">
    <w:abstractNumId w:val="7"/>
  </w:num>
  <w:num w:numId="20">
    <w:abstractNumId w:val="20"/>
  </w:num>
  <w:num w:numId="21">
    <w:abstractNumId w:val="13"/>
  </w:num>
  <w:num w:numId="22">
    <w:abstractNumId w:val="30"/>
  </w:num>
  <w:num w:numId="23">
    <w:abstractNumId w:val="10"/>
  </w:num>
  <w:num w:numId="24">
    <w:abstractNumId w:val="9"/>
  </w:num>
  <w:num w:numId="25">
    <w:abstractNumId w:val="8"/>
  </w:num>
  <w:num w:numId="26">
    <w:abstractNumId w:val="26"/>
  </w:num>
  <w:num w:numId="27">
    <w:abstractNumId w:val="29"/>
  </w:num>
  <w:num w:numId="28">
    <w:abstractNumId w:val="36"/>
  </w:num>
  <w:num w:numId="29">
    <w:abstractNumId w:val="19"/>
  </w:num>
  <w:num w:numId="30">
    <w:abstractNumId w:val="14"/>
  </w:num>
  <w:num w:numId="31">
    <w:abstractNumId w:val="12"/>
  </w:num>
  <w:num w:numId="32">
    <w:abstractNumId w:val="11"/>
  </w:num>
  <w:num w:numId="33">
    <w:abstractNumId w:val="28"/>
  </w:num>
  <w:num w:numId="34">
    <w:abstractNumId w:val="21"/>
  </w:num>
  <w:num w:numId="35">
    <w:abstractNumId w:val="27"/>
  </w:num>
  <w:num w:numId="36">
    <w:abstractNumId w:val="5"/>
  </w:num>
  <w:num w:numId="37">
    <w:abstractNumId w:val="25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5486"/>
    <w:rsid w:val="00001A3A"/>
    <w:rsid w:val="0001421E"/>
    <w:rsid w:val="0001651D"/>
    <w:rsid w:val="00027D7B"/>
    <w:rsid w:val="0007068B"/>
    <w:rsid w:val="000A1E7C"/>
    <w:rsid w:val="000D190F"/>
    <w:rsid w:val="000D2DBC"/>
    <w:rsid w:val="000D68EB"/>
    <w:rsid w:val="00103AF4"/>
    <w:rsid w:val="001359D1"/>
    <w:rsid w:val="001639AD"/>
    <w:rsid w:val="00190486"/>
    <w:rsid w:val="001960A1"/>
    <w:rsid w:val="00204640"/>
    <w:rsid w:val="00242750"/>
    <w:rsid w:val="00244C20"/>
    <w:rsid w:val="00283A95"/>
    <w:rsid w:val="002B1B4A"/>
    <w:rsid w:val="0030315C"/>
    <w:rsid w:val="003534D7"/>
    <w:rsid w:val="0038787A"/>
    <w:rsid w:val="00391729"/>
    <w:rsid w:val="003C001C"/>
    <w:rsid w:val="003E550A"/>
    <w:rsid w:val="003E5AEA"/>
    <w:rsid w:val="003F4732"/>
    <w:rsid w:val="003F58EB"/>
    <w:rsid w:val="004007FF"/>
    <w:rsid w:val="00411FEF"/>
    <w:rsid w:val="00417828"/>
    <w:rsid w:val="00480E39"/>
    <w:rsid w:val="0048497D"/>
    <w:rsid w:val="00497852"/>
    <w:rsid w:val="00507988"/>
    <w:rsid w:val="00515EE5"/>
    <w:rsid w:val="00541305"/>
    <w:rsid w:val="00564378"/>
    <w:rsid w:val="005B40A3"/>
    <w:rsid w:val="005B6C4D"/>
    <w:rsid w:val="00601FF2"/>
    <w:rsid w:val="00675486"/>
    <w:rsid w:val="006A3EF0"/>
    <w:rsid w:val="006C5F70"/>
    <w:rsid w:val="006C704B"/>
    <w:rsid w:val="006D0B73"/>
    <w:rsid w:val="006E694A"/>
    <w:rsid w:val="00700F98"/>
    <w:rsid w:val="0070210D"/>
    <w:rsid w:val="0072741E"/>
    <w:rsid w:val="007301CC"/>
    <w:rsid w:val="007352A5"/>
    <w:rsid w:val="007831B5"/>
    <w:rsid w:val="007848AF"/>
    <w:rsid w:val="00784D1F"/>
    <w:rsid w:val="007B0E69"/>
    <w:rsid w:val="007B4EB9"/>
    <w:rsid w:val="007E4B1F"/>
    <w:rsid w:val="00822C36"/>
    <w:rsid w:val="00834FFA"/>
    <w:rsid w:val="008435E0"/>
    <w:rsid w:val="0085257A"/>
    <w:rsid w:val="008A072D"/>
    <w:rsid w:val="00915537"/>
    <w:rsid w:val="00943517"/>
    <w:rsid w:val="009443B7"/>
    <w:rsid w:val="009835A6"/>
    <w:rsid w:val="009B5F1E"/>
    <w:rsid w:val="009D7D0F"/>
    <w:rsid w:val="00A06CCF"/>
    <w:rsid w:val="00A16090"/>
    <w:rsid w:val="00A4008B"/>
    <w:rsid w:val="00A77931"/>
    <w:rsid w:val="00A93ED0"/>
    <w:rsid w:val="00A93F51"/>
    <w:rsid w:val="00AC0F3E"/>
    <w:rsid w:val="00AC6C4B"/>
    <w:rsid w:val="00AC7425"/>
    <w:rsid w:val="00AD5E9F"/>
    <w:rsid w:val="00B56935"/>
    <w:rsid w:val="00B7427E"/>
    <w:rsid w:val="00B82B48"/>
    <w:rsid w:val="00BC5239"/>
    <w:rsid w:val="00BE080D"/>
    <w:rsid w:val="00BE1D2C"/>
    <w:rsid w:val="00BE349E"/>
    <w:rsid w:val="00C62110"/>
    <w:rsid w:val="00C73976"/>
    <w:rsid w:val="00C829FB"/>
    <w:rsid w:val="00CA6771"/>
    <w:rsid w:val="00CB2EA5"/>
    <w:rsid w:val="00D114AF"/>
    <w:rsid w:val="00D679FC"/>
    <w:rsid w:val="00D8339A"/>
    <w:rsid w:val="00DB26A1"/>
    <w:rsid w:val="00DE1851"/>
    <w:rsid w:val="00E11E1C"/>
    <w:rsid w:val="00E54C59"/>
    <w:rsid w:val="00E6054C"/>
    <w:rsid w:val="00E87DC7"/>
    <w:rsid w:val="00E94ED8"/>
    <w:rsid w:val="00EA205D"/>
    <w:rsid w:val="00EA5152"/>
    <w:rsid w:val="00EB2F13"/>
    <w:rsid w:val="00F10DBE"/>
    <w:rsid w:val="00F1385F"/>
    <w:rsid w:val="00F32FB8"/>
    <w:rsid w:val="00F724B2"/>
    <w:rsid w:val="00F844FB"/>
    <w:rsid w:val="00F85184"/>
    <w:rsid w:val="00FB447B"/>
    <w:rsid w:val="00FE7215"/>
    <w:rsid w:val="00FF6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04B"/>
    <w:pPr>
      <w:widowControl w:val="0"/>
      <w:spacing w:line="240" w:lineRule="atLeast"/>
    </w:pPr>
    <w:rPr>
      <w:lang w:val="bg-BG"/>
    </w:rPr>
  </w:style>
  <w:style w:type="paragraph" w:styleId="Heading1">
    <w:name w:val="heading 1"/>
    <w:basedOn w:val="Normal"/>
    <w:next w:val="Normal"/>
    <w:qFormat/>
    <w:rsid w:val="006C704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6C704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6C704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6C704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6C704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C704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6C704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C704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6C704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C704B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6C704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6C704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6C704B"/>
    <w:pPr>
      <w:ind w:left="900" w:hanging="900"/>
    </w:pPr>
  </w:style>
  <w:style w:type="paragraph" w:styleId="TOC1">
    <w:name w:val="toc 1"/>
    <w:basedOn w:val="Normal"/>
    <w:next w:val="Normal"/>
    <w:uiPriority w:val="39"/>
    <w:rsid w:val="006C704B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6C704B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6C704B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6C70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704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C704B"/>
  </w:style>
  <w:style w:type="paragraph" w:customStyle="1" w:styleId="Bullet2">
    <w:name w:val="Bullet2"/>
    <w:basedOn w:val="Normal"/>
    <w:rsid w:val="006C704B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6C704B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6C704B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6C704B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6C704B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6C704B"/>
    <w:pPr>
      <w:ind w:left="720" w:hanging="432"/>
    </w:pPr>
  </w:style>
  <w:style w:type="character" w:styleId="FootnoteReference">
    <w:name w:val="footnote reference"/>
    <w:basedOn w:val="DefaultParagraphFont"/>
    <w:semiHidden/>
    <w:rsid w:val="006C704B"/>
    <w:rPr>
      <w:sz w:val="20"/>
      <w:vertAlign w:val="superscript"/>
    </w:rPr>
  </w:style>
  <w:style w:type="paragraph" w:styleId="FootnoteText">
    <w:name w:val="footnote text"/>
    <w:basedOn w:val="Normal"/>
    <w:semiHidden/>
    <w:rsid w:val="006C704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6C704B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6C704B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6C704B"/>
    <w:pPr>
      <w:ind w:left="600"/>
    </w:pPr>
  </w:style>
  <w:style w:type="paragraph" w:styleId="TOC5">
    <w:name w:val="toc 5"/>
    <w:basedOn w:val="Normal"/>
    <w:next w:val="Normal"/>
    <w:semiHidden/>
    <w:rsid w:val="006C704B"/>
    <w:pPr>
      <w:ind w:left="800"/>
    </w:pPr>
  </w:style>
  <w:style w:type="paragraph" w:styleId="TOC6">
    <w:name w:val="toc 6"/>
    <w:basedOn w:val="Normal"/>
    <w:next w:val="Normal"/>
    <w:semiHidden/>
    <w:rsid w:val="006C704B"/>
    <w:pPr>
      <w:ind w:left="1000"/>
    </w:pPr>
  </w:style>
  <w:style w:type="paragraph" w:styleId="TOC7">
    <w:name w:val="toc 7"/>
    <w:basedOn w:val="Normal"/>
    <w:next w:val="Normal"/>
    <w:semiHidden/>
    <w:rsid w:val="006C704B"/>
    <w:pPr>
      <w:ind w:left="1200"/>
    </w:pPr>
  </w:style>
  <w:style w:type="paragraph" w:styleId="TOC8">
    <w:name w:val="toc 8"/>
    <w:basedOn w:val="Normal"/>
    <w:next w:val="Normal"/>
    <w:semiHidden/>
    <w:rsid w:val="006C704B"/>
    <w:pPr>
      <w:ind w:left="1400"/>
    </w:pPr>
  </w:style>
  <w:style w:type="paragraph" w:styleId="TOC9">
    <w:name w:val="toc 9"/>
    <w:basedOn w:val="Normal"/>
    <w:next w:val="Normal"/>
    <w:semiHidden/>
    <w:rsid w:val="006C704B"/>
    <w:pPr>
      <w:ind w:left="1600"/>
    </w:pPr>
  </w:style>
  <w:style w:type="paragraph" w:customStyle="1" w:styleId="MainTitle">
    <w:name w:val="Main Title"/>
    <w:basedOn w:val="Normal"/>
    <w:rsid w:val="006C704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6C704B"/>
    <w:rPr>
      <w:i/>
      <w:color w:val="0000FF"/>
    </w:rPr>
  </w:style>
  <w:style w:type="paragraph" w:styleId="BodyTextIndent">
    <w:name w:val="Body Text Indent"/>
    <w:basedOn w:val="Normal"/>
    <w:rsid w:val="006C704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C704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C704B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C704B"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rsid w:val="006C704B"/>
    <w:rPr>
      <w:color w:val="0000FF"/>
      <w:u w:val="single"/>
    </w:rPr>
  </w:style>
  <w:style w:type="paragraph" w:customStyle="1" w:styleId="infoblue0">
    <w:name w:val="infoblue"/>
    <w:basedOn w:val="Normal"/>
    <w:rsid w:val="006C704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4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4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5537"/>
    <w:pPr>
      <w:ind w:left="720"/>
      <w:contextualSpacing/>
    </w:pPr>
  </w:style>
  <w:style w:type="character" w:customStyle="1" w:styleId="BodyTextChar">
    <w:name w:val="Body Text Char"/>
    <w:link w:val="BodyText"/>
    <w:uiPriority w:val="99"/>
    <w:locked/>
    <w:rsid w:val="00244C20"/>
  </w:style>
  <w:style w:type="character" w:styleId="CommentReference">
    <w:name w:val="annotation reference"/>
    <w:basedOn w:val="DefaultParagraphFont"/>
    <w:uiPriority w:val="99"/>
    <w:semiHidden/>
    <w:unhideWhenUsed/>
    <w:rsid w:val="00027D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7D7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7D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D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D7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144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4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4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-DSS\07-7-RUP-Dots\Vision-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3CC70-9437-44D2-B986-D9C7353F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Vision-rup_vision</Template>
  <TotalTime>794</TotalTime>
  <Pages>12</Pages>
  <Words>2209</Words>
  <Characters>12594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student</dc:creator>
  <cp:lastModifiedBy>Mimi</cp:lastModifiedBy>
  <cp:revision>40</cp:revision>
  <cp:lastPrinted>2001-03-15T12:26:00Z</cp:lastPrinted>
  <dcterms:created xsi:type="dcterms:W3CDTF">2014-01-27T23:17:00Z</dcterms:created>
  <dcterms:modified xsi:type="dcterms:W3CDTF">2014-02-02T03:27:00Z</dcterms:modified>
</cp:coreProperties>
</file>