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 xml:space="preserve">Модерно Банково Управление </w:t>
      </w:r>
    </w:p>
    <w:p w:rsidR="00F36885" w:rsidRPr="00D858BD" w:rsidRDefault="00D858BD">
      <w:pPr>
        <w:pStyle w:val="a3"/>
        <w:jc w:val="right"/>
        <w:rPr>
          <w:lang w:val="bg-BG"/>
        </w:rPr>
      </w:pPr>
      <w:r>
        <w:rPr>
          <w:lang w:val="bg-BG"/>
        </w:rPr>
        <w:t>(</w:t>
      </w:r>
      <w:r w:rsidR="00182022">
        <w:t>Advanced Bank Management</w:t>
      </w:r>
      <w:r>
        <w:rPr>
          <w:lang w:val="bg-BG"/>
        </w:rPr>
        <w:t>)</w:t>
      </w:r>
    </w:p>
    <w:p w:rsidR="00F36885" w:rsidRPr="00F55D95" w:rsidRDefault="00F55D95" w:rsidP="00F55D95">
      <w:pPr>
        <w:pStyle w:val="a3"/>
        <w:rPr>
          <w:lang w:val="bg-BG"/>
        </w:rPr>
      </w:pPr>
      <w:r>
        <w:t xml:space="preserve">Главен </w:t>
      </w:r>
      <w:r w:rsidR="004D5CB4">
        <w:t>план за разработка на софтурен</w:t>
      </w:r>
      <w:r>
        <w:t xml:space="preserve"> проек</w:t>
      </w:r>
      <w:r>
        <w:rPr>
          <w:lang w:val="bg-BG"/>
        </w:rPr>
        <w:t>т</w:t>
      </w:r>
    </w:p>
    <w:p w:rsidR="00F36885" w:rsidRDefault="00F36885">
      <w:pPr>
        <w:pStyle w:val="a3"/>
        <w:jc w:val="right"/>
      </w:pPr>
    </w:p>
    <w:p w:rsidR="00F36885" w:rsidRDefault="00DD7369">
      <w:pPr>
        <w:pStyle w:val="a3"/>
        <w:jc w:val="right"/>
        <w:rPr>
          <w:sz w:val="28"/>
        </w:rPr>
      </w:pPr>
      <w:r>
        <w:rPr>
          <w:sz w:val="28"/>
          <w:lang w:val="bg-BG"/>
        </w:rPr>
        <w:t>Версия</w:t>
      </w:r>
      <w:r w:rsidR="00F36885">
        <w:rPr>
          <w:sz w:val="28"/>
        </w:rPr>
        <w:t xml:space="preserve"> &lt;1.0&gt;</w:t>
      </w:r>
    </w:p>
    <w:p w:rsidR="00F36885" w:rsidRDefault="00F36885">
      <w:pPr>
        <w:pStyle w:val="a3"/>
        <w:rPr>
          <w:sz w:val="28"/>
        </w:rPr>
      </w:pPr>
    </w:p>
    <w:p w:rsidR="00F36885" w:rsidRDefault="00F36885" w:rsidP="00F55D95">
      <w:pPr>
        <w:pStyle w:val="InfoBlue"/>
        <w:ind w:left="0"/>
        <w:sectPr w:rsidR="00F36885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F36885" w:rsidRPr="00E80721" w:rsidRDefault="00F55D95">
      <w:pPr>
        <w:pStyle w:val="a3"/>
      </w:pPr>
      <w:r>
        <w:rPr>
          <w:lang w:val="bg-BG"/>
        </w:rPr>
        <w:lastRenderedPageBreak/>
        <w:t>История на промените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36885">
        <w:tc>
          <w:tcPr>
            <w:tcW w:w="230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Дата</w:t>
            </w:r>
          </w:p>
        </w:tc>
        <w:tc>
          <w:tcPr>
            <w:tcW w:w="1152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F36885" w:rsidRPr="00F474B0" w:rsidRDefault="00F474B0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F36885" w:rsidRPr="00F474B0" w:rsidRDefault="00F474B0" w:rsidP="00AC22A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F36885">
        <w:tc>
          <w:tcPr>
            <w:tcW w:w="230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1.12.2015</w:t>
            </w:r>
          </w:p>
        </w:tc>
        <w:tc>
          <w:tcPr>
            <w:tcW w:w="1152" w:type="dxa"/>
          </w:tcPr>
          <w:p w:rsidR="00F36885" w:rsidRDefault="00434E81" w:rsidP="00AC22A7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F36885" w:rsidRPr="00434E81" w:rsidRDefault="00434E81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Начален вариант</w:t>
            </w:r>
          </w:p>
        </w:tc>
        <w:tc>
          <w:tcPr>
            <w:tcW w:w="2304" w:type="dxa"/>
          </w:tcPr>
          <w:p w:rsidR="00F36885" w:rsidRPr="00434E81" w:rsidRDefault="00434E81" w:rsidP="00AC22A7">
            <w:pPr>
              <w:pStyle w:val="Tabletext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F36885">
        <w:tc>
          <w:tcPr>
            <w:tcW w:w="2304" w:type="dxa"/>
          </w:tcPr>
          <w:p w:rsidR="00F36885" w:rsidRDefault="00F36885">
            <w:pPr>
              <w:pStyle w:val="Tabletext"/>
            </w:pPr>
          </w:p>
        </w:tc>
        <w:tc>
          <w:tcPr>
            <w:tcW w:w="1152" w:type="dxa"/>
          </w:tcPr>
          <w:p w:rsidR="00F36885" w:rsidRDefault="00F36885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F36885" w:rsidRDefault="00F36885">
            <w:pPr>
              <w:pStyle w:val="Tabletext"/>
            </w:pPr>
          </w:p>
        </w:tc>
        <w:tc>
          <w:tcPr>
            <w:tcW w:w="2304" w:type="dxa"/>
          </w:tcPr>
          <w:p w:rsidR="00F36885" w:rsidRDefault="00F36885" w:rsidP="00AC22A7">
            <w:pPr>
              <w:pStyle w:val="Tabletext"/>
              <w:jc w:val="center"/>
            </w:pPr>
          </w:p>
        </w:tc>
      </w:tr>
      <w:tr w:rsidR="004D5CB4">
        <w:tc>
          <w:tcPr>
            <w:tcW w:w="2304" w:type="dxa"/>
          </w:tcPr>
          <w:p w:rsidR="004D5CB4" w:rsidRDefault="004D5CB4">
            <w:pPr>
              <w:pStyle w:val="Tabletext"/>
            </w:pPr>
          </w:p>
        </w:tc>
        <w:tc>
          <w:tcPr>
            <w:tcW w:w="1152" w:type="dxa"/>
          </w:tcPr>
          <w:p w:rsidR="004D5CB4" w:rsidRDefault="004D5CB4" w:rsidP="00AC22A7">
            <w:pPr>
              <w:pStyle w:val="Tabletext"/>
              <w:jc w:val="center"/>
            </w:pPr>
          </w:p>
        </w:tc>
        <w:tc>
          <w:tcPr>
            <w:tcW w:w="3744" w:type="dxa"/>
          </w:tcPr>
          <w:p w:rsidR="004D5CB4" w:rsidRDefault="004D5CB4">
            <w:pPr>
              <w:pStyle w:val="Tabletext"/>
            </w:pPr>
          </w:p>
        </w:tc>
        <w:tc>
          <w:tcPr>
            <w:tcW w:w="2304" w:type="dxa"/>
          </w:tcPr>
          <w:p w:rsidR="004D5CB4" w:rsidRDefault="004D5CB4" w:rsidP="00AC22A7">
            <w:pPr>
              <w:pStyle w:val="Tabletext"/>
              <w:jc w:val="center"/>
            </w:pPr>
          </w:p>
        </w:tc>
      </w:tr>
    </w:tbl>
    <w:p w:rsidR="00F36885" w:rsidRDefault="00F36885"/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4D5CB4" w:rsidRDefault="004D5CB4">
      <w:pPr>
        <w:pStyle w:val="a3"/>
        <w:rPr>
          <w:lang w:val="bg-BG"/>
        </w:rPr>
      </w:pPr>
    </w:p>
    <w:p w:rsidR="00F36885" w:rsidRPr="00F55D95" w:rsidRDefault="00F55D95">
      <w:pPr>
        <w:pStyle w:val="a3"/>
        <w:rPr>
          <w:lang w:val="bg-BG"/>
        </w:rPr>
      </w:pPr>
      <w:r>
        <w:rPr>
          <w:lang w:val="bg-BG"/>
        </w:rPr>
        <w:lastRenderedPageBreak/>
        <w:t>Съдържание</w:t>
      </w:r>
    </w:p>
    <w:p w:rsidR="00B32C20" w:rsidRDefault="00F36885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b/>
        </w:rPr>
        <w:fldChar w:fldCharType="begin"/>
      </w:r>
      <w:r>
        <w:rPr>
          <w:b/>
        </w:rPr>
        <w:instrText xml:space="preserve"> TOC \o "1-3" </w:instrText>
      </w:r>
      <w:r>
        <w:rPr>
          <w:b/>
        </w:rPr>
        <w:fldChar w:fldCharType="separate"/>
      </w:r>
      <w:r w:rsidR="00B32C20">
        <w:rPr>
          <w:noProof/>
        </w:rPr>
        <w:t>1.</w:t>
      </w:r>
      <w:r w:rsidR="00B32C20"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Въведение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_Toc106427525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1.1</w:t>
      </w:r>
      <w:r>
        <w:rPr>
          <w:noProof/>
          <w:sz w:val="24"/>
          <w:szCs w:val="24"/>
        </w:rPr>
        <w:tab/>
      </w:r>
      <w:r w:rsidR="00F474B0">
        <w:rPr>
          <w:noProof/>
        </w:rPr>
        <w:t>Цел на главния план за разработка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1.2</w:t>
      </w:r>
      <w:r>
        <w:rPr>
          <w:noProof/>
          <w:sz w:val="24"/>
          <w:szCs w:val="24"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1.3</w:t>
      </w:r>
      <w:r>
        <w:rPr>
          <w:noProof/>
          <w:sz w:val="24"/>
          <w:szCs w:val="24"/>
        </w:rPr>
        <w:tab/>
      </w:r>
      <w:r w:rsidR="00F474B0">
        <w:rPr>
          <w:noProof/>
          <w:lang w:val="bg-BG"/>
        </w:rPr>
        <w:t>Дефиниции, акроними и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F474B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1.4</w:t>
      </w:r>
      <w:r>
        <w:rPr>
          <w:noProof/>
          <w:sz w:val="24"/>
          <w:szCs w:val="24"/>
        </w:rPr>
        <w:tab/>
      </w:r>
      <w:r w:rsidR="00F474B0">
        <w:rPr>
          <w:noProof/>
        </w:rPr>
        <w:t>Препратки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_Toc106427529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2.</w:t>
      </w:r>
      <w:r>
        <w:rPr>
          <w:noProof/>
          <w:sz w:val="24"/>
          <w:szCs w:val="24"/>
        </w:rPr>
        <w:tab/>
      </w:r>
      <w:r w:rsidR="00F474B0">
        <w:rPr>
          <w:noProof/>
        </w:rPr>
        <w:t>Обзор на</w:t>
      </w:r>
      <w:r w:rsidR="00F474B0">
        <w:rPr>
          <w:noProof/>
          <w:lang w:val="bg-BG"/>
        </w:rPr>
        <w:t xml:space="preserve"> </w:t>
      </w:r>
      <w:r w:rsidR="00F474B0">
        <w:rPr>
          <w:noProof/>
        </w:rPr>
        <w:t>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2.1</w:t>
      </w:r>
      <w:r>
        <w:rPr>
          <w:noProof/>
          <w:sz w:val="24"/>
          <w:szCs w:val="24"/>
        </w:rPr>
        <w:tab/>
      </w:r>
      <w:r w:rsidR="00AB4F0D">
        <w:rPr>
          <w:noProof/>
          <w:lang w:val="bg-BG"/>
        </w:rPr>
        <w:t>Обхват и цели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2.2</w:t>
      </w:r>
      <w:r>
        <w:rPr>
          <w:noProof/>
          <w:sz w:val="24"/>
          <w:szCs w:val="24"/>
        </w:rPr>
        <w:tab/>
      </w:r>
      <w:r w:rsidR="00E73086">
        <w:rPr>
          <w:noProof/>
        </w:rPr>
        <w:t>Предположения и ограничения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06C82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2.3</w:t>
      </w:r>
      <w:r w:rsidR="00B32C20">
        <w:rPr>
          <w:noProof/>
          <w:sz w:val="24"/>
          <w:szCs w:val="24"/>
        </w:rPr>
        <w:tab/>
      </w:r>
      <w:r w:rsidR="00E73086">
        <w:rPr>
          <w:noProof/>
        </w:rPr>
        <w:t>Еволюция на главния план за разработка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_Toc106427535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3.</w:t>
      </w:r>
      <w:r>
        <w:rPr>
          <w:noProof/>
          <w:sz w:val="24"/>
          <w:szCs w:val="24"/>
        </w:rPr>
        <w:tab/>
      </w:r>
      <w:r w:rsidR="00E73086">
        <w:rPr>
          <w:noProof/>
        </w:rPr>
        <w:t>Организация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_Toc106427536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3.1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Организационна структура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_Toc106427537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3.2</w:t>
      </w:r>
      <w:r>
        <w:rPr>
          <w:noProof/>
          <w:sz w:val="24"/>
          <w:szCs w:val="24"/>
        </w:rPr>
        <w:tab/>
      </w:r>
      <w:r w:rsidR="003A0044">
        <w:rPr>
          <w:noProof/>
        </w:rPr>
        <w:t>Външни интерфейси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_Toc106427538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3.3</w:t>
      </w:r>
      <w:r>
        <w:rPr>
          <w:noProof/>
          <w:sz w:val="24"/>
          <w:szCs w:val="24"/>
        </w:rPr>
        <w:tab/>
      </w:r>
      <w:r w:rsidR="00E73086">
        <w:rPr>
          <w:noProof/>
          <w:lang w:val="bg-BG"/>
        </w:rPr>
        <w:t>Роли и отговорности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_Toc106427539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4.</w:t>
      </w:r>
      <w:r>
        <w:rPr>
          <w:noProof/>
          <w:sz w:val="24"/>
          <w:szCs w:val="24"/>
        </w:rPr>
        <w:tab/>
      </w:r>
      <w:r w:rsidR="00D0179A">
        <w:rPr>
          <w:noProof/>
        </w:rPr>
        <w:t>Процес на управление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4.1</w:t>
      </w:r>
      <w:r>
        <w:rPr>
          <w:noProof/>
          <w:sz w:val="24"/>
          <w:szCs w:val="24"/>
        </w:rPr>
        <w:tab/>
      </w:r>
      <w:r w:rsidR="00321E5B">
        <w:rPr>
          <w:noProof/>
          <w:lang w:val="bg-BG"/>
        </w:rPr>
        <w:t>План на проекта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.1</w:t>
      </w:r>
      <w:r w:rsidR="00B32C20">
        <w:rPr>
          <w:sz w:val="24"/>
          <w:szCs w:val="24"/>
        </w:rPr>
        <w:tab/>
      </w:r>
      <w:r w:rsidR="00D0179A">
        <w:rPr>
          <w:lang w:val="bg-BG"/>
        </w:rPr>
        <w:t>План на фазите</w:t>
      </w:r>
      <w:r w:rsidR="00B32C20">
        <w:tab/>
      </w:r>
      <w:r w:rsidR="00B32C20">
        <w:fldChar w:fldCharType="begin"/>
      </w:r>
      <w:r w:rsidR="00B32C20">
        <w:instrText xml:space="preserve"> PAGEREF _Toc106427543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.2</w:t>
      </w:r>
      <w:r w:rsidR="00B32C20">
        <w:rPr>
          <w:sz w:val="24"/>
          <w:szCs w:val="24"/>
        </w:rPr>
        <w:tab/>
      </w:r>
      <w:r w:rsidR="00D0179A">
        <w:t>Цели на итерациите</w:t>
      </w:r>
      <w:r w:rsidR="00B32C20">
        <w:tab/>
      </w:r>
      <w:r w:rsidR="00B32C20">
        <w:fldChar w:fldCharType="begin"/>
      </w:r>
      <w:r w:rsidR="00B32C20">
        <w:instrText xml:space="preserve"> PAGEREF _Toc106427544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.3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Издания</w:t>
      </w:r>
      <w:r w:rsidR="00B32C20">
        <w:tab/>
      </w:r>
      <w:r w:rsidR="00B32C20">
        <w:fldChar w:fldCharType="begin"/>
      </w:r>
      <w:r w:rsidR="00B32C20">
        <w:instrText xml:space="preserve"> PAGEREF _Toc106427545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.4</w:t>
      </w:r>
      <w:r w:rsidR="00B32C20">
        <w:rPr>
          <w:sz w:val="24"/>
          <w:szCs w:val="24"/>
        </w:rPr>
        <w:tab/>
      </w:r>
      <w:r w:rsidR="008934E4">
        <w:rPr>
          <w:lang w:val="bg-BG"/>
        </w:rPr>
        <w:t>График на проекта</w:t>
      </w:r>
      <w:r w:rsidR="00B32C20">
        <w:tab/>
      </w:r>
      <w:r w:rsidR="00B32C20">
        <w:fldChar w:fldCharType="begin"/>
      </w:r>
      <w:r w:rsidR="00B32C20">
        <w:instrText xml:space="preserve"> PAGEREF _Toc106427546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.5</w:t>
      </w:r>
      <w:r w:rsidR="00B32C20">
        <w:rPr>
          <w:sz w:val="24"/>
          <w:szCs w:val="24"/>
        </w:rPr>
        <w:tab/>
      </w:r>
      <w:r w:rsidR="008934E4">
        <w:t>Ресурси</w:t>
      </w:r>
      <w:r w:rsidR="00B32C20">
        <w:tab/>
      </w:r>
      <w:r w:rsidR="00B32C20">
        <w:fldChar w:fldCharType="begin"/>
      </w:r>
      <w:r w:rsidR="00B32C20">
        <w:instrText xml:space="preserve"> PAGEREF _Toc106427547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30"/>
        <w:rPr>
          <w:sz w:val="24"/>
          <w:szCs w:val="24"/>
        </w:rPr>
      </w:pPr>
      <w:r>
        <w:t>4.1</w:t>
      </w:r>
      <w:r w:rsidR="00B32C20">
        <w:t>.6</w:t>
      </w:r>
      <w:r w:rsidR="00B32C20">
        <w:rPr>
          <w:sz w:val="24"/>
          <w:szCs w:val="24"/>
        </w:rPr>
        <w:tab/>
      </w:r>
      <w:r w:rsidR="00DD7369">
        <w:rPr>
          <w:lang w:val="bg-BG"/>
        </w:rPr>
        <w:t>Бюджет</w:t>
      </w:r>
      <w:r w:rsidR="00B32C20">
        <w:tab/>
      </w:r>
      <w:r w:rsidR="00B32C20">
        <w:fldChar w:fldCharType="begin"/>
      </w:r>
      <w:r w:rsidR="00B32C20">
        <w:instrText xml:space="preserve"> PAGEREF _Toc106427548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</w:t>
      </w:r>
      <w:r w:rsidR="00321E5B">
        <w:rPr>
          <w:noProof/>
        </w:rPr>
        <w:t>2</w:t>
      </w:r>
      <w:r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План на итерациите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_Toc106427549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4.3</w:t>
      </w:r>
      <w:r w:rsidR="00B32C20">
        <w:rPr>
          <w:noProof/>
          <w:sz w:val="24"/>
          <w:szCs w:val="24"/>
        </w:rPr>
        <w:tab/>
      </w:r>
      <w:r w:rsidR="00D0179A">
        <w:rPr>
          <w:noProof/>
          <w:lang w:val="bg-BG"/>
        </w:rPr>
        <w:t>Мониторинг и контролиране на проекта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_Toc106427550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4.4.1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управление на изискванията</w:t>
      </w:r>
      <w:r>
        <w:tab/>
      </w:r>
      <w:r>
        <w:fldChar w:fldCharType="begin"/>
      </w:r>
      <w:r>
        <w:instrText xml:space="preserve"> PAGEREF _Toc106427551 \h </w:instrText>
      </w:r>
      <w:r>
        <w:fldChar w:fldCharType="separate"/>
      </w:r>
      <w:r w:rsidR="007E2966">
        <w:t>3</w:t>
      </w:r>
      <w:r>
        <w:fldChar w:fldCharType="end"/>
      </w:r>
    </w:p>
    <w:p w:rsidR="00D858BD" w:rsidRPr="00D858BD" w:rsidRDefault="00B32C20" w:rsidP="00D858BD">
      <w:pPr>
        <w:pStyle w:val="30"/>
        <w:rPr>
          <w:sz w:val="24"/>
          <w:szCs w:val="24"/>
        </w:rPr>
      </w:pPr>
      <w:r>
        <w:t>4.4.2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контролиране на графика</w:t>
      </w:r>
      <w:r>
        <w:tab/>
      </w:r>
      <w:r>
        <w:fldChar w:fldCharType="begin"/>
      </w:r>
      <w:r>
        <w:instrText xml:space="preserve"> PAGEREF _Toc106427552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B32C20">
      <w:pPr>
        <w:pStyle w:val="30"/>
        <w:rPr>
          <w:sz w:val="24"/>
          <w:szCs w:val="24"/>
        </w:rPr>
      </w:pPr>
      <w:r>
        <w:t>4</w:t>
      </w:r>
      <w:r w:rsidR="00D858BD">
        <w:t>.4.3</w:t>
      </w:r>
      <w:r>
        <w:rPr>
          <w:sz w:val="24"/>
          <w:szCs w:val="24"/>
        </w:rPr>
        <w:tab/>
      </w:r>
      <w:r w:rsidR="00D858BD">
        <w:rPr>
          <w:lang w:val="bg-BG"/>
        </w:rPr>
        <w:t>План за контрол на качеството</w:t>
      </w:r>
      <w:r>
        <w:tab/>
      </w:r>
      <w:r>
        <w:fldChar w:fldCharType="begin"/>
      </w:r>
      <w:r>
        <w:instrText xml:space="preserve"> PAGEREF _Toc106427554 \h </w:instrText>
      </w:r>
      <w:r>
        <w:fldChar w:fldCharType="separate"/>
      </w:r>
      <w:r w:rsidR="007E2966">
        <w:t>3</w:t>
      </w:r>
      <w:r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4.4.4</w:t>
      </w:r>
      <w:r w:rsidR="00B32C20">
        <w:rPr>
          <w:sz w:val="24"/>
          <w:szCs w:val="24"/>
        </w:rPr>
        <w:tab/>
      </w:r>
      <w:r>
        <w:rPr>
          <w:lang w:val="bg-BG"/>
        </w:rPr>
        <w:t>План за отчитане</w:t>
      </w:r>
      <w:r w:rsidR="00B32C20">
        <w:tab/>
      </w:r>
      <w:r w:rsidR="00B32C20">
        <w:fldChar w:fldCharType="begin"/>
      </w:r>
      <w:r w:rsidR="00B32C20">
        <w:instrText xml:space="preserve"> PAGEREF _Toc106427555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D858BD">
      <w:pPr>
        <w:pStyle w:val="30"/>
        <w:rPr>
          <w:sz w:val="24"/>
          <w:szCs w:val="24"/>
        </w:rPr>
      </w:pPr>
      <w:r>
        <w:t>4.4.5</w:t>
      </w:r>
      <w:r w:rsidR="00B32C20">
        <w:rPr>
          <w:sz w:val="24"/>
          <w:szCs w:val="24"/>
        </w:rPr>
        <w:tab/>
      </w:r>
      <w:r w:rsidR="00B32C20">
        <w:t>Measurement Plan</w:t>
      </w:r>
      <w:r w:rsidR="00B32C20">
        <w:tab/>
      </w:r>
      <w:r w:rsidR="00B32C20">
        <w:fldChar w:fldCharType="begin"/>
      </w:r>
      <w:r w:rsidR="00B32C20">
        <w:instrText xml:space="preserve"> PAGEREF _Toc106427556 \h </w:instrText>
      </w:r>
      <w:r w:rsidR="00B32C20">
        <w:fldChar w:fldCharType="separate"/>
      </w:r>
      <w:r w:rsidR="007E2966">
        <w:t>3</w:t>
      </w:r>
      <w:r w:rsidR="00B32C20"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4.4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Risk Management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_Toc106427557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321E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4.5</w:t>
      </w:r>
      <w:r w:rsidR="00B32C20">
        <w:rPr>
          <w:noProof/>
          <w:sz w:val="24"/>
          <w:szCs w:val="24"/>
        </w:rPr>
        <w:tab/>
      </w:r>
      <w:r w:rsidR="00B32C20">
        <w:rPr>
          <w:noProof/>
        </w:rPr>
        <w:t>Close-out Plan</w:t>
      </w:r>
      <w:r w:rsidR="00B32C20">
        <w:rPr>
          <w:noProof/>
        </w:rPr>
        <w:tab/>
      </w:r>
      <w:r w:rsidR="00B32C20">
        <w:rPr>
          <w:noProof/>
        </w:rPr>
        <w:fldChar w:fldCharType="begin"/>
      </w:r>
      <w:r w:rsidR="00B32C20">
        <w:rPr>
          <w:noProof/>
        </w:rPr>
        <w:instrText xml:space="preserve"> PAGEREF _Toc106427558 \h </w:instrText>
      </w:r>
      <w:r w:rsidR="00B32C20">
        <w:rPr>
          <w:noProof/>
        </w:rPr>
      </w:r>
      <w:r w:rsidR="00B32C20">
        <w:rPr>
          <w:noProof/>
        </w:rPr>
        <w:fldChar w:fldCharType="separate"/>
      </w:r>
      <w:r w:rsidR="007E2966">
        <w:rPr>
          <w:noProof/>
        </w:rPr>
        <w:t>3</w:t>
      </w:r>
      <w:r w:rsidR="00B32C20">
        <w:rPr>
          <w:noProof/>
        </w:rPr>
        <w:fldChar w:fldCharType="end"/>
      </w:r>
    </w:p>
    <w:p w:rsidR="00B32C20" w:rsidRDefault="00B32C20">
      <w:pPr>
        <w:pStyle w:val="10"/>
        <w:tabs>
          <w:tab w:val="left" w:pos="432"/>
        </w:tabs>
        <w:rPr>
          <w:noProof/>
          <w:sz w:val="24"/>
          <w:szCs w:val="24"/>
        </w:rPr>
      </w:pPr>
      <w:r>
        <w:rPr>
          <w:noProof/>
        </w:rPr>
        <w:t>5.</w:t>
      </w:r>
      <w:r>
        <w:rPr>
          <w:noProof/>
          <w:sz w:val="24"/>
          <w:szCs w:val="24"/>
        </w:rPr>
        <w:tab/>
      </w:r>
      <w:r>
        <w:rPr>
          <w:noProof/>
        </w:rPr>
        <w:t>Technical Process Plans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_Toc106427559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5.1</w:t>
      </w:r>
      <w:r>
        <w:rPr>
          <w:noProof/>
          <w:sz w:val="24"/>
          <w:szCs w:val="24"/>
        </w:rPr>
        <w:tab/>
      </w:r>
      <w:r>
        <w:rPr>
          <w:noProof/>
        </w:rPr>
        <w:t>Development Case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_Toc106427560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5.2</w:t>
      </w:r>
      <w:r>
        <w:rPr>
          <w:noProof/>
          <w:sz w:val="24"/>
          <w:szCs w:val="24"/>
        </w:rPr>
        <w:tab/>
      </w:r>
      <w:r>
        <w:rPr>
          <w:noProof/>
        </w:rPr>
        <w:t>Methods, Tools, and Techniques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_Toc106427561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5.3</w:t>
      </w:r>
      <w:r>
        <w:rPr>
          <w:noProof/>
          <w:sz w:val="24"/>
          <w:szCs w:val="24"/>
        </w:rPr>
        <w:tab/>
      </w:r>
      <w:r>
        <w:rPr>
          <w:noProof/>
        </w:rPr>
        <w:t>Infrastructure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_Toc106427562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B32C20" w:rsidRDefault="00B32C20" w:rsidP="00AF325B">
      <w:pPr>
        <w:pStyle w:val="20"/>
        <w:tabs>
          <w:tab w:val="left" w:pos="990"/>
        </w:tabs>
        <w:rPr>
          <w:noProof/>
          <w:sz w:val="24"/>
          <w:szCs w:val="24"/>
        </w:rPr>
      </w:pPr>
      <w:r>
        <w:rPr>
          <w:noProof/>
        </w:rPr>
        <w:t>5.4</w:t>
      </w:r>
      <w:r>
        <w:rPr>
          <w:noProof/>
          <w:sz w:val="24"/>
          <w:szCs w:val="24"/>
        </w:rPr>
        <w:tab/>
      </w:r>
      <w:r>
        <w:rPr>
          <w:noProof/>
        </w:rPr>
        <w:t>Product Acceptance 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_Toc106427563 \h </w:instrText>
      </w:r>
      <w:r>
        <w:rPr>
          <w:noProof/>
        </w:rPr>
      </w:r>
      <w:r>
        <w:rPr>
          <w:noProof/>
        </w:rPr>
        <w:fldChar w:fldCharType="separate"/>
      </w:r>
      <w:r w:rsidR="007E2966">
        <w:rPr>
          <w:noProof/>
        </w:rPr>
        <w:t>3</w:t>
      </w:r>
      <w:r>
        <w:rPr>
          <w:noProof/>
        </w:rPr>
        <w:fldChar w:fldCharType="end"/>
      </w:r>
    </w:p>
    <w:p w:rsidR="00F36885" w:rsidRPr="00D142FA" w:rsidRDefault="00F36885">
      <w:pPr>
        <w:pStyle w:val="a3"/>
        <w:rPr>
          <w:lang w:val="bg-BG"/>
        </w:rPr>
      </w:pPr>
      <w:r>
        <w:rPr>
          <w:rFonts w:ascii="Times New Roman" w:hAnsi="Times New Roman"/>
          <w:b w:val="0"/>
          <w:sz w:val="20"/>
        </w:rPr>
        <w:fldChar w:fldCharType="end"/>
      </w:r>
      <w:r>
        <w:br w:type="page"/>
      </w:r>
      <w:r w:rsidR="00D142FA">
        <w:rPr>
          <w:lang w:val="bg-BG"/>
        </w:rPr>
        <w:lastRenderedPageBreak/>
        <w:t>Главен план за разработка</w:t>
      </w:r>
    </w:p>
    <w:p w:rsidR="00F36885" w:rsidRDefault="00F36885">
      <w:pPr>
        <w:pStyle w:val="1"/>
        <w:numPr>
          <w:ilvl w:val="0"/>
          <w:numId w:val="0"/>
        </w:numPr>
      </w:pPr>
      <w:bookmarkStart w:id="0" w:name="_Toc447095880"/>
    </w:p>
    <w:p w:rsidR="00F36885" w:rsidRDefault="00E76053" w:rsidP="00E76053">
      <w:pPr>
        <w:pStyle w:val="1"/>
      </w:pPr>
      <w:r>
        <w:t>Въведение</w:t>
      </w:r>
    </w:p>
    <w:p w:rsidR="00093FDA" w:rsidRPr="00F76027" w:rsidRDefault="00F76027" w:rsidP="00D142FA">
      <w:pPr>
        <w:pStyle w:val="a9"/>
        <w:jc w:val="both"/>
        <w:rPr>
          <w:lang w:val="bg-BG"/>
        </w:rPr>
      </w:pPr>
      <w:r>
        <w:rPr>
          <w:lang w:val="bg-BG"/>
        </w:rPr>
        <w:t>Планът за разработване на софтуерния продукт представлява комплексен артефакт,  в който е съсредоточена цялата информация необходима за управлението на проекта.</w:t>
      </w:r>
      <w:r w:rsidR="002E5F49">
        <w:rPr>
          <w:lang w:val="bg-BG"/>
        </w:rPr>
        <w:t xml:space="preserve"> </w:t>
      </w:r>
    </w:p>
    <w:p w:rsidR="00F36885" w:rsidRPr="00D142FA" w:rsidRDefault="00F474B0" w:rsidP="00D142FA">
      <w:pPr>
        <w:pStyle w:val="2"/>
        <w:jc w:val="both"/>
      </w:pPr>
      <w:bookmarkStart w:id="1" w:name="_Toc456598588"/>
      <w:bookmarkStart w:id="2" w:name="_Toc456600919"/>
      <w:r>
        <w:rPr>
          <w:lang w:val="bg-BG"/>
        </w:rPr>
        <w:t>Цел</w:t>
      </w:r>
      <w:r w:rsidR="00E76053">
        <w:rPr>
          <w:lang w:val="bg-BG"/>
        </w:rPr>
        <w:t xml:space="preserve"> на главния пл</w:t>
      </w:r>
      <w:r>
        <w:rPr>
          <w:lang w:val="bg-BG"/>
        </w:rPr>
        <w:t>ан за разработка</w:t>
      </w:r>
    </w:p>
    <w:p w:rsidR="002E5F49" w:rsidRPr="002E5F49" w:rsidRDefault="00A77BC1" w:rsidP="00D142FA">
      <w:pPr>
        <w:pStyle w:val="a9"/>
        <w:jc w:val="both"/>
        <w:rPr>
          <w:lang w:val="bg-BG"/>
        </w:rPr>
      </w:pPr>
      <w:r>
        <w:rPr>
          <w:lang w:val="bg-BG"/>
        </w:rPr>
        <w:t>Целта на този план е да представи</w:t>
      </w:r>
      <w:r w:rsidR="002975B1">
        <w:rPr>
          <w:lang w:val="bg-BG"/>
        </w:rPr>
        <w:t xml:space="preserve"> организацията</w:t>
      </w:r>
      <w:r>
        <w:rPr>
          <w:lang w:val="bg-BG"/>
        </w:rPr>
        <w:t xml:space="preserve"> на членовете в екипа з</w:t>
      </w:r>
      <w:r w:rsidR="002975B1">
        <w:rPr>
          <w:lang w:val="bg-BG"/>
        </w:rPr>
        <w:t>а</w:t>
      </w:r>
      <w:r>
        <w:rPr>
          <w:lang w:val="bg-BG"/>
        </w:rPr>
        <w:t xml:space="preserve"> разработването на проекта и ясно да обособи отговорностите на всеки участник в проекта.  Също така той представя ключовите дати в рамките на проекта и фазите, на които се разделя.</w:t>
      </w:r>
      <w:r w:rsidR="0077797B">
        <w:rPr>
          <w:lang w:val="bg-BG"/>
        </w:rPr>
        <w:t xml:space="preserve"> Изяснява цяло</w:t>
      </w:r>
      <w:r w:rsidR="004944CF">
        <w:rPr>
          <w:lang w:val="bg-BG"/>
        </w:rPr>
        <w:t>с</w:t>
      </w:r>
      <w:r w:rsidR="0077797B">
        <w:rPr>
          <w:lang w:val="bg-BG"/>
        </w:rPr>
        <w:t>тната методологията за управлението на</w:t>
      </w:r>
      <w:r w:rsidR="004944CF">
        <w:rPr>
          <w:lang w:val="bg-BG"/>
        </w:rPr>
        <w:t xml:space="preserve"> проекта.</w:t>
      </w:r>
      <w:r w:rsidR="00CC2C19">
        <w:rPr>
          <w:lang w:val="bg-BG"/>
        </w:rPr>
        <w:t xml:space="preserve"> В този план изпълнителят предоставя на възло</w:t>
      </w:r>
      <w:r w:rsidR="00275E00">
        <w:rPr>
          <w:lang w:val="bg-BG"/>
        </w:rPr>
        <w:t>жителя информация за отчетните материали, които ще бъдат изготвени в рамките на проекта.</w:t>
      </w:r>
    </w:p>
    <w:bookmarkEnd w:id="1"/>
    <w:bookmarkEnd w:id="2"/>
    <w:p w:rsidR="00F36885" w:rsidRPr="00275E00" w:rsidRDefault="00275E00" w:rsidP="00275E00">
      <w:pPr>
        <w:pStyle w:val="2"/>
      </w:pPr>
      <w:r>
        <w:rPr>
          <w:lang w:val="bg-BG"/>
        </w:rPr>
        <w:t>Дефиниции, акроними и абревиатури</w:t>
      </w:r>
    </w:p>
    <w:p w:rsidR="00275E00" w:rsidRPr="00275E00" w:rsidRDefault="00275E00" w:rsidP="00DD7369">
      <w:pPr>
        <w:pStyle w:val="a9"/>
        <w:jc w:val="both"/>
        <w:rPr>
          <w:lang w:val="bg-BG"/>
        </w:rPr>
      </w:pPr>
      <w:r>
        <w:rPr>
          <w:lang w:val="bg-BG"/>
        </w:rPr>
        <w:t>Информация за тях може да бъде намерена в документа „Речник“.</w:t>
      </w:r>
    </w:p>
    <w:p w:rsidR="00231B95" w:rsidRPr="00231B95" w:rsidRDefault="00275E00" w:rsidP="00953D38">
      <w:pPr>
        <w:pStyle w:val="2"/>
      </w:pPr>
      <w:r>
        <w:t>Препратки</w:t>
      </w:r>
      <w:bookmarkStart w:id="3" w:name="_Toc456598591"/>
      <w:bookmarkStart w:id="4" w:name="_Toc456600922"/>
      <w:r w:rsidR="00F36885">
        <w:t xml:space="preserve"> </w:t>
      </w:r>
    </w:p>
    <w:p w:rsidR="00F36885" w:rsidRDefault="00F36885">
      <w:pPr>
        <w:pStyle w:val="InfoBlue"/>
      </w:pPr>
      <w:r>
        <w:t xml:space="preserve">For the </w:t>
      </w:r>
      <w:r>
        <w:rPr>
          <w:b/>
          <w:bCs/>
        </w:rPr>
        <w:t>Software Development Plan</w:t>
      </w:r>
      <w:r>
        <w:t xml:space="preserve">, the list of referenced artifacts includes: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Iteration Plans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Requirements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Measurement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Risk Management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Development Case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Business 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User Interfaces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Use-Case-Modeling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Design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Programming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Test Guidelines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Infrastructure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Product Acceptance Plan </w:t>
      </w:r>
    </w:p>
    <w:p w:rsidR="00F36885" w:rsidRDefault="00F36885">
      <w:pPr>
        <w:pStyle w:val="InfoBlue"/>
        <w:numPr>
          <w:ilvl w:val="0"/>
          <w:numId w:val="31"/>
        </w:numPr>
        <w:tabs>
          <w:tab w:val="clear" w:pos="360"/>
          <w:tab w:val="num" w:pos="1080"/>
        </w:tabs>
        <w:ind w:left="1080"/>
      </w:pPr>
      <w:r>
        <w:t xml:space="preserve">Quality Assurance Plan </w:t>
      </w:r>
    </w:p>
    <w:p w:rsidR="00F36885" w:rsidRDefault="00F474B0" w:rsidP="00DD7369">
      <w:pPr>
        <w:pStyle w:val="1"/>
        <w:jc w:val="both"/>
      </w:pPr>
      <w:bookmarkStart w:id="5" w:name="_Toc447095882"/>
      <w:bookmarkEnd w:id="0"/>
      <w:bookmarkEnd w:id="3"/>
      <w:bookmarkEnd w:id="4"/>
      <w:r>
        <w:t>Обзор на</w:t>
      </w:r>
      <w:r>
        <w:rPr>
          <w:lang w:val="bg-BG"/>
        </w:rPr>
        <w:t xml:space="preserve"> </w:t>
      </w:r>
      <w:r>
        <w:t>проекта</w:t>
      </w:r>
    </w:p>
    <w:p w:rsidR="00F36885" w:rsidRPr="00AB4F0D" w:rsidRDefault="00AB4F0D" w:rsidP="00DD7369">
      <w:pPr>
        <w:pStyle w:val="2"/>
        <w:jc w:val="both"/>
      </w:pPr>
      <w:r>
        <w:rPr>
          <w:lang w:val="bg-BG"/>
        </w:rPr>
        <w:t>Обхват и цели на проекта</w:t>
      </w:r>
    </w:p>
    <w:p w:rsidR="004944CF" w:rsidRPr="004944CF" w:rsidRDefault="009A576F" w:rsidP="00DD7369">
      <w:pPr>
        <w:pStyle w:val="a9"/>
        <w:jc w:val="both"/>
        <w:rPr>
          <w:lang w:val="bg-BG"/>
        </w:rPr>
      </w:pPr>
      <w:r>
        <w:rPr>
          <w:lang w:val="bg-BG"/>
        </w:rPr>
        <w:t xml:space="preserve">Проектирането и </w:t>
      </w:r>
      <w:r w:rsidR="007606C4">
        <w:rPr>
          <w:lang w:val="bg-BG"/>
        </w:rPr>
        <w:t>програмното разработване</w:t>
      </w:r>
      <w:r>
        <w:rPr>
          <w:lang w:val="bg-BG"/>
        </w:rPr>
        <w:t xml:space="preserve"> на банкова информационна система са основните цели на проекта.</w:t>
      </w:r>
      <w:r w:rsidR="00D31E81">
        <w:rPr>
          <w:lang w:val="bg-BG"/>
        </w:rPr>
        <w:t xml:space="preserve"> Системата ще служи за управлението на всички процеси протичащи в една банка и обслужването на нейните клиенти.</w:t>
      </w:r>
    </w:p>
    <w:bookmarkEnd w:id="5"/>
    <w:p w:rsidR="00F36885" w:rsidRDefault="000E0483" w:rsidP="00DD7369">
      <w:pPr>
        <w:pStyle w:val="2"/>
        <w:jc w:val="both"/>
      </w:pPr>
      <w:r>
        <w:rPr>
          <w:lang w:val="bg-BG"/>
        </w:rPr>
        <w:t>Предположения и ограничения</w:t>
      </w:r>
    </w:p>
    <w:p w:rsidR="00FA1DC0" w:rsidRDefault="009F315D" w:rsidP="00DD7369">
      <w:pPr>
        <w:pStyle w:val="a9"/>
        <w:jc w:val="both"/>
        <w:rPr>
          <w:lang w:val="bg-BG"/>
        </w:rPr>
      </w:pPr>
      <w:r>
        <w:rPr>
          <w:lang w:val="bg-BG"/>
        </w:rPr>
        <w:t>Няколко п</w:t>
      </w:r>
      <w:r w:rsidR="00A1293D">
        <w:rPr>
          <w:lang w:val="bg-BG"/>
        </w:rPr>
        <w:t>ре</w:t>
      </w:r>
      <w:r>
        <w:rPr>
          <w:lang w:val="bg-BG"/>
        </w:rPr>
        <w:t>дположения и ограничения за изпълнението на проекта бяха поставени от възложителя към екипа от изпълнители</w:t>
      </w:r>
      <w:r w:rsidR="00FA1DC0">
        <w:rPr>
          <w:lang w:val="bg-BG"/>
        </w:rPr>
        <w:t>:</w:t>
      </w:r>
    </w:p>
    <w:p w:rsidR="00FA1DC0" w:rsidRDefault="00FA1DC0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 xml:space="preserve">Бюджет за </w:t>
      </w:r>
      <w:r w:rsidR="00A1293D">
        <w:rPr>
          <w:lang w:val="bg-BG"/>
        </w:rPr>
        <w:t>изпълнението на проекта</w:t>
      </w:r>
      <w:r>
        <w:rPr>
          <w:lang w:val="bg-BG"/>
        </w:rPr>
        <w:t>:</w:t>
      </w:r>
      <w:r w:rsidR="009F315D">
        <w:rPr>
          <w:lang w:val="bg-BG"/>
        </w:rPr>
        <w:t xml:space="preserve"> 2.2 милиона лева.</w:t>
      </w:r>
    </w:p>
    <w:p w:rsidR="00FA1DC0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lastRenderedPageBreak/>
        <w:t>Срок</w:t>
      </w:r>
      <w:r w:rsidR="00A1293D">
        <w:rPr>
          <w:lang w:val="bg-BG"/>
        </w:rPr>
        <w:t xml:space="preserve"> за изпълнението на прое</w:t>
      </w:r>
      <w:r w:rsidR="00FA1DC0">
        <w:rPr>
          <w:lang w:val="bg-BG"/>
        </w:rPr>
        <w:t>кта:</w:t>
      </w:r>
      <w:r>
        <w:rPr>
          <w:lang w:val="bg-BG"/>
        </w:rPr>
        <w:t xml:space="preserve"> 28 седмици.</w:t>
      </w:r>
    </w:p>
    <w:p w:rsidR="00A1293D" w:rsidRPr="00231B95" w:rsidRDefault="009F315D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Екип 1 от страната на изпълнителите за този проект да е в състав: Серджан Ахмедов, Мартин Абрашев, Борислав Дечев, Калоян Гецов, Адриян</w:t>
      </w:r>
    </w:p>
    <w:p w:rsidR="00231B95" w:rsidRDefault="00E73086" w:rsidP="00DD7369">
      <w:pPr>
        <w:pStyle w:val="a9"/>
        <w:numPr>
          <w:ilvl w:val="0"/>
          <w:numId w:val="34"/>
        </w:numPr>
        <w:jc w:val="both"/>
        <w:rPr>
          <w:lang w:val="bg-BG"/>
        </w:rPr>
      </w:pPr>
      <w:r>
        <w:rPr>
          <w:lang w:val="bg-BG"/>
        </w:rPr>
        <w:t>Краят на фаза „Детайлизиране“ да е не по-късно от 28 февруари 2016г. .</w:t>
      </w:r>
    </w:p>
    <w:p w:rsidR="00FA1DC0" w:rsidRPr="00FA1DC0" w:rsidRDefault="00FA1DC0" w:rsidP="00DD7369">
      <w:pPr>
        <w:pStyle w:val="a9"/>
        <w:jc w:val="both"/>
        <w:rPr>
          <w:lang w:val="bg-BG"/>
        </w:rPr>
      </w:pPr>
    </w:p>
    <w:p w:rsidR="00F36885" w:rsidRDefault="00E73086" w:rsidP="00DD7369">
      <w:pPr>
        <w:pStyle w:val="2"/>
        <w:jc w:val="both"/>
      </w:pPr>
      <w:r>
        <w:rPr>
          <w:lang w:val="bg-BG"/>
        </w:rPr>
        <w:t>Еволюция на главния план за разработка</w:t>
      </w:r>
    </w:p>
    <w:p w:rsidR="00E73086" w:rsidRPr="00E73086" w:rsidRDefault="00E73086" w:rsidP="00DD7369">
      <w:pPr>
        <w:pStyle w:val="a9"/>
        <w:jc w:val="both"/>
        <w:rPr>
          <w:lang w:val="bg-BG"/>
        </w:rPr>
      </w:pPr>
      <w:r>
        <w:rPr>
          <w:lang w:val="bg-BG"/>
        </w:rPr>
        <w:t>Главният план за разработка може да се наложи да бъде редактиран по време на изпълнението на проекта. При такава необходимост ще се отчете каква е промяната и кога се е случила в секция „История на промените“.</w:t>
      </w:r>
    </w:p>
    <w:p w:rsidR="00F36885" w:rsidRDefault="00E73086" w:rsidP="00DD7369">
      <w:pPr>
        <w:pStyle w:val="1"/>
        <w:jc w:val="both"/>
      </w:pPr>
      <w:r>
        <w:rPr>
          <w:lang w:val="bg-BG"/>
        </w:rPr>
        <w:t>Организация на проекта</w:t>
      </w:r>
    </w:p>
    <w:p w:rsidR="00F36885" w:rsidRDefault="00E73086" w:rsidP="00DD7369">
      <w:pPr>
        <w:pStyle w:val="2"/>
        <w:jc w:val="both"/>
      </w:pPr>
      <w:r>
        <w:rPr>
          <w:lang w:val="bg-BG"/>
        </w:rPr>
        <w:t>Организационна структура</w:t>
      </w:r>
    </w:p>
    <w:p w:rsidR="005D360D" w:rsidRDefault="00D31E81" w:rsidP="00512334">
      <w:pPr>
        <w:pStyle w:val="a9"/>
        <w:jc w:val="both"/>
        <w:rPr>
          <w:lang w:val="bg-BG"/>
        </w:rPr>
      </w:pPr>
      <w:r>
        <w:rPr>
          <w:lang w:val="bg-BG"/>
        </w:rPr>
        <w:t>Проектът се изпълнява от екип</w:t>
      </w:r>
      <w:r w:rsidR="004D5CB4">
        <w:rPr>
          <w:lang w:val="bg-BG"/>
        </w:rPr>
        <w:t xml:space="preserve"> от 5</w:t>
      </w:r>
      <w:r>
        <w:rPr>
          <w:lang w:val="bg-BG"/>
        </w:rPr>
        <w:t xml:space="preserve"> човека. Всеки човек има определена роля и отговаря за разработването на част от проекта. Организацията на всички дейности се изпълнява от ръководителя на екипа(</w:t>
      </w:r>
      <w:r>
        <w:t>PM</w:t>
      </w:r>
      <w:r>
        <w:rPr>
          <w:lang w:val="bg-BG"/>
        </w:rPr>
        <w:t>)</w:t>
      </w:r>
      <w:r w:rsidR="00182022">
        <w:rPr>
          <w:lang w:val="bg-BG"/>
        </w:rPr>
        <w:t>. Той планира детайлно задачите за отделните членове на екипа и определя сроковете за изпълнение на всяка от за</w:t>
      </w:r>
      <w:r w:rsidR="004B7F9B">
        <w:rPr>
          <w:lang w:val="bg-BG"/>
        </w:rPr>
        <w:t>дачите в съгласие с възложителя</w:t>
      </w:r>
      <w:r w:rsidR="004B7F9B">
        <w:t>.</w:t>
      </w:r>
      <w:r w:rsidR="004B7F9B">
        <w:rPr>
          <w:lang w:val="bg-BG"/>
        </w:rPr>
        <w:t xml:space="preserve"> Всеки от изпълнителите се налага да изпълнява повече от една роля. За всеки член е отредена по една основна роля и една или няколко второ</w:t>
      </w:r>
      <w:r w:rsidR="00A422C5">
        <w:rPr>
          <w:lang w:val="bg-BG"/>
        </w:rPr>
        <w:t>с</w:t>
      </w:r>
      <w:r w:rsidR="004B7F9B">
        <w:rPr>
          <w:lang w:val="bg-BG"/>
        </w:rPr>
        <w:t>тепенни.</w:t>
      </w:r>
      <w:r w:rsidR="00A17817">
        <w:rPr>
          <w:lang w:val="bg-BG"/>
        </w:rPr>
        <w:t xml:space="preserve"> Отговорностите на всяка една роля ще бъдат разгледани в точка 3.3 .</w:t>
      </w:r>
    </w:p>
    <w:p w:rsidR="005D360D" w:rsidRDefault="005D360D" w:rsidP="004B7F9B">
      <w:pPr>
        <w:pStyle w:val="a9"/>
        <w:rPr>
          <w:lang w:val="bg-BG"/>
        </w:rPr>
      </w:pP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963"/>
        <w:gridCol w:w="2912"/>
        <w:gridCol w:w="2981"/>
      </w:tblGrid>
      <w:tr w:rsidR="005D360D" w:rsidRPr="005D360D" w:rsidTr="00A17817">
        <w:trPr>
          <w:jc w:val="center"/>
        </w:trPr>
        <w:tc>
          <w:tcPr>
            <w:tcW w:w="2963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Изпълнители</w:t>
            </w:r>
          </w:p>
        </w:tc>
        <w:tc>
          <w:tcPr>
            <w:tcW w:w="2912" w:type="dxa"/>
          </w:tcPr>
          <w:p w:rsidR="005D360D" w:rsidRPr="005D360D" w:rsidRDefault="00CC7F80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Основни</w:t>
            </w:r>
            <w:r w:rsidR="005D360D" w:rsidRPr="005D360D">
              <w:rPr>
                <w:b/>
                <w:lang w:val="bg-BG"/>
              </w:rPr>
              <w:t xml:space="preserve"> рол</w:t>
            </w:r>
            <w:r>
              <w:rPr>
                <w:b/>
                <w:lang w:val="bg-BG"/>
              </w:rPr>
              <w:t>и</w:t>
            </w:r>
          </w:p>
        </w:tc>
        <w:tc>
          <w:tcPr>
            <w:tcW w:w="2981" w:type="dxa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5D360D">
              <w:rPr>
                <w:b/>
                <w:lang w:val="bg-BG"/>
              </w:rPr>
              <w:t>Второстепенни роли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 w:val="restart"/>
          </w:tcPr>
          <w:p w:rsidR="005D360D" w:rsidRPr="005D360D" w:rsidRDefault="005D360D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Серджан Ахмедов</w:t>
            </w:r>
          </w:p>
        </w:tc>
        <w:tc>
          <w:tcPr>
            <w:tcW w:w="2912" w:type="dxa"/>
            <w:vMerge w:val="restart"/>
          </w:tcPr>
          <w:p w:rsidR="005D360D" w:rsidRDefault="005D360D" w:rsidP="00DD7369">
            <w:pPr>
              <w:pStyle w:val="a9"/>
              <w:ind w:left="0"/>
              <w:jc w:val="center"/>
            </w:pPr>
            <w:r>
              <w:t>Database Designer</w:t>
            </w:r>
          </w:p>
          <w:p w:rsidR="005D360D" w:rsidRDefault="005D360D" w:rsidP="00DD7369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2981" w:type="dxa"/>
          </w:tcPr>
          <w:p w:rsidR="00C7394C" w:rsidRDefault="00A01492" w:rsidP="00DD7369">
            <w:pPr>
              <w:pStyle w:val="a9"/>
              <w:ind w:left="0"/>
              <w:jc w:val="center"/>
            </w:pPr>
            <w:r w:rsidRPr="00A01492">
              <w:t>System Administrator</w:t>
            </w:r>
          </w:p>
        </w:tc>
      </w:tr>
      <w:tr w:rsidR="005D360D" w:rsidTr="00A17817">
        <w:trPr>
          <w:trHeight w:val="229"/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5D360D" w:rsidTr="00A17817">
        <w:trPr>
          <w:jc w:val="center"/>
        </w:trPr>
        <w:tc>
          <w:tcPr>
            <w:tcW w:w="2963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5D360D" w:rsidRDefault="005D360D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5D360D" w:rsidRDefault="00A01492" w:rsidP="00DD7369">
            <w:pPr>
              <w:pStyle w:val="a9"/>
              <w:ind w:left="0"/>
              <w:jc w:val="center"/>
            </w:pPr>
            <w:r w:rsidRPr="00A01492">
              <w:t>Technical Writer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5D360D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Калоян Гецов</w:t>
            </w:r>
          </w:p>
        </w:tc>
        <w:tc>
          <w:tcPr>
            <w:tcW w:w="2912" w:type="dxa"/>
            <w:vMerge w:val="restart"/>
          </w:tcPr>
          <w:p w:rsidR="00CC7F80" w:rsidRDefault="00CC7F80" w:rsidP="00DD7369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Analyst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Борислав Дечев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 w:rsidRPr="00C536B2">
              <w:t>Business-Process Analyst</w:t>
            </w:r>
          </w:p>
          <w:p w:rsidR="00C536B2" w:rsidRPr="00C536B2" w:rsidRDefault="00C536B2" w:rsidP="00DD7369">
            <w:pPr>
              <w:pStyle w:val="a9"/>
              <w:ind w:left="0"/>
              <w:jc w:val="center"/>
            </w:pPr>
            <w:r>
              <w:rPr>
                <w:lang w:val="bg-BG"/>
              </w:rPr>
              <w:t>Designer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Test 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Change Control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CC7F80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Мартин Абрашев</w:t>
            </w:r>
          </w:p>
        </w:tc>
        <w:tc>
          <w:tcPr>
            <w:tcW w:w="2912" w:type="dxa"/>
            <w:vMerge w:val="restart"/>
          </w:tcPr>
          <w:p w:rsidR="00CC7F80" w:rsidRDefault="00C536B2" w:rsidP="00DD7369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2981" w:type="dxa"/>
          </w:tcPr>
          <w:p w:rsidR="00CC7F80" w:rsidRPr="00A01492" w:rsidRDefault="00A01492" w:rsidP="00DD7369">
            <w:pPr>
              <w:pStyle w:val="a9"/>
              <w:ind w:left="0"/>
              <w:jc w:val="center"/>
              <w:rPr>
                <w:lang w:val="bg-BG"/>
              </w:rPr>
            </w:pPr>
            <w:r w:rsidRPr="00A01492">
              <w:rPr>
                <w:lang w:val="bg-BG"/>
              </w:rPr>
              <w:t>Requirements Specifier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Deployment Manager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Unit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Implementer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 w:val="restart"/>
          </w:tcPr>
          <w:p w:rsidR="00CC7F80" w:rsidRPr="007D108E" w:rsidRDefault="00CC7F80" w:rsidP="00DD7369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Адриан</w:t>
            </w:r>
            <w:r w:rsidR="007D108E">
              <w:rPr>
                <w:lang w:val="bg-BG"/>
              </w:rPr>
              <w:t xml:space="preserve"> Данаилов</w:t>
            </w:r>
          </w:p>
        </w:tc>
        <w:tc>
          <w:tcPr>
            <w:tcW w:w="2912" w:type="dxa"/>
            <w:vMerge w:val="restart"/>
          </w:tcPr>
          <w:p w:rsidR="00CC7F80" w:rsidRDefault="0018137B" w:rsidP="00DD7369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Functional Tester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  <w:vMerge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A01492" w:rsidP="00DD7369">
            <w:pPr>
              <w:pStyle w:val="a9"/>
              <w:ind w:left="0"/>
              <w:jc w:val="center"/>
            </w:pPr>
            <w:r w:rsidRPr="00A01492">
              <w:t>User-Interface Designer</w:t>
            </w: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  <w:tr w:rsidR="00CC7F80" w:rsidTr="00A17817">
        <w:trPr>
          <w:jc w:val="center"/>
        </w:trPr>
        <w:tc>
          <w:tcPr>
            <w:tcW w:w="2963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12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  <w:tc>
          <w:tcPr>
            <w:tcW w:w="2981" w:type="dxa"/>
          </w:tcPr>
          <w:p w:rsidR="00CC7F80" w:rsidRDefault="00CC7F80" w:rsidP="00DD7369">
            <w:pPr>
              <w:pStyle w:val="a9"/>
              <w:ind w:left="0"/>
              <w:jc w:val="center"/>
            </w:pPr>
          </w:p>
        </w:tc>
      </w:tr>
    </w:tbl>
    <w:p w:rsidR="005D360D" w:rsidRPr="00A01492" w:rsidRDefault="00306C82" w:rsidP="00A01492">
      <w:pPr>
        <w:pStyle w:val="a9"/>
        <w:jc w:val="center"/>
        <w:rPr>
          <w:lang w:val="bg-BG"/>
        </w:rPr>
      </w:pPr>
      <w:r>
        <w:rPr>
          <w:lang w:val="bg-BG"/>
        </w:rPr>
        <w:t>Фиг.1</w:t>
      </w:r>
      <w:r w:rsidR="00A01492">
        <w:rPr>
          <w:lang w:val="bg-BG"/>
        </w:rPr>
        <w:t xml:space="preserve"> Ролите разпределени между екипа от изпълнители</w:t>
      </w:r>
    </w:p>
    <w:p w:rsidR="00231B95" w:rsidRPr="002C11D0" w:rsidRDefault="00F077BD" w:rsidP="00DD7369">
      <w:pPr>
        <w:pStyle w:val="a9"/>
        <w:jc w:val="both"/>
        <w:rPr>
          <w:lang w:val="bg-BG"/>
        </w:rPr>
      </w:pPr>
      <w:r>
        <w:rPr>
          <w:lang w:val="bg-BG"/>
        </w:rPr>
        <w:t>Възложителите на проекта</w:t>
      </w:r>
      <w:r w:rsidR="002C11D0">
        <w:rPr>
          <w:lang w:val="bg-BG"/>
        </w:rPr>
        <w:t xml:space="preserve"> в конкретния случай</w:t>
      </w:r>
      <w:r>
        <w:rPr>
          <w:lang w:val="bg-BG"/>
        </w:rPr>
        <w:t xml:space="preserve"> са водещите на дисциплината „Проектиране на софтуерни системи“.</w:t>
      </w:r>
      <w:r w:rsidR="002C11D0">
        <w:rPr>
          <w:lang w:val="bg-BG"/>
        </w:rPr>
        <w:t xml:space="preserve"> Те определят състава на екипа от изпълнители по проекта и нужното време за изпълнение. Екипът от изпълнители предава </w:t>
      </w:r>
      <w:r w:rsidR="002C11D0">
        <w:t xml:space="preserve">разработените артефакти директно на член екипа на </w:t>
      </w:r>
      <w:r w:rsidR="002C11D0">
        <w:rPr>
          <w:lang w:val="bg-BG"/>
        </w:rPr>
        <w:t>възложителите</w:t>
      </w:r>
      <w:r w:rsidR="002C11D0">
        <w:t>. При неясноти, изникнали в процеса на разработка в зависимост от областта на въпроса човек от екипа на извършителите се свързва с член от екипа на възложителите.</w:t>
      </w:r>
    </w:p>
    <w:p w:rsidR="00F36885" w:rsidRDefault="00F04640" w:rsidP="00DD7369">
      <w:pPr>
        <w:pStyle w:val="2"/>
        <w:jc w:val="both"/>
      </w:pPr>
      <w:r>
        <w:rPr>
          <w:lang w:val="bg-BG"/>
        </w:rPr>
        <w:t>Външни интерфейси</w:t>
      </w:r>
    </w:p>
    <w:p w:rsidR="00F04640" w:rsidRDefault="00F04640" w:rsidP="00DD7369">
      <w:pPr>
        <w:pStyle w:val="a9"/>
        <w:jc w:val="both"/>
        <w:rPr>
          <w:lang w:val="bg-BG"/>
        </w:rPr>
      </w:pPr>
      <w:r>
        <w:rPr>
          <w:lang w:val="bg-BG"/>
        </w:rPr>
        <w:t>Системата „</w:t>
      </w:r>
      <w:r>
        <w:t>Advanced Bank Management</w:t>
      </w:r>
      <w:r>
        <w:rPr>
          <w:lang w:val="bg-BG"/>
        </w:rPr>
        <w:t xml:space="preserve">“ ще комуникира с </w:t>
      </w:r>
      <w:r>
        <w:t>Paypal</w:t>
      </w:r>
      <w:r>
        <w:rPr>
          <w:lang w:val="bg-BG"/>
        </w:rPr>
        <w:t>, което ще дава допълнителна възможност на своите клиенти за разплащателните процеси.</w:t>
      </w:r>
    </w:p>
    <w:p w:rsidR="00F04640" w:rsidRDefault="00F04640" w:rsidP="00DD7369">
      <w:pPr>
        <w:pStyle w:val="a9"/>
        <w:jc w:val="both"/>
        <w:rPr>
          <w:lang w:val="bg-BG"/>
        </w:rPr>
      </w:pPr>
      <w:r>
        <w:rPr>
          <w:lang w:val="bg-BG"/>
        </w:rPr>
        <w:t xml:space="preserve">Ще бъде осъществена връзка с информационната система на община „Русе“ за валидиране на личните данни на клиентите </w:t>
      </w:r>
      <w:r w:rsidR="00330998">
        <w:rPr>
          <w:lang w:val="bg-BG"/>
        </w:rPr>
        <w:t>използващи</w:t>
      </w:r>
      <w:r>
        <w:rPr>
          <w:lang w:val="bg-BG"/>
        </w:rPr>
        <w:t xml:space="preserve"> „</w:t>
      </w:r>
      <w:r>
        <w:t>Advanced Bank Management</w:t>
      </w:r>
      <w:r>
        <w:rPr>
          <w:lang w:val="bg-BG"/>
        </w:rPr>
        <w:t>“.</w:t>
      </w:r>
    </w:p>
    <w:p w:rsidR="00A01492" w:rsidRPr="00F04640" w:rsidRDefault="00A01492" w:rsidP="00DD7369">
      <w:pPr>
        <w:pStyle w:val="a9"/>
        <w:jc w:val="both"/>
      </w:pPr>
      <w:r>
        <w:rPr>
          <w:lang w:val="bg-BG"/>
        </w:rPr>
        <w:t>Текущата информационна система</w:t>
      </w:r>
      <w:r w:rsidR="00A17817">
        <w:rPr>
          <w:lang w:val="bg-BG"/>
        </w:rPr>
        <w:t xml:space="preserve"> ще комуникира с информационната система на банкоматите на територията на България.</w:t>
      </w:r>
    </w:p>
    <w:p w:rsidR="007C42D5" w:rsidRPr="007C42D5" w:rsidRDefault="007C42D5" w:rsidP="007C42D5">
      <w:pPr>
        <w:pStyle w:val="a9"/>
      </w:pPr>
    </w:p>
    <w:p w:rsidR="00F36885" w:rsidRPr="003A0044" w:rsidRDefault="005279D9" w:rsidP="003A0044">
      <w:pPr>
        <w:pStyle w:val="2"/>
      </w:pPr>
      <w:r>
        <w:rPr>
          <w:lang w:val="bg-BG"/>
        </w:rPr>
        <w:t>Роли и отговорности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4420"/>
        <w:gridCol w:w="4436"/>
      </w:tblGrid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Роля</w:t>
            </w:r>
          </w:p>
        </w:tc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  <w:rPr>
                <w:b/>
                <w:lang w:val="bg-BG"/>
              </w:rPr>
            </w:pPr>
            <w:r w:rsidRPr="00DD1B9D">
              <w:rPr>
                <w:b/>
                <w:lang w:val="bg-BG"/>
              </w:rPr>
              <w:t>Отговорно</w:t>
            </w:r>
            <w:r>
              <w:rPr>
                <w:b/>
                <w:lang w:val="bg-BG"/>
              </w:rPr>
              <w:t>с</w:t>
            </w:r>
            <w:r w:rsidRPr="00DD1B9D">
              <w:rPr>
                <w:b/>
                <w:lang w:val="bg-BG"/>
              </w:rPr>
              <w:t>ти</w:t>
            </w: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Project Manager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Software Architect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Quality Assurance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Implementer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C7394C" w:rsidP="00C7394C">
            <w:pPr>
              <w:pStyle w:val="a9"/>
              <w:ind w:left="0"/>
              <w:jc w:val="center"/>
            </w:pPr>
            <w:r>
              <w:t>Bu</w:t>
            </w:r>
            <w:r w:rsidR="00DD1B9D">
              <w:t>s</w:t>
            </w:r>
            <w:r>
              <w:t>i</w:t>
            </w:r>
            <w:r w:rsidR="00DD1B9D">
              <w:t>ness Analyst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Database Designer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Designer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Requirements Specifier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Pr="00DD1B9D" w:rsidRDefault="00DD1B9D" w:rsidP="00C7394C">
            <w:pPr>
              <w:pStyle w:val="a9"/>
              <w:ind w:left="0"/>
              <w:jc w:val="center"/>
            </w:pPr>
            <w:r>
              <w:t>Deployment manager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Test manager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Default="000E0483" w:rsidP="00C7394C">
            <w:pPr>
              <w:pStyle w:val="a9"/>
              <w:ind w:left="0"/>
              <w:jc w:val="center"/>
            </w:pPr>
            <w:r>
              <w:t>Test Designer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Functional Tester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DD1B9D" w:rsidP="00C7394C">
            <w:pPr>
              <w:pStyle w:val="a9"/>
              <w:ind w:left="0"/>
              <w:jc w:val="center"/>
            </w:pPr>
            <w:r>
              <w:t>Unit Tester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0E0483" w:rsidP="00C7394C">
            <w:pPr>
              <w:pStyle w:val="a9"/>
              <w:ind w:left="0"/>
              <w:jc w:val="center"/>
            </w:pPr>
            <w:r w:rsidRPr="000E0483">
              <w:t>User-Interface Designer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DD1B9D" w:rsidTr="00DD1B9D">
        <w:tc>
          <w:tcPr>
            <w:tcW w:w="4788" w:type="dxa"/>
          </w:tcPr>
          <w:p w:rsidR="00DD1B9D" w:rsidRDefault="000E0483" w:rsidP="00C7394C">
            <w:pPr>
              <w:pStyle w:val="a9"/>
              <w:ind w:left="0"/>
              <w:jc w:val="center"/>
            </w:pPr>
            <w:r w:rsidRPr="000E0483">
              <w:t>System Administrator</w:t>
            </w:r>
          </w:p>
        </w:tc>
        <w:tc>
          <w:tcPr>
            <w:tcW w:w="4788" w:type="dxa"/>
          </w:tcPr>
          <w:p w:rsidR="00DD1B9D" w:rsidRDefault="00DD1B9D" w:rsidP="00E42B93">
            <w:pPr>
              <w:pStyle w:val="a9"/>
              <w:ind w:left="0"/>
              <w:rPr>
                <w:lang w:val="bg-BG"/>
              </w:rPr>
            </w:pPr>
          </w:p>
        </w:tc>
      </w:tr>
      <w:tr w:rsidR="000E0483" w:rsidTr="00DD1B9D">
        <w:tc>
          <w:tcPr>
            <w:tcW w:w="4788" w:type="dxa"/>
          </w:tcPr>
          <w:p w:rsidR="000E0483" w:rsidRPr="000E0483" w:rsidRDefault="000E0483" w:rsidP="00C7394C">
            <w:pPr>
              <w:pStyle w:val="a9"/>
              <w:ind w:left="0"/>
              <w:jc w:val="center"/>
            </w:pPr>
            <w:r>
              <w:t>Tech Writer</w:t>
            </w:r>
          </w:p>
        </w:tc>
        <w:tc>
          <w:tcPr>
            <w:tcW w:w="4788" w:type="dxa"/>
          </w:tcPr>
          <w:p w:rsidR="000E0483" w:rsidRDefault="000E0483" w:rsidP="00E42B93">
            <w:pPr>
              <w:pStyle w:val="a9"/>
              <w:ind w:left="0"/>
              <w:rPr>
                <w:lang w:val="bg-BG"/>
              </w:rPr>
            </w:pPr>
          </w:p>
        </w:tc>
      </w:tr>
    </w:tbl>
    <w:p w:rsidR="00E42B93" w:rsidRPr="00E42B93" w:rsidRDefault="00306C82" w:rsidP="00306C82">
      <w:pPr>
        <w:pStyle w:val="a9"/>
        <w:jc w:val="center"/>
        <w:rPr>
          <w:lang w:val="bg-BG"/>
        </w:rPr>
      </w:pPr>
      <w:r>
        <w:rPr>
          <w:lang w:val="bg-BG"/>
        </w:rPr>
        <w:t>Фиг.2 Отговорностите на всяка роля</w:t>
      </w:r>
    </w:p>
    <w:p w:rsidR="00F36885" w:rsidRDefault="007F51C3">
      <w:pPr>
        <w:pStyle w:val="1"/>
      </w:pPr>
      <w:r>
        <w:t>Процес на управление</w:t>
      </w:r>
    </w:p>
    <w:p w:rsidR="00F36885" w:rsidRDefault="00BB29F0" w:rsidP="00DD7369">
      <w:pPr>
        <w:pStyle w:val="2"/>
        <w:jc w:val="both"/>
        <w:rPr>
          <w:lang w:val="bg-BG"/>
        </w:rPr>
      </w:pPr>
      <w:r>
        <w:rPr>
          <w:lang w:val="bg-BG"/>
        </w:rPr>
        <w:t>План на проекта</w:t>
      </w:r>
    </w:p>
    <w:p w:rsidR="00BB29F0" w:rsidRPr="009546C5" w:rsidRDefault="009455E7" w:rsidP="00DD7369">
      <w:pPr>
        <w:ind w:left="720"/>
        <w:jc w:val="both"/>
        <w:rPr>
          <w:lang w:val="bg-BG"/>
        </w:rPr>
      </w:pPr>
      <w:r>
        <w:rPr>
          <w:lang w:val="bg-BG"/>
        </w:rPr>
        <w:t>При реализирането на този проект е използвана методологията</w:t>
      </w:r>
      <w:r w:rsidR="004915A9">
        <w:rPr>
          <w:lang w:val="bg-BG"/>
        </w:rPr>
        <w:t xml:space="preserve"> </w:t>
      </w:r>
      <w:r w:rsidR="004915A9">
        <w:t>RUP(Rational Unified Process).</w:t>
      </w:r>
      <w:r w:rsidR="00E75A71">
        <w:t xml:space="preserve"> RUP</w:t>
      </w:r>
      <w:r w:rsidR="00E75A71">
        <w:rPr>
          <w:lang w:val="bg-BG"/>
        </w:rPr>
        <w:t xml:space="preserve"> определя четири фази при изпълнението на софтуерни проекти: </w:t>
      </w:r>
      <w:r w:rsidR="00E75A71" w:rsidRPr="00601AEA">
        <w:rPr>
          <w:lang w:val="bg-BG"/>
        </w:rPr>
        <w:t>Планиране (</w:t>
      </w:r>
      <w:r w:rsidR="00E75A71" w:rsidRPr="00203E50">
        <w:rPr>
          <w:lang w:val="bg-BG"/>
        </w:rPr>
        <w:t>Inception</w:t>
      </w:r>
      <w:r w:rsidR="00E75A71">
        <w:t xml:space="preserve">), </w:t>
      </w:r>
      <w:r w:rsidR="00E75A71" w:rsidRPr="00601AEA">
        <w:rPr>
          <w:lang w:val="bg-BG"/>
        </w:rPr>
        <w:lastRenderedPageBreak/>
        <w:t>Детайлизиране (</w:t>
      </w:r>
      <w:r w:rsidR="00E75A71" w:rsidRPr="00203E50">
        <w:rPr>
          <w:lang w:val="bg-BG"/>
        </w:rPr>
        <w:t>Elaboration</w:t>
      </w:r>
      <w:r w:rsidR="00E75A71">
        <w:t xml:space="preserve">), </w:t>
      </w:r>
      <w:r w:rsidR="00E75A71" w:rsidRPr="00601AEA">
        <w:rPr>
          <w:lang w:val="bg-BG"/>
        </w:rPr>
        <w:t>Изграждане (</w:t>
      </w:r>
      <w:r w:rsidR="00E75A71" w:rsidRPr="00203E50">
        <w:rPr>
          <w:lang w:val="bg-BG"/>
        </w:rPr>
        <w:t>Construction</w:t>
      </w:r>
      <w:r w:rsidR="00E75A71">
        <w:t xml:space="preserve">), </w:t>
      </w:r>
      <w:r w:rsidR="00E75A71" w:rsidRPr="00601AEA">
        <w:rPr>
          <w:lang w:val="bg-BG"/>
        </w:rPr>
        <w:t>Предаване (</w:t>
      </w:r>
      <w:r w:rsidR="00E75A71" w:rsidRPr="00203E50">
        <w:rPr>
          <w:lang w:val="bg-BG"/>
        </w:rPr>
        <w:t>Transition</w:t>
      </w:r>
      <w:r w:rsidR="00E75A71">
        <w:t xml:space="preserve">). </w:t>
      </w:r>
      <w:r w:rsidR="00E75A71">
        <w:rPr>
          <w:lang w:val="bg-BG"/>
        </w:rPr>
        <w:t xml:space="preserve">Всяка фаза бива разделяна на итерации. Това помага на ръководителя на проекта да прави оценка на напредъка </w:t>
      </w:r>
      <w:r w:rsidR="009546C5">
        <w:rPr>
          <w:lang w:val="bg-BG"/>
        </w:rPr>
        <w:t>на проекта и улеснява неговото контролиране. Продължителността на проекта е 28 седмици.</w:t>
      </w:r>
    </w:p>
    <w:p w:rsidR="00F36885" w:rsidRDefault="008D7588" w:rsidP="00DD7369">
      <w:pPr>
        <w:pStyle w:val="3"/>
        <w:jc w:val="both"/>
      </w:pPr>
      <w:r>
        <w:t>План на фазите</w:t>
      </w:r>
    </w:p>
    <w:p w:rsidR="004915A9" w:rsidRDefault="00DD7369" w:rsidP="00DD7369">
      <w:pPr>
        <w:pStyle w:val="a9"/>
        <w:jc w:val="both"/>
        <w:rPr>
          <w:lang w:val="bg-BG"/>
        </w:rPr>
      </w:pPr>
      <w:r>
        <w:rPr>
          <w:lang w:val="bg-BG"/>
        </w:rPr>
        <w:t>Разделянето на фазите по итерации изглежда по следния начин: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750"/>
        <w:gridCol w:w="2249"/>
        <w:gridCol w:w="2325"/>
        <w:gridCol w:w="2252"/>
      </w:tblGrid>
      <w:tr w:rsidR="009546C5" w:rsidTr="009546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Фази</w:t>
            </w:r>
          </w:p>
        </w:tc>
        <w:tc>
          <w:tcPr>
            <w:tcW w:w="2249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Итерации</w:t>
            </w:r>
          </w:p>
        </w:tc>
        <w:tc>
          <w:tcPr>
            <w:tcW w:w="2325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Продължителност в седмици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Дата на предаване на итерация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Планиране</w:t>
            </w:r>
            <w:r>
              <w:t xml:space="preserve"> </w:t>
            </w:r>
            <w:r>
              <w:rPr>
                <w:lang w:val="bg-BG"/>
              </w:rPr>
              <w:t>(</w:t>
            </w:r>
            <w:r>
              <w:t>Inception)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2252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46C5">
              <w:rPr>
                <w:lang w:val="bg-BG"/>
              </w:rPr>
              <w:t>04.12.</w:t>
            </w:r>
            <w:r>
              <w:t>2015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Детайлизиране(</w:t>
            </w:r>
            <w:r>
              <w:t>Elaboration)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10.01.2016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31.01.2016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327CD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  <w:r>
              <w:rPr>
                <w:lang w:val="bg-BG"/>
              </w:rPr>
              <w:t>28.02.2016</w:t>
            </w: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 w:val="restart"/>
          </w:tcPr>
          <w:p w:rsidR="009546C5" w:rsidRP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  <w:r>
              <w:rPr>
                <w:lang w:val="bg-BG"/>
              </w:rPr>
              <w:t>Изграждане(</w:t>
            </w:r>
            <w:r>
              <w:t>Construction</w:t>
            </w:r>
            <w:r>
              <w:rPr>
                <w:lang w:val="bg-BG"/>
              </w:rPr>
              <w:t>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C2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C3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  <w:vMerge/>
          </w:tcPr>
          <w:p w:rsidR="009546C5" w:rsidRDefault="009546C5" w:rsidP="009546C5">
            <w:pPr>
              <w:pStyle w:val="a9"/>
              <w:ind w:left="0"/>
              <w:jc w:val="center"/>
              <w:rPr>
                <w:lang w:val="bg-BG"/>
              </w:rPr>
            </w:pP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C4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  <w:tr w:rsidR="009546C5" w:rsidTr="009546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0" w:type="dxa"/>
          </w:tcPr>
          <w:p w:rsidR="009546C5" w:rsidRPr="009546C5" w:rsidRDefault="009546C5" w:rsidP="009546C5">
            <w:pPr>
              <w:pStyle w:val="a9"/>
              <w:ind w:left="0"/>
              <w:jc w:val="center"/>
            </w:pPr>
            <w:r>
              <w:rPr>
                <w:lang w:val="bg-BG"/>
              </w:rPr>
              <w:t>Предаване</w:t>
            </w:r>
            <w:r>
              <w:t>(Transition)</w:t>
            </w:r>
          </w:p>
        </w:tc>
        <w:tc>
          <w:tcPr>
            <w:tcW w:w="2249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T1</w:t>
            </w:r>
          </w:p>
        </w:tc>
        <w:tc>
          <w:tcPr>
            <w:tcW w:w="2325" w:type="dxa"/>
          </w:tcPr>
          <w:p w:rsidR="009546C5" w:rsidRP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2252" w:type="dxa"/>
          </w:tcPr>
          <w:p w:rsidR="009546C5" w:rsidRDefault="009546C5" w:rsidP="009546C5">
            <w:pPr>
              <w:pStyle w:val="a9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bg-BG"/>
              </w:rPr>
            </w:pPr>
          </w:p>
        </w:tc>
      </w:tr>
    </w:tbl>
    <w:p w:rsidR="009546C5" w:rsidRDefault="009546C5" w:rsidP="009546C5">
      <w:pPr>
        <w:pStyle w:val="a9"/>
        <w:ind w:left="0"/>
        <w:rPr>
          <w:lang w:val="bg-BG"/>
        </w:rPr>
      </w:pPr>
    </w:p>
    <w:p w:rsidR="00DD7369" w:rsidRDefault="00306C82" w:rsidP="0010336B">
      <w:pPr>
        <w:pStyle w:val="a9"/>
        <w:jc w:val="center"/>
        <w:rPr>
          <w:lang w:val="bg-BG"/>
        </w:rPr>
      </w:pPr>
      <w:r>
        <w:rPr>
          <w:lang w:val="bg-BG"/>
        </w:rPr>
        <w:t>Фиг.3 Итерации във всяка фаза</w:t>
      </w:r>
    </w:p>
    <w:p w:rsidR="00306C82" w:rsidRPr="00DD7369" w:rsidRDefault="0010336B" w:rsidP="0010336B">
      <w:pPr>
        <w:pStyle w:val="a9"/>
        <w:ind w:left="0"/>
        <w:jc w:val="both"/>
        <w:rPr>
          <w:lang w:val="bg-BG"/>
        </w:rPr>
      </w:pPr>
      <w:r>
        <w:rPr>
          <w:lang w:val="bg-BG"/>
        </w:rPr>
        <w:tab/>
        <w:t>За успешно приключване на всяка итерация е нужно да бъдат представени набор от документи, които описват извършената работа през дадената итерация. График за предаваните документи може да се види в плана за отчитане в подточка 4.3.4.</w:t>
      </w:r>
      <w:r w:rsidR="00327CD5">
        <w:rPr>
          <w:lang w:val="bg-BG"/>
        </w:rPr>
        <w:t xml:space="preserve"> Датите за предаваните документи във фазите Изграждане и Предаване ще бъдат уточнени в по-късен етап след договаряне с екипа от Възложители. </w:t>
      </w:r>
    </w:p>
    <w:p w:rsidR="00F36885" w:rsidRDefault="008D7588" w:rsidP="00DD7369">
      <w:pPr>
        <w:pStyle w:val="3"/>
        <w:jc w:val="both"/>
      </w:pPr>
      <w:bookmarkStart w:id="6" w:name="_Toc430447688"/>
      <w:r>
        <w:t>Цели на итераци</w:t>
      </w:r>
      <w:r>
        <w:rPr>
          <w:lang w:val="bg-BG"/>
        </w:rPr>
        <w:t>и</w:t>
      </w:r>
      <w:r>
        <w:t>те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I1 – </w:t>
      </w:r>
      <w:r w:rsidR="00306C82">
        <w:rPr>
          <w:lang w:val="bg-BG"/>
        </w:rPr>
        <w:t>Планиране на системата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E2 – </w:t>
      </w:r>
      <w:r w:rsidR="00306C82">
        <w:rPr>
          <w:lang w:val="bg-BG"/>
        </w:rPr>
        <w:t>Изработване на софтуерната архитектура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E3 – </w:t>
      </w:r>
      <w:r w:rsidR="00306C82">
        <w:rPr>
          <w:lang w:val="bg-BG"/>
        </w:rPr>
        <w:t>Дизайн Модел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C1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C2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C3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C4 – </w:t>
      </w:r>
    </w:p>
    <w:p w:rsidR="003A0044" w:rsidRDefault="003A0044" w:rsidP="00DD7369">
      <w:pPr>
        <w:pStyle w:val="af3"/>
        <w:numPr>
          <w:ilvl w:val="0"/>
          <w:numId w:val="35"/>
        </w:numPr>
        <w:jc w:val="both"/>
      </w:pPr>
      <w:r>
        <w:t xml:space="preserve">T1 – </w:t>
      </w:r>
      <w:r w:rsidR="00306C82">
        <w:rPr>
          <w:lang w:val="bg-BG"/>
        </w:rPr>
        <w:t>Завършен продукт</w:t>
      </w:r>
    </w:p>
    <w:p w:rsidR="003A0044" w:rsidRPr="003A0044" w:rsidRDefault="003A0044" w:rsidP="00DD7369">
      <w:pPr>
        <w:ind w:left="720"/>
        <w:jc w:val="both"/>
        <w:rPr>
          <w:lang w:val="bg-BG"/>
        </w:rPr>
      </w:pPr>
      <w:r>
        <w:rPr>
          <w:lang w:val="bg-BG"/>
        </w:rPr>
        <w:t>Подробното описание на всяка итерация може да бъде намерено в документа „График на проекта“.</w:t>
      </w:r>
    </w:p>
    <w:p w:rsidR="00C42597" w:rsidRPr="00C42597" w:rsidRDefault="00C42597" w:rsidP="00DD7369">
      <w:pPr>
        <w:pStyle w:val="a9"/>
        <w:jc w:val="both"/>
      </w:pPr>
    </w:p>
    <w:p w:rsidR="00F36885" w:rsidRDefault="008D7588" w:rsidP="00DD7369">
      <w:pPr>
        <w:pStyle w:val="3"/>
        <w:jc w:val="both"/>
        <w:rPr>
          <w:lang w:val="bg-BG"/>
        </w:rPr>
      </w:pPr>
      <w:r>
        <w:rPr>
          <w:lang w:val="bg-BG"/>
        </w:rPr>
        <w:t>Издания</w:t>
      </w:r>
    </w:p>
    <w:p w:rsidR="00D92788" w:rsidRPr="00E25DB0" w:rsidRDefault="00D92788" w:rsidP="00DD7369">
      <w:pPr>
        <w:ind w:left="720"/>
        <w:jc w:val="both"/>
        <w:rPr>
          <w:lang w:val="bg-BG"/>
        </w:rPr>
      </w:pPr>
      <w:r>
        <w:rPr>
          <w:lang w:val="bg-BG"/>
        </w:rPr>
        <w:t xml:space="preserve">Във края на всяка итерация на </w:t>
      </w:r>
      <w:r w:rsidR="00E25DB0">
        <w:rPr>
          <w:lang w:val="bg-BG"/>
        </w:rPr>
        <w:t>фазата „Изграждане“ ще бъде издавана Демо версия на разработената в тази итерация функционалност: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C1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C2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C3</w:t>
      </w:r>
    </w:p>
    <w:p w:rsidR="00D92788" w:rsidRPr="00D92788" w:rsidRDefault="00D92788" w:rsidP="00DD7369">
      <w:pPr>
        <w:pStyle w:val="af3"/>
        <w:numPr>
          <w:ilvl w:val="0"/>
          <w:numId w:val="36"/>
        </w:numPr>
        <w:jc w:val="both"/>
        <w:rPr>
          <w:lang w:val="bg-BG"/>
        </w:rPr>
      </w:pPr>
      <w:r>
        <w:t>T1</w:t>
      </w:r>
    </w:p>
    <w:bookmarkEnd w:id="6"/>
    <w:p w:rsidR="00BB29F0" w:rsidRDefault="00BB29F0" w:rsidP="00DD7369">
      <w:pPr>
        <w:pStyle w:val="3"/>
        <w:jc w:val="both"/>
        <w:rPr>
          <w:lang w:val="bg-BG"/>
        </w:rPr>
      </w:pPr>
      <w:r>
        <w:rPr>
          <w:lang w:val="bg-BG"/>
        </w:rPr>
        <w:t>График на проекта</w:t>
      </w:r>
    </w:p>
    <w:p w:rsidR="00BB29F0" w:rsidRPr="00BB29F0" w:rsidRDefault="00BB29F0" w:rsidP="00DD7369">
      <w:pPr>
        <w:ind w:left="720"/>
        <w:jc w:val="both"/>
      </w:pPr>
      <w:r>
        <w:rPr>
          <w:lang w:val="bg-BG"/>
        </w:rPr>
        <w:t xml:space="preserve">Графика на проекта е разработен в документа „График“, който е създаден чрез </w:t>
      </w:r>
      <w:r>
        <w:t>MS Project.</w:t>
      </w:r>
    </w:p>
    <w:p w:rsidR="00F36885" w:rsidRDefault="008934E4" w:rsidP="00DD7369">
      <w:pPr>
        <w:pStyle w:val="3"/>
        <w:jc w:val="both"/>
      </w:pPr>
      <w:bookmarkStart w:id="7" w:name="_Toc430447692"/>
      <w:r>
        <w:lastRenderedPageBreak/>
        <w:t>Ресурси</w:t>
      </w:r>
    </w:p>
    <w:p w:rsidR="00AF325B" w:rsidRPr="00AF325B" w:rsidRDefault="00AF325B" w:rsidP="00DD7369">
      <w:pPr>
        <w:ind w:left="720"/>
        <w:jc w:val="both"/>
        <w:rPr>
          <w:lang w:val="bg-BG"/>
        </w:rPr>
      </w:pPr>
      <w:r>
        <w:rPr>
          <w:lang w:val="bg-BG"/>
        </w:rPr>
        <w:t>Проектът се разработва</w:t>
      </w:r>
      <w:r w:rsidR="001C199E">
        <w:rPr>
          <w:lang w:val="bg-BG"/>
        </w:rPr>
        <w:t xml:space="preserve"> като част от учебна дисциплина и затова той няма да има реално финансиране, но е съставен бюджет с учебна цел, който е представен в документа „</w:t>
      </w:r>
      <w:r w:rsidR="002438A7" w:rsidRPr="002438A7">
        <w:rPr>
          <w:lang w:val="bg-BG"/>
        </w:rPr>
        <w:t>ABM_Budget-1.12</w:t>
      </w:r>
      <w:r w:rsidR="001C199E">
        <w:rPr>
          <w:lang w:val="bg-BG"/>
        </w:rPr>
        <w:t>“.</w:t>
      </w:r>
      <w:r w:rsidR="002438A7">
        <w:rPr>
          <w:lang w:val="bg-BG"/>
        </w:rPr>
        <w:t xml:space="preserve"> В него е посочен броя на хора необходими от всяка роля през целия жизнен цикъл на проекта.</w:t>
      </w:r>
      <w:r w:rsidR="001C199E">
        <w:rPr>
          <w:lang w:val="bg-BG"/>
        </w:rPr>
        <w:t xml:space="preserve"> Пр</w:t>
      </w:r>
      <w:r w:rsidR="002438A7">
        <w:rPr>
          <w:lang w:val="bg-BG"/>
        </w:rPr>
        <w:t xml:space="preserve">и реализирането на </w:t>
      </w:r>
      <w:r w:rsidR="001C199E">
        <w:rPr>
          <w:lang w:val="bg-BG"/>
        </w:rPr>
        <w:t>проекта ще бъдат използвани софтуерни продукти с отворен код и няма да има нужда да бъде закупуван лицензиран софтуер.</w:t>
      </w:r>
      <w:r w:rsidR="00CB4D1D">
        <w:rPr>
          <w:lang w:val="bg-BG"/>
        </w:rPr>
        <w:t xml:space="preserve"> Машините за реализирането на проекта ще бъдат осигурени от Русенски университет „Ангел Кънчев“ и от екипа на изпълнителите.</w:t>
      </w:r>
      <w:bookmarkStart w:id="8" w:name="_GoBack"/>
      <w:bookmarkEnd w:id="8"/>
    </w:p>
    <w:p w:rsidR="00F36885" w:rsidRDefault="00F36885" w:rsidP="00DD7369">
      <w:pPr>
        <w:pStyle w:val="3"/>
        <w:jc w:val="both"/>
      </w:pPr>
      <w:bookmarkStart w:id="9" w:name="_Toc447095899"/>
      <w:bookmarkStart w:id="10" w:name="_Toc106427548"/>
      <w:bookmarkEnd w:id="7"/>
      <w:r>
        <w:t>Budget</w:t>
      </w:r>
      <w:bookmarkEnd w:id="9"/>
      <w:bookmarkEnd w:id="10"/>
    </w:p>
    <w:p w:rsidR="002438A7" w:rsidRPr="002438A7" w:rsidRDefault="002438A7" w:rsidP="002438A7">
      <w:pPr>
        <w:ind w:left="720"/>
        <w:rPr>
          <w:lang w:val="bg-BG"/>
        </w:rPr>
      </w:pPr>
      <w:r>
        <w:rPr>
          <w:lang w:val="bg-BG"/>
        </w:rPr>
        <w:t>Подробен бюджет с информация за коя фаза колко пари са необходими е представено във файла „</w:t>
      </w:r>
      <w:r w:rsidRPr="002438A7">
        <w:rPr>
          <w:lang w:val="bg-BG"/>
        </w:rPr>
        <w:t>ABM_Budget-1.12</w:t>
      </w:r>
      <w:r>
        <w:rPr>
          <w:lang w:val="bg-BG"/>
        </w:rPr>
        <w:t>“.</w:t>
      </w:r>
    </w:p>
    <w:p w:rsidR="00F36885" w:rsidRDefault="008D7588" w:rsidP="00DD7369">
      <w:pPr>
        <w:pStyle w:val="2"/>
        <w:jc w:val="both"/>
      </w:pPr>
      <w:r>
        <w:rPr>
          <w:lang w:val="bg-BG"/>
        </w:rPr>
        <w:t>Планове за итерации</w:t>
      </w:r>
    </w:p>
    <w:p w:rsidR="00F36885" w:rsidRDefault="00F36885" w:rsidP="00DD7369">
      <w:pPr>
        <w:pStyle w:val="InfoBlue"/>
        <w:jc w:val="both"/>
        <w:rPr>
          <w:lang w:val="bg-BG"/>
        </w:rPr>
      </w:pPr>
      <w:bookmarkStart w:id="11" w:name="_Toc447095908"/>
    </w:p>
    <w:p w:rsidR="008D7588" w:rsidRPr="008D7588" w:rsidRDefault="008D7588" w:rsidP="00DD7369">
      <w:pPr>
        <w:pStyle w:val="a9"/>
        <w:jc w:val="both"/>
        <w:rPr>
          <w:lang w:val="bg-BG"/>
        </w:rPr>
      </w:pPr>
      <w:r>
        <w:rPr>
          <w:lang w:val="bg-BG"/>
        </w:rPr>
        <w:t>Всяка итерация е описана в документа „График на проекта“.</w:t>
      </w:r>
    </w:p>
    <w:p w:rsidR="00C42597" w:rsidRPr="00C42597" w:rsidRDefault="00C42597" w:rsidP="00DD7369">
      <w:pPr>
        <w:pStyle w:val="a9"/>
        <w:jc w:val="both"/>
      </w:pPr>
    </w:p>
    <w:bookmarkEnd w:id="11"/>
    <w:p w:rsidR="00F36885" w:rsidRDefault="008D7588" w:rsidP="00DD7369">
      <w:pPr>
        <w:pStyle w:val="2"/>
        <w:jc w:val="both"/>
      </w:pPr>
      <w:r>
        <w:t>Мониторинг и контрол на проекта</w:t>
      </w:r>
    </w:p>
    <w:p w:rsidR="00F36885" w:rsidRDefault="00471C17" w:rsidP="0010336B">
      <w:pPr>
        <w:pStyle w:val="3"/>
        <w:jc w:val="both"/>
      </w:pPr>
      <w:r>
        <w:rPr>
          <w:lang w:val="bg-BG"/>
        </w:rPr>
        <w:t>План за управление на изискванията</w:t>
      </w:r>
    </w:p>
    <w:p w:rsidR="00471C17" w:rsidRPr="00471C17" w:rsidRDefault="00471C17" w:rsidP="00DD7369">
      <w:pPr>
        <w:pStyle w:val="a9"/>
        <w:jc w:val="both"/>
        <w:rPr>
          <w:lang w:val="bg-BG"/>
        </w:rPr>
      </w:pPr>
      <w:r>
        <w:rPr>
          <w:lang w:val="bg-BG"/>
        </w:rPr>
        <w:t>Планът за управление на изискванията е разработен в документ „План за управление на изискванията“</w:t>
      </w:r>
    </w:p>
    <w:p w:rsidR="00F36885" w:rsidRDefault="008D7588" w:rsidP="00DD7369">
      <w:pPr>
        <w:pStyle w:val="3"/>
        <w:jc w:val="both"/>
      </w:pPr>
      <w:r>
        <w:t>План за контролиране на графика</w:t>
      </w:r>
    </w:p>
    <w:p w:rsidR="0075378A" w:rsidRPr="0075378A" w:rsidRDefault="0075378A" w:rsidP="00DD7369">
      <w:pPr>
        <w:ind w:left="720"/>
        <w:jc w:val="both"/>
      </w:pPr>
      <w:r>
        <w:rPr>
          <w:lang w:val="bg-BG"/>
        </w:rPr>
        <w:t>Предоставена е система „</w:t>
      </w:r>
      <w:r>
        <w:t>Jira</w:t>
      </w:r>
      <w:r>
        <w:rPr>
          <w:lang w:val="bg-BG"/>
        </w:rPr>
        <w:t>“ от РУ „Ангел Кънчев“, в коята всяка итерация от проекта ще бъде представена като набор от задачи. Системата притежава функционалности като: създаване на различни по вид задачи,</w:t>
      </w:r>
      <w:r w:rsidR="00471C17">
        <w:rPr>
          <w:lang w:val="bg-BG"/>
        </w:rPr>
        <w:t xml:space="preserve"> следене на отделеното време за всяка задача, каква част от работата е свършена в това време и генериране на отчети. Благодарение на това е възможно лесното контролиране на графика на проекта.</w:t>
      </w:r>
    </w:p>
    <w:p w:rsidR="00F36885" w:rsidRDefault="00471C17" w:rsidP="00DD7369">
      <w:pPr>
        <w:pStyle w:val="3"/>
        <w:jc w:val="both"/>
      </w:pPr>
      <w:r>
        <w:rPr>
          <w:lang w:val="bg-BG"/>
        </w:rPr>
        <w:t>План за управление на качеството</w:t>
      </w:r>
    </w:p>
    <w:p w:rsidR="00471C17" w:rsidRDefault="00471C17" w:rsidP="00DD7369">
      <w:pPr>
        <w:ind w:left="720"/>
        <w:jc w:val="both"/>
        <w:rPr>
          <w:lang w:val="bg-BG"/>
        </w:rPr>
      </w:pPr>
      <w:bookmarkStart w:id="12" w:name="_Toc447095913"/>
      <w:bookmarkStart w:id="13" w:name="_Toc106427555"/>
      <w:r>
        <w:rPr>
          <w:lang w:val="bg-BG"/>
        </w:rPr>
        <w:t xml:space="preserve">Планът за </w:t>
      </w:r>
      <w:r w:rsidRPr="002279FE">
        <w:rPr>
          <w:lang w:val="bg-BG"/>
        </w:rPr>
        <w:t xml:space="preserve">управление </w:t>
      </w:r>
      <w:r>
        <w:rPr>
          <w:lang w:val="bg-BG"/>
        </w:rPr>
        <w:t xml:space="preserve">на качеството е описан в документа </w:t>
      </w:r>
      <w:r w:rsidRPr="002A00B1">
        <w:rPr>
          <w:lang w:val="bg-BG"/>
        </w:rPr>
        <w:t>„</w:t>
      </w:r>
      <w:r>
        <w:rPr>
          <w:lang w:val="bg-BG"/>
        </w:rPr>
        <w:t>План за управление на качеството</w:t>
      </w:r>
      <w:r w:rsidRPr="002A00B1">
        <w:rPr>
          <w:lang w:val="bg-BG"/>
        </w:rPr>
        <w:t>“</w:t>
      </w:r>
      <w:r>
        <w:rPr>
          <w:lang w:val="bg-BG"/>
        </w:rPr>
        <w:t>.</w:t>
      </w:r>
    </w:p>
    <w:p w:rsidR="006F42C9" w:rsidRPr="002A00B1" w:rsidRDefault="006F42C9" w:rsidP="00DD7369">
      <w:pPr>
        <w:ind w:left="720"/>
        <w:jc w:val="both"/>
        <w:rPr>
          <w:lang w:val="bg-BG"/>
        </w:rPr>
      </w:pPr>
    </w:p>
    <w:bookmarkEnd w:id="12"/>
    <w:bookmarkEnd w:id="13"/>
    <w:p w:rsidR="0010336B" w:rsidRDefault="003F6212" w:rsidP="0010336B">
      <w:pPr>
        <w:pStyle w:val="3"/>
        <w:jc w:val="both"/>
        <w:rPr>
          <w:lang w:val="bg-BG"/>
        </w:rPr>
      </w:pPr>
      <w:r>
        <w:rPr>
          <w:lang w:val="bg-BG"/>
        </w:rPr>
        <w:t>План за отчитане</w:t>
      </w:r>
      <w:r w:rsidR="0010336B">
        <w:rPr>
          <w:lang w:val="bg-BG"/>
        </w:rPr>
        <w:t xml:space="preserve"> </w:t>
      </w:r>
    </w:p>
    <w:p w:rsidR="00980D1E" w:rsidRDefault="00980D1E" w:rsidP="00980D1E">
      <w:pPr>
        <w:rPr>
          <w:lang w:val="bg-BG"/>
        </w:rPr>
      </w:pPr>
    </w:p>
    <w:tbl>
      <w:tblPr>
        <w:tblW w:w="9634" w:type="dxa"/>
        <w:tblInd w:w="7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3"/>
        <w:gridCol w:w="4336"/>
        <w:gridCol w:w="392"/>
        <w:gridCol w:w="454"/>
        <w:gridCol w:w="441"/>
        <w:gridCol w:w="441"/>
        <w:gridCol w:w="396"/>
        <w:gridCol w:w="400"/>
        <w:gridCol w:w="400"/>
        <w:gridCol w:w="417"/>
        <w:gridCol w:w="1594"/>
      </w:tblGrid>
      <w:tr w:rsidR="00980D1E" w:rsidRPr="00980D1E" w:rsidTr="006F42C9">
        <w:trPr>
          <w:trHeight w:val="300"/>
        </w:trPr>
        <w:tc>
          <w:tcPr>
            <w:tcW w:w="3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33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Наименование</w:t>
            </w:r>
          </w:p>
        </w:tc>
        <w:tc>
          <w:tcPr>
            <w:tcW w:w="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I1</w:t>
            </w:r>
          </w:p>
        </w:tc>
        <w:tc>
          <w:tcPr>
            <w:tcW w:w="4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E1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E2</w:t>
            </w:r>
          </w:p>
        </w:tc>
        <w:tc>
          <w:tcPr>
            <w:tcW w:w="4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E3</w:t>
            </w:r>
          </w:p>
        </w:tc>
        <w:tc>
          <w:tcPr>
            <w:tcW w:w="3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C5</w:t>
            </w:r>
          </w:p>
        </w:tc>
        <w:tc>
          <w:tcPr>
            <w:tcW w:w="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T1</w:t>
            </w:r>
          </w:p>
        </w:tc>
        <w:tc>
          <w:tcPr>
            <w:tcW w:w="1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6F42C9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Отговорник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single" w:sz="12" w:space="0" w:color="8064A2" w:themeColor="accent4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</w:t>
            </w:r>
          </w:p>
        </w:tc>
        <w:tc>
          <w:tcPr>
            <w:tcW w:w="433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разработка на софтуерния продукт</w:t>
            </w:r>
          </w:p>
        </w:tc>
        <w:tc>
          <w:tcPr>
            <w:tcW w:w="392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single" w:sz="12" w:space="0" w:color="8064A2" w:themeColor="accent4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управление на качеството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Б. Дечев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Списък на рисковете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37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Детайлен план за итерация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 xml:space="preserve">Речник 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А. Данаилов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Визия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Бизнес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потребителските случаи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Спецификация на допълнителните изисквания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Конвенции за писане на код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Инструменти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данните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lastRenderedPageBreak/>
              <w:t>13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инфраструктурата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Дизайн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Софтуерна архитектура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К. Гецов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16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Модел на имплементацията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17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Прототипи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18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Завършена система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19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Главен план за тестване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r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С. Ахмедов</w:t>
            </w: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20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Тестов модел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e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21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Резултати от тестовете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22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внедряване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713B7F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val="bg-BG" w:eastAsia="bg-BG"/>
              </w:rPr>
              <w:t>М. Абрашев</w:t>
            </w:r>
          </w:p>
        </w:tc>
      </w:tr>
      <w:tr w:rsidR="00980D1E" w:rsidRPr="00980D1E" w:rsidTr="00980D1E">
        <w:trPr>
          <w:trHeight w:val="51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23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инсталиране, администриране, поддръжка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24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План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s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 xml:space="preserve"> c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  <w:tr w:rsidR="00980D1E" w:rsidRPr="00980D1E" w:rsidTr="00980D1E">
        <w:trPr>
          <w:trHeight w:val="300"/>
        </w:trPr>
        <w:tc>
          <w:tcPr>
            <w:tcW w:w="3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25</w:t>
            </w:r>
          </w:p>
        </w:tc>
        <w:tc>
          <w:tcPr>
            <w:tcW w:w="4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980D1E">
              <w:rPr>
                <w:rFonts w:ascii="Arial" w:hAnsi="Arial" w:cs="Arial"/>
                <w:lang w:val="bg-BG" w:eastAsia="bg-BG"/>
              </w:rPr>
              <w:t>Материали за обучение</w:t>
            </w:r>
          </w:p>
        </w:tc>
        <w:tc>
          <w:tcPr>
            <w:tcW w:w="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FF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4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FFCC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3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c</w:t>
            </w:r>
          </w:p>
        </w:tc>
        <w:tc>
          <w:tcPr>
            <w:tcW w:w="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>
              <w:rPr>
                <w:rFonts w:ascii="Arial" w:hAnsi="Arial" w:cs="Arial"/>
                <w:b/>
                <w:bCs/>
                <w:lang w:eastAsia="bg-BG"/>
              </w:rPr>
              <w:t>c</w:t>
            </w:r>
            <w:r w:rsidRPr="00980D1E">
              <w:rPr>
                <w:rFonts w:ascii="Arial" w:hAnsi="Arial" w:cs="Arial"/>
                <w:b/>
                <w:bCs/>
                <w:lang w:val="bg-BG" w:eastAsia="bg-BG"/>
              </w:rPr>
              <w:t> </w:t>
            </w:r>
          </w:p>
        </w:tc>
        <w:tc>
          <w:tcPr>
            <w:tcW w:w="1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2D69B" w:themeFill="accent3" w:themeFillTint="99"/>
            <w:vAlign w:val="center"/>
          </w:tcPr>
          <w:p w:rsidR="00980D1E" w:rsidRPr="00980D1E" w:rsidRDefault="00980D1E" w:rsidP="00980D1E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</w:p>
        </w:tc>
      </w:tr>
    </w:tbl>
    <w:p w:rsidR="003F6212" w:rsidRDefault="002438A7" w:rsidP="00A978E7">
      <w:pPr>
        <w:pStyle w:val="3"/>
        <w:numPr>
          <w:ilvl w:val="0"/>
          <w:numId w:val="0"/>
        </w:numPr>
        <w:jc w:val="center"/>
        <w:rPr>
          <w:lang w:val="bg-BG"/>
        </w:rPr>
      </w:pPr>
      <w:r>
        <w:rPr>
          <w:lang w:val="bg-BG"/>
        </w:rPr>
        <w:t>Фиг.4</w:t>
      </w:r>
      <w:r w:rsidR="006F42C9">
        <w:rPr>
          <w:lang w:val="bg-BG"/>
        </w:rPr>
        <w:t xml:space="preserve"> Списък с предавани документи по фази</w:t>
      </w:r>
    </w:p>
    <w:p w:rsidR="00A978E7" w:rsidRPr="00A978E7" w:rsidRDefault="00A978E7" w:rsidP="00A978E7">
      <w:pPr>
        <w:rPr>
          <w:lang w:val="bg-BG"/>
        </w:rPr>
      </w:pPr>
    </w:p>
    <w:p w:rsidR="00A978E7" w:rsidRDefault="00A978E7" w:rsidP="00A978E7">
      <w:pPr>
        <w:rPr>
          <w:lang w:val="bg-BG"/>
        </w:rPr>
      </w:pPr>
      <w:r>
        <w:rPr>
          <w:lang w:val="bg-BG"/>
        </w:rPr>
        <w:t>Легенда с използваните означения във фиг.4 е представена в следващата фигура.</w:t>
      </w:r>
    </w:p>
    <w:p w:rsidR="00A978E7" w:rsidRDefault="00A978E7" w:rsidP="00A978E7">
      <w:pPr>
        <w:rPr>
          <w:lang w:val="bg-BG"/>
        </w:rPr>
      </w:pPr>
    </w:p>
    <w:tbl>
      <w:tblPr>
        <w:tblW w:w="4572" w:type="dxa"/>
        <w:tblInd w:w="23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72"/>
        <w:gridCol w:w="2700"/>
      </w:tblGrid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Резултати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57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e (elaboration)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В процес на разработка (по резултата се работи)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s (stable)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Приет (утвърден)</w:t>
            </w:r>
          </w:p>
        </w:tc>
      </w:tr>
      <w:tr w:rsidR="00A978E7" w:rsidRPr="00A978E7" w:rsidTr="00A978E7">
        <w:trPr>
          <w:trHeight w:val="824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r (revised)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Ревизиран (актуализиран след приемане, при необходимост)</w:t>
            </w:r>
          </w:p>
        </w:tc>
      </w:tr>
      <w:tr w:rsidR="00A978E7" w:rsidRPr="00A978E7" w:rsidTr="00A978E7">
        <w:trPr>
          <w:trHeight w:val="54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 (completed)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sz w:val="18"/>
                <w:szCs w:val="18"/>
                <w:lang w:val="bg-BG" w:eastAsia="bg-BG"/>
              </w:rPr>
            </w:pPr>
            <w:r w:rsidRPr="00A978E7">
              <w:rPr>
                <w:rFonts w:ascii="Arial" w:hAnsi="Arial" w:cs="Arial"/>
                <w:sz w:val="18"/>
                <w:szCs w:val="18"/>
                <w:lang w:val="bg-BG" w:eastAsia="bg-BG"/>
              </w:rPr>
              <w:t>Завършен (замразен)</w:t>
            </w:r>
          </w:p>
        </w:tc>
      </w:tr>
      <w:tr w:rsidR="00A978E7" w:rsidRPr="00A978E7" w:rsidTr="00A978E7">
        <w:trPr>
          <w:trHeight w:val="300"/>
        </w:trPr>
        <w:tc>
          <w:tcPr>
            <w:tcW w:w="45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A6A6A6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Фази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Код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bg-BG" w:eastAsia="bg-BG"/>
              </w:rPr>
            </w:pPr>
            <w:r w:rsidRPr="00A978E7">
              <w:rPr>
                <w:rFonts w:ascii="Arial" w:hAnsi="Arial" w:cs="Arial"/>
                <w:b/>
                <w:bCs/>
                <w:lang w:val="bg-BG" w:eastAsia="bg-BG"/>
              </w:rPr>
              <w:t>Описание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I (inception)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Планиране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 xml:space="preserve">E (elaboration) 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Детайлизиране</w:t>
            </w:r>
          </w:p>
        </w:tc>
      </w:tr>
      <w:tr w:rsidR="00A978E7" w:rsidRPr="00A978E7" w:rsidTr="00A978E7">
        <w:trPr>
          <w:trHeight w:val="51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C (construction)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Изграждане</w:t>
            </w:r>
          </w:p>
        </w:tc>
      </w:tr>
      <w:tr w:rsidR="00A978E7" w:rsidRPr="00A978E7" w:rsidTr="00A978E7">
        <w:trPr>
          <w:trHeight w:val="300"/>
        </w:trPr>
        <w:tc>
          <w:tcPr>
            <w:tcW w:w="187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T (transition)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978E7" w:rsidRPr="00A978E7" w:rsidRDefault="00A978E7" w:rsidP="00A978E7">
            <w:pPr>
              <w:widowControl/>
              <w:spacing w:line="240" w:lineRule="auto"/>
              <w:rPr>
                <w:rFonts w:ascii="Arial" w:hAnsi="Arial" w:cs="Arial"/>
                <w:lang w:val="bg-BG" w:eastAsia="bg-BG"/>
              </w:rPr>
            </w:pPr>
            <w:r w:rsidRPr="00A978E7">
              <w:rPr>
                <w:rFonts w:ascii="Arial" w:hAnsi="Arial" w:cs="Arial"/>
                <w:lang w:val="bg-BG" w:eastAsia="bg-BG"/>
              </w:rPr>
              <w:t>Предаване</w:t>
            </w:r>
          </w:p>
        </w:tc>
      </w:tr>
    </w:tbl>
    <w:p w:rsidR="00A978E7" w:rsidRPr="00A978E7" w:rsidRDefault="00A978E7" w:rsidP="00A978E7">
      <w:pPr>
        <w:jc w:val="center"/>
        <w:rPr>
          <w:lang w:val="bg-BG"/>
        </w:rPr>
      </w:pPr>
      <w:r>
        <w:rPr>
          <w:lang w:val="bg-BG"/>
        </w:rPr>
        <w:t>Фиг.5 Списък с използвани съкращения</w:t>
      </w:r>
    </w:p>
    <w:p w:rsidR="00F36885" w:rsidRDefault="003F6212" w:rsidP="00DD7369">
      <w:pPr>
        <w:pStyle w:val="2"/>
        <w:jc w:val="both"/>
        <w:rPr>
          <w:lang w:val="bg-BG"/>
        </w:rPr>
      </w:pPr>
      <w:r>
        <w:rPr>
          <w:lang w:val="bg-BG"/>
        </w:rPr>
        <w:t>План за управление на рисковете</w:t>
      </w:r>
    </w:p>
    <w:p w:rsidR="003F6212" w:rsidRPr="003F6212" w:rsidRDefault="002438A7" w:rsidP="002438A7">
      <w:pPr>
        <w:ind w:left="720"/>
        <w:jc w:val="both"/>
        <w:rPr>
          <w:lang w:val="bg-BG"/>
        </w:rPr>
      </w:pPr>
      <w:r>
        <w:rPr>
          <w:lang w:val="bg-BG"/>
        </w:rPr>
        <w:t>Планът за управление на рисковете е представен в документа „</w:t>
      </w:r>
      <w:r>
        <w:t>ABM</w:t>
      </w:r>
      <w:r>
        <w:rPr>
          <w:lang w:val="bg-BG"/>
        </w:rPr>
        <w:t>_</w:t>
      </w:r>
      <w:r>
        <w:t>Risk Management Plan</w:t>
      </w:r>
      <w:r>
        <w:rPr>
          <w:lang w:val="bg-BG"/>
        </w:rPr>
        <w:t>“</w:t>
      </w:r>
    </w:p>
    <w:p w:rsidR="00F36885" w:rsidRDefault="00F36885" w:rsidP="00DD7369">
      <w:pPr>
        <w:pStyle w:val="2"/>
        <w:jc w:val="both"/>
      </w:pPr>
      <w:bookmarkStart w:id="14" w:name="_Toc447095916"/>
      <w:bookmarkStart w:id="15" w:name="_Toc106427558"/>
      <w:r>
        <w:t>Close-out Plan</w:t>
      </w:r>
      <w:bookmarkEnd w:id="14"/>
      <w:bookmarkEnd w:id="15"/>
    </w:p>
    <w:p w:rsidR="00F36885" w:rsidRDefault="00F36885" w:rsidP="00DD7369">
      <w:pPr>
        <w:pStyle w:val="InfoBlue"/>
        <w:jc w:val="both"/>
      </w:pPr>
      <w:r>
        <w:t>[Describe the activities for the orderly completion of the project, including staff reassignment, archiving of project materials, post-mortem debriefings and reports, and so forth.]</w:t>
      </w:r>
    </w:p>
    <w:p w:rsidR="00F36885" w:rsidRDefault="00F36885" w:rsidP="00DD7369">
      <w:pPr>
        <w:pStyle w:val="1"/>
        <w:jc w:val="both"/>
      </w:pPr>
      <w:bookmarkStart w:id="16" w:name="_Toc447095917"/>
      <w:bookmarkStart w:id="17" w:name="_Toc106427559"/>
      <w:r>
        <w:lastRenderedPageBreak/>
        <w:t>Technical Process Plans</w:t>
      </w:r>
      <w:bookmarkEnd w:id="16"/>
      <w:bookmarkEnd w:id="17"/>
    </w:p>
    <w:p w:rsidR="00F36885" w:rsidRDefault="00F36885" w:rsidP="00DD7369">
      <w:pPr>
        <w:pStyle w:val="2"/>
        <w:jc w:val="both"/>
      </w:pPr>
      <w:bookmarkStart w:id="18" w:name="_Toc447095918"/>
      <w:bookmarkStart w:id="19" w:name="_Toc106427560"/>
      <w:r>
        <w:t>Development Case</w:t>
      </w:r>
      <w:bookmarkEnd w:id="18"/>
      <w:bookmarkEnd w:id="19"/>
    </w:p>
    <w:p w:rsidR="00F36885" w:rsidRDefault="00F36885" w:rsidP="00DD7369">
      <w:pPr>
        <w:pStyle w:val="InfoBlue"/>
        <w:jc w:val="both"/>
      </w:pPr>
      <w:r>
        <w:t>[Enclosed by reference.]</w:t>
      </w:r>
    </w:p>
    <w:p w:rsidR="00296CF2" w:rsidRPr="00296CF2" w:rsidRDefault="00296CF2" w:rsidP="00DD7369">
      <w:pPr>
        <w:pStyle w:val="a9"/>
        <w:jc w:val="both"/>
      </w:pPr>
      <w:r>
        <w:t>Stupkite po koito trqbva da se razraboti prilojenieto</w:t>
      </w:r>
    </w:p>
    <w:p w:rsidR="00F36885" w:rsidRDefault="00F36885" w:rsidP="00DD7369">
      <w:pPr>
        <w:pStyle w:val="2"/>
        <w:jc w:val="both"/>
      </w:pPr>
      <w:bookmarkStart w:id="20" w:name="_Toc447095919"/>
      <w:bookmarkStart w:id="21" w:name="_Toc106427561"/>
      <w:r>
        <w:t>Methods, Tools, and Techniques</w:t>
      </w:r>
      <w:bookmarkEnd w:id="20"/>
      <w:bookmarkEnd w:id="21"/>
    </w:p>
    <w:p w:rsidR="00296CF2" w:rsidRPr="00296CF2" w:rsidRDefault="00296CF2" w:rsidP="00DD7369">
      <w:pPr>
        <w:jc w:val="both"/>
      </w:pPr>
    </w:p>
    <w:p w:rsidR="00F36885" w:rsidRDefault="00F36885">
      <w:pPr>
        <w:pStyle w:val="InfoBlue"/>
      </w:pPr>
      <w:r>
        <w:t>[List the documented project technical standards, etc., by reference: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Business 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User Interfaces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Use-Case-Modeling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Design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Programming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Test Guidelines</w:t>
      </w:r>
    </w:p>
    <w:p w:rsidR="00F36885" w:rsidRDefault="00F36885">
      <w:pPr>
        <w:pStyle w:val="InfoBlue"/>
        <w:numPr>
          <w:ilvl w:val="0"/>
          <w:numId w:val="33"/>
        </w:numPr>
        <w:tabs>
          <w:tab w:val="clear" w:pos="360"/>
          <w:tab w:val="num" w:pos="1080"/>
        </w:tabs>
        <w:ind w:left="1080"/>
      </w:pPr>
      <w:r>
        <w:t>Manual Style guide]</w:t>
      </w:r>
    </w:p>
    <w:p w:rsidR="00F36885" w:rsidRDefault="00F36885">
      <w:pPr>
        <w:pStyle w:val="2"/>
      </w:pPr>
      <w:bookmarkStart w:id="22" w:name="_Toc447095920"/>
      <w:bookmarkStart w:id="23" w:name="_Toc106427562"/>
      <w:r>
        <w:t>Infrastructure Plan</w:t>
      </w:r>
      <w:bookmarkEnd w:id="22"/>
      <w:bookmarkEnd w:id="23"/>
    </w:p>
    <w:p w:rsidR="00F36885" w:rsidRDefault="00F36885">
      <w:pPr>
        <w:pStyle w:val="InfoBlue"/>
      </w:pPr>
      <w:r>
        <w:t>[Enclosed by reference]</w:t>
      </w:r>
    </w:p>
    <w:p w:rsidR="00296CF2" w:rsidRPr="00296CF2" w:rsidRDefault="00296CF2" w:rsidP="00296CF2">
      <w:pPr>
        <w:pStyle w:val="a9"/>
      </w:pPr>
    </w:p>
    <w:p w:rsidR="00F36885" w:rsidRDefault="00F36885">
      <w:pPr>
        <w:pStyle w:val="2"/>
      </w:pPr>
      <w:bookmarkStart w:id="24" w:name="_Toc447095921"/>
      <w:bookmarkStart w:id="25" w:name="_Toc106427563"/>
      <w:r>
        <w:t>Product Acceptance Plan</w:t>
      </w:r>
      <w:bookmarkEnd w:id="24"/>
      <w:bookmarkEnd w:id="25"/>
    </w:p>
    <w:p w:rsidR="00F36885" w:rsidRDefault="00F36885">
      <w:pPr>
        <w:pStyle w:val="InfoBlue"/>
      </w:pPr>
      <w:r>
        <w:t>[Enclosed by reference]</w:t>
      </w:r>
    </w:p>
    <w:p w:rsidR="00F36885" w:rsidRDefault="00F36885" w:rsidP="00AF325B">
      <w:pPr>
        <w:pStyle w:val="InfoBlue"/>
      </w:pPr>
    </w:p>
    <w:sectPr w:rsidR="00F36885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39D" w:rsidRDefault="00E9639D">
      <w:pPr>
        <w:spacing w:line="240" w:lineRule="auto"/>
      </w:pPr>
      <w:r>
        <w:separator/>
      </w:r>
    </w:p>
  </w:endnote>
  <w:endnote w:type="continuationSeparator" w:id="0">
    <w:p w:rsidR="00E9639D" w:rsidRDefault="00E963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1E" w:rsidRDefault="00980D1E">
    <w:pPr>
      <w:pStyle w:val="a7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980D1E" w:rsidRDefault="00980D1E">
    <w:pPr>
      <w:pStyle w:val="a7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80D1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0D1E" w:rsidRPr="00434E81" w:rsidRDefault="00980D1E">
          <w:pPr>
            <w:ind w:right="360"/>
            <w:rPr>
              <w:lang w:val="bg-BG"/>
            </w:rPr>
          </w:pPr>
          <w:r>
            <w:rPr>
              <w:lang w:val="bg-BG"/>
            </w:rPr>
            <w:t>Поверително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0D1E" w:rsidRDefault="00980D1E" w:rsidP="00434E81">
          <w:pPr>
            <w:jc w:val="center"/>
          </w:pPr>
          <w:r>
            <w:sym w:font="Symbol" w:char="F0D3"/>
          </w: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CB4D1D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80D1E" w:rsidRDefault="00980D1E">
          <w:pPr>
            <w:jc w:val="right"/>
          </w:pPr>
          <w:r>
            <w:rPr>
              <w:lang w:val="bg-BG"/>
            </w:rPr>
            <w:t>Страница</w:t>
          </w:r>
          <w:r>
            <w:t xml:space="preserve">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PAGE </w:instrText>
          </w:r>
          <w:r>
            <w:rPr>
              <w:rStyle w:val="a8"/>
            </w:rPr>
            <w:fldChar w:fldCharType="separate"/>
          </w:r>
          <w:r w:rsidR="00CB4D1D">
            <w:rPr>
              <w:rStyle w:val="a8"/>
              <w:noProof/>
            </w:rPr>
            <w:t>6</w:t>
          </w:r>
          <w:r>
            <w:rPr>
              <w:rStyle w:val="a8"/>
            </w:rPr>
            <w:fldChar w:fldCharType="end"/>
          </w:r>
          <w:r>
            <w:rPr>
              <w:rStyle w:val="a8"/>
            </w:rPr>
            <w:t xml:space="preserve"> от </w:t>
          </w:r>
          <w:r>
            <w:rPr>
              <w:rStyle w:val="a8"/>
            </w:rPr>
            <w:fldChar w:fldCharType="begin"/>
          </w:r>
          <w:r>
            <w:rPr>
              <w:rStyle w:val="a8"/>
            </w:rPr>
            <w:instrText xml:space="preserve"> NUMPAGES  \* MERGEFORMAT </w:instrText>
          </w:r>
          <w:r>
            <w:rPr>
              <w:rStyle w:val="a8"/>
            </w:rPr>
            <w:fldChar w:fldCharType="separate"/>
          </w:r>
          <w:r w:rsidR="00CB4D1D">
            <w:rPr>
              <w:rStyle w:val="a8"/>
              <w:noProof/>
            </w:rPr>
            <w:t>10</w:t>
          </w:r>
          <w:r>
            <w:rPr>
              <w:rStyle w:val="a8"/>
            </w:rPr>
            <w:fldChar w:fldCharType="end"/>
          </w:r>
        </w:p>
      </w:tc>
    </w:tr>
  </w:tbl>
  <w:p w:rsidR="00980D1E" w:rsidRDefault="00980D1E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1E" w:rsidRDefault="00980D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39D" w:rsidRDefault="00E9639D">
      <w:pPr>
        <w:spacing w:line="240" w:lineRule="auto"/>
      </w:pPr>
      <w:r>
        <w:separator/>
      </w:r>
    </w:p>
  </w:footnote>
  <w:footnote w:type="continuationSeparator" w:id="0">
    <w:p w:rsidR="00E9639D" w:rsidRDefault="00E9639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1E" w:rsidRPr="00F55D95" w:rsidRDefault="00980D1E">
    <w:pPr>
      <w:rPr>
        <w:sz w:val="24"/>
        <w:lang w:val="bg-BG"/>
      </w:rPr>
    </w:pPr>
  </w:p>
  <w:p w:rsidR="00980D1E" w:rsidRDefault="00980D1E">
    <w:pPr>
      <w:pBdr>
        <w:top w:val="single" w:sz="6" w:space="1" w:color="auto"/>
      </w:pBdr>
      <w:rPr>
        <w:sz w:val="24"/>
      </w:rPr>
    </w:pPr>
  </w:p>
  <w:p w:rsidR="00980D1E" w:rsidRPr="00953D38" w:rsidRDefault="00980D1E">
    <w:pPr>
      <w:pBdr>
        <w:bottom w:val="single" w:sz="6" w:space="1" w:color="auto"/>
      </w:pBdr>
      <w:jc w:val="right"/>
      <w:rPr>
        <w:rFonts w:ascii="Arial" w:hAnsi="Arial"/>
        <w:b/>
        <w:sz w:val="36"/>
        <w:lang w:val="bg-BG"/>
      </w:rPr>
    </w:pPr>
    <w:r>
      <w:rPr>
        <w:rFonts w:ascii="Arial" w:hAnsi="Arial"/>
        <w:b/>
        <w:sz w:val="36"/>
        <w:lang w:val="bg-BG"/>
      </w:rPr>
      <w:t>Екип едно</w:t>
    </w:r>
  </w:p>
  <w:p w:rsidR="00980D1E" w:rsidRDefault="00980D1E">
    <w:pPr>
      <w:pBdr>
        <w:bottom w:val="single" w:sz="6" w:space="1" w:color="auto"/>
      </w:pBdr>
      <w:jc w:val="right"/>
      <w:rPr>
        <w:sz w:val="24"/>
      </w:rPr>
    </w:pPr>
  </w:p>
  <w:p w:rsidR="00980D1E" w:rsidRDefault="00980D1E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80D1E">
      <w:tc>
        <w:tcPr>
          <w:tcW w:w="6379" w:type="dxa"/>
        </w:tcPr>
        <w:p w:rsidR="00980D1E" w:rsidRPr="00E80721" w:rsidRDefault="00980D1E" w:rsidP="00F55D95">
          <w:pPr>
            <w:rPr>
              <w:lang w:val="bg-BG"/>
            </w:rPr>
          </w:pPr>
          <w:r>
            <w:rPr>
              <w:lang w:val="bg-BG"/>
            </w:rPr>
            <w:t>Модерно Банково Управление</w:t>
          </w:r>
        </w:p>
      </w:tc>
      <w:tc>
        <w:tcPr>
          <w:tcW w:w="3179" w:type="dxa"/>
        </w:tcPr>
        <w:p w:rsidR="00980D1E" w:rsidRPr="00F55D95" w:rsidRDefault="00980D1E" w:rsidP="00F55D95">
          <w:pPr>
            <w:tabs>
              <w:tab w:val="left" w:pos="1135"/>
            </w:tabs>
            <w:spacing w:before="40"/>
            <w:ind w:right="68"/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Версия: 1.0</w:t>
          </w:r>
        </w:p>
      </w:tc>
    </w:tr>
    <w:tr w:rsidR="00980D1E">
      <w:tc>
        <w:tcPr>
          <w:tcW w:w="6379" w:type="dxa"/>
        </w:tcPr>
        <w:p w:rsidR="00980D1E" w:rsidRDefault="00980D1E">
          <w:r>
            <w:t>Главен план за разработка на софтуерен проект</w:t>
          </w:r>
        </w:p>
      </w:tc>
      <w:tc>
        <w:tcPr>
          <w:tcW w:w="3179" w:type="dxa"/>
        </w:tcPr>
        <w:p w:rsidR="00980D1E" w:rsidRPr="00F55D95" w:rsidRDefault="00980D1E" w:rsidP="00F55D95">
          <w:pPr>
            <w:rPr>
              <w:lang w:val="bg-BG"/>
            </w:rPr>
          </w:pPr>
          <w:r>
            <w:t xml:space="preserve">  </w:t>
          </w:r>
          <w:r>
            <w:rPr>
              <w:lang w:val="bg-BG"/>
            </w:rPr>
            <w:t>Дата: 30.11.2015г.</w:t>
          </w:r>
        </w:p>
      </w:tc>
    </w:tr>
  </w:tbl>
  <w:p w:rsidR="00980D1E" w:rsidRDefault="00980D1E">
    <w:pPr>
      <w:pStyle w:val="a6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0D1E" w:rsidRDefault="00980D1E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467048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8F600D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3D4A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C4A150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F653D7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7F3F2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D90442C"/>
    <w:multiLevelType w:val="hybridMultilevel"/>
    <w:tmpl w:val="2182FB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534410A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5B2D20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5F243532"/>
    <w:multiLevelType w:val="hybridMultilevel"/>
    <w:tmpl w:val="0ECADE0E"/>
    <w:lvl w:ilvl="0" w:tplc="040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6E9424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6F6B2ED8"/>
    <w:multiLevelType w:val="multilevel"/>
    <w:tmpl w:val="CE1A35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8" w15:restartNumberingAfterBreak="0">
    <w:nsid w:val="7147134A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9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7D2662D6"/>
    <w:multiLevelType w:val="hybridMultilevel"/>
    <w:tmpl w:val="FBEC2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28"/>
  </w:num>
  <w:num w:numId="4">
    <w:abstractNumId w:val="4"/>
  </w:num>
  <w:num w:numId="5">
    <w:abstractNumId w:val="8"/>
  </w:num>
  <w:num w:numId="6">
    <w:abstractNumId w:val="22"/>
  </w:num>
  <w:num w:numId="7">
    <w:abstractNumId w:val="27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9">
    <w:abstractNumId w:val="25"/>
  </w:num>
  <w:num w:numId="10">
    <w:abstractNumId w:val="23"/>
  </w:num>
  <w:num w:numId="11">
    <w:abstractNumId w:val="3"/>
  </w:num>
  <w:num w:numId="12">
    <w:abstractNumId w:val="15"/>
  </w:num>
  <w:num w:numId="13">
    <w:abstractNumId w:val="32"/>
  </w:num>
  <w:num w:numId="14">
    <w:abstractNumId w:val="21"/>
  </w:num>
  <w:num w:numId="15">
    <w:abstractNumId w:val="20"/>
  </w:num>
  <w:num w:numId="1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7">
    <w:abstractNumId w:val="2"/>
  </w:num>
  <w:num w:numId="18">
    <w:abstractNumId w:val="31"/>
  </w:num>
  <w:num w:numId="19">
    <w:abstractNumId w:val="5"/>
  </w:num>
  <w:num w:numId="20">
    <w:abstractNumId w:val="16"/>
  </w:num>
  <w:num w:numId="21">
    <w:abstractNumId w:val="14"/>
  </w:num>
  <w:num w:numId="22">
    <w:abstractNumId w:val="30"/>
  </w:num>
  <w:num w:numId="23">
    <w:abstractNumId w:val="13"/>
  </w:num>
  <w:num w:numId="24">
    <w:abstractNumId w:val="10"/>
  </w:num>
  <w:num w:numId="25">
    <w:abstractNumId w:val="29"/>
  </w:num>
  <w:num w:numId="26">
    <w:abstractNumId w:val="18"/>
  </w:num>
  <w:num w:numId="27">
    <w:abstractNumId w:val="11"/>
  </w:num>
  <w:num w:numId="28">
    <w:abstractNumId w:val="17"/>
  </w:num>
  <w:num w:numId="29">
    <w:abstractNumId w:val="12"/>
  </w:num>
  <w:num w:numId="30">
    <w:abstractNumId w:val="26"/>
  </w:num>
  <w:num w:numId="31">
    <w:abstractNumId w:val="9"/>
  </w:num>
  <w:num w:numId="32">
    <w:abstractNumId w:val="7"/>
  </w:num>
  <w:num w:numId="33">
    <w:abstractNumId w:val="6"/>
  </w:num>
  <w:num w:numId="34">
    <w:abstractNumId w:val="33"/>
  </w:num>
  <w:num w:numId="35">
    <w:abstractNumId w:val="1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966"/>
    <w:rsid w:val="000265FD"/>
    <w:rsid w:val="00093FDA"/>
    <w:rsid w:val="000E0483"/>
    <w:rsid w:val="0010336B"/>
    <w:rsid w:val="00161B21"/>
    <w:rsid w:val="0018137B"/>
    <w:rsid w:val="00182022"/>
    <w:rsid w:val="001B5BF3"/>
    <w:rsid w:val="001C199E"/>
    <w:rsid w:val="00231B95"/>
    <w:rsid w:val="002438A7"/>
    <w:rsid w:val="00275E00"/>
    <w:rsid w:val="00296CF2"/>
    <w:rsid w:val="002975B1"/>
    <w:rsid w:val="002C11D0"/>
    <w:rsid w:val="002E5F49"/>
    <w:rsid w:val="00306C82"/>
    <w:rsid w:val="00321E5B"/>
    <w:rsid w:val="00327CD5"/>
    <w:rsid w:val="00330998"/>
    <w:rsid w:val="003A0044"/>
    <w:rsid w:val="003F6212"/>
    <w:rsid w:val="00434E81"/>
    <w:rsid w:val="00471C17"/>
    <w:rsid w:val="004915A9"/>
    <w:rsid w:val="004944CF"/>
    <w:rsid w:val="004B7F9B"/>
    <w:rsid w:val="004D5CB4"/>
    <w:rsid w:val="004E0454"/>
    <w:rsid w:val="004E3F40"/>
    <w:rsid w:val="00512334"/>
    <w:rsid w:val="005279D9"/>
    <w:rsid w:val="005D360D"/>
    <w:rsid w:val="006F42C9"/>
    <w:rsid w:val="00713B7F"/>
    <w:rsid w:val="0075378A"/>
    <w:rsid w:val="007606C4"/>
    <w:rsid w:val="0077797B"/>
    <w:rsid w:val="007C42D5"/>
    <w:rsid w:val="007D108E"/>
    <w:rsid w:val="007E2966"/>
    <w:rsid w:val="007F51C3"/>
    <w:rsid w:val="008934E4"/>
    <w:rsid w:val="008D7588"/>
    <w:rsid w:val="009455E7"/>
    <w:rsid w:val="00953D38"/>
    <w:rsid w:val="009546C5"/>
    <w:rsid w:val="00980D1E"/>
    <w:rsid w:val="009A576F"/>
    <w:rsid w:val="009F315D"/>
    <w:rsid w:val="00A01492"/>
    <w:rsid w:val="00A1293D"/>
    <w:rsid w:val="00A17817"/>
    <w:rsid w:val="00A422C5"/>
    <w:rsid w:val="00A77BC1"/>
    <w:rsid w:val="00A978E7"/>
    <w:rsid w:val="00AB4F0D"/>
    <w:rsid w:val="00AC22A7"/>
    <w:rsid w:val="00AF325B"/>
    <w:rsid w:val="00B32C20"/>
    <w:rsid w:val="00BA6778"/>
    <w:rsid w:val="00BB29F0"/>
    <w:rsid w:val="00C42597"/>
    <w:rsid w:val="00C536B2"/>
    <w:rsid w:val="00C7394C"/>
    <w:rsid w:val="00C80097"/>
    <w:rsid w:val="00CA0DE4"/>
    <w:rsid w:val="00CB4D1D"/>
    <w:rsid w:val="00CC2C19"/>
    <w:rsid w:val="00CC7F80"/>
    <w:rsid w:val="00D0179A"/>
    <w:rsid w:val="00D142FA"/>
    <w:rsid w:val="00D31E81"/>
    <w:rsid w:val="00D756E4"/>
    <w:rsid w:val="00D858BD"/>
    <w:rsid w:val="00D92788"/>
    <w:rsid w:val="00DD1B9D"/>
    <w:rsid w:val="00DD7369"/>
    <w:rsid w:val="00E162F3"/>
    <w:rsid w:val="00E25DB0"/>
    <w:rsid w:val="00E42B93"/>
    <w:rsid w:val="00E61FE4"/>
    <w:rsid w:val="00E73086"/>
    <w:rsid w:val="00E75A71"/>
    <w:rsid w:val="00E76053"/>
    <w:rsid w:val="00E80721"/>
    <w:rsid w:val="00E9639D"/>
    <w:rsid w:val="00F04640"/>
    <w:rsid w:val="00F077BD"/>
    <w:rsid w:val="00F36885"/>
    <w:rsid w:val="00F474B0"/>
    <w:rsid w:val="00F55D95"/>
    <w:rsid w:val="00F76027"/>
    <w:rsid w:val="00FA1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8ABF9044-9E34-464B-8166-7A50B444F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240" w:lineRule="atLeast"/>
    </w:p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a4">
    <w:name w:val="Subtitle"/>
    <w:basedOn w:val="a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10">
    <w:name w:val="toc 1"/>
    <w:basedOn w:val="a"/>
    <w:next w:val="a"/>
    <w:semiHidden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semiHidden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semiHidden/>
    <w:pPr>
      <w:tabs>
        <w:tab w:val="left" w:pos="1440"/>
        <w:tab w:val="right" w:pos="9360"/>
      </w:tabs>
      <w:ind w:left="990"/>
    </w:pPr>
    <w:rPr>
      <w:noProof/>
    </w:r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customStyle="1" w:styleId="Blockquote">
    <w:name w:val="Blockquote"/>
    <w:basedOn w:val="a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styleId="aa">
    <w:name w:val="Document Map"/>
    <w:basedOn w:val="a"/>
    <w:semiHidden/>
    <w:pPr>
      <w:shd w:val="clear" w:color="auto" w:fill="000080"/>
    </w:pPr>
    <w:rPr>
      <w:rFonts w:ascii="Tahoma" w:hAnsi="Tahoma"/>
    </w:rPr>
  </w:style>
  <w:style w:type="character" w:styleId="ab">
    <w:name w:val="footnote reference"/>
    <w:basedOn w:val="a0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pPr>
      <w:ind w:left="600"/>
    </w:pPr>
  </w:style>
  <w:style w:type="paragraph" w:styleId="50">
    <w:name w:val="toc 5"/>
    <w:basedOn w:val="a"/>
    <w:next w:val="a"/>
    <w:autoRedefine/>
    <w:semiHidden/>
    <w:pPr>
      <w:ind w:left="800"/>
    </w:pPr>
  </w:style>
  <w:style w:type="paragraph" w:styleId="60">
    <w:name w:val="toc 6"/>
    <w:basedOn w:val="a"/>
    <w:next w:val="a"/>
    <w:autoRedefine/>
    <w:semiHidden/>
    <w:pPr>
      <w:ind w:left="1000"/>
    </w:pPr>
  </w:style>
  <w:style w:type="paragraph" w:styleId="70">
    <w:name w:val="toc 7"/>
    <w:basedOn w:val="a"/>
    <w:next w:val="a"/>
    <w:autoRedefine/>
    <w:semiHidden/>
    <w:pPr>
      <w:ind w:left="1200"/>
    </w:pPr>
  </w:style>
  <w:style w:type="paragraph" w:styleId="80">
    <w:name w:val="toc 8"/>
    <w:basedOn w:val="a"/>
    <w:next w:val="a"/>
    <w:autoRedefine/>
    <w:semiHidden/>
    <w:pPr>
      <w:ind w:left="1400"/>
    </w:pPr>
  </w:style>
  <w:style w:type="paragraph" w:styleId="90">
    <w:name w:val="toc 9"/>
    <w:basedOn w:val="a"/>
    <w:next w:val="a"/>
    <w:autoRedefine/>
    <w:semiHidden/>
    <w:pPr>
      <w:ind w:left="1600"/>
    </w:pPr>
  </w:style>
  <w:style w:type="paragraph" w:styleId="21">
    <w:name w:val="Body Text 2"/>
    <w:basedOn w:val="a"/>
    <w:rPr>
      <w:i/>
      <w:color w:val="0000FF"/>
    </w:r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a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paragraph" w:styleId="af">
    <w:name w:val="Balloon Text"/>
    <w:basedOn w:val="a"/>
    <w:link w:val="af0"/>
    <w:uiPriority w:val="99"/>
    <w:semiHidden/>
    <w:unhideWhenUsed/>
    <w:rsid w:val="007E296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Изнесен текст Знак"/>
    <w:basedOn w:val="a0"/>
    <w:link w:val="af"/>
    <w:uiPriority w:val="99"/>
    <w:semiHidden/>
    <w:rsid w:val="007E2966"/>
    <w:rPr>
      <w:rFonts w:ascii="Tahoma" w:hAnsi="Tahoma" w:cs="Tahoma"/>
      <w:sz w:val="16"/>
      <w:szCs w:val="16"/>
    </w:rPr>
  </w:style>
  <w:style w:type="table" w:styleId="af1">
    <w:name w:val="Table Grid"/>
    <w:basedOn w:val="a1"/>
    <w:uiPriority w:val="59"/>
    <w:rsid w:val="00DD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Grid Table Light"/>
    <w:basedOn w:val="a1"/>
    <w:uiPriority w:val="40"/>
    <w:rsid w:val="00CC7F8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2">
    <w:name w:val="Plain Table 2"/>
    <w:basedOn w:val="a1"/>
    <w:uiPriority w:val="42"/>
    <w:rsid w:val="00CC7F8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f3">
    <w:name w:val="List Paragraph"/>
    <w:basedOn w:val="a"/>
    <w:uiPriority w:val="34"/>
    <w:qFormat/>
    <w:rsid w:val="003A0044"/>
    <w:pPr>
      <w:ind w:left="720"/>
      <w:contextualSpacing/>
    </w:pPr>
  </w:style>
  <w:style w:type="table" w:styleId="11">
    <w:name w:val="Grid Table 1 Light"/>
    <w:basedOn w:val="a1"/>
    <w:uiPriority w:val="46"/>
    <w:rsid w:val="009546C5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26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0-INS\151022-DSS-UoR\99-RUP-Dots\01-rup_sdpl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332D3-3260-4F57-9B1A-CADB11EF2E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01-rup_sdpln</Template>
  <TotalTime>870</TotalTime>
  <Pages>10</Pages>
  <Words>1894</Words>
  <Characters>10796</Characters>
  <Application>Microsoft Office Word</Application>
  <DocSecurity>0</DocSecurity>
  <Lines>89</Lines>
  <Paragraphs>25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Software Development Plan</vt:lpstr>
    </vt:vector>
  </TitlesOfParts>
  <Company>&lt;Company Name&gt;</Company>
  <LinksUpToDate>false</LinksUpToDate>
  <CharactersWithSpaces>12665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&lt;Project Name&gt;</dc:subject>
  <dc:creator>student</dc:creator>
  <cp:lastModifiedBy>Jake</cp:lastModifiedBy>
  <cp:revision>25</cp:revision>
  <cp:lastPrinted>1900-12-31T22:00:00Z</cp:lastPrinted>
  <dcterms:created xsi:type="dcterms:W3CDTF">2015-11-28T10:04:00Z</dcterms:created>
  <dcterms:modified xsi:type="dcterms:W3CDTF">2015-12-01T14:50:00Z</dcterms:modified>
</cp:coreProperties>
</file>