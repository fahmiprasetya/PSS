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1B4EA0" w:rsidRDefault="004C44EE">
      <w:pPr>
        <w:pStyle w:val="Title"/>
        <w:jc w:val="right"/>
        <w:rPr>
          <w:lang w:val="ru-RU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Pr="001B4EA0">
        <w:rPr>
          <w:lang w:val="ru-RU"/>
        </w:rPr>
        <w:t>1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1.0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Default="00997304" w:rsidP="00A2212A">
            <w:pPr>
              <w:pStyle w:val="Tabletext"/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A2212A">
              <w:rPr>
                <w:lang w:val="bg-BG"/>
              </w:rPr>
              <w:t>3.12.2015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Title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6C454B" w:rsidRPr="00D54D8A">
        <w:rPr>
          <w:lang w:val="ru-RU"/>
        </w:rPr>
        <w:t>1)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B26A94" w:rsidRPr="0068096A" w:rsidRDefault="00B61FF7" w:rsidP="00B61FF7">
      <w:pPr>
        <w:numPr>
          <w:ilvl w:val="0"/>
          <w:numId w:val="22"/>
        </w:numPr>
        <w:rPr>
          <w:lang w:val="bg-BG"/>
        </w:rPr>
      </w:pPr>
      <w:r>
        <w:t>Главен план за разработка на софту</w:t>
      </w:r>
      <w:r w:rsidR="0019574E">
        <w:rPr>
          <w:lang w:val="en-GB"/>
        </w:rPr>
        <w:t>e</w:t>
      </w:r>
      <w:r>
        <w:t>рен проек</w:t>
      </w:r>
      <w:r>
        <w:rPr>
          <w:lang w:val="bg-BG"/>
        </w:rPr>
        <w:t>т</w:t>
      </w:r>
      <w:r w:rsidRPr="00B26A94">
        <w:rPr>
          <w:lang w:val="ru-RU"/>
        </w:rPr>
        <w:t xml:space="preserve"> </w:t>
      </w:r>
      <w:r w:rsidR="00B26A94" w:rsidRPr="00B26A94">
        <w:rPr>
          <w:lang w:val="ru-RU"/>
        </w:rPr>
        <w:t>(</w:t>
      </w:r>
      <w:r w:rsidRPr="00B61FF7">
        <w:t>ABM-1-I1-Software Development Plan</w:t>
      </w:r>
      <w:r w:rsidR="00B26A94" w:rsidRPr="00B26A94">
        <w:rPr>
          <w:lang w:val="ru-RU"/>
        </w:rPr>
        <w:t>.</w:t>
      </w:r>
      <w:r w:rsidR="00B26A94">
        <w:t>doc</w:t>
      </w:r>
      <w:r>
        <w:t>x</w:t>
      </w:r>
      <w:r w:rsidR="00B26A94" w:rsidRPr="00B26A94">
        <w:rPr>
          <w:lang w:val="ru-RU"/>
        </w:rPr>
        <w:t>)</w:t>
      </w:r>
      <w:r w:rsidR="00F87348" w:rsidRPr="00F87348">
        <w:rPr>
          <w:lang w:val="ru-RU"/>
        </w:rPr>
        <w:t>;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Pr="00FA697E">
        <w:rPr>
          <w:lang w:val="bg-BG"/>
        </w:rPr>
        <w:t>ABM-4-I1-Glossary.doc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2519E8" w:rsidRDefault="008A4746" w:rsidP="002519E8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>
        <w:t xml:space="preserve"> (ABM-Business Model);</w:t>
      </w:r>
    </w:p>
    <w:p w:rsidR="002519E8" w:rsidRPr="00856EB7" w:rsidRDefault="00856EB7" w:rsidP="00856EB7">
      <w:pPr>
        <w:numPr>
          <w:ilvl w:val="0"/>
          <w:numId w:val="22"/>
        </w:numPr>
        <w:rPr>
          <w:lang w:val="bg-BG"/>
        </w:rPr>
      </w:pPr>
      <w:r w:rsidRPr="00133CB0">
        <w:rPr>
          <w:rFonts w:cs="Arial"/>
          <w:lang w:val="bg-BG"/>
        </w:rPr>
        <w:t>Спецификация на софтуерните изисквания</w:t>
      </w:r>
      <w:r>
        <w:rPr>
          <w:rFonts w:cs="Arial"/>
        </w:rPr>
        <w:t xml:space="preserve"> (</w:t>
      </w:r>
      <w:r w:rsidRPr="00856EB7">
        <w:rPr>
          <w:rFonts w:cs="Arial"/>
        </w:rPr>
        <w:t>ABM-5-I1-Software Requirements Specifications.docx</w:t>
      </w:r>
      <w:r>
        <w:rPr>
          <w:rFonts w:cs="Arial"/>
        </w:rPr>
        <w:t>);</w:t>
      </w:r>
    </w:p>
    <w:p w:rsidR="00EC2A53" w:rsidRPr="00800A5C" w:rsidRDefault="00EC2A53" w:rsidP="00800A5C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 (</w:t>
      </w:r>
      <w:r w:rsidR="00D935D2">
        <w:t>ABM-Infrastructure.docx)</w:t>
      </w:r>
      <w:r w:rsidR="00510DF0">
        <w:t>;</w:t>
      </w:r>
    </w:p>
    <w:p w:rsidR="00A00A05" w:rsidRDefault="00800A5C" w:rsidP="00A00A05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Главен план за тестване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Test-Plan.doc</w:t>
      </w:r>
      <w:r w:rsidR="00A84C89">
        <w:t>x</w:t>
      </w:r>
      <w:r w:rsidR="00A00A05">
        <w:t>);</w:t>
      </w:r>
    </w:p>
    <w:p w:rsidR="00B26A94" w:rsidRDefault="00800A5C" w:rsidP="00B26A94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>Тестов</w:t>
      </w:r>
      <w:r w:rsidR="00A00A05">
        <w:rPr>
          <w:lang w:val="bg-BG"/>
        </w:rPr>
        <w:t xml:space="preserve"> модел </w:t>
      </w:r>
      <w:r w:rsidR="00A00A05">
        <w:t>(</w:t>
      </w:r>
      <w:r w:rsidR="00CE16FC">
        <w:t>ABM</w:t>
      </w:r>
      <w:r w:rsidR="00A00A05" w:rsidRPr="00B26A94">
        <w:t>-</w:t>
      </w:r>
      <w:r w:rsidR="00A00A05">
        <w:t>Test-Model.doc</w:t>
      </w:r>
      <w:r w:rsidR="00A84C89">
        <w:t>x</w:t>
      </w:r>
      <w:r w:rsidR="00A00A05">
        <w:t>)</w:t>
      </w:r>
      <w:r w:rsidR="00A00A05"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368672676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Heading2"/>
      </w:pPr>
      <w:bookmarkStart w:id="6" w:name="_Toc368672677"/>
      <w:r>
        <w:rPr>
          <w:lang w:val="bg-BG"/>
        </w:rPr>
        <w:t>Преглед</w:t>
      </w:r>
      <w:bookmarkEnd w:id="6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7" w:name="_Toc368672678"/>
      <w:r>
        <w:rPr>
          <w:lang w:val="bg-BG"/>
        </w:rPr>
        <w:t>План</w:t>
      </w:r>
      <w:bookmarkEnd w:id="7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П1.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253"/>
        <w:gridCol w:w="1559"/>
        <w:gridCol w:w="935"/>
      </w:tblGrid>
      <w:tr w:rsidR="008E628B" w:rsidRPr="00C275B2" w:rsidTr="000B6FD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253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59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93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0B6FD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D578BF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План за итерация Е2</w:t>
            </w:r>
          </w:p>
        </w:tc>
        <w:tc>
          <w:tcPr>
            <w:tcW w:w="4253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Е2</w:t>
            </w:r>
          </w:p>
        </w:tc>
        <w:tc>
          <w:tcPr>
            <w:tcW w:w="1559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93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0B6FD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253" w:type="dxa"/>
            <w:shd w:val="clear" w:color="auto" w:fill="auto"/>
          </w:tcPr>
          <w:p w:rsidR="008E628B" w:rsidRPr="00F651C3" w:rsidRDefault="00C865A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59" w:type="dxa"/>
            <w:shd w:val="clear" w:color="auto" w:fill="auto"/>
          </w:tcPr>
          <w:p w:rsidR="008E628B" w:rsidRDefault="00D97B86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935" w:type="dxa"/>
            <w:shd w:val="clear" w:color="auto" w:fill="auto"/>
          </w:tcPr>
          <w:p w:rsidR="008E628B" w:rsidRDefault="009D4451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10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B4003A" w:rsidRPr="00C275B2" w:rsidTr="000B6FD8">
        <w:trPr>
          <w:trHeight w:val="455"/>
        </w:trPr>
        <w:tc>
          <w:tcPr>
            <w:tcW w:w="236" w:type="dxa"/>
          </w:tcPr>
          <w:p w:rsidR="00B4003A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B4003A" w:rsidRDefault="00113314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инфраструктурата</w:t>
            </w:r>
          </w:p>
        </w:tc>
        <w:tc>
          <w:tcPr>
            <w:tcW w:w="4253" w:type="dxa"/>
            <w:shd w:val="clear" w:color="auto" w:fill="auto"/>
          </w:tcPr>
          <w:p w:rsidR="00B4003A" w:rsidRDefault="00113314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инфраструктурата</w:t>
            </w:r>
          </w:p>
        </w:tc>
        <w:tc>
          <w:tcPr>
            <w:tcW w:w="1559" w:type="dxa"/>
            <w:shd w:val="clear" w:color="auto" w:fill="auto"/>
          </w:tcPr>
          <w:p w:rsidR="00B4003A" w:rsidRDefault="00E60599" w:rsidP="00E6059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</w:t>
            </w:r>
            <w:r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bg-BG"/>
              </w:rPr>
              <w:t>K</w:t>
            </w:r>
            <w:r w:rsidR="009C53F7">
              <w:rPr>
                <w:sz w:val="20"/>
                <w:lang w:val="bg-BG"/>
              </w:rPr>
              <w:t>алоян</w:t>
            </w:r>
          </w:p>
        </w:tc>
        <w:tc>
          <w:tcPr>
            <w:tcW w:w="935" w:type="dxa"/>
            <w:shd w:val="clear" w:color="auto" w:fill="auto"/>
          </w:tcPr>
          <w:p w:rsidR="00B4003A" w:rsidRDefault="005D2D2E" w:rsidP="00DA0ABA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DA0ABA">
              <w:rPr>
                <w:sz w:val="20"/>
                <w:lang w:val="bg-BG"/>
              </w:rPr>
              <w:t xml:space="preserve">4 </w:t>
            </w:r>
            <w:r w:rsidR="005E77A7">
              <w:rPr>
                <w:sz w:val="20"/>
                <w:lang w:val="bg-BG"/>
              </w:rPr>
              <w:t>дни</w:t>
            </w:r>
          </w:p>
        </w:tc>
      </w:tr>
      <w:tr w:rsidR="00573A8E" w:rsidRPr="00C275B2" w:rsidTr="000B6FD8">
        <w:trPr>
          <w:trHeight w:val="455"/>
        </w:trPr>
        <w:tc>
          <w:tcPr>
            <w:tcW w:w="236" w:type="dxa"/>
          </w:tcPr>
          <w:p w:rsidR="00573A8E" w:rsidRDefault="00573A8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573A8E" w:rsidRDefault="008E4251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253" w:type="dxa"/>
            <w:shd w:val="clear" w:color="auto" w:fill="auto"/>
          </w:tcPr>
          <w:p w:rsidR="00573A8E" w:rsidRDefault="00CB3817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59" w:type="dxa"/>
            <w:shd w:val="clear" w:color="auto" w:fill="auto"/>
          </w:tcPr>
          <w:p w:rsidR="00573A8E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C9206A" w:rsidRDefault="00C9206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935" w:type="dxa"/>
            <w:shd w:val="clear" w:color="auto" w:fill="auto"/>
          </w:tcPr>
          <w:p w:rsidR="00573A8E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14</w:t>
            </w:r>
            <w:r w:rsidR="004977B6">
              <w:rPr>
                <w:sz w:val="20"/>
                <w:lang w:val="bg-BG"/>
              </w:rPr>
              <w:t xml:space="preserve"> дни</w:t>
            </w:r>
          </w:p>
        </w:tc>
      </w:tr>
      <w:tr w:rsidR="00C9528D" w:rsidRPr="00C275B2" w:rsidTr="000B6FD8">
        <w:trPr>
          <w:trHeight w:val="455"/>
        </w:trPr>
        <w:tc>
          <w:tcPr>
            <w:tcW w:w="236" w:type="dxa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C9528D" w:rsidRDefault="00675A6D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253" w:type="dxa"/>
            <w:shd w:val="clear" w:color="auto" w:fill="auto"/>
          </w:tcPr>
          <w:p w:rsidR="00C9528D" w:rsidRDefault="00675A6D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Тестов Модел</w:t>
            </w:r>
          </w:p>
        </w:tc>
        <w:tc>
          <w:tcPr>
            <w:tcW w:w="1559" w:type="dxa"/>
            <w:shd w:val="clear" w:color="auto" w:fill="auto"/>
          </w:tcPr>
          <w:p w:rsidR="00C9528D" w:rsidRDefault="00F32F20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935" w:type="dxa"/>
            <w:shd w:val="clear" w:color="auto" w:fill="auto"/>
          </w:tcPr>
          <w:p w:rsidR="00C9528D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12</w:t>
            </w:r>
            <w:r w:rsidR="00F32F20">
              <w:rPr>
                <w:sz w:val="20"/>
                <w:lang w:val="bg-BG"/>
              </w:rPr>
              <w:t xml:space="preserve"> дни</w:t>
            </w:r>
          </w:p>
        </w:tc>
      </w:tr>
      <w:tr w:rsidR="00675A6D" w:rsidRPr="00C275B2" w:rsidTr="000B6FD8">
        <w:trPr>
          <w:trHeight w:val="455"/>
        </w:trPr>
        <w:tc>
          <w:tcPr>
            <w:tcW w:w="236" w:type="dxa"/>
          </w:tcPr>
          <w:p w:rsidR="00675A6D" w:rsidRDefault="00B50678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5</w:t>
            </w:r>
          </w:p>
        </w:tc>
        <w:tc>
          <w:tcPr>
            <w:tcW w:w="2594" w:type="dxa"/>
            <w:shd w:val="clear" w:color="auto" w:fill="auto"/>
          </w:tcPr>
          <w:p w:rsidR="00675A6D" w:rsidRP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253" w:type="dxa"/>
            <w:shd w:val="clear" w:color="auto" w:fill="auto"/>
          </w:tcPr>
          <w:p w:rsidR="00675A6D" w:rsidRDefault="00AF6F8F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59" w:type="dxa"/>
            <w:shd w:val="clear" w:color="auto" w:fill="auto"/>
          </w:tcPr>
          <w:p w:rsidR="00675A6D" w:rsidRDefault="00AF6F8F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935" w:type="dxa"/>
            <w:shd w:val="clear" w:color="auto" w:fill="auto"/>
          </w:tcPr>
          <w:p w:rsidR="00675A6D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10 дни</w:t>
            </w:r>
          </w:p>
        </w:tc>
      </w:tr>
      <w:tr w:rsidR="00AF6F8F" w:rsidRPr="00C275B2" w:rsidTr="000B6FD8">
        <w:trPr>
          <w:trHeight w:val="455"/>
        </w:trPr>
        <w:tc>
          <w:tcPr>
            <w:tcW w:w="236" w:type="dxa"/>
          </w:tcPr>
          <w:p w:rsidR="00AF6F8F" w:rsidRDefault="00AF6F8F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AF6F8F" w:rsidRDefault="008E761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разработка на софтуерния проект</w:t>
            </w:r>
          </w:p>
        </w:tc>
        <w:tc>
          <w:tcPr>
            <w:tcW w:w="4253" w:type="dxa"/>
            <w:shd w:val="clear" w:color="auto" w:fill="auto"/>
          </w:tcPr>
          <w:p w:rsidR="00AF6F8F" w:rsidRDefault="008E761E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Главния план за разработка на софтуерния проект</w:t>
            </w:r>
          </w:p>
        </w:tc>
        <w:tc>
          <w:tcPr>
            <w:tcW w:w="1559" w:type="dxa"/>
            <w:shd w:val="clear" w:color="auto" w:fill="auto"/>
          </w:tcPr>
          <w:p w:rsidR="00AF6F8F" w:rsidRDefault="00323424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935" w:type="dxa"/>
            <w:shd w:val="clear" w:color="auto" w:fill="auto"/>
          </w:tcPr>
          <w:p w:rsidR="00AF6F8F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  <w:tr w:rsidR="00D307CE" w:rsidRPr="00C275B2" w:rsidTr="000B6FD8">
        <w:trPr>
          <w:trHeight w:val="455"/>
        </w:trPr>
        <w:tc>
          <w:tcPr>
            <w:tcW w:w="236" w:type="dxa"/>
          </w:tcPr>
          <w:p w:rsidR="00D307CE" w:rsidRPr="00D307CE" w:rsidRDefault="00D307CE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D307CE" w:rsidRPr="00D307CE" w:rsidRDefault="00D307CE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Спецификация на софтуерните изисквания</w:t>
            </w:r>
          </w:p>
        </w:tc>
        <w:tc>
          <w:tcPr>
            <w:tcW w:w="4253" w:type="dxa"/>
            <w:shd w:val="clear" w:color="auto" w:fill="auto"/>
          </w:tcPr>
          <w:p w:rsidR="00D307CE" w:rsidRDefault="00BF1D11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Обновяване и допълване на Спецификация на софтуерните изисквания </w:t>
            </w:r>
          </w:p>
        </w:tc>
        <w:tc>
          <w:tcPr>
            <w:tcW w:w="1559" w:type="dxa"/>
            <w:shd w:val="clear" w:color="auto" w:fill="auto"/>
          </w:tcPr>
          <w:p w:rsidR="00D307CE" w:rsidRDefault="00BF1D11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</w:t>
            </w:r>
            <w:r w:rsidR="0007774D">
              <w:rPr>
                <w:sz w:val="20"/>
                <w:lang w:val="bg-BG"/>
              </w:rPr>
              <w:t>н</w:t>
            </w:r>
            <w:r>
              <w:rPr>
                <w:sz w:val="20"/>
                <w:lang w:val="bg-BG"/>
              </w:rPr>
              <w:t>, Калоян</w:t>
            </w:r>
          </w:p>
        </w:tc>
        <w:tc>
          <w:tcPr>
            <w:tcW w:w="935" w:type="dxa"/>
            <w:shd w:val="clear" w:color="auto" w:fill="auto"/>
          </w:tcPr>
          <w:p w:rsidR="00D307CE" w:rsidRPr="00DA0ABA" w:rsidRDefault="00DA0ABA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8" w:name="_Toc368672680"/>
      <w:r>
        <w:rPr>
          <w:lang w:val="bg-BG"/>
        </w:rPr>
        <w:t>Ресурси</w:t>
      </w:r>
      <w:bookmarkEnd w:id="8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bookmarkStart w:id="9" w:name="_GoBack"/>
      <w:bookmarkEnd w:id="9"/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>
        <w:rPr>
          <w:lang w:val="bg-BG"/>
        </w:rPr>
        <w:t xml:space="preserve"> на екипа е нужен достъп </w:t>
      </w:r>
      <w:r w:rsidR="00133FAC">
        <w:rPr>
          <w:lang w:val="bg-BG"/>
        </w:rPr>
        <w:t xml:space="preserve">до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0" w:name="_Toc368672681"/>
      <w:r>
        <w:rPr>
          <w:lang w:val="bg-BG"/>
        </w:rPr>
        <w:t>Реализирани потребителски случаи</w:t>
      </w:r>
      <w:bookmarkEnd w:id="10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Heading1"/>
        <w:rPr>
          <w:lang w:val="bg-BG"/>
        </w:rPr>
      </w:pPr>
      <w:bookmarkStart w:id="11" w:name="_Toc368672682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pPr>
        <w:rPr>
          <w:lang w:val="bg-BG"/>
        </w:rPr>
      </w:pPr>
      <w:r>
        <w:rPr>
          <w:lang w:val="bg-BG"/>
        </w:rPr>
        <w:t>В края на итерацията се очакват разработени следните артефакти:</w:t>
      </w:r>
    </w:p>
    <w:p w:rsidR="00753CDC" w:rsidRDefault="00753CDC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инфраструктурата</w:t>
      </w:r>
    </w:p>
    <w:p w:rsidR="00753CDC" w:rsidRDefault="00A70D5A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5966F6" w:rsidRDefault="00034AB9" w:rsidP="00213643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3A5A2F" w:rsidRPr="003A5A2F" w:rsidRDefault="003A5A2F" w:rsidP="003A5A2F">
      <w:pPr>
        <w:rPr>
          <w:lang w:val="bg-BG"/>
        </w:rPr>
      </w:pPr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3A5A2F" w:rsidRDefault="003A5A2F" w:rsidP="003A5A2F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A24" w:rsidRDefault="00DD2A24">
      <w:r>
        <w:separator/>
      </w:r>
    </w:p>
  </w:endnote>
  <w:endnote w:type="continuationSeparator" w:id="0">
    <w:p w:rsidR="00DD2A24" w:rsidRDefault="00DD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DCB" w:rsidRDefault="003B0D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DCB" w:rsidRDefault="003B0DC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5E9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24BF9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24BF9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A24" w:rsidRDefault="00DD2A24">
      <w:r>
        <w:separator/>
      </w:r>
    </w:p>
  </w:footnote>
  <w:footnote w:type="continuationSeparator" w:id="0">
    <w:p w:rsidR="00DD2A24" w:rsidRDefault="00DD2A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DCB" w:rsidRDefault="003B0D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DCB" w:rsidRDefault="003B0DC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997304" w:rsidRDefault="00F651C3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982EB5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03.12.2015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11ECD"/>
    <w:rsid w:val="000128A2"/>
    <w:rsid w:val="0002788B"/>
    <w:rsid w:val="00031EEF"/>
    <w:rsid w:val="00034AB9"/>
    <w:rsid w:val="00041C41"/>
    <w:rsid w:val="00055EE3"/>
    <w:rsid w:val="0007774D"/>
    <w:rsid w:val="00077884"/>
    <w:rsid w:val="00084C6B"/>
    <w:rsid w:val="000A6B3C"/>
    <w:rsid w:val="000A727A"/>
    <w:rsid w:val="000B59C9"/>
    <w:rsid w:val="000B6FD8"/>
    <w:rsid w:val="000B7EB4"/>
    <w:rsid w:val="000C5191"/>
    <w:rsid w:val="000D3419"/>
    <w:rsid w:val="00112187"/>
    <w:rsid w:val="00113314"/>
    <w:rsid w:val="00116649"/>
    <w:rsid w:val="00130C10"/>
    <w:rsid w:val="0013182A"/>
    <w:rsid w:val="00133FAC"/>
    <w:rsid w:val="00134539"/>
    <w:rsid w:val="001351C7"/>
    <w:rsid w:val="00145F44"/>
    <w:rsid w:val="00157878"/>
    <w:rsid w:val="00170188"/>
    <w:rsid w:val="00180449"/>
    <w:rsid w:val="0019574E"/>
    <w:rsid w:val="0019669D"/>
    <w:rsid w:val="001B01F5"/>
    <w:rsid w:val="001B4EA0"/>
    <w:rsid w:val="001D161D"/>
    <w:rsid w:val="001D5FD4"/>
    <w:rsid w:val="001F19BE"/>
    <w:rsid w:val="00207710"/>
    <w:rsid w:val="002127CF"/>
    <w:rsid w:val="00213643"/>
    <w:rsid w:val="00220A6E"/>
    <w:rsid w:val="002308A4"/>
    <w:rsid w:val="002519E8"/>
    <w:rsid w:val="002573CF"/>
    <w:rsid w:val="00260A19"/>
    <w:rsid w:val="0026150F"/>
    <w:rsid w:val="002A5ABC"/>
    <w:rsid w:val="002B36C2"/>
    <w:rsid w:val="002E2957"/>
    <w:rsid w:val="002E37B2"/>
    <w:rsid w:val="00305194"/>
    <w:rsid w:val="00310A80"/>
    <w:rsid w:val="00323424"/>
    <w:rsid w:val="003324F1"/>
    <w:rsid w:val="0034208E"/>
    <w:rsid w:val="003513D4"/>
    <w:rsid w:val="00360689"/>
    <w:rsid w:val="003A5514"/>
    <w:rsid w:val="003A5A2F"/>
    <w:rsid w:val="003B0DCB"/>
    <w:rsid w:val="003B3F02"/>
    <w:rsid w:val="003E09D2"/>
    <w:rsid w:val="004066DD"/>
    <w:rsid w:val="00407ACA"/>
    <w:rsid w:val="004132E3"/>
    <w:rsid w:val="004269DC"/>
    <w:rsid w:val="0043191B"/>
    <w:rsid w:val="004331A2"/>
    <w:rsid w:val="004370F4"/>
    <w:rsid w:val="004605A1"/>
    <w:rsid w:val="00463356"/>
    <w:rsid w:val="00466E37"/>
    <w:rsid w:val="0047575A"/>
    <w:rsid w:val="0047617E"/>
    <w:rsid w:val="00496266"/>
    <w:rsid w:val="004965F7"/>
    <w:rsid w:val="004977B6"/>
    <w:rsid w:val="004A3399"/>
    <w:rsid w:val="004B53DA"/>
    <w:rsid w:val="004B5949"/>
    <w:rsid w:val="004C2300"/>
    <w:rsid w:val="004C44EE"/>
    <w:rsid w:val="004C619C"/>
    <w:rsid w:val="004E19DB"/>
    <w:rsid w:val="004E6848"/>
    <w:rsid w:val="004E75A8"/>
    <w:rsid w:val="00510DF0"/>
    <w:rsid w:val="005165D5"/>
    <w:rsid w:val="0052238E"/>
    <w:rsid w:val="00534A80"/>
    <w:rsid w:val="00550644"/>
    <w:rsid w:val="00560FC8"/>
    <w:rsid w:val="00561771"/>
    <w:rsid w:val="00561F1F"/>
    <w:rsid w:val="00564579"/>
    <w:rsid w:val="00566C51"/>
    <w:rsid w:val="00573A8E"/>
    <w:rsid w:val="00580E10"/>
    <w:rsid w:val="00595190"/>
    <w:rsid w:val="005966F6"/>
    <w:rsid w:val="005A3CB9"/>
    <w:rsid w:val="005C18DB"/>
    <w:rsid w:val="005D2D2E"/>
    <w:rsid w:val="005D2D3F"/>
    <w:rsid w:val="005E265F"/>
    <w:rsid w:val="005E77A7"/>
    <w:rsid w:val="005F7C50"/>
    <w:rsid w:val="00605854"/>
    <w:rsid w:val="00606B70"/>
    <w:rsid w:val="0065231F"/>
    <w:rsid w:val="00652B01"/>
    <w:rsid w:val="0065372E"/>
    <w:rsid w:val="00656737"/>
    <w:rsid w:val="00670DE2"/>
    <w:rsid w:val="00674AFD"/>
    <w:rsid w:val="00675A6D"/>
    <w:rsid w:val="0068096A"/>
    <w:rsid w:val="006A1FEA"/>
    <w:rsid w:val="006A38B8"/>
    <w:rsid w:val="006A5466"/>
    <w:rsid w:val="006B667C"/>
    <w:rsid w:val="006C454B"/>
    <w:rsid w:val="006D493E"/>
    <w:rsid w:val="006F0D43"/>
    <w:rsid w:val="00711162"/>
    <w:rsid w:val="00735692"/>
    <w:rsid w:val="00735F81"/>
    <w:rsid w:val="00742C0A"/>
    <w:rsid w:val="0074527F"/>
    <w:rsid w:val="00753CDC"/>
    <w:rsid w:val="007620E8"/>
    <w:rsid w:val="007625AC"/>
    <w:rsid w:val="007907F3"/>
    <w:rsid w:val="007948FF"/>
    <w:rsid w:val="007950F1"/>
    <w:rsid w:val="007A3E2A"/>
    <w:rsid w:val="007B36C3"/>
    <w:rsid w:val="007B4FF9"/>
    <w:rsid w:val="007F2300"/>
    <w:rsid w:val="00800A5C"/>
    <w:rsid w:val="00801E8D"/>
    <w:rsid w:val="0080797B"/>
    <w:rsid w:val="00832D68"/>
    <w:rsid w:val="00856EB7"/>
    <w:rsid w:val="008A24B1"/>
    <w:rsid w:val="008A4746"/>
    <w:rsid w:val="008B3069"/>
    <w:rsid w:val="008B5E62"/>
    <w:rsid w:val="008D3F02"/>
    <w:rsid w:val="008E4251"/>
    <w:rsid w:val="008E628B"/>
    <w:rsid w:val="008E761E"/>
    <w:rsid w:val="00906030"/>
    <w:rsid w:val="009100C2"/>
    <w:rsid w:val="00917A9E"/>
    <w:rsid w:val="0094127E"/>
    <w:rsid w:val="00942685"/>
    <w:rsid w:val="009429A8"/>
    <w:rsid w:val="0094548A"/>
    <w:rsid w:val="009542A1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E14D7"/>
    <w:rsid w:val="009F456E"/>
    <w:rsid w:val="009F74AD"/>
    <w:rsid w:val="00A00A05"/>
    <w:rsid w:val="00A16E88"/>
    <w:rsid w:val="00A2212A"/>
    <w:rsid w:val="00A34D95"/>
    <w:rsid w:val="00A3601E"/>
    <w:rsid w:val="00A4405C"/>
    <w:rsid w:val="00A52DE2"/>
    <w:rsid w:val="00A548D3"/>
    <w:rsid w:val="00A628E0"/>
    <w:rsid w:val="00A62C68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74B0"/>
    <w:rsid w:val="00B61FF7"/>
    <w:rsid w:val="00B754EC"/>
    <w:rsid w:val="00B80F37"/>
    <w:rsid w:val="00B85C16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C26759"/>
    <w:rsid w:val="00C2733B"/>
    <w:rsid w:val="00C275B2"/>
    <w:rsid w:val="00C27A33"/>
    <w:rsid w:val="00C533E3"/>
    <w:rsid w:val="00C865A5"/>
    <w:rsid w:val="00C9206A"/>
    <w:rsid w:val="00C9528D"/>
    <w:rsid w:val="00C96A7A"/>
    <w:rsid w:val="00CB3817"/>
    <w:rsid w:val="00CC5D05"/>
    <w:rsid w:val="00CD10DA"/>
    <w:rsid w:val="00CE16FC"/>
    <w:rsid w:val="00CE48C5"/>
    <w:rsid w:val="00CF645A"/>
    <w:rsid w:val="00D03D78"/>
    <w:rsid w:val="00D03E3B"/>
    <w:rsid w:val="00D06376"/>
    <w:rsid w:val="00D14D12"/>
    <w:rsid w:val="00D307CE"/>
    <w:rsid w:val="00D34C2A"/>
    <w:rsid w:val="00D54D8A"/>
    <w:rsid w:val="00D578BF"/>
    <w:rsid w:val="00D92631"/>
    <w:rsid w:val="00D935D2"/>
    <w:rsid w:val="00D97B86"/>
    <w:rsid w:val="00DA0ABA"/>
    <w:rsid w:val="00DB57F1"/>
    <w:rsid w:val="00DD2A24"/>
    <w:rsid w:val="00E00E7C"/>
    <w:rsid w:val="00E05F75"/>
    <w:rsid w:val="00E24BF9"/>
    <w:rsid w:val="00E4265B"/>
    <w:rsid w:val="00E444A6"/>
    <w:rsid w:val="00E60599"/>
    <w:rsid w:val="00E63EF1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344F"/>
    <w:rsid w:val="00F300A5"/>
    <w:rsid w:val="00F32F20"/>
    <w:rsid w:val="00F34456"/>
    <w:rsid w:val="00F36F13"/>
    <w:rsid w:val="00F651C3"/>
    <w:rsid w:val="00F66FD8"/>
    <w:rsid w:val="00F71018"/>
    <w:rsid w:val="00F77179"/>
    <w:rsid w:val="00F84D5B"/>
    <w:rsid w:val="00F87348"/>
    <w:rsid w:val="00F968FD"/>
    <w:rsid w:val="00F97FB1"/>
    <w:rsid w:val="00FA697E"/>
    <w:rsid w:val="00FB6E89"/>
    <w:rsid w:val="00FC77EA"/>
    <w:rsid w:val="00FD33A9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</Template>
  <TotalTime>89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student</cp:lastModifiedBy>
  <cp:revision>152</cp:revision>
  <cp:lastPrinted>1900-12-31T22:00:00Z</cp:lastPrinted>
  <dcterms:created xsi:type="dcterms:W3CDTF">2015-12-03T20:11:00Z</dcterms:created>
  <dcterms:modified xsi:type="dcterms:W3CDTF">2015-12-04T12:08:00Z</dcterms:modified>
</cp:coreProperties>
</file>