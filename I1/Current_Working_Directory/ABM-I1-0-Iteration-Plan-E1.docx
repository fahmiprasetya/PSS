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Title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>Дата: 8.12.2015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="00C051DE">
        <w:rPr>
          <w:lang w:val="ru-RU"/>
        </w:rPr>
        <w:t>;</w:t>
      </w:r>
    </w:p>
    <w:p w:rsidR="0019669D" w:rsidRDefault="00C051DE" w:rsidP="00FA697E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Речник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>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 w:rsidR="00C051DE">
        <w:rPr>
          <w:rFonts w:cs="Arial"/>
        </w:rPr>
        <w:t>;</w:t>
      </w:r>
    </w:p>
    <w:p w:rsidR="00EC2A53" w:rsidRPr="00800A5C" w:rsidRDefault="00C051DE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</w:t>
      </w:r>
      <w:r w:rsidR="00C051DE">
        <w:rPr>
          <w:lang w:val="bg-BG"/>
        </w:rPr>
        <w:t>ване</w:t>
      </w:r>
      <w:r w:rsidR="00A00A05">
        <w:t>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C051DE">
        <w:rPr>
          <w:lang w:val="bg-BG"/>
        </w:rPr>
        <w:t xml:space="preserve"> модел;</w:t>
      </w:r>
    </w:p>
    <w:p w:rsidR="00505747" w:rsidRPr="00B833A6" w:rsidRDefault="00505747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Модел на данните</w:t>
      </w:r>
      <w:r w:rsidR="00C051DE">
        <w:t>;</w:t>
      </w:r>
    </w:p>
    <w:p w:rsidR="00B833A6" w:rsidRDefault="00C051DE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Визия;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67254F">
        <w:t>I</w:t>
      </w:r>
      <w:bookmarkStart w:id="8" w:name="_GoBack"/>
      <w:bookmarkEnd w:id="8"/>
      <w:r w:rsidR="00656737">
        <w:rPr>
          <w:lang w:val="bg-BG"/>
        </w:rPr>
        <w:t>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6B74E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082" w:type="dxa"/>
            <w:shd w:val="clear" w:color="auto" w:fill="auto"/>
          </w:tcPr>
          <w:p w:rsidR="00B4003A" w:rsidRDefault="00113314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инфраструктурата</w:t>
            </w:r>
          </w:p>
        </w:tc>
        <w:tc>
          <w:tcPr>
            <w:tcW w:w="1560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1105" w:type="dxa"/>
            <w:shd w:val="clear" w:color="auto" w:fill="auto"/>
          </w:tcPr>
          <w:p w:rsidR="00B4003A" w:rsidRDefault="005D2D2E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 xml:space="preserve">2 </w:t>
            </w:r>
            <w:r w:rsidR="005E77A7">
              <w:rPr>
                <w:sz w:val="20"/>
                <w:lang w:val="bg-BG"/>
              </w:rPr>
              <w:t>дни</w:t>
            </w:r>
          </w:p>
        </w:tc>
      </w:tr>
      <w:tr w:rsidR="00573A8E" w:rsidRPr="00C275B2" w:rsidTr="006B74E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573A8E" w:rsidRDefault="00DA0ABA" w:rsidP="008E3C18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E3C18">
              <w:rPr>
                <w:sz w:val="20"/>
                <w:lang w:val="bg-BG"/>
              </w:rPr>
              <w:t>0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6B74E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60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C9528D" w:rsidRDefault="00DA0ABA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>1</w:t>
            </w:r>
            <w:r w:rsidR="00F32F20">
              <w:rPr>
                <w:sz w:val="20"/>
                <w:lang w:val="bg-BG"/>
              </w:rPr>
              <w:t xml:space="preserve"> дни</w:t>
            </w:r>
          </w:p>
        </w:tc>
      </w:tr>
      <w:tr w:rsidR="00675A6D" w:rsidRPr="00C275B2" w:rsidTr="006B74E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675A6D" w:rsidRPr="00DA0ABA" w:rsidRDefault="00A652B7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DA0ABA">
              <w:rPr>
                <w:sz w:val="20"/>
                <w:lang w:val="bg-BG"/>
              </w:rPr>
              <w:t xml:space="preserve"> дни</w:t>
            </w:r>
          </w:p>
        </w:tc>
      </w:tr>
      <w:tr w:rsidR="00AF6F8F" w:rsidRPr="00C275B2" w:rsidTr="006B74E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082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60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AF6F8F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D307CE" w:rsidRPr="00C275B2" w:rsidTr="006B74E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082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60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1105" w:type="dxa"/>
            <w:shd w:val="clear" w:color="auto" w:fill="auto"/>
          </w:tcPr>
          <w:p w:rsidR="00D307CE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FE1BC1" w:rsidRPr="00C275B2" w:rsidTr="006B74E8">
        <w:trPr>
          <w:trHeight w:val="455"/>
        </w:trPr>
        <w:tc>
          <w:tcPr>
            <w:tcW w:w="236" w:type="dxa"/>
          </w:tcPr>
          <w:p w:rsidR="00FE1BC1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FE1BC1" w:rsidRDefault="00DD516B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FE1BC1" w:rsidRDefault="00DD516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</w:r>
            <w:r w:rsidR="00E61524"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FE1BC1" w:rsidRDefault="00921D4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FE1FEF" w:rsidRPr="00C275B2" w:rsidTr="006B74E8">
        <w:trPr>
          <w:trHeight w:val="455"/>
        </w:trPr>
        <w:tc>
          <w:tcPr>
            <w:tcW w:w="236" w:type="dxa"/>
          </w:tcPr>
          <w:p w:rsidR="00FE1FEF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9</w:t>
            </w:r>
          </w:p>
        </w:tc>
        <w:tc>
          <w:tcPr>
            <w:tcW w:w="2594" w:type="dxa"/>
            <w:shd w:val="clear" w:color="auto" w:fill="auto"/>
          </w:tcPr>
          <w:p w:rsidR="00FE1FEF" w:rsidRDefault="00B5113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Визия </w:t>
            </w:r>
          </w:p>
        </w:tc>
        <w:tc>
          <w:tcPr>
            <w:tcW w:w="4082" w:type="dxa"/>
            <w:shd w:val="clear" w:color="auto" w:fill="auto"/>
          </w:tcPr>
          <w:p w:rsidR="00FE1FEF" w:rsidRDefault="00B5113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Създаване на документа – Визия. </w:t>
            </w:r>
          </w:p>
        </w:tc>
        <w:tc>
          <w:tcPr>
            <w:tcW w:w="1560" w:type="dxa"/>
            <w:shd w:val="clear" w:color="auto" w:fill="auto"/>
          </w:tcPr>
          <w:p w:rsidR="00FE1FEF" w:rsidRDefault="00F77F32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Адриан</w:t>
            </w:r>
          </w:p>
        </w:tc>
        <w:tc>
          <w:tcPr>
            <w:tcW w:w="1105" w:type="dxa"/>
            <w:shd w:val="clear" w:color="auto" w:fill="auto"/>
          </w:tcPr>
          <w:p w:rsidR="00FE1FEF" w:rsidRDefault="00696FB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9" w:name="_Toc368672680"/>
      <w:r>
        <w:rPr>
          <w:lang w:val="bg-BG"/>
        </w:rPr>
        <w:t>Ресурси</w:t>
      </w:r>
      <w:bookmarkEnd w:id="9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E2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B94062" w:rsidRPr="001A38A7" w:rsidRDefault="00B94062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Визия</w:t>
      </w:r>
    </w:p>
    <w:p w:rsidR="001A38A7" w:rsidRPr="0002430E" w:rsidRDefault="001A38A7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Спецификация на софтуерните изисквания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0810B3" w:rsidRPr="000810B3" w:rsidRDefault="000810B3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3A5A2F" w:rsidRDefault="003A5A2F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BF5794" w:rsidRDefault="00BF5794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09" w:rsidRDefault="00A07B09">
      <w:r>
        <w:separator/>
      </w:r>
    </w:p>
  </w:endnote>
  <w:endnote w:type="continuationSeparator" w:id="0">
    <w:p w:rsidR="00A07B09" w:rsidRDefault="00A0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51D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7254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7254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09" w:rsidRDefault="00A07B09">
      <w:r>
        <w:separator/>
      </w:r>
    </w:p>
  </w:footnote>
  <w:footnote w:type="continuationSeparator" w:id="0">
    <w:p w:rsidR="00A07B09" w:rsidRDefault="00A0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11ECD"/>
    <w:rsid w:val="000128A2"/>
    <w:rsid w:val="0002430E"/>
    <w:rsid w:val="0002788B"/>
    <w:rsid w:val="00031EEF"/>
    <w:rsid w:val="00034AB9"/>
    <w:rsid w:val="0003552F"/>
    <w:rsid w:val="00041C41"/>
    <w:rsid w:val="00055EE3"/>
    <w:rsid w:val="0007774D"/>
    <w:rsid w:val="00077884"/>
    <w:rsid w:val="000810B3"/>
    <w:rsid w:val="00084C6B"/>
    <w:rsid w:val="00086910"/>
    <w:rsid w:val="000A6B3C"/>
    <w:rsid w:val="000A727A"/>
    <w:rsid w:val="000B59C9"/>
    <w:rsid w:val="000B603B"/>
    <w:rsid w:val="000B6FD8"/>
    <w:rsid w:val="000B7EB4"/>
    <w:rsid w:val="000C5191"/>
    <w:rsid w:val="000D3419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7878"/>
    <w:rsid w:val="00165519"/>
    <w:rsid w:val="0016693B"/>
    <w:rsid w:val="00170188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A5A2F"/>
    <w:rsid w:val="003B0DCB"/>
    <w:rsid w:val="003B3115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5231F"/>
    <w:rsid w:val="00652B01"/>
    <w:rsid w:val="0065372E"/>
    <w:rsid w:val="00656737"/>
    <w:rsid w:val="00670DE2"/>
    <w:rsid w:val="0067254F"/>
    <w:rsid w:val="00674AFD"/>
    <w:rsid w:val="00675A6D"/>
    <w:rsid w:val="0068096A"/>
    <w:rsid w:val="00696FB0"/>
    <w:rsid w:val="006A1FEA"/>
    <w:rsid w:val="006A38B8"/>
    <w:rsid w:val="006A5466"/>
    <w:rsid w:val="006B667C"/>
    <w:rsid w:val="006B74E8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3C18"/>
    <w:rsid w:val="008E4251"/>
    <w:rsid w:val="008E628B"/>
    <w:rsid w:val="008E761E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07B09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74B0"/>
    <w:rsid w:val="00B61FF7"/>
    <w:rsid w:val="00B754EC"/>
    <w:rsid w:val="00B80F37"/>
    <w:rsid w:val="00B833A6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051DE"/>
    <w:rsid w:val="00C26759"/>
    <w:rsid w:val="00C2733B"/>
    <w:rsid w:val="00C275B2"/>
    <w:rsid w:val="00C27A33"/>
    <w:rsid w:val="00C407C5"/>
    <w:rsid w:val="00C533E3"/>
    <w:rsid w:val="00C865A5"/>
    <w:rsid w:val="00C9206A"/>
    <w:rsid w:val="00C9528D"/>
    <w:rsid w:val="00C96A7A"/>
    <w:rsid w:val="00CB3817"/>
    <w:rsid w:val="00CC4694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92631"/>
    <w:rsid w:val="00D935D2"/>
    <w:rsid w:val="00D97B86"/>
    <w:rsid w:val="00DA0ABA"/>
    <w:rsid w:val="00DB57F1"/>
    <w:rsid w:val="00DD2A24"/>
    <w:rsid w:val="00DD516B"/>
    <w:rsid w:val="00DE1741"/>
    <w:rsid w:val="00DF6B52"/>
    <w:rsid w:val="00E00E7C"/>
    <w:rsid w:val="00E05F75"/>
    <w:rsid w:val="00E24BF9"/>
    <w:rsid w:val="00E4265B"/>
    <w:rsid w:val="00E444A6"/>
    <w:rsid w:val="00E60599"/>
    <w:rsid w:val="00E61524"/>
    <w:rsid w:val="00E63EF1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77F32"/>
    <w:rsid w:val="00F84D5B"/>
    <w:rsid w:val="00F87348"/>
    <w:rsid w:val="00F968FD"/>
    <w:rsid w:val="00F97FB1"/>
    <w:rsid w:val="00FA697E"/>
    <w:rsid w:val="00FB4B01"/>
    <w:rsid w:val="00FB6E89"/>
    <w:rsid w:val="00FC77EA"/>
    <w:rsid w:val="00FD33A9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86326"/>
  <w15:docId w15:val="{242188D6-4952-4D09-92AC-CB44ABC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113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195</cp:revision>
  <cp:lastPrinted>1900-12-31T22:00:00Z</cp:lastPrinted>
  <dcterms:created xsi:type="dcterms:W3CDTF">2015-12-03T20:11:00Z</dcterms:created>
  <dcterms:modified xsi:type="dcterms:W3CDTF">2016-01-24T13:26:00Z</dcterms:modified>
</cp:coreProperties>
</file>