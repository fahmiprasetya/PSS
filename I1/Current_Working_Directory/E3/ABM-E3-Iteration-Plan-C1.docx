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C905C4">
        <w:t>C1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4F5DBC" w:rsidRDefault="00997304" w:rsidP="004F5DBC">
            <w:pPr>
              <w:pStyle w:val="Tabletext"/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4F5DBC">
              <w:t>03.02.2016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4F5DB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4F5DBC">
              <w:rPr>
                <w:lang w:val="en-GB"/>
              </w:rPr>
              <w:t>07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</w:t>
            </w:r>
            <w:r w:rsidR="004F5DBC">
              <w:rPr>
                <w:lang w:val="en-GB"/>
              </w:rPr>
              <w:t>2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Pr="00C16208" w:rsidRDefault="00FD33A9" w:rsidP="00FD33A9">
      <w:pPr>
        <w:rPr>
          <w:lang w:val="en-GB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>фаза</w:t>
      </w:r>
      <w:r w:rsidR="00C16208">
        <w:rPr>
          <w:lang w:val="en-GB"/>
        </w:rPr>
        <w:t xml:space="preserve"> C1</w:t>
      </w:r>
      <w:r w:rsidR="008937A6">
        <w:rPr>
          <w:lang w:val="en-GB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Pr="006A0902" w:rsidRDefault="006A0902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имплементацията</w:t>
      </w:r>
    </w:p>
    <w:p w:rsidR="006A0902" w:rsidRPr="006A0902" w:rsidRDefault="006A0902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>Прототипи</w:t>
      </w:r>
    </w:p>
    <w:p w:rsidR="006A0902" w:rsidRDefault="006A0902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>Резултати от тестването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I1-Glossary“.</w:t>
      </w:r>
    </w:p>
    <w:p w:rsidR="00F55583" w:rsidRPr="00231B95" w:rsidRDefault="00F55583" w:rsidP="00EF2919">
      <w:pPr>
        <w:pStyle w:val="Heading2"/>
      </w:pPr>
      <w:bookmarkStart w:id="6" w:name="_Toc436901969"/>
      <w:r>
        <w:t>Препратки</w:t>
      </w:r>
      <w:bookmarkStart w:id="7" w:name="_Toc456598591"/>
      <w:bookmarkStart w:id="8" w:name="_Toc456600922"/>
      <w:bookmarkEnd w:id="6"/>
      <w:r>
        <w:t xml:space="preserve"> </w:t>
      </w:r>
    </w:p>
    <w:bookmarkEnd w:id="7"/>
    <w:bookmarkEnd w:id="8"/>
    <w:p w:rsidR="00F55583" w:rsidRDefault="00F55583" w:rsidP="00582D60">
      <w:pPr>
        <w:jc w:val="both"/>
        <w:rPr>
          <w:lang w:val="bg-BG"/>
        </w:rPr>
      </w:pPr>
      <w:r>
        <w:rPr>
          <w:lang w:val="bg-BG"/>
        </w:rPr>
        <w:t xml:space="preserve">В този документ </w:t>
      </w:r>
      <w:r w:rsidR="008E3A64">
        <w:rPr>
          <w:lang w:val="bg-BG"/>
        </w:rPr>
        <w:t>няма</w:t>
      </w:r>
      <w:r>
        <w:rPr>
          <w:lang w:val="bg-BG"/>
        </w:rPr>
        <w:t xml:space="preserve"> препратки</w:t>
      </w:r>
      <w:r w:rsidR="008E3A64">
        <w:rPr>
          <w:lang w:val="bg-BG"/>
        </w:rPr>
        <w:t>.</w:t>
      </w:r>
    </w:p>
    <w:p w:rsidR="00CF645A" w:rsidRDefault="00D34C2A">
      <w:pPr>
        <w:pStyle w:val="Heading2"/>
      </w:pPr>
      <w:bookmarkStart w:id="9" w:name="_Toc368672677"/>
      <w:r>
        <w:rPr>
          <w:lang w:val="bg-BG"/>
        </w:rPr>
        <w:t>Преглед</w:t>
      </w:r>
      <w:bookmarkEnd w:id="9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0" w:name="_Toc368672678"/>
      <w:r>
        <w:rPr>
          <w:lang w:val="bg-BG"/>
        </w:rPr>
        <w:t>План</w:t>
      </w:r>
      <w:bookmarkEnd w:id="10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</w:t>
      </w:r>
      <w:r w:rsidR="002E3D86">
        <w:rPr>
          <w:lang w:val="bg-BG"/>
        </w:rPr>
        <w:t>3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</w:t>
            </w:r>
            <w:r w:rsidR="002A7500">
              <w:rPr>
                <w:sz w:val="20"/>
                <w:lang w:val="bg-BG"/>
              </w:rPr>
              <w:t>2</w:t>
            </w:r>
          </w:p>
        </w:tc>
        <w:tc>
          <w:tcPr>
            <w:tcW w:w="4082" w:type="dxa"/>
            <w:shd w:val="clear" w:color="auto" w:fill="auto"/>
          </w:tcPr>
          <w:p w:rsidR="0003404D" w:rsidRPr="00DF6A2E" w:rsidRDefault="0003404D" w:rsidP="00DF6A2E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</w:t>
            </w:r>
            <w:r w:rsidR="00DF6A2E">
              <w:rPr>
                <w:sz w:val="20"/>
                <w:lang w:val="bg-BG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E17DF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Ревизиране на документите по бележките дадено от Е3</w:t>
            </w:r>
          </w:p>
        </w:tc>
        <w:tc>
          <w:tcPr>
            <w:tcW w:w="4082" w:type="dxa"/>
            <w:shd w:val="clear" w:color="auto" w:fill="auto"/>
          </w:tcPr>
          <w:p w:rsidR="0003404D" w:rsidRDefault="00E17DF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Да се направят промени по документите, съобразени със забележките на възложителя.</w:t>
            </w:r>
          </w:p>
        </w:tc>
        <w:tc>
          <w:tcPr>
            <w:tcW w:w="1560" w:type="dxa"/>
            <w:shd w:val="clear" w:color="auto" w:fill="auto"/>
          </w:tcPr>
          <w:p w:rsidR="0003404D" w:rsidRDefault="003C211E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Серджан, 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05212" w:rsidP="00425D0A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425D0A">
              <w:rPr>
                <w:sz w:val="20"/>
                <w:lang w:val="bg-BG"/>
              </w:rPr>
              <w:t>5</w:t>
            </w:r>
            <w:r w:rsidR="0096402D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1001FB" w:rsidRDefault="001001FB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Пускане на стабилни версии за тестване на разработените функционалности</w:t>
            </w:r>
          </w:p>
        </w:tc>
        <w:tc>
          <w:tcPr>
            <w:tcW w:w="4082" w:type="dxa"/>
            <w:shd w:val="clear" w:color="auto" w:fill="auto"/>
          </w:tcPr>
          <w:p w:rsidR="0003404D" w:rsidRDefault="001001FB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Да се определи стабилно състояние на функционалностите, което да се качи за тестване. </w:t>
            </w:r>
          </w:p>
        </w:tc>
        <w:tc>
          <w:tcPr>
            <w:tcW w:w="1560" w:type="dxa"/>
            <w:shd w:val="clear" w:color="auto" w:fill="auto"/>
          </w:tcPr>
          <w:p w:rsidR="005F015C" w:rsidRPr="00B629CD" w:rsidRDefault="00B629C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7D0853" w:rsidP="007D0853">
            <w:pPr>
              <w:rPr>
                <w:sz w:val="20"/>
                <w:lang w:val="bg-BG"/>
              </w:rPr>
            </w:pPr>
            <w:r>
              <w:rPr>
                <w:sz w:val="20"/>
              </w:rPr>
              <w:t>6</w:t>
            </w:r>
            <w:bookmarkStart w:id="11" w:name="_GoBack"/>
            <w:bookmarkEnd w:id="11"/>
            <w:r w:rsidR="00B26042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785C49" w:rsidRDefault="0022645E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Реализиране на функционалностите по избраните за тази итерация потребителски случаи</w:t>
            </w:r>
            <w:r w:rsidR="00785C49">
              <w:rPr>
                <w:sz w:val="20"/>
                <w:lang w:val="bg-BG"/>
              </w:rPr>
              <w:t xml:space="preserve"> </w:t>
            </w:r>
          </w:p>
        </w:tc>
        <w:tc>
          <w:tcPr>
            <w:tcW w:w="4082" w:type="dxa"/>
            <w:shd w:val="clear" w:color="auto" w:fill="auto"/>
          </w:tcPr>
          <w:p w:rsidR="0003404D" w:rsidRPr="00785C49" w:rsidRDefault="00785C49" w:rsidP="0022645E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Да се реализират функционалностите свързани с </w:t>
            </w:r>
            <w:r w:rsidR="0022645E">
              <w:rPr>
                <w:sz w:val="20"/>
              </w:rPr>
              <w:t>потребителските случаи избрани за тази итерация</w:t>
            </w:r>
          </w:p>
        </w:tc>
        <w:tc>
          <w:tcPr>
            <w:tcW w:w="1560" w:type="dxa"/>
            <w:shd w:val="clear" w:color="auto" w:fill="auto"/>
          </w:tcPr>
          <w:p w:rsidR="0003404D" w:rsidRDefault="00046B9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</w:t>
            </w:r>
          </w:p>
          <w:p w:rsidR="00046B99" w:rsidRDefault="0022645E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FB4DB1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F411B8">
              <w:rPr>
                <w:sz w:val="20"/>
                <w:lang w:val="bg-BG"/>
              </w:rPr>
              <w:t>0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AF221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Резултати от тестването</w:t>
            </w:r>
          </w:p>
        </w:tc>
        <w:tc>
          <w:tcPr>
            <w:tcW w:w="4082" w:type="dxa"/>
            <w:shd w:val="clear" w:color="auto" w:fill="auto"/>
          </w:tcPr>
          <w:p w:rsidR="0003404D" w:rsidRDefault="00AF221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Да се създаде документ описващ извършените тестове и резултатите от тях</w:t>
            </w:r>
          </w:p>
        </w:tc>
        <w:tc>
          <w:tcPr>
            <w:tcW w:w="1560" w:type="dxa"/>
            <w:shd w:val="clear" w:color="auto" w:fill="auto"/>
          </w:tcPr>
          <w:p w:rsidR="0003404D" w:rsidRDefault="00AF221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9219A3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18 </w:t>
            </w:r>
            <w:r w:rsidR="0095713A">
              <w:rPr>
                <w:sz w:val="20"/>
                <w:lang w:val="bg-BG"/>
              </w:rPr>
              <w:t>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336A31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имплементацията</w:t>
            </w:r>
          </w:p>
        </w:tc>
        <w:tc>
          <w:tcPr>
            <w:tcW w:w="4082" w:type="dxa"/>
            <w:shd w:val="clear" w:color="auto" w:fill="auto"/>
          </w:tcPr>
          <w:p w:rsidR="0003404D" w:rsidRDefault="00336A31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Създаването на документ Модел на имплементацията</w:t>
            </w:r>
          </w:p>
        </w:tc>
        <w:tc>
          <w:tcPr>
            <w:tcW w:w="1560" w:type="dxa"/>
            <w:shd w:val="clear" w:color="auto" w:fill="auto"/>
          </w:tcPr>
          <w:p w:rsidR="0003404D" w:rsidRDefault="00336A31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03404D" w:rsidRDefault="007712EE" w:rsidP="009219A3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9219A3">
              <w:rPr>
                <w:sz w:val="20"/>
                <w:lang w:val="bg-BG"/>
              </w:rPr>
              <w:t>8</w:t>
            </w:r>
            <w:r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</w:t>
      </w:r>
      <w:r w:rsidR="00407ACA" w:rsidRPr="007950F1">
        <w:rPr>
          <w:lang w:val="bg-BG"/>
        </w:rPr>
        <w:lastRenderedPageBreak/>
        <w:t xml:space="preserve">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755DE2">
        <w:t>-7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368672680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644FD5" w:rsidRPr="008F46BF" w:rsidRDefault="00644FD5" w:rsidP="00644FD5">
      <w:pPr>
        <w:pStyle w:val="ListParagraph"/>
        <w:numPr>
          <w:ilvl w:val="0"/>
          <w:numId w:val="32"/>
        </w:numPr>
        <w:rPr>
          <w:lang w:val="bg-BG"/>
        </w:rPr>
      </w:pPr>
      <w:r>
        <w:t>Инсталиран</w:t>
      </w:r>
      <w:r w:rsidRPr="00644FD5">
        <w:rPr>
          <w:lang w:val="bg-BG"/>
        </w:rPr>
        <w:t xml:space="preserve"> </w:t>
      </w:r>
      <w:r>
        <w:t>Eclipse</w:t>
      </w:r>
      <w:r>
        <w:t xml:space="preserve"> Mars</w:t>
      </w:r>
    </w:p>
    <w:p w:rsidR="008F46BF" w:rsidRPr="006B0088" w:rsidRDefault="008F46BF" w:rsidP="008F46BF">
      <w:pPr>
        <w:numPr>
          <w:ilvl w:val="0"/>
          <w:numId w:val="32"/>
        </w:numPr>
        <w:rPr>
          <w:lang w:val="ru-RU"/>
        </w:rPr>
      </w:pPr>
      <w:r>
        <w:rPr>
          <w:lang w:val="bg-BG"/>
        </w:rPr>
        <w:t xml:space="preserve">Конфигурирана </w:t>
      </w:r>
      <w:r>
        <w:t>VPN</w:t>
      </w:r>
      <w:r w:rsidRPr="006B0088">
        <w:rPr>
          <w:lang w:val="ru-RU"/>
        </w:rPr>
        <w:t xml:space="preserve"> </w:t>
      </w:r>
      <w:r>
        <w:rPr>
          <w:lang w:val="bg-BG"/>
        </w:rPr>
        <w:t>връзка с университета;</w:t>
      </w:r>
    </w:p>
    <w:p w:rsidR="008F46BF" w:rsidRPr="00644FD5" w:rsidRDefault="00AB68A9" w:rsidP="00644FD5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ru-RU"/>
        </w:rPr>
        <w:t xml:space="preserve">Инсталиран плъгин за </w:t>
      </w:r>
      <w:r>
        <w:t>Eclipse</w:t>
      </w:r>
      <w:r w:rsidRPr="002E2738">
        <w:rPr>
          <w:lang w:val="ru-RU"/>
        </w:rPr>
        <w:t xml:space="preserve"> </w:t>
      </w:r>
      <w:r>
        <w:rPr>
          <w:lang w:val="bg-BG"/>
        </w:rPr>
        <w:t xml:space="preserve">за връзка с </w:t>
      </w:r>
      <w:r w:rsidR="001037FE">
        <w:t>GIT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AB68A9" w:rsidRPr="002E2738" w:rsidRDefault="00AB68A9" w:rsidP="00AB68A9">
      <w:pPr>
        <w:numPr>
          <w:ilvl w:val="0"/>
          <w:numId w:val="32"/>
        </w:numPr>
        <w:rPr>
          <w:lang w:val="ru-RU"/>
        </w:rPr>
      </w:pPr>
      <w:r>
        <w:rPr>
          <w:lang w:val="bg-BG"/>
        </w:rPr>
        <w:t xml:space="preserve">Инсталиран </w:t>
      </w:r>
      <w:r>
        <w:t>SoapUI;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368672681"/>
      <w:r>
        <w:rPr>
          <w:lang w:val="bg-BG"/>
        </w:rPr>
        <w:t>Реализирани потребителски случаи</w:t>
      </w:r>
      <w:bookmarkEnd w:id="13"/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bookmarkStart w:id="14" w:name="_Toc368672682"/>
      <w:r w:rsidRPr="008D61DF">
        <w:rPr>
          <w:lang w:val="en-GB"/>
        </w:rPr>
        <w:t>Регистриране на служител, модификация на информация свързана със служители;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Създаване на потребители;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Контролиране на потребителски права;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Регистриране на клиенти;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Преглед на информация свързана с клиенти, преглед на история на клиент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Уведомяване на клиенти;</w:t>
      </w:r>
    </w:p>
    <w:p w:rsidR="00275A96" w:rsidRPr="008D61DF" w:rsidRDefault="00275A96" w:rsidP="008D61DF">
      <w:pPr>
        <w:pStyle w:val="ListParagraph"/>
        <w:numPr>
          <w:ilvl w:val="0"/>
          <w:numId w:val="32"/>
        </w:numPr>
        <w:rPr>
          <w:lang w:val="en-GB"/>
        </w:rPr>
      </w:pPr>
      <w:r w:rsidRPr="008D61DF">
        <w:rPr>
          <w:lang w:val="en-GB"/>
        </w:rPr>
        <w:t>Вписване в електронен портал;</w:t>
      </w:r>
    </w:p>
    <w:p w:rsidR="00786650" w:rsidRPr="00786650" w:rsidRDefault="00275A96" w:rsidP="008D61DF">
      <w:pPr>
        <w:pStyle w:val="ListParagraph"/>
        <w:numPr>
          <w:ilvl w:val="0"/>
          <w:numId w:val="32"/>
        </w:numPr>
        <w:rPr>
          <w:lang w:val="bg-BG"/>
        </w:rPr>
      </w:pPr>
      <w:r w:rsidRPr="008D61DF">
        <w:rPr>
          <w:lang w:val="en-GB"/>
        </w:rPr>
        <w:t>Преглед и модификация на клиентска информация, потребителска информация(пароли/имейл) (от страна на клиент)</w:t>
      </w:r>
    </w:p>
    <w:p w:rsidR="00CF645A" w:rsidRPr="008D61DF" w:rsidRDefault="00D34C2A" w:rsidP="00786650">
      <w:pPr>
        <w:pStyle w:val="Heading1"/>
        <w:rPr>
          <w:lang w:val="bg-BG"/>
        </w:rPr>
      </w:pPr>
      <w:r w:rsidRPr="008D61DF"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2E3FF1" w:rsidRPr="00213643" w:rsidRDefault="002E3FF1" w:rsidP="002E3FF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Разработени планираните потребителски случи;</w:t>
      </w:r>
    </w:p>
    <w:p w:rsidR="002E3FF1" w:rsidRPr="00213643" w:rsidRDefault="002E3FF1" w:rsidP="002E3FF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Изтествани планираните потребителски случи;</w:t>
      </w:r>
    </w:p>
    <w:p w:rsidR="009D563A" w:rsidRDefault="009D563A" w:rsidP="00686DF1">
      <w:pPr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277" w:rsidRDefault="00E55277">
      <w:r>
        <w:separator/>
      </w:r>
    </w:p>
  </w:endnote>
  <w:endnote w:type="continuationSeparator" w:id="0">
    <w:p w:rsidR="00E55277" w:rsidRDefault="00E5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620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D085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D0853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277" w:rsidRDefault="00E55277">
      <w:r>
        <w:separator/>
      </w:r>
    </w:p>
  </w:footnote>
  <w:footnote w:type="continuationSeparator" w:id="0">
    <w:p w:rsidR="00E55277" w:rsidRDefault="00E552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EC6FD6">
            <w:rPr>
              <w:lang w:val="bg-BG"/>
            </w:rPr>
            <w:t>17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0D76"/>
    <w:rsid w:val="00011ECD"/>
    <w:rsid w:val="000128A2"/>
    <w:rsid w:val="0002430E"/>
    <w:rsid w:val="0002788B"/>
    <w:rsid w:val="00031EEF"/>
    <w:rsid w:val="00033BED"/>
    <w:rsid w:val="00033FA0"/>
    <w:rsid w:val="0003404D"/>
    <w:rsid w:val="00034AB9"/>
    <w:rsid w:val="0003552F"/>
    <w:rsid w:val="00041C41"/>
    <w:rsid w:val="00046B99"/>
    <w:rsid w:val="00055EE3"/>
    <w:rsid w:val="00060753"/>
    <w:rsid w:val="00071B3C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01FB"/>
    <w:rsid w:val="001037FE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72845"/>
    <w:rsid w:val="00180449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68F3"/>
    <w:rsid w:val="00207710"/>
    <w:rsid w:val="00211DFB"/>
    <w:rsid w:val="002127CF"/>
    <w:rsid w:val="00213643"/>
    <w:rsid w:val="00213F2B"/>
    <w:rsid w:val="00220A6E"/>
    <w:rsid w:val="0022645E"/>
    <w:rsid w:val="002308A4"/>
    <w:rsid w:val="002419E8"/>
    <w:rsid w:val="00244145"/>
    <w:rsid w:val="002519E8"/>
    <w:rsid w:val="002573CF"/>
    <w:rsid w:val="00260A19"/>
    <w:rsid w:val="0026150F"/>
    <w:rsid w:val="00275A96"/>
    <w:rsid w:val="0027737D"/>
    <w:rsid w:val="00277BF4"/>
    <w:rsid w:val="002A5ABC"/>
    <w:rsid w:val="002A7500"/>
    <w:rsid w:val="002B36C2"/>
    <w:rsid w:val="002C2F43"/>
    <w:rsid w:val="002E2957"/>
    <w:rsid w:val="002E37B2"/>
    <w:rsid w:val="002E3D86"/>
    <w:rsid w:val="002E3FF1"/>
    <w:rsid w:val="002F54D8"/>
    <w:rsid w:val="00305194"/>
    <w:rsid w:val="0030702A"/>
    <w:rsid w:val="00310A80"/>
    <w:rsid w:val="003177E5"/>
    <w:rsid w:val="00323424"/>
    <w:rsid w:val="003323C4"/>
    <w:rsid w:val="003324F1"/>
    <w:rsid w:val="00334275"/>
    <w:rsid w:val="00336A31"/>
    <w:rsid w:val="0034208E"/>
    <w:rsid w:val="00342683"/>
    <w:rsid w:val="003513D4"/>
    <w:rsid w:val="00360689"/>
    <w:rsid w:val="003650B4"/>
    <w:rsid w:val="003834D5"/>
    <w:rsid w:val="00394A4B"/>
    <w:rsid w:val="003A5514"/>
    <w:rsid w:val="003A5A2F"/>
    <w:rsid w:val="003B0DCB"/>
    <w:rsid w:val="003B3115"/>
    <w:rsid w:val="003B3F02"/>
    <w:rsid w:val="003B7707"/>
    <w:rsid w:val="003B7990"/>
    <w:rsid w:val="003C211E"/>
    <w:rsid w:val="003D54F7"/>
    <w:rsid w:val="003E09D2"/>
    <w:rsid w:val="003E7ACF"/>
    <w:rsid w:val="003F4D71"/>
    <w:rsid w:val="003F51C5"/>
    <w:rsid w:val="004066DD"/>
    <w:rsid w:val="00407ACA"/>
    <w:rsid w:val="004132E3"/>
    <w:rsid w:val="00416AE0"/>
    <w:rsid w:val="00420E10"/>
    <w:rsid w:val="00425D0A"/>
    <w:rsid w:val="004269DC"/>
    <w:rsid w:val="0043191B"/>
    <w:rsid w:val="004331A2"/>
    <w:rsid w:val="004370F4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E19DB"/>
    <w:rsid w:val="004E4B67"/>
    <w:rsid w:val="004E6848"/>
    <w:rsid w:val="004E75A8"/>
    <w:rsid w:val="004F5DBC"/>
    <w:rsid w:val="005001F3"/>
    <w:rsid w:val="00503C1D"/>
    <w:rsid w:val="00505212"/>
    <w:rsid w:val="00505747"/>
    <w:rsid w:val="00510DF0"/>
    <w:rsid w:val="005165D5"/>
    <w:rsid w:val="0052238E"/>
    <w:rsid w:val="00527BC2"/>
    <w:rsid w:val="00534A80"/>
    <w:rsid w:val="00534D62"/>
    <w:rsid w:val="005432BB"/>
    <w:rsid w:val="00550644"/>
    <w:rsid w:val="00560FC8"/>
    <w:rsid w:val="00561771"/>
    <w:rsid w:val="00561F1F"/>
    <w:rsid w:val="00564579"/>
    <w:rsid w:val="00566C51"/>
    <w:rsid w:val="00573A8E"/>
    <w:rsid w:val="005760D3"/>
    <w:rsid w:val="00580E10"/>
    <w:rsid w:val="00582D60"/>
    <w:rsid w:val="00595190"/>
    <w:rsid w:val="005966F6"/>
    <w:rsid w:val="00597CF7"/>
    <w:rsid w:val="00597FB5"/>
    <w:rsid w:val="005A3CB9"/>
    <w:rsid w:val="005B5537"/>
    <w:rsid w:val="005C18DB"/>
    <w:rsid w:val="005C6417"/>
    <w:rsid w:val="005C755E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268D6"/>
    <w:rsid w:val="00637F5F"/>
    <w:rsid w:val="00644FD5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86DF1"/>
    <w:rsid w:val="00696FB0"/>
    <w:rsid w:val="006A0902"/>
    <w:rsid w:val="006A1FEA"/>
    <w:rsid w:val="006A38B8"/>
    <w:rsid w:val="006A5466"/>
    <w:rsid w:val="006A6372"/>
    <w:rsid w:val="006B667C"/>
    <w:rsid w:val="006B74E8"/>
    <w:rsid w:val="006C0FC5"/>
    <w:rsid w:val="006C2D0F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12EE"/>
    <w:rsid w:val="00773A90"/>
    <w:rsid w:val="00785C2A"/>
    <w:rsid w:val="00785C49"/>
    <w:rsid w:val="00786650"/>
    <w:rsid w:val="007907F3"/>
    <w:rsid w:val="007948FF"/>
    <w:rsid w:val="007950F1"/>
    <w:rsid w:val="007A3E2A"/>
    <w:rsid w:val="007B36C3"/>
    <w:rsid w:val="007B37D9"/>
    <w:rsid w:val="007B4FF9"/>
    <w:rsid w:val="007D0853"/>
    <w:rsid w:val="007D313B"/>
    <w:rsid w:val="007F2300"/>
    <w:rsid w:val="00800A5C"/>
    <w:rsid w:val="0080106E"/>
    <w:rsid w:val="00801E8D"/>
    <w:rsid w:val="0080797B"/>
    <w:rsid w:val="0082285C"/>
    <w:rsid w:val="00832D68"/>
    <w:rsid w:val="00843DA5"/>
    <w:rsid w:val="0085167D"/>
    <w:rsid w:val="00856EB7"/>
    <w:rsid w:val="00874D68"/>
    <w:rsid w:val="008768F9"/>
    <w:rsid w:val="00876A24"/>
    <w:rsid w:val="008937A6"/>
    <w:rsid w:val="0089600C"/>
    <w:rsid w:val="00897376"/>
    <w:rsid w:val="008A24B1"/>
    <w:rsid w:val="008A2B36"/>
    <w:rsid w:val="008A4746"/>
    <w:rsid w:val="008A4B9F"/>
    <w:rsid w:val="008B3069"/>
    <w:rsid w:val="008B4EC7"/>
    <w:rsid w:val="008B5E62"/>
    <w:rsid w:val="008C13A7"/>
    <w:rsid w:val="008C43C0"/>
    <w:rsid w:val="008D2331"/>
    <w:rsid w:val="008D3F02"/>
    <w:rsid w:val="008D61DF"/>
    <w:rsid w:val="008E3A64"/>
    <w:rsid w:val="008E3C18"/>
    <w:rsid w:val="008E4251"/>
    <w:rsid w:val="008E628B"/>
    <w:rsid w:val="008E70E3"/>
    <w:rsid w:val="008E761E"/>
    <w:rsid w:val="008F46BF"/>
    <w:rsid w:val="00904861"/>
    <w:rsid w:val="00906030"/>
    <w:rsid w:val="009100C2"/>
    <w:rsid w:val="00917A9E"/>
    <w:rsid w:val="009219A3"/>
    <w:rsid w:val="00921D40"/>
    <w:rsid w:val="0094127E"/>
    <w:rsid w:val="00942685"/>
    <w:rsid w:val="009429A8"/>
    <w:rsid w:val="0094548A"/>
    <w:rsid w:val="009542A1"/>
    <w:rsid w:val="0095713A"/>
    <w:rsid w:val="00957442"/>
    <w:rsid w:val="00957712"/>
    <w:rsid w:val="00962138"/>
    <w:rsid w:val="0096402D"/>
    <w:rsid w:val="00971ABD"/>
    <w:rsid w:val="00982EB5"/>
    <w:rsid w:val="00985AFA"/>
    <w:rsid w:val="00995091"/>
    <w:rsid w:val="00997304"/>
    <w:rsid w:val="009A2B79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033"/>
    <w:rsid w:val="00A2212A"/>
    <w:rsid w:val="00A34D95"/>
    <w:rsid w:val="00A3601E"/>
    <w:rsid w:val="00A4405C"/>
    <w:rsid w:val="00A472CD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B68A9"/>
    <w:rsid w:val="00AC1C75"/>
    <w:rsid w:val="00AC3AC4"/>
    <w:rsid w:val="00AC3FD2"/>
    <w:rsid w:val="00AE0291"/>
    <w:rsid w:val="00AE2B9A"/>
    <w:rsid w:val="00AF2214"/>
    <w:rsid w:val="00AF3A06"/>
    <w:rsid w:val="00AF595B"/>
    <w:rsid w:val="00AF5EF8"/>
    <w:rsid w:val="00AF6F8F"/>
    <w:rsid w:val="00B02A50"/>
    <w:rsid w:val="00B04EB3"/>
    <w:rsid w:val="00B05E94"/>
    <w:rsid w:val="00B16ED9"/>
    <w:rsid w:val="00B173C9"/>
    <w:rsid w:val="00B178A1"/>
    <w:rsid w:val="00B26042"/>
    <w:rsid w:val="00B26A94"/>
    <w:rsid w:val="00B31E2F"/>
    <w:rsid w:val="00B3214F"/>
    <w:rsid w:val="00B34AFC"/>
    <w:rsid w:val="00B353F5"/>
    <w:rsid w:val="00B4003A"/>
    <w:rsid w:val="00B41C78"/>
    <w:rsid w:val="00B50678"/>
    <w:rsid w:val="00B50A09"/>
    <w:rsid w:val="00B50C54"/>
    <w:rsid w:val="00B51137"/>
    <w:rsid w:val="00B52362"/>
    <w:rsid w:val="00B55452"/>
    <w:rsid w:val="00B574B0"/>
    <w:rsid w:val="00B61FF7"/>
    <w:rsid w:val="00B629CD"/>
    <w:rsid w:val="00B71449"/>
    <w:rsid w:val="00B754EC"/>
    <w:rsid w:val="00B80F37"/>
    <w:rsid w:val="00B833A6"/>
    <w:rsid w:val="00B84437"/>
    <w:rsid w:val="00B85C16"/>
    <w:rsid w:val="00B94062"/>
    <w:rsid w:val="00BA5638"/>
    <w:rsid w:val="00BB1758"/>
    <w:rsid w:val="00BB27E9"/>
    <w:rsid w:val="00BB31C4"/>
    <w:rsid w:val="00BC567D"/>
    <w:rsid w:val="00BD0989"/>
    <w:rsid w:val="00BD0FBC"/>
    <w:rsid w:val="00BE3FE9"/>
    <w:rsid w:val="00BE45D3"/>
    <w:rsid w:val="00BE5FA0"/>
    <w:rsid w:val="00BE7D29"/>
    <w:rsid w:val="00BF0BC5"/>
    <w:rsid w:val="00BF1D11"/>
    <w:rsid w:val="00BF5794"/>
    <w:rsid w:val="00C16208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05C4"/>
    <w:rsid w:val="00C9206A"/>
    <w:rsid w:val="00C9528D"/>
    <w:rsid w:val="00C96A7A"/>
    <w:rsid w:val="00CA4E35"/>
    <w:rsid w:val="00CA5106"/>
    <w:rsid w:val="00CA5107"/>
    <w:rsid w:val="00CB3817"/>
    <w:rsid w:val="00CB49BE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20EA"/>
    <w:rsid w:val="00DE6BA6"/>
    <w:rsid w:val="00DF6A2E"/>
    <w:rsid w:val="00DF6B52"/>
    <w:rsid w:val="00E00E7C"/>
    <w:rsid w:val="00E05F75"/>
    <w:rsid w:val="00E07079"/>
    <w:rsid w:val="00E1262C"/>
    <w:rsid w:val="00E12C34"/>
    <w:rsid w:val="00E17DFC"/>
    <w:rsid w:val="00E24BF9"/>
    <w:rsid w:val="00E3362B"/>
    <w:rsid w:val="00E4265B"/>
    <w:rsid w:val="00E444A6"/>
    <w:rsid w:val="00E4764E"/>
    <w:rsid w:val="00E55277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D4157"/>
    <w:rsid w:val="00EE201D"/>
    <w:rsid w:val="00EE39D7"/>
    <w:rsid w:val="00EF2919"/>
    <w:rsid w:val="00EF4336"/>
    <w:rsid w:val="00EF5036"/>
    <w:rsid w:val="00F11109"/>
    <w:rsid w:val="00F11BF4"/>
    <w:rsid w:val="00F11D35"/>
    <w:rsid w:val="00F1344F"/>
    <w:rsid w:val="00F156FC"/>
    <w:rsid w:val="00F300A5"/>
    <w:rsid w:val="00F32F20"/>
    <w:rsid w:val="00F34456"/>
    <w:rsid w:val="00F36F13"/>
    <w:rsid w:val="00F411B8"/>
    <w:rsid w:val="00F51374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24DA"/>
    <w:rsid w:val="00FA697E"/>
    <w:rsid w:val="00FA69A3"/>
    <w:rsid w:val="00FB4B01"/>
    <w:rsid w:val="00FB4DB1"/>
    <w:rsid w:val="00FB6E89"/>
    <w:rsid w:val="00FC2DFE"/>
    <w:rsid w:val="00FC77EA"/>
    <w:rsid w:val="00FD33A9"/>
    <w:rsid w:val="00FD4CDF"/>
    <w:rsid w:val="00FD5E1A"/>
    <w:rsid w:val="00FE1BC1"/>
    <w:rsid w:val="00FE1FEF"/>
    <w:rsid w:val="00FE2DB1"/>
    <w:rsid w:val="00FE4DA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423B2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299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397</cp:revision>
  <cp:lastPrinted>1900-12-31T22:00:00Z</cp:lastPrinted>
  <dcterms:created xsi:type="dcterms:W3CDTF">2015-12-03T20:11:00Z</dcterms:created>
  <dcterms:modified xsi:type="dcterms:W3CDTF">2016-02-16T20:32:00Z</dcterms:modified>
</cp:coreProperties>
</file>