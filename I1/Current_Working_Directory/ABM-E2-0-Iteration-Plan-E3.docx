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1B3C">
        <w:t>ABM-I1-0-Iteration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</w:t>
      </w:r>
      <w:r w:rsidR="00213F2B">
        <w:t>-4</w:t>
      </w:r>
      <w:r w:rsidRPr="00FA697E">
        <w:rPr>
          <w:lang w:val="bg-BG"/>
        </w:rPr>
        <w:t>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89600C">
        <w:rPr>
          <w:lang w:val="bg-BG"/>
        </w:rPr>
        <w:t>Е3-1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89600C">
        <w:rPr>
          <w:lang w:val="bg-BG"/>
        </w:rPr>
        <w:t>Е3-5-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-4</w:t>
      </w:r>
      <w:r w:rsidRPr="00F34456">
        <w:rPr>
          <w:lang w:val="bg-BG"/>
        </w:rPr>
        <w:t>-Glossary“.</w:t>
      </w:r>
    </w:p>
    <w:p w:rsidR="00F55583" w:rsidRPr="00231B95" w:rsidRDefault="00F55583" w:rsidP="00F55583">
      <w:pPr>
        <w:pStyle w:val="Heading2"/>
        <w:ind w:left="720" w:hanging="720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>
        <w:t xml:space="preserve"> </w:t>
      </w:r>
    </w:p>
    <w:bookmarkEnd w:id="7"/>
    <w:bookmarkEnd w:id="8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Pr="003834D5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>
        <w:rPr>
          <w:lang w:val="bg-BG"/>
        </w:rPr>
        <w:t>Е3-1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CF645A" w:rsidRDefault="00D34C2A">
      <w:pPr>
        <w:pStyle w:val="Heading2"/>
      </w:pPr>
      <w:bookmarkStart w:id="9" w:name="_Toc368672677"/>
      <w:r>
        <w:rPr>
          <w:lang w:val="bg-BG"/>
        </w:rPr>
        <w:t>Преглед</w:t>
      </w:r>
      <w:bookmarkEnd w:id="9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0" w:name="_Toc368672678"/>
      <w:r>
        <w:rPr>
          <w:lang w:val="bg-BG"/>
        </w:rPr>
        <w:t>План</w:t>
      </w:r>
      <w:bookmarkEnd w:id="10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  <w:bookmarkStart w:id="11" w:name="_GoBack"/>
            <w:bookmarkEnd w:id="11"/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5F015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368672680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368672681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3323C4">
        <w:rPr>
          <w:lang w:val="bg-BG"/>
        </w:rPr>
        <w:t>Е3-1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4" w:name="_Toc368672682"/>
      <w:r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Инструменти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642" w:rsidRDefault="00E67642">
      <w:r>
        <w:separator/>
      </w:r>
    </w:p>
  </w:endnote>
  <w:endnote w:type="continuationSeparator" w:id="0">
    <w:p w:rsidR="00E67642" w:rsidRDefault="00E6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015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43B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A43B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642" w:rsidRDefault="00E67642">
      <w:r>
        <w:separator/>
      </w:r>
    </w:p>
  </w:footnote>
  <w:footnote w:type="continuationSeparator" w:id="0">
    <w:p w:rsidR="00E67642" w:rsidRDefault="00E6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EC6FD6">
            <w:rPr>
              <w:lang w:val="bg-BG"/>
            </w:rPr>
            <w:t>17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50B4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9600C"/>
    <w:rsid w:val="00897376"/>
    <w:rsid w:val="008A24B1"/>
    <w:rsid w:val="008A4746"/>
    <w:rsid w:val="008A4B9F"/>
    <w:rsid w:val="008B3069"/>
    <w:rsid w:val="008B5E62"/>
    <w:rsid w:val="008C13A7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D39D9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308</cp:revision>
  <cp:lastPrinted>1900-12-31T22:00:00Z</cp:lastPrinted>
  <dcterms:created xsi:type="dcterms:W3CDTF">2015-12-03T20:11:00Z</dcterms:created>
  <dcterms:modified xsi:type="dcterms:W3CDTF">2016-02-06T20:53:00Z</dcterms:modified>
</cp:coreProperties>
</file>