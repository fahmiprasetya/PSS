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B55452" w:rsidRDefault="004C44EE">
      <w:pPr>
        <w:pStyle w:val="Title"/>
        <w:jc w:val="right"/>
        <w:rPr>
          <w:lang w:val="en-GB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B55452">
        <w:rPr>
          <w:lang w:val="en-GB"/>
        </w:rPr>
        <w:t>2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664E3F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664E3F">
              <w:rPr>
                <w:lang w:val="en-GB"/>
              </w:rPr>
              <w:t>2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664E3F">
              <w:rPr>
                <w:lang w:val="en-GB"/>
              </w:rPr>
              <w:t>3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19669D" w:rsidRDefault="006422FA" w:rsidP="00934AB6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15456C" w:rsidRDefault="0015456C" w:rsidP="00025A58">
      <w:pPr>
        <w:numPr>
          <w:ilvl w:val="0"/>
          <w:numId w:val="22"/>
        </w:numPr>
        <w:rPr>
          <w:lang w:val="bg-BG"/>
        </w:rPr>
      </w:pPr>
      <w:r w:rsidRPr="0015456C">
        <w:rPr>
          <w:lang w:val="bg-BG"/>
        </w:rPr>
        <w:t>Детайлен план за итерация Е</w:t>
      </w:r>
      <w:r w:rsidR="00B71449" w:rsidRPr="005D6208">
        <w:rPr>
          <w:lang w:val="bg-BG"/>
        </w:rPr>
        <w:t>3</w:t>
      </w:r>
      <w:r w:rsidR="005C5F20">
        <w:t>;</w:t>
      </w:r>
    </w:p>
    <w:p w:rsidR="002519E8" w:rsidRPr="00E3362B" w:rsidRDefault="008A4746" w:rsidP="00FF05CF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 w:rsidRPr="005D6208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>
        <w:rPr>
          <w:lang w:val="bg-BG"/>
        </w:rPr>
        <w:t>;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5432BB" w:rsidRPr="00B833A6" w:rsidRDefault="007B16CF" w:rsidP="005432BB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даннитe</w:t>
      </w:r>
      <w:r w:rsidR="005432BB">
        <w:rPr>
          <w:lang w:val="bg-BG"/>
        </w:rPr>
        <w:t>;</w:t>
      </w:r>
    </w:p>
    <w:p w:rsidR="004C11F6" w:rsidRDefault="00F614C4" w:rsidP="00F614C4">
      <w:pPr>
        <w:numPr>
          <w:ilvl w:val="0"/>
          <w:numId w:val="22"/>
        </w:numPr>
        <w:rPr>
          <w:lang w:val="bg-BG"/>
        </w:rPr>
      </w:pPr>
      <w:r w:rsidRPr="00F614C4">
        <w:rPr>
          <w:lang w:val="bg-BG"/>
        </w:rPr>
        <w:t>Софтуерна архитектура</w:t>
      </w:r>
      <w:r>
        <w:rPr>
          <w:lang w:val="bg-BG"/>
        </w:rPr>
        <w:t>;</w:t>
      </w:r>
    </w:p>
    <w:p w:rsidR="00B84437" w:rsidRDefault="00E979BA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 w:rsidRPr="005D6208">
        <w:rPr>
          <w:lang w:val="bg-BG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</w:t>
      </w:r>
      <w:r w:rsidR="00C855A2">
        <w:rPr>
          <w:lang w:val="bg-BG"/>
        </w:rPr>
        <w:t>ачите си спрямо препоръките от E1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874D68" w:rsidRDefault="008E628B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bg-BG"/>
              </w:rPr>
              <w:t>План за итерация Е</w:t>
            </w:r>
            <w:r w:rsidR="006C0FC5">
              <w:rPr>
                <w:sz w:val="20"/>
                <w:lang w:val="bg-BG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</w:t>
            </w:r>
            <w:r w:rsidR="00874D68">
              <w:rPr>
                <w:sz w:val="20"/>
                <w:lang w:val="bg-BG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753E9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C865A5">
              <w:rPr>
                <w:sz w:val="20"/>
                <w:lang w:val="bg-BG"/>
              </w:rPr>
              <w:t xml:space="preserve">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 w:rsidR="00C865A5"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325C18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  <w:bookmarkStart w:id="8" w:name="_GoBack"/>
            <w:bookmarkEnd w:id="8"/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745690" w:rsidRDefault="00EA00A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745690">
              <w:rPr>
                <w:sz w:val="20"/>
                <w:lang w:val="bg-BG"/>
              </w:rPr>
              <w:t xml:space="preserve">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745690" w:rsidRDefault="00416AE0" w:rsidP="00416AE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Допълване на информацията в </w:t>
            </w:r>
            <w:r w:rsidR="00745690">
              <w:rPr>
                <w:sz w:val="20"/>
                <w:lang w:val="bg-BG"/>
              </w:rPr>
              <w:t>документ – Тестов Модел</w:t>
            </w:r>
            <w:r>
              <w:rPr>
                <w:sz w:val="20"/>
                <w:lang w:val="bg-BG"/>
              </w:rPr>
              <w:t>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11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745690" w:rsidRPr="00AF6F8F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745690" w:rsidRDefault="00086A5D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745690" w:rsidRDefault="00B52362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745690" w:rsidRDefault="00597FB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745690" w:rsidRPr="00C87E2E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D307CE" w:rsidRDefault="00745690" w:rsidP="0074569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745690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5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FE1BC1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Софтуерна архитектура</w:t>
            </w:r>
          </w:p>
        </w:tc>
        <w:tc>
          <w:tcPr>
            <w:tcW w:w="4082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Софтуерна архитектура</w:t>
            </w:r>
          </w:p>
        </w:tc>
        <w:tc>
          <w:tcPr>
            <w:tcW w:w="1560" w:type="dxa"/>
            <w:shd w:val="clear" w:color="auto" w:fill="auto"/>
          </w:tcPr>
          <w:p w:rsidR="00745690" w:rsidRDefault="00096A6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10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1727B2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</w:t>
      </w:r>
      <w:r w:rsidR="008C13A7">
        <w:rPr>
          <w:lang w:val="bg-BG"/>
        </w:rPr>
        <w:t>3</w:t>
      </w:r>
    </w:p>
    <w:p w:rsidR="001727B2" w:rsidRDefault="001727B2" w:rsidP="001727B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6A6372" w:rsidRPr="000810B3" w:rsidRDefault="006A6372" w:rsidP="006A637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00617A" w:rsidRPr="00C407C5" w:rsidRDefault="0000617A" w:rsidP="00483B0C">
      <w:pPr>
        <w:pStyle w:val="ListParagraph"/>
        <w:numPr>
          <w:ilvl w:val="0"/>
          <w:numId w:val="22"/>
        </w:numPr>
      </w:pPr>
      <w:r>
        <w:rPr>
          <w:lang w:val="bg-BG"/>
        </w:rPr>
        <w:t>Софтуерна архитектура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6A6372" w:rsidRPr="00CF7AD1" w:rsidRDefault="00BF5794" w:rsidP="00CF7AD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6A6372" w:rsidRDefault="006A6372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Инструменти</w:t>
      </w:r>
    </w:p>
    <w:p w:rsidR="00CA4E35" w:rsidRDefault="00CA4E35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0CB" w:rsidRDefault="00E430CB">
      <w:r>
        <w:separator/>
      </w:r>
    </w:p>
  </w:endnote>
  <w:endnote w:type="continuationSeparator" w:id="0">
    <w:p w:rsidR="00E430CB" w:rsidRDefault="00E4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5C1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25C1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25C1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0CB" w:rsidRDefault="00E430CB">
      <w:r>
        <w:separator/>
      </w:r>
    </w:p>
  </w:footnote>
  <w:footnote w:type="continuationSeparator" w:id="0">
    <w:p w:rsidR="00E430CB" w:rsidRDefault="00E43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637F5F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637F5F">
            <w:rPr>
              <w:lang w:val="bg-BG"/>
            </w:rPr>
            <w:t>2</w:t>
          </w:r>
          <w:r w:rsidR="00982EB5">
            <w:rPr>
              <w:lang w:val="bg-BG"/>
            </w:rPr>
            <w:t>.</w:t>
          </w:r>
          <w:r w:rsidR="00637F5F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5A58"/>
    <w:rsid w:val="0002788B"/>
    <w:rsid w:val="00031EEF"/>
    <w:rsid w:val="00033BED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86A5D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1A6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0A9A"/>
    <w:rsid w:val="00211DFB"/>
    <w:rsid w:val="002127CF"/>
    <w:rsid w:val="00213643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25C18"/>
    <w:rsid w:val="003324F1"/>
    <w:rsid w:val="0034208E"/>
    <w:rsid w:val="003513D4"/>
    <w:rsid w:val="00360689"/>
    <w:rsid w:val="003650B4"/>
    <w:rsid w:val="003A5514"/>
    <w:rsid w:val="003A5A2F"/>
    <w:rsid w:val="003B0DCB"/>
    <w:rsid w:val="003B3115"/>
    <w:rsid w:val="003B319F"/>
    <w:rsid w:val="003B3F02"/>
    <w:rsid w:val="003E09D2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83B0C"/>
    <w:rsid w:val="00496266"/>
    <w:rsid w:val="004965F7"/>
    <w:rsid w:val="004977B6"/>
    <w:rsid w:val="004A3399"/>
    <w:rsid w:val="004B53DA"/>
    <w:rsid w:val="004B5949"/>
    <w:rsid w:val="004C11F6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432BB"/>
    <w:rsid w:val="00550644"/>
    <w:rsid w:val="00560FC8"/>
    <w:rsid w:val="00561771"/>
    <w:rsid w:val="00561F1F"/>
    <w:rsid w:val="00564579"/>
    <w:rsid w:val="00566C51"/>
    <w:rsid w:val="00573A8E"/>
    <w:rsid w:val="00580E10"/>
    <w:rsid w:val="005915F7"/>
    <w:rsid w:val="00595190"/>
    <w:rsid w:val="005966F6"/>
    <w:rsid w:val="00597CF7"/>
    <w:rsid w:val="00597FB5"/>
    <w:rsid w:val="005A3CB9"/>
    <w:rsid w:val="005B5537"/>
    <w:rsid w:val="005C18DB"/>
    <w:rsid w:val="005C5F20"/>
    <w:rsid w:val="005D2D2E"/>
    <w:rsid w:val="005D2D3F"/>
    <w:rsid w:val="005D6208"/>
    <w:rsid w:val="005E265F"/>
    <w:rsid w:val="005E3028"/>
    <w:rsid w:val="005E77A7"/>
    <w:rsid w:val="005F7C50"/>
    <w:rsid w:val="00605854"/>
    <w:rsid w:val="00606B70"/>
    <w:rsid w:val="00611C5E"/>
    <w:rsid w:val="00637F5F"/>
    <w:rsid w:val="006422FA"/>
    <w:rsid w:val="0065231F"/>
    <w:rsid w:val="00652B01"/>
    <w:rsid w:val="0065372E"/>
    <w:rsid w:val="00656737"/>
    <w:rsid w:val="00662F60"/>
    <w:rsid w:val="00662FCE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D493E"/>
    <w:rsid w:val="006F0D43"/>
    <w:rsid w:val="00711162"/>
    <w:rsid w:val="007217A9"/>
    <w:rsid w:val="007239E1"/>
    <w:rsid w:val="00735692"/>
    <w:rsid w:val="00735F81"/>
    <w:rsid w:val="00742C0A"/>
    <w:rsid w:val="0074527F"/>
    <w:rsid w:val="00745690"/>
    <w:rsid w:val="00753CDC"/>
    <w:rsid w:val="00753E95"/>
    <w:rsid w:val="007620E8"/>
    <w:rsid w:val="007625AC"/>
    <w:rsid w:val="00773A90"/>
    <w:rsid w:val="00785C2A"/>
    <w:rsid w:val="007907F3"/>
    <w:rsid w:val="007948FF"/>
    <w:rsid w:val="007950F1"/>
    <w:rsid w:val="007A3E2A"/>
    <w:rsid w:val="007B16CF"/>
    <w:rsid w:val="007B36C3"/>
    <w:rsid w:val="007B4FF9"/>
    <w:rsid w:val="007F2300"/>
    <w:rsid w:val="00800A5C"/>
    <w:rsid w:val="00801E8D"/>
    <w:rsid w:val="0080797B"/>
    <w:rsid w:val="00832D68"/>
    <w:rsid w:val="00856EB7"/>
    <w:rsid w:val="00874D68"/>
    <w:rsid w:val="008A24B1"/>
    <w:rsid w:val="008A4746"/>
    <w:rsid w:val="008B3069"/>
    <w:rsid w:val="008B5E62"/>
    <w:rsid w:val="008C13A7"/>
    <w:rsid w:val="008D3F02"/>
    <w:rsid w:val="008E3C18"/>
    <w:rsid w:val="008E4251"/>
    <w:rsid w:val="008E628B"/>
    <w:rsid w:val="008E761E"/>
    <w:rsid w:val="00904861"/>
    <w:rsid w:val="00906030"/>
    <w:rsid w:val="009100C2"/>
    <w:rsid w:val="00917A9E"/>
    <w:rsid w:val="00921D40"/>
    <w:rsid w:val="00934AB6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55A2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3362B"/>
    <w:rsid w:val="00E4265B"/>
    <w:rsid w:val="00E430CB"/>
    <w:rsid w:val="00E444A6"/>
    <w:rsid w:val="00E4764E"/>
    <w:rsid w:val="00E60599"/>
    <w:rsid w:val="00E61524"/>
    <w:rsid w:val="00E63EF1"/>
    <w:rsid w:val="00E9749F"/>
    <w:rsid w:val="00E979BA"/>
    <w:rsid w:val="00EA00A5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1BF4"/>
    <w:rsid w:val="00F1344F"/>
    <w:rsid w:val="00F300A5"/>
    <w:rsid w:val="00F32F20"/>
    <w:rsid w:val="00F34456"/>
    <w:rsid w:val="00F36F13"/>
    <w:rsid w:val="00F614C4"/>
    <w:rsid w:val="00F651C3"/>
    <w:rsid w:val="00F66FD8"/>
    <w:rsid w:val="00F71018"/>
    <w:rsid w:val="00F77179"/>
    <w:rsid w:val="00F77F32"/>
    <w:rsid w:val="00F84D5B"/>
    <w:rsid w:val="00F87348"/>
    <w:rsid w:val="00F941A9"/>
    <w:rsid w:val="00F968FD"/>
    <w:rsid w:val="00F97FB1"/>
    <w:rsid w:val="00FA697E"/>
    <w:rsid w:val="00FA69A3"/>
    <w:rsid w:val="00FB4B01"/>
    <w:rsid w:val="00FB6E89"/>
    <w:rsid w:val="00FC77EA"/>
    <w:rsid w:val="00FD33A9"/>
    <w:rsid w:val="00FD4CDF"/>
    <w:rsid w:val="00FE1BC1"/>
    <w:rsid w:val="00FE1FEF"/>
    <w:rsid w:val="00FE2DB1"/>
    <w:rsid w:val="00FE4DA9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548C2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148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254</cp:revision>
  <cp:lastPrinted>1900-12-31T22:00:00Z</cp:lastPrinted>
  <dcterms:created xsi:type="dcterms:W3CDTF">2015-12-03T20:11:00Z</dcterms:created>
  <dcterms:modified xsi:type="dcterms:W3CDTF">2016-01-27T19:31:00Z</dcterms:modified>
</cp:coreProperties>
</file>