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BBD" w:rsidRDefault="00D52BBD" w:rsidP="00D52BBD">
      <w:pPr>
        <w:pStyle w:val="a3"/>
        <w:jc w:val="right"/>
      </w:pPr>
      <w:proofErr w:type="spellStart"/>
      <w:r>
        <w:t>Модерно</w:t>
      </w:r>
      <w:proofErr w:type="spellEnd"/>
      <w:r>
        <w:t xml:space="preserve"> </w:t>
      </w:r>
      <w:proofErr w:type="spellStart"/>
      <w:r>
        <w:t>Банково</w:t>
      </w:r>
      <w:proofErr w:type="spellEnd"/>
      <w:r>
        <w:t xml:space="preserve"> </w:t>
      </w:r>
      <w:proofErr w:type="spellStart"/>
      <w:r>
        <w:t>Управление</w:t>
      </w:r>
      <w:proofErr w:type="spellEnd"/>
      <w:r>
        <w:t xml:space="preserve"> </w:t>
      </w:r>
    </w:p>
    <w:p w:rsidR="00D52BBD" w:rsidRPr="00D858BD" w:rsidRDefault="00D52BBD" w:rsidP="00D52BBD">
      <w:pPr>
        <w:pStyle w:val="a3"/>
        <w:jc w:val="right"/>
      </w:pPr>
      <w:r>
        <w:t>(ABM)</w:t>
      </w:r>
    </w:p>
    <w:p w:rsidR="00D52BBD" w:rsidRPr="00F55D95" w:rsidRDefault="00D52BBD" w:rsidP="00D52BBD">
      <w:pPr>
        <w:pStyle w:val="a3"/>
        <w:jc w:val="right"/>
      </w:pPr>
      <w:r>
        <w:rPr>
          <w:lang w:val="bg-BG"/>
        </w:rPr>
        <w:t>Тестов</w:t>
      </w:r>
      <w:r>
        <w:t xml:space="preserve"> </w:t>
      </w:r>
      <w:proofErr w:type="spellStart"/>
      <w:r>
        <w:t>модел</w:t>
      </w:r>
      <w:proofErr w:type="spellEnd"/>
    </w:p>
    <w:p w:rsidR="00D52BBD" w:rsidRDefault="00D52BBD" w:rsidP="00D52BBD">
      <w:pPr>
        <w:pStyle w:val="a3"/>
        <w:jc w:val="right"/>
      </w:pPr>
    </w:p>
    <w:p w:rsidR="00D52BBD" w:rsidRDefault="00D52BBD" w:rsidP="00D52BBD">
      <w:pPr>
        <w:pStyle w:val="a3"/>
        <w:jc w:val="right"/>
        <w:rPr>
          <w:sz w:val="28"/>
        </w:rPr>
      </w:pPr>
      <w:proofErr w:type="spellStart"/>
      <w:r>
        <w:rPr>
          <w:sz w:val="28"/>
        </w:rPr>
        <w:t>Версия</w:t>
      </w:r>
      <w:proofErr w:type="spellEnd"/>
      <w:r>
        <w:rPr>
          <w:sz w:val="28"/>
        </w:rPr>
        <w:t xml:space="preserve"> &lt;1.0&gt;</w:t>
      </w:r>
    </w:p>
    <w:p w:rsidR="00D52BBD" w:rsidRPr="00F02181" w:rsidRDefault="00D52BBD" w:rsidP="00D52BBD">
      <w:pPr>
        <w:pStyle w:val="a3"/>
        <w:rPr>
          <w:sz w:val="28"/>
        </w:rPr>
      </w:pPr>
    </w:p>
    <w:p w:rsidR="00D52BBD" w:rsidRPr="00F02181" w:rsidRDefault="00D52BBD" w:rsidP="00D52BBD"/>
    <w:p w:rsidR="00300968" w:rsidRDefault="00300968">
      <w:pPr>
        <w:sectPr w:rsidR="00300968">
          <w:headerReference w:type="default" r:id="rId9"/>
          <w:footerReference w:type="even" r:id="rId10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300968" w:rsidRPr="0088641D" w:rsidRDefault="0088641D">
      <w:pPr>
        <w:pStyle w:val="a3"/>
        <w:rPr>
          <w:lang w:val="bg-BG"/>
        </w:rPr>
      </w:pPr>
      <w:r>
        <w:rPr>
          <w:lang w:val="bg-BG"/>
        </w:rPr>
        <w:lastRenderedPageBreak/>
        <w:t>История на промените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00968">
        <w:tc>
          <w:tcPr>
            <w:tcW w:w="2304" w:type="dxa"/>
          </w:tcPr>
          <w:p w:rsidR="00300968" w:rsidRPr="00522701" w:rsidRDefault="00522701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Дата</w:t>
            </w:r>
          </w:p>
        </w:tc>
        <w:tc>
          <w:tcPr>
            <w:tcW w:w="1152" w:type="dxa"/>
          </w:tcPr>
          <w:p w:rsidR="00300968" w:rsidRPr="00522701" w:rsidRDefault="00522701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:rsidR="00300968" w:rsidRPr="00522701" w:rsidRDefault="00522701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300968" w:rsidRPr="00522701" w:rsidRDefault="00522701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300968">
        <w:tc>
          <w:tcPr>
            <w:tcW w:w="2304" w:type="dxa"/>
          </w:tcPr>
          <w:p w:rsidR="00300968" w:rsidRPr="00001115" w:rsidRDefault="00D52BBD" w:rsidP="00D52BBD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06.01.2016г.</w:t>
            </w:r>
          </w:p>
        </w:tc>
        <w:tc>
          <w:tcPr>
            <w:tcW w:w="1152" w:type="dxa"/>
          </w:tcPr>
          <w:p w:rsidR="00300968" w:rsidRPr="00001115" w:rsidRDefault="00001115" w:rsidP="00D52BBD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1.0</w:t>
            </w:r>
          </w:p>
        </w:tc>
        <w:tc>
          <w:tcPr>
            <w:tcW w:w="3744" w:type="dxa"/>
          </w:tcPr>
          <w:p w:rsidR="00300968" w:rsidRPr="00001115" w:rsidRDefault="00D52BBD" w:rsidP="00D52BBD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Създаване на документа</w:t>
            </w:r>
          </w:p>
        </w:tc>
        <w:tc>
          <w:tcPr>
            <w:tcW w:w="2304" w:type="dxa"/>
          </w:tcPr>
          <w:p w:rsidR="00300968" w:rsidRPr="00001115" w:rsidRDefault="00D52BBD" w:rsidP="00D52BBD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Калоян Гецов</w:t>
            </w:r>
          </w:p>
        </w:tc>
      </w:tr>
    </w:tbl>
    <w:p w:rsidR="00300968" w:rsidRDefault="00300968"/>
    <w:p w:rsidR="00300968" w:rsidRPr="00522701" w:rsidRDefault="00300968">
      <w:pPr>
        <w:pStyle w:val="a3"/>
        <w:rPr>
          <w:lang w:val="bg-BG"/>
        </w:rPr>
      </w:pPr>
      <w:r>
        <w:br w:type="page"/>
      </w:r>
      <w:r w:rsidR="00522701">
        <w:rPr>
          <w:lang w:val="bg-BG"/>
        </w:rPr>
        <w:lastRenderedPageBreak/>
        <w:t>Съдържание</w:t>
      </w:r>
    </w:p>
    <w:p w:rsidR="005C032B" w:rsidRDefault="00552363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fldChar w:fldCharType="begin"/>
      </w:r>
      <w:r w:rsidR="00300968">
        <w:instrText xml:space="preserve"> TOC \o "1-3" </w:instrText>
      </w:r>
      <w:r>
        <w:fldChar w:fldCharType="separate"/>
      </w:r>
      <w:r w:rsidR="005C032B">
        <w:rPr>
          <w:noProof/>
        </w:rPr>
        <w:t>1.</w:t>
      </w:r>
      <w:r w:rsidR="005C032B"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="005C032B" w:rsidRPr="00EE7EE2">
        <w:rPr>
          <w:noProof/>
          <w:lang w:val="bg-BG"/>
        </w:rPr>
        <w:t>Въведение</w:t>
      </w:r>
      <w:r w:rsidR="005C032B">
        <w:rPr>
          <w:noProof/>
        </w:rPr>
        <w:tab/>
      </w:r>
      <w:r w:rsidR="005C032B">
        <w:rPr>
          <w:noProof/>
        </w:rPr>
        <w:fldChar w:fldCharType="begin"/>
      </w:r>
      <w:r w:rsidR="005C032B">
        <w:rPr>
          <w:noProof/>
        </w:rPr>
        <w:instrText xml:space="preserve"> PAGEREF _Toc440010763 \h </w:instrText>
      </w:r>
      <w:r w:rsidR="005C032B">
        <w:rPr>
          <w:noProof/>
        </w:rPr>
      </w:r>
      <w:r w:rsidR="005C032B">
        <w:rPr>
          <w:noProof/>
        </w:rPr>
        <w:fldChar w:fldCharType="separate"/>
      </w:r>
      <w:r w:rsidR="005C032B">
        <w:rPr>
          <w:noProof/>
        </w:rPr>
        <w:t>4</w:t>
      </w:r>
      <w:r w:rsidR="005C032B">
        <w:rPr>
          <w:noProof/>
        </w:rPr>
        <w:fldChar w:fldCharType="end"/>
      </w:r>
    </w:p>
    <w:p w:rsidR="005C032B" w:rsidRDefault="005C032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EE7EE2">
        <w:rPr>
          <w:noProof/>
          <w:lang w:val="bg-BG"/>
        </w:rPr>
        <w:t>Предназначение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_Toc440010764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C032B" w:rsidRDefault="005C032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EE7EE2">
        <w:rPr>
          <w:noProof/>
          <w:lang w:val="bg-BG"/>
        </w:rPr>
        <w:t>Обхват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_Toc440010765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C032B" w:rsidRDefault="005C032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EE7EE2">
        <w:rPr>
          <w:noProof/>
          <w:lang w:val="bg-BG"/>
        </w:rPr>
        <w:t>Дефиниции, Акроними и Абревиатури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_Toc440010766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C032B" w:rsidRDefault="005C032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EE7EE2">
        <w:rPr>
          <w:noProof/>
          <w:lang w:val="bg-BG"/>
        </w:rPr>
        <w:t>Препратки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_Toc440010767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C032B" w:rsidRDefault="005C032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EE7EE2">
        <w:rPr>
          <w:noProof/>
          <w:lang w:val="bg-BG"/>
        </w:rPr>
        <w:t>Общ преглед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_Toc440010768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C032B" w:rsidRDefault="005C032B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EE7EE2">
        <w:rPr>
          <w:noProof/>
          <w:lang w:val="bg-BG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EE7EE2">
        <w:rPr>
          <w:noProof/>
          <w:lang w:val="bg-BG"/>
        </w:rPr>
        <w:t>Тестови случаи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_Toc440010769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C032B" w:rsidRDefault="005C032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EE7EE2">
        <w:rPr>
          <w:noProof/>
          <w:lang w:val="bg-BG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EE7EE2">
        <w:rPr>
          <w:noProof/>
          <w:lang w:val="bg-BG"/>
        </w:rPr>
        <w:t>Тестови случаи върху модул за управление на влогове, депозити и кредити.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_Toc440010770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C032B" w:rsidRDefault="005C032B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EE7EE2">
        <w:rPr>
          <w:noProof/>
          <w:lang w:val="bg-BG"/>
        </w:rPr>
        <w:t>2.1.1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EE7EE2">
        <w:rPr>
          <w:noProof/>
          <w:lang w:val="bg-BG"/>
        </w:rPr>
        <w:t>Валидация на полета.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_Toc440010771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C032B" w:rsidRDefault="005C032B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EE7EE2">
        <w:rPr>
          <w:noProof/>
          <w:lang w:val="bg-BG"/>
        </w:rPr>
        <w:t>2.1.2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EE7EE2">
        <w:rPr>
          <w:noProof/>
          <w:lang w:val="bg-BG"/>
        </w:rPr>
        <w:t>Попълване на молба за кредит от банковите потребители.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_Toc440010772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C032B" w:rsidRDefault="005C032B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EE7EE2">
        <w:rPr>
          <w:noProof/>
          <w:lang w:val="bg-BG"/>
        </w:rPr>
        <w:t>2.1.3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EE7EE2">
        <w:rPr>
          <w:noProof/>
          <w:lang w:val="bg-BG"/>
        </w:rPr>
        <w:t>Извеждане на съобщение за одобрение или неодобрение.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_Toc440010773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C032B" w:rsidRDefault="005C032B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EE7EE2">
        <w:rPr>
          <w:noProof/>
          <w:lang w:val="bg-BG"/>
        </w:rPr>
        <w:t>2.1.4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EE7EE2">
        <w:rPr>
          <w:noProof/>
          <w:lang w:val="bg-BG"/>
        </w:rPr>
        <w:t>Създаване на нов кредит.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_Toc440010774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C032B" w:rsidRDefault="005C032B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EE7EE2">
        <w:rPr>
          <w:noProof/>
          <w:lang w:val="bg-BG"/>
        </w:rPr>
        <w:t>2.1.5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EE7EE2">
        <w:rPr>
          <w:noProof/>
          <w:lang w:val="bg-BG"/>
        </w:rPr>
        <w:t>Извличане на информация за кредит.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_Toc440010775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C032B" w:rsidRDefault="005C032B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EE7EE2">
        <w:rPr>
          <w:noProof/>
          <w:lang w:val="bg-BG"/>
        </w:rPr>
        <w:t>2.1.6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EE7EE2">
        <w:rPr>
          <w:noProof/>
          <w:lang w:val="bg-BG"/>
        </w:rPr>
        <w:t>Изплащане на кредит.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_Toc440010776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00968" w:rsidRDefault="00552363">
      <w:pPr>
        <w:pStyle w:val="a3"/>
      </w:pPr>
      <w:r>
        <w:fldChar w:fldCharType="end"/>
      </w:r>
      <w:r w:rsidR="00300968">
        <w:br w:type="page"/>
      </w:r>
      <w:r w:rsidR="00522701">
        <w:rPr>
          <w:lang w:val="bg-BG"/>
        </w:rPr>
        <w:lastRenderedPageBreak/>
        <w:t>Тест модел</w:t>
      </w:r>
      <w:r w:rsidR="00300968">
        <w:t xml:space="preserve"> </w:t>
      </w:r>
    </w:p>
    <w:p w:rsidR="00300968" w:rsidRDefault="00522701" w:rsidP="009F5C5C">
      <w:pPr>
        <w:pStyle w:val="1"/>
        <w:jc w:val="both"/>
      </w:pPr>
      <w:bookmarkStart w:id="0" w:name="_Toc440010763"/>
      <w:r>
        <w:rPr>
          <w:lang w:val="bg-BG"/>
        </w:rPr>
        <w:t>Въведение</w:t>
      </w:r>
      <w:bookmarkEnd w:id="0"/>
    </w:p>
    <w:p w:rsidR="00300968" w:rsidRDefault="00522701" w:rsidP="009F5C5C">
      <w:pPr>
        <w:pStyle w:val="2"/>
        <w:jc w:val="both"/>
      </w:pPr>
      <w:bookmarkStart w:id="1" w:name="_Toc440010764"/>
      <w:r>
        <w:rPr>
          <w:lang w:val="bg-BG"/>
        </w:rPr>
        <w:t>Предназначение</w:t>
      </w:r>
      <w:bookmarkEnd w:id="1"/>
    </w:p>
    <w:p w:rsidR="00DC4573" w:rsidRPr="00D52BBD" w:rsidRDefault="00DC4573" w:rsidP="0088641D">
      <w:pPr>
        <w:pStyle w:val="aa"/>
        <w:ind w:firstLine="720"/>
        <w:jc w:val="both"/>
      </w:pPr>
      <w:r>
        <w:rPr>
          <w:lang w:val="bg-BG"/>
        </w:rPr>
        <w:t>Предназначението на този документ е да представи и опиш</w:t>
      </w:r>
      <w:r w:rsidR="00D52BBD">
        <w:rPr>
          <w:lang w:val="bg-BG"/>
        </w:rPr>
        <w:t>ат</w:t>
      </w:r>
      <w:r>
        <w:rPr>
          <w:lang w:val="bg-BG"/>
        </w:rPr>
        <w:t xml:space="preserve"> тест</w:t>
      </w:r>
      <w:r w:rsidR="00065E62">
        <w:rPr>
          <w:lang w:val="bg-BG"/>
        </w:rPr>
        <w:t>овите случаи</w:t>
      </w:r>
      <w:r>
        <w:rPr>
          <w:lang w:val="bg-BG"/>
        </w:rPr>
        <w:t>,</w:t>
      </w:r>
      <w:r w:rsidR="00D52BBD">
        <w:rPr>
          <w:lang w:val="bg-BG"/>
        </w:rPr>
        <w:t xml:space="preserve"> които ще се проведат върху функционалностите на </w:t>
      </w:r>
      <w:r w:rsidR="00D52BBD">
        <w:t>ABM</w:t>
      </w:r>
      <w:r w:rsidR="00065E62">
        <w:rPr>
          <w:lang w:val="bg-BG"/>
        </w:rPr>
        <w:t>.</w:t>
      </w:r>
    </w:p>
    <w:p w:rsidR="00300968" w:rsidRDefault="00522701" w:rsidP="009F5C5C">
      <w:pPr>
        <w:pStyle w:val="2"/>
        <w:jc w:val="both"/>
      </w:pPr>
      <w:bookmarkStart w:id="2" w:name="_Toc440010765"/>
      <w:r>
        <w:rPr>
          <w:lang w:val="bg-BG"/>
        </w:rPr>
        <w:t>Обхват</w:t>
      </w:r>
      <w:bookmarkEnd w:id="2"/>
    </w:p>
    <w:p w:rsidR="00065E62" w:rsidRPr="00065E62" w:rsidRDefault="00065E62" w:rsidP="0088641D">
      <w:pPr>
        <w:pStyle w:val="aa"/>
        <w:ind w:firstLine="720"/>
        <w:jc w:val="both"/>
      </w:pPr>
      <w:r>
        <w:rPr>
          <w:lang w:val="bg-BG"/>
        </w:rPr>
        <w:t>Тестовите случаи обх</w:t>
      </w:r>
      <w:r w:rsidR="00F63949">
        <w:rPr>
          <w:lang w:val="bg-BG"/>
        </w:rPr>
        <w:t>ващат всички функционалности на ABM.</w:t>
      </w:r>
      <w:r>
        <w:rPr>
          <w:lang w:val="bg-BG"/>
        </w:rPr>
        <w:t xml:space="preserve"> За всяка функционалности има по един или повече тест случая.</w:t>
      </w:r>
    </w:p>
    <w:p w:rsidR="00300968" w:rsidRDefault="00522701" w:rsidP="009F5C5C">
      <w:pPr>
        <w:pStyle w:val="2"/>
        <w:jc w:val="both"/>
      </w:pPr>
      <w:bookmarkStart w:id="3" w:name="_Toc440010766"/>
      <w:r>
        <w:rPr>
          <w:lang w:val="bg-BG"/>
        </w:rPr>
        <w:t xml:space="preserve">Дефиниции, </w:t>
      </w:r>
      <w:proofErr w:type="spellStart"/>
      <w:r>
        <w:rPr>
          <w:lang w:val="bg-BG"/>
        </w:rPr>
        <w:t>Акроними</w:t>
      </w:r>
      <w:proofErr w:type="spellEnd"/>
      <w:r>
        <w:rPr>
          <w:lang w:val="bg-BG"/>
        </w:rPr>
        <w:t xml:space="preserve"> и Абревиатури</w:t>
      </w:r>
      <w:bookmarkEnd w:id="3"/>
    </w:p>
    <w:p w:rsidR="00F63949" w:rsidRPr="00164F57" w:rsidRDefault="00F63949" w:rsidP="00F63949">
      <w:pPr>
        <w:ind w:left="720"/>
      </w:pPr>
      <w:r w:rsidRPr="00164F57">
        <w:rPr>
          <w:lang w:val="bg-BG"/>
        </w:rPr>
        <w:t xml:space="preserve">Дефинираните </w:t>
      </w:r>
      <w:proofErr w:type="spellStart"/>
      <w:r w:rsidRPr="00164F57">
        <w:rPr>
          <w:lang w:val="bg-BG"/>
        </w:rPr>
        <w:t>акроними</w:t>
      </w:r>
      <w:proofErr w:type="spellEnd"/>
      <w:r w:rsidRPr="00164F57">
        <w:rPr>
          <w:lang w:val="bg-BG"/>
        </w:rPr>
        <w:t xml:space="preserve"> и </w:t>
      </w:r>
      <w:proofErr w:type="spellStart"/>
      <w:r w:rsidRPr="00164F57">
        <w:rPr>
          <w:lang w:val="bg-BG"/>
        </w:rPr>
        <w:t>абрениатури</w:t>
      </w:r>
      <w:proofErr w:type="spellEnd"/>
      <w:r w:rsidRPr="00164F57">
        <w:rPr>
          <w:lang w:val="bg-BG"/>
        </w:rPr>
        <w:t xml:space="preserve"> могат да бъдат намерени в следния документ</w:t>
      </w:r>
      <w:r w:rsidRPr="00164F57">
        <w:t>:</w:t>
      </w:r>
    </w:p>
    <w:p w:rsidR="00F63949" w:rsidRPr="00164F57" w:rsidRDefault="00F63949" w:rsidP="00F63949">
      <w:pPr>
        <w:pStyle w:val="af3"/>
        <w:numPr>
          <w:ilvl w:val="0"/>
          <w:numId w:val="24"/>
        </w:numPr>
      </w:pPr>
      <w:r w:rsidRPr="00652234">
        <w:t>ABM-4-I1-Glossary</w:t>
      </w:r>
      <w:r w:rsidRPr="00164F57">
        <w:t>;</w:t>
      </w:r>
    </w:p>
    <w:p w:rsidR="00300968" w:rsidRDefault="00522701" w:rsidP="009F5C5C">
      <w:pPr>
        <w:pStyle w:val="2"/>
        <w:jc w:val="both"/>
      </w:pPr>
      <w:bookmarkStart w:id="4" w:name="_Toc440010767"/>
      <w:r>
        <w:rPr>
          <w:lang w:val="bg-BG"/>
        </w:rPr>
        <w:t>Препратки</w:t>
      </w:r>
      <w:bookmarkEnd w:id="4"/>
    </w:p>
    <w:p w:rsidR="00EA3D7E" w:rsidRDefault="00EA3D7E" w:rsidP="00EA3D7E">
      <w:pPr>
        <w:ind w:left="720"/>
      </w:pPr>
      <w:r w:rsidRPr="00164F57">
        <w:rPr>
          <w:lang w:val="bg-BG"/>
        </w:rPr>
        <w:t>Този документ включва препратки към следните документи</w:t>
      </w:r>
      <w:r w:rsidRPr="00164F57">
        <w:t>:</w:t>
      </w:r>
    </w:p>
    <w:p w:rsidR="00EA3D7E" w:rsidRPr="00EA3D7E" w:rsidRDefault="00EA3D7E" w:rsidP="00EA3D7E"/>
    <w:p w:rsidR="00001115" w:rsidRPr="00EA3D7E" w:rsidRDefault="003645E7" w:rsidP="0088641D">
      <w:pPr>
        <w:pStyle w:val="aa"/>
        <w:ind w:firstLine="720"/>
        <w:jc w:val="both"/>
        <w:rPr>
          <w:lang w:val="bg-BG"/>
        </w:rPr>
      </w:pPr>
      <w:r w:rsidRPr="00EA3D7E">
        <w:rPr>
          <w:highlight w:val="yellow"/>
          <w:lang w:val="bg-BG"/>
        </w:rPr>
        <w:t>Документът кореспондира с „Резултати от тестване”, „Спецификация на софтуерните изисквания” и „Главен план за тестване”.</w:t>
      </w:r>
    </w:p>
    <w:p w:rsidR="00300968" w:rsidRDefault="00522701" w:rsidP="009F5C5C">
      <w:pPr>
        <w:pStyle w:val="2"/>
        <w:jc w:val="both"/>
      </w:pPr>
      <w:bookmarkStart w:id="5" w:name="_Toc440010768"/>
      <w:r>
        <w:rPr>
          <w:lang w:val="bg-BG"/>
        </w:rPr>
        <w:t>Общ преглед</w:t>
      </w:r>
      <w:bookmarkEnd w:id="5"/>
    </w:p>
    <w:p w:rsidR="00065E62" w:rsidRPr="00065E62" w:rsidRDefault="00065E62" w:rsidP="0088641D">
      <w:pPr>
        <w:pStyle w:val="aa"/>
        <w:ind w:firstLine="720"/>
        <w:jc w:val="both"/>
        <w:rPr>
          <w:lang w:val="bg-BG"/>
        </w:rPr>
      </w:pPr>
      <w:r>
        <w:rPr>
          <w:lang w:val="bg-BG"/>
        </w:rPr>
        <w:t>Останалата част от документа представя тестовите случаи.</w:t>
      </w:r>
    </w:p>
    <w:p w:rsidR="00300968" w:rsidRDefault="00522701" w:rsidP="009F5C5C">
      <w:pPr>
        <w:pStyle w:val="1"/>
        <w:jc w:val="both"/>
        <w:rPr>
          <w:lang w:val="bg-BG"/>
        </w:rPr>
      </w:pPr>
      <w:bookmarkStart w:id="6" w:name="_Toc440010769"/>
      <w:r>
        <w:rPr>
          <w:lang w:val="bg-BG"/>
        </w:rPr>
        <w:t>Тест</w:t>
      </w:r>
      <w:r w:rsidR="00CE123B">
        <w:rPr>
          <w:lang w:val="bg-BG"/>
        </w:rPr>
        <w:t>ови</w:t>
      </w:r>
      <w:r>
        <w:rPr>
          <w:lang w:val="bg-BG"/>
        </w:rPr>
        <w:t xml:space="preserve"> случаи</w:t>
      </w:r>
      <w:bookmarkEnd w:id="6"/>
      <w:r w:rsidR="00300968">
        <w:t xml:space="preserve"> </w:t>
      </w:r>
    </w:p>
    <w:p w:rsidR="00EA3D7E" w:rsidRDefault="00EA3D7E" w:rsidP="0088641D">
      <w:pPr>
        <w:ind w:left="720" w:firstLine="720"/>
        <w:jc w:val="both"/>
      </w:pPr>
      <w:r>
        <w:rPr>
          <w:lang w:val="bg-BG"/>
        </w:rPr>
        <w:t>Всеки един тестови случай ще бъде разгледан в таблица, и ще включва следните полета</w:t>
      </w:r>
      <w:r w:rsidR="009F1C70">
        <w:t>:</w:t>
      </w:r>
    </w:p>
    <w:p w:rsidR="009F1C70" w:rsidRDefault="009F1C70" w:rsidP="009F1C70">
      <w:pPr>
        <w:pStyle w:val="af3"/>
        <w:numPr>
          <w:ilvl w:val="0"/>
          <w:numId w:val="24"/>
        </w:numPr>
        <w:jc w:val="both"/>
        <w:rPr>
          <w:lang w:val="bg-BG"/>
        </w:rPr>
      </w:pPr>
      <w:r>
        <w:rPr>
          <w:lang w:val="bg-BG"/>
        </w:rPr>
        <w:t>Номер.</w:t>
      </w:r>
    </w:p>
    <w:p w:rsidR="009F1C70" w:rsidRDefault="009F1C70" w:rsidP="009F1C70">
      <w:pPr>
        <w:pStyle w:val="af3"/>
        <w:numPr>
          <w:ilvl w:val="0"/>
          <w:numId w:val="24"/>
        </w:numPr>
        <w:jc w:val="both"/>
        <w:rPr>
          <w:lang w:val="bg-BG"/>
        </w:rPr>
      </w:pPr>
      <w:r>
        <w:rPr>
          <w:lang w:val="bg-BG"/>
        </w:rPr>
        <w:t>Характеристика.</w:t>
      </w:r>
    </w:p>
    <w:p w:rsidR="00B4787A" w:rsidRDefault="00200020" w:rsidP="009F1C70">
      <w:pPr>
        <w:pStyle w:val="af3"/>
        <w:numPr>
          <w:ilvl w:val="0"/>
          <w:numId w:val="24"/>
        </w:numPr>
        <w:jc w:val="both"/>
        <w:rPr>
          <w:lang w:val="bg-BG"/>
        </w:rPr>
      </w:pPr>
      <w:r>
        <w:rPr>
          <w:lang w:val="bg-BG"/>
        </w:rPr>
        <w:t>Предварителни изисквания.</w:t>
      </w:r>
    </w:p>
    <w:p w:rsidR="009F1C70" w:rsidRDefault="009F1C70" w:rsidP="009F1C70">
      <w:pPr>
        <w:pStyle w:val="af3"/>
        <w:numPr>
          <w:ilvl w:val="0"/>
          <w:numId w:val="24"/>
        </w:numPr>
        <w:jc w:val="both"/>
        <w:rPr>
          <w:lang w:val="bg-BG"/>
        </w:rPr>
      </w:pPr>
      <w:r>
        <w:rPr>
          <w:lang w:val="bg-BG"/>
        </w:rPr>
        <w:t>Очакван резултат.</w:t>
      </w:r>
    </w:p>
    <w:p w:rsidR="009F1C70" w:rsidRDefault="009F1C70" w:rsidP="009F1C70">
      <w:pPr>
        <w:pStyle w:val="af3"/>
        <w:numPr>
          <w:ilvl w:val="0"/>
          <w:numId w:val="24"/>
        </w:numPr>
        <w:jc w:val="both"/>
        <w:rPr>
          <w:lang w:val="bg-BG"/>
        </w:rPr>
      </w:pPr>
      <w:r>
        <w:rPr>
          <w:lang w:val="bg-BG"/>
        </w:rPr>
        <w:t>Резултат от тестване.</w:t>
      </w:r>
    </w:p>
    <w:p w:rsidR="009F1C70" w:rsidRDefault="009F1C70" w:rsidP="009F1C70">
      <w:pPr>
        <w:pStyle w:val="af3"/>
        <w:numPr>
          <w:ilvl w:val="0"/>
          <w:numId w:val="24"/>
        </w:numPr>
        <w:jc w:val="both"/>
        <w:rPr>
          <w:lang w:val="bg-BG"/>
        </w:rPr>
      </w:pPr>
      <w:r>
        <w:rPr>
          <w:lang w:val="bg-BG"/>
        </w:rPr>
        <w:t>Статус.</w:t>
      </w:r>
    </w:p>
    <w:p w:rsidR="000A622C" w:rsidRPr="00644438" w:rsidRDefault="009F1C70" w:rsidP="009F1C70">
      <w:pPr>
        <w:ind w:left="720" w:firstLine="360"/>
        <w:jc w:val="both"/>
        <w:rPr>
          <w:lang w:val="bg-BG"/>
        </w:rPr>
      </w:pPr>
      <w:r>
        <w:rPr>
          <w:lang w:val="bg-BG"/>
        </w:rPr>
        <w:t xml:space="preserve">Колоните резултат от тестване и статус предстой да бъдат попълнени в итерацията </w:t>
      </w:r>
      <w:r>
        <w:t xml:space="preserve">C1,C2 </w:t>
      </w:r>
      <w:r>
        <w:rPr>
          <w:lang w:val="bg-BG"/>
        </w:rPr>
        <w:t xml:space="preserve">и </w:t>
      </w:r>
      <w:r>
        <w:t>C3</w:t>
      </w:r>
      <w:r w:rsidR="0040024D">
        <w:rPr>
          <w:lang w:val="bg-BG"/>
        </w:rPr>
        <w:t>.</w:t>
      </w:r>
    </w:p>
    <w:p w:rsidR="0008747D" w:rsidRDefault="0008747D" w:rsidP="009F5C5C">
      <w:pPr>
        <w:pStyle w:val="2"/>
        <w:jc w:val="both"/>
        <w:rPr>
          <w:lang w:val="bg-BG"/>
        </w:rPr>
      </w:pPr>
      <w:bookmarkStart w:id="7" w:name="_Toc440010770"/>
      <w:r>
        <w:rPr>
          <w:lang w:val="bg-BG"/>
        </w:rPr>
        <w:t xml:space="preserve">Тестови случаи </w:t>
      </w:r>
      <w:r w:rsidR="009514BF">
        <w:rPr>
          <w:lang w:val="bg-BG"/>
        </w:rPr>
        <w:t>върху модул за управление на влогове, депозити и кредити</w:t>
      </w:r>
      <w:r w:rsidR="00B4787A">
        <w:rPr>
          <w:lang w:val="bg-BG"/>
        </w:rPr>
        <w:t>.</w:t>
      </w:r>
      <w:bookmarkEnd w:id="7"/>
    </w:p>
    <w:p w:rsidR="00845F59" w:rsidRDefault="00E96772" w:rsidP="00845F59">
      <w:pPr>
        <w:pStyle w:val="3"/>
        <w:jc w:val="both"/>
        <w:rPr>
          <w:lang w:val="bg-BG"/>
        </w:rPr>
      </w:pPr>
      <w:bookmarkStart w:id="8" w:name="_Toc440010771"/>
      <w:proofErr w:type="spellStart"/>
      <w:r>
        <w:rPr>
          <w:lang w:val="bg-BG"/>
        </w:rPr>
        <w:t>Валидация</w:t>
      </w:r>
      <w:proofErr w:type="spellEnd"/>
      <w:r w:rsidR="00845F59">
        <w:rPr>
          <w:lang w:val="bg-BG"/>
        </w:rPr>
        <w:t xml:space="preserve"> на полета.</w:t>
      </w:r>
      <w:bookmarkEnd w:id="8"/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842"/>
        <w:gridCol w:w="2552"/>
        <w:gridCol w:w="2551"/>
        <w:gridCol w:w="1276"/>
        <w:gridCol w:w="821"/>
      </w:tblGrid>
      <w:tr w:rsidR="00845F59" w:rsidTr="00040970">
        <w:tc>
          <w:tcPr>
            <w:tcW w:w="534" w:type="dxa"/>
          </w:tcPr>
          <w:p w:rsidR="00845F59" w:rsidRPr="00200020" w:rsidRDefault="00845F59" w:rsidP="00A77E8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№</w:t>
            </w:r>
          </w:p>
        </w:tc>
        <w:tc>
          <w:tcPr>
            <w:tcW w:w="1842" w:type="dxa"/>
          </w:tcPr>
          <w:p w:rsidR="00845F59" w:rsidRPr="00B4787A" w:rsidRDefault="00845F59" w:rsidP="00A77E8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Характеристика</w:t>
            </w:r>
          </w:p>
        </w:tc>
        <w:tc>
          <w:tcPr>
            <w:tcW w:w="2552" w:type="dxa"/>
          </w:tcPr>
          <w:p w:rsidR="00845F59" w:rsidRPr="00001115" w:rsidRDefault="00845F59" w:rsidP="00A77E84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Предварителни изисквания</w:t>
            </w:r>
          </w:p>
        </w:tc>
        <w:tc>
          <w:tcPr>
            <w:tcW w:w="2551" w:type="dxa"/>
          </w:tcPr>
          <w:p w:rsidR="00845F59" w:rsidRPr="00001115" w:rsidRDefault="00845F59" w:rsidP="00A77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Очакван резултат</w:t>
            </w:r>
          </w:p>
        </w:tc>
        <w:tc>
          <w:tcPr>
            <w:tcW w:w="1276" w:type="dxa"/>
          </w:tcPr>
          <w:p w:rsidR="00845F59" w:rsidRDefault="00845F59" w:rsidP="00A77E84">
            <w:pPr>
              <w:jc w:val="center"/>
              <w:rPr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Резултат от тестване</w:t>
            </w:r>
          </w:p>
        </w:tc>
        <w:tc>
          <w:tcPr>
            <w:tcW w:w="821" w:type="dxa"/>
          </w:tcPr>
          <w:p w:rsidR="00845F59" w:rsidRPr="00B4787A" w:rsidRDefault="00845F59" w:rsidP="00A77E8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Статус</w:t>
            </w:r>
          </w:p>
        </w:tc>
      </w:tr>
      <w:tr w:rsidR="00845F59" w:rsidTr="00040970">
        <w:tc>
          <w:tcPr>
            <w:tcW w:w="534" w:type="dxa"/>
          </w:tcPr>
          <w:p w:rsidR="00845F59" w:rsidRPr="00001115" w:rsidRDefault="00845F59" w:rsidP="00A77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1842" w:type="dxa"/>
          </w:tcPr>
          <w:p w:rsidR="00845F59" w:rsidRPr="00E96772" w:rsidRDefault="00E96772" w:rsidP="00E9677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Валидация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на поле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Име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Презиме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Фамилия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.</w:t>
            </w:r>
          </w:p>
        </w:tc>
        <w:tc>
          <w:tcPr>
            <w:tcW w:w="2552" w:type="dxa"/>
          </w:tcPr>
          <w:p w:rsidR="00845F59" w:rsidRPr="00E96772" w:rsidRDefault="00E96772" w:rsidP="00E96772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Очаква се задължително въвеждане на данни, без интервал,цифри или специални символи. Максимална дължина, не повече от</w:t>
            </w:r>
            <w:r>
              <w:t xml:space="preserve"> </w:t>
            </w:r>
            <w:r>
              <w:rPr>
                <w:lang w:val="bg-BG"/>
              </w:rPr>
              <w:t>петнадесет символа. Да няма повече от четири съгласни и две гласни букви една до друга.</w:t>
            </w:r>
          </w:p>
        </w:tc>
        <w:tc>
          <w:tcPr>
            <w:tcW w:w="2551" w:type="dxa"/>
          </w:tcPr>
          <w:p w:rsidR="00845F59" w:rsidRPr="004E2AFC" w:rsidRDefault="00E96772" w:rsidP="0020551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При </w:t>
            </w:r>
            <w:r w:rsidR="0020551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правилно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попълнени полета систем</w:t>
            </w:r>
            <w:r w:rsidR="004E2AFC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ата позволява да се продължи на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пред. При некоректно попълнени полета </w:t>
            </w:r>
            <w:r w:rsidR="00275E3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се изписва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червен надпис до полето, гласящ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Погр</w:t>
            </w:r>
            <w:r w:rsidR="004E2AFC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е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шно</w:t>
            </w:r>
            <w:r w:rsidR="004E2AFC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въведени данни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="004E2AFC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.</w:t>
            </w:r>
          </w:p>
        </w:tc>
        <w:tc>
          <w:tcPr>
            <w:tcW w:w="1276" w:type="dxa"/>
          </w:tcPr>
          <w:p w:rsidR="00845F59" w:rsidRPr="00001115" w:rsidRDefault="00845F59" w:rsidP="00A77E84">
            <w:pPr>
              <w:jc w:val="both"/>
            </w:pPr>
          </w:p>
        </w:tc>
        <w:tc>
          <w:tcPr>
            <w:tcW w:w="821" w:type="dxa"/>
          </w:tcPr>
          <w:p w:rsidR="00845F59" w:rsidRPr="00001115" w:rsidRDefault="00845F59" w:rsidP="00A77E8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45F59" w:rsidTr="00040970">
        <w:tc>
          <w:tcPr>
            <w:tcW w:w="534" w:type="dxa"/>
          </w:tcPr>
          <w:p w:rsidR="00845F59" w:rsidRPr="00001115" w:rsidRDefault="00845F59" w:rsidP="00A77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1842" w:type="dxa"/>
          </w:tcPr>
          <w:p w:rsidR="00845F59" w:rsidRPr="005C032B" w:rsidRDefault="005C032B" w:rsidP="00275E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proofErr w:type="spellStart"/>
            <w:r w:rsidRPr="00275E37">
              <w:rPr>
                <w:rFonts w:ascii="Times New Roman" w:hAnsi="Times New Roman" w:cs="Times New Roman"/>
                <w:sz w:val="20"/>
                <w:szCs w:val="20"/>
                <w:highlight w:val="red"/>
                <w:lang w:val="bg-BG"/>
              </w:rPr>
              <w:t>Валидация</w:t>
            </w:r>
            <w:proofErr w:type="spellEnd"/>
            <w:r w:rsidRPr="00275E37">
              <w:rPr>
                <w:rFonts w:ascii="Times New Roman" w:hAnsi="Times New Roman" w:cs="Times New Roman"/>
                <w:sz w:val="20"/>
                <w:szCs w:val="20"/>
                <w:highlight w:val="red"/>
                <w:lang w:val="bg-BG"/>
              </w:rPr>
              <w:t xml:space="preserve"> на поле </w:t>
            </w:r>
            <w:r w:rsidRPr="00275E37">
              <w:rPr>
                <w:rFonts w:ascii="Times New Roman" w:hAnsi="Times New Roman" w:cs="Times New Roman"/>
                <w:sz w:val="20"/>
                <w:szCs w:val="20"/>
                <w:highlight w:val="red"/>
              </w:rPr>
              <w:t>“</w:t>
            </w:r>
            <w:r w:rsidR="00275E37">
              <w:rPr>
                <w:rFonts w:ascii="Times New Roman" w:hAnsi="Times New Roman" w:cs="Times New Roman"/>
                <w:sz w:val="20"/>
                <w:szCs w:val="20"/>
                <w:highlight w:val="red"/>
                <w:lang w:val="bg-BG"/>
              </w:rPr>
              <w:t>И</w:t>
            </w:r>
            <w:r w:rsidRPr="00275E37">
              <w:rPr>
                <w:rFonts w:ascii="Times New Roman" w:hAnsi="Times New Roman" w:cs="Times New Roman"/>
                <w:sz w:val="20"/>
                <w:szCs w:val="20"/>
                <w:highlight w:val="red"/>
                <w:lang w:val="bg-BG"/>
              </w:rPr>
              <w:t>мейл</w:t>
            </w:r>
            <w:r w:rsidRPr="00275E37">
              <w:rPr>
                <w:rFonts w:ascii="Times New Roman" w:hAnsi="Times New Roman" w:cs="Times New Roman"/>
                <w:sz w:val="20"/>
                <w:szCs w:val="20"/>
                <w:highlight w:val="red"/>
              </w:rPr>
              <w:t>”</w:t>
            </w:r>
            <w:r w:rsidRPr="00275E37">
              <w:rPr>
                <w:rFonts w:ascii="Times New Roman" w:hAnsi="Times New Roman" w:cs="Times New Roman"/>
                <w:sz w:val="20"/>
                <w:szCs w:val="20"/>
                <w:highlight w:val="red"/>
                <w:lang w:val="bg-BG"/>
              </w:rPr>
              <w:t>.</w:t>
            </w:r>
          </w:p>
        </w:tc>
        <w:tc>
          <w:tcPr>
            <w:tcW w:w="2552" w:type="dxa"/>
          </w:tcPr>
          <w:p w:rsidR="00845F59" w:rsidRPr="005C032B" w:rsidRDefault="005C032B" w:rsidP="00275E37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 xml:space="preserve">Очаква се задължително въвеждане на данни, позволени са символи и </w:t>
            </w:r>
            <w:r>
              <w:rPr>
                <w:lang w:val="bg-BG"/>
              </w:rPr>
              <w:lastRenderedPageBreak/>
              <w:t>цифри, с изключение на специални символи.</w:t>
            </w:r>
            <w:r>
              <w:t xml:space="preserve"> </w:t>
            </w:r>
            <w:hyperlink r:id="rId11" w:anchor="Invalid_email_addresses" w:history="1">
              <w:r w:rsidR="00275E37" w:rsidRPr="001663C7">
                <w:rPr>
                  <w:rStyle w:val="af"/>
                  <w:sz w:val="18"/>
                  <w:szCs w:val="18"/>
                  <w:lang w:val="bg-BG"/>
                </w:rPr>
                <w:t>https://en.wikipedia.org/wiki/Email_address#Invalid_email_addresses</w:t>
              </w:r>
            </w:hyperlink>
            <w:r w:rsidR="00275E37">
              <w:rPr>
                <w:color w:val="1F497D" w:themeColor="text2"/>
                <w:sz w:val="18"/>
                <w:szCs w:val="18"/>
                <w:lang w:val="bg-BG"/>
              </w:rPr>
              <w:t xml:space="preserve">. </w:t>
            </w:r>
            <w:r w:rsidR="00275E37" w:rsidRPr="00275E37">
              <w:rPr>
                <w:lang w:val="bg-BG"/>
              </w:rPr>
              <w:t>Тук</w:t>
            </w:r>
            <w:r w:rsidR="00275E37">
              <w:rPr>
                <w:lang w:val="bg-BG"/>
              </w:rPr>
              <w:t xml:space="preserve"> може да се видят примери за невалиден имейл. </w:t>
            </w:r>
          </w:p>
        </w:tc>
        <w:tc>
          <w:tcPr>
            <w:tcW w:w="2551" w:type="dxa"/>
          </w:tcPr>
          <w:p w:rsidR="00845F59" w:rsidRPr="00275E37" w:rsidRDefault="00275E37" w:rsidP="0020551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lastRenderedPageBreak/>
              <w:t xml:space="preserve">При </w:t>
            </w:r>
            <w:r w:rsidR="0020551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правилно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въведени данни системата би разпознала всички 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lastRenderedPageBreak/>
              <w:t>популярни имейл адреси. При коректно въведен имейл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систем</w:t>
            </w:r>
            <w:r w:rsidR="00FE5C92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ата позволява да се продължи на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пред. При некоректно попълнено поле се изписва червен надпис до полето, гласящ следното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Невалиден имейл адрес.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.</w:t>
            </w:r>
          </w:p>
        </w:tc>
        <w:tc>
          <w:tcPr>
            <w:tcW w:w="1276" w:type="dxa"/>
          </w:tcPr>
          <w:p w:rsidR="00845F59" w:rsidRPr="00001115" w:rsidRDefault="00845F59" w:rsidP="00A77E84">
            <w:pPr>
              <w:jc w:val="both"/>
            </w:pPr>
          </w:p>
        </w:tc>
        <w:tc>
          <w:tcPr>
            <w:tcW w:w="821" w:type="dxa"/>
          </w:tcPr>
          <w:p w:rsidR="00845F59" w:rsidRPr="00001115" w:rsidRDefault="00845F59" w:rsidP="00A77E8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45F59" w:rsidTr="00040970">
        <w:tc>
          <w:tcPr>
            <w:tcW w:w="534" w:type="dxa"/>
          </w:tcPr>
          <w:p w:rsidR="00845F59" w:rsidRPr="00001115" w:rsidRDefault="00845F59" w:rsidP="00A77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3.</w:t>
            </w:r>
          </w:p>
        </w:tc>
        <w:tc>
          <w:tcPr>
            <w:tcW w:w="1842" w:type="dxa"/>
          </w:tcPr>
          <w:p w:rsidR="00845F59" w:rsidRPr="00001115" w:rsidRDefault="00275E37" w:rsidP="00275E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Валидация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на поле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Номер на сметка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.</w:t>
            </w:r>
          </w:p>
        </w:tc>
        <w:tc>
          <w:tcPr>
            <w:tcW w:w="2552" w:type="dxa"/>
          </w:tcPr>
          <w:p w:rsidR="00845F59" w:rsidRPr="00275E37" w:rsidRDefault="00275E37" w:rsidP="00A77E84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Очаква се задължително попълване на полето. То може да включва Цифри и символи. Не се прави разлика между големи и малки символи.</w:t>
            </w:r>
            <w:r w:rsidR="00205517">
              <w:rPr>
                <w:lang w:val="bg-BG"/>
              </w:rPr>
              <w:t xml:space="preserve"> Задължителна дължина от </w:t>
            </w:r>
            <w:r w:rsidR="00205517" w:rsidRPr="00205517">
              <w:rPr>
                <w:highlight w:val="red"/>
                <w:lang w:val="bg-BG"/>
              </w:rPr>
              <w:t>двадесет символа</w:t>
            </w:r>
            <w:r w:rsidR="00205517">
              <w:rPr>
                <w:lang w:val="bg-BG"/>
              </w:rPr>
              <w:t>.</w:t>
            </w:r>
          </w:p>
        </w:tc>
        <w:tc>
          <w:tcPr>
            <w:tcW w:w="2551" w:type="dxa"/>
          </w:tcPr>
          <w:p w:rsidR="00845F59" w:rsidRPr="00001115" w:rsidRDefault="00205517" w:rsidP="0020551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При правилно въведени данни системата проверява наличието на сметката в своята БД. При коректно въведена сметка систем</w:t>
            </w:r>
            <w:r w:rsidR="00FE5C92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ата позволява да се продължи на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пред. При некоректно попълнено поле се изписва червен надпис до полето, гласящ следното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Невалидна сметка.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.</w:t>
            </w:r>
          </w:p>
        </w:tc>
        <w:tc>
          <w:tcPr>
            <w:tcW w:w="1276" w:type="dxa"/>
          </w:tcPr>
          <w:p w:rsidR="00845F59" w:rsidRPr="00001115" w:rsidRDefault="00845F59" w:rsidP="00A77E84">
            <w:pPr>
              <w:jc w:val="both"/>
            </w:pPr>
          </w:p>
        </w:tc>
        <w:tc>
          <w:tcPr>
            <w:tcW w:w="821" w:type="dxa"/>
          </w:tcPr>
          <w:p w:rsidR="00845F59" w:rsidRPr="00001115" w:rsidRDefault="00845F59" w:rsidP="00A77E8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45F59" w:rsidRPr="00001115" w:rsidRDefault="00845F59" w:rsidP="00A77E8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45F59" w:rsidRPr="00001115" w:rsidRDefault="00845F59" w:rsidP="00A77E8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E5C92" w:rsidTr="00040970">
        <w:tc>
          <w:tcPr>
            <w:tcW w:w="534" w:type="dxa"/>
          </w:tcPr>
          <w:p w:rsidR="00FE5C92" w:rsidRPr="00001115" w:rsidRDefault="00FE5C92" w:rsidP="00A77E84">
            <w:pPr>
              <w:jc w:val="center"/>
            </w:pPr>
            <w:r>
              <w:t>4</w:t>
            </w:r>
          </w:p>
        </w:tc>
        <w:tc>
          <w:tcPr>
            <w:tcW w:w="1842" w:type="dxa"/>
          </w:tcPr>
          <w:p w:rsidR="00FE5C92" w:rsidRPr="00FE5C92" w:rsidRDefault="00FE5C92" w:rsidP="00275E37">
            <w:pPr>
              <w:jc w:val="both"/>
              <w:rPr>
                <w:lang w:val="bg-BG"/>
              </w:rPr>
            </w:pPr>
            <w:proofErr w:type="spellStart"/>
            <w:r>
              <w:rPr>
                <w:lang w:val="bg-BG"/>
              </w:rPr>
              <w:t>Валидация</w:t>
            </w:r>
            <w:proofErr w:type="spellEnd"/>
            <w:r>
              <w:rPr>
                <w:lang w:val="bg-BG"/>
              </w:rPr>
              <w:t xml:space="preserve"> на поле </w:t>
            </w:r>
            <w:r>
              <w:t>“</w:t>
            </w:r>
            <w:r>
              <w:rPr>
                <w:lang w:val="bg-BG"/>
              </w:rPr>
              <w:t>тел. Номер</w:t>
            </w:r>
            <w:r>
              <w:t>”.</w:t>
            </w:r>
          </w:p>
        </w:tc>
        <w:tc>
          <w:tcPr>
            <w:tcW w:w="2552" w:type="dxa"/>
          </w:tcPr>
          <w:p w:rsidR="00FE5C92" w:rsidRDefault="00FE5C92" w:rsidP="00A77E84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 xml:space="preserve">Очаква се задължително попълване на полето. </w:t>
            </w:r>
            <w:r w:rsidRPr="00FE5C92">
              <w:rPr>
                <w:highlight w:val="red"/>
                <w:lang w:val="bg-BG"/>
              </w:rPr>
              <w:t xml:space="preserve">То </w:t>
            </w:r>
            <w:proofErr w:type="spellStart"/>
            <w:r w:rsidRPr="00FE5C92">
              <w:rPr>
                <w:highlight w:val="red"/>
                <w:lang w:val="bg-BG"/>
              </w:rPr>
              <w:t>блаблабла</w:t>
            </w:r>
            <w:proofErr w:type="spellEnd"/>
          </w:p>
        </w:tc>
        <w:tc>
          <w:tcPr>
            <w:tcW w:w="2551" w:type="dxa"/>
          </w:tcPr>
          <w:p w:rsidR="00FE5C92" w:rsidRDefault="008D4F67" w:rsidP="00205517">
            <w:pPr>
              <w:jc w:val="both"/>
              <w:rPr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При коректно въведена сметка системата позволява да се продължи напред. При некоректно попълнено поле се изписва червен надпис до полето, гласящ следното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Невалидна сметка.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.</w:t>
            </w:r>
          </w:p>
        </w:tc>
        <w:tc>
          <w:tcPr>
            <w:tcW w:w="1276" w:type="dxa"/>
          </w:tcPr>
          <w:p w:rsidR="00FE5C92" w:rsidRPr="00001115" w:rsidRDefault="00FE5C92" w:rsidP="00A77E84">
            <w:pPr>
              <w:jc w:val="both"/>
            </w:pPr>
          </w:p>
        </w:tc>
        <w:tc>
          <w:tcPr>
            <w:tcW w:w="821" w:type="dxa"/>
          </w:tcPr>
          <w:p w:rsidR="00FE5C92" w:rsidRPr="00001115" w:rsidRDefault="00FE5C92" w:rsidP="00A77E84">
            <w:pPr>
              <w:jc w:val="both"/>
            </w:pPr>
          </w:p>
        </w:tc>
      </w:tr>
      <w:tr w:rsidR="00FE5C92" w:rsidTr="00040970">
        <w:tc>
          <w:tcPr>
            <w:tcW w:w="534" w:type="dxa"/>
          </w:tcPr>
          <w:p w:rsidR="00FE5C92" w:rsidRPr="00FE5C92" w:rsidRDefault="00FE5C92" w:rsidP="00A77E84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5</w:t>
            </w:r>
          </w:p>
        </w:tc>
        <w:tc>
          <w:tcPr>
            <w:tcW w:w="1842" w:type="dxa"/>
          </w:tcPr>
          <w:p w:rsidR="00FE5C92" w:rsidRPr="00FE5C92" w:rsidRDefault="00FE5C92" w:rsidP="00275E37">
            <w:pPr>
              <w:jc w:val="both"/>
              <w:rPr>
                <w:lang w:val="bg-BG"/>
              </w:rPr>
            </w:pPr>
            <w:proofErr w:type="spellStart"/>
            <w:r>
              <w:rPr>
                <w:lang w:val="bg-BG"/>
              </w:rPr>
              <w:t>Валидация</w:t>
            </w:r>
            <w:proofErr w:type="spellEnd"/>
            <w:r>
              <w:rPr>
                <w:lang w:val="bg-BG"/>
              </w:rPr>
              <w:t xml:space="preserve"> на поле </w:t>
            </w:r>
            <w:r>
              <w:t>“</w:t>
            </w:r>
            <w:r>
              <w:rPr>
                <w:lang w:val="bg-BG"/>
              </w:rPr>
              <w:t>ЕГН</w:t>
            </w:r>
            <w:r>
              <w:t>”</w:t>
            </w:r>
            <w:r>
              <w:rPr>
                <w:lang w:val="bg-BG"/>
              </w:rPr>
              <w:t>.</w:t>
            </w:r>
          </w:p>
        </w:tc>
        <w:tc>
          <w:tcPr>
            <w:tcW w:w="2552" w:type="dxa"/>
          </w:tcPr>
          <w:p w:rsidR="00FE5C92" w:rsidRDefault="00FE5C92" w:rsidP="00A77E84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Очаква се задължително попълване на полето. То може да съдържа</w:t>
            </w:r>
            <w:r w:rsidR="008D4F67">
              <w:rPr>
                <w:lang w:val="bg-BG"/>
              </w:rPr>
              <w:t xml:space="preserve"> точно</w:t>
            </w:r>
            <w:r>
              <w:rPr>
                <w:lang w:val="bg-BG"/>
              </w:rPr>
              <w:t xml:space="preserve"> десет на брой символа, като те включват единствено числа.</w:t>
            </w:r>
            <w:r w:rsidR="008D4F67">
              <w:rPr>
                <w:lang w:val="bg-BG"/>
              </w:rPr>
              <w:t xml:space="preserve"> </w:t>
            </w:r>
            <w:r w:rsidR="008D4F67" w:rsidRPr="008D4F67">
              <w:rPr>
                <w:highlight w:val="red"/>
                <w:lang w:val="bg-BG"/>
              </w:rPr>
              <w:t xml:space="preserve">И </w:t>
            </w:r>
            <w:proofErr w:type="spellStart"/>
            <w:r w:rsidR="008D4F67" w:rsidRPr="008D4F67">
              <w:rPr>
                <w:highlight w:val="red"/>
                <w:lang w:val="bg-BG"/>
              </w:rPr>
              <w:t>тн</w:t>
            </w:r>
            <w:proofErr w:type="spellEnd"/>
          </w:p>
        </w:tc>
        <w:tc>
          <w:tcPr>
            <w:tcW w:w="2551" w:type="dxa"/>
          </w:tcPr>
          <w:p w:rsidR="00FE5C92" w:rsidRDefault="008D4F67" w:rsidP="008D4F67">
            <w:pPr>
              <w:jc w:val="both"/>
              <w:rPr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При коректно въведено ЕГН системата позволява да се продължи напред. При некоректно попълнено поле се изписва червен надпис до полето, гласящ следното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Невалидно </w:t>
            </w:r>
            <w:r w:rsidRPr="008D4F67">
              <w:rPr>
                <w:rFonts w:ascii="Times New Roman" w:hAnsi="Times New Roman" w:cs="Times New Roman"/>
                <w:sz w:val="20"/>
                <w:szCs w:val="20"/>
                <w:highlight w:val="red"/>
                <w:lang w:val="bg-BG"/>
              </w:rPr>
              <w:t>въведено ЕГН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.</w:t>
            </w:r>
          </w:p>
        </w:tc>
        <w:tc>
          <w:tcPr>
            <w:tcW w:w="1276" w:type="dxa"/>
          </w:tcPr>
          <w:p w:rsidR="00FE5C92" w:rsidRPr="00001115" w:rsidRDefault="00FE5C92" w:rsidP="00A77E84">
            <w:pPr>
              <w:jc w:val="both"/>
            </w:pPr>
          </w:p>
        </w:tc>
        <w:tc>
          <w:tcPr>
            <w:tcW w:w="821" w:type="dxa"/>
          </w:tcPr>
          <w:p w:rsidR="00FE5C92" w:rsidRPr="00001115" w:rsidRDefault="00FE5C92" w:rsidP="00A77E84">
            <w:pPr>
              <w:jc w:val="both"/>
            </w:pPr>
          </w:p>
        </w:tc>
      </w:tr>
      <w:tr w:rsidR="008D4F67" w:rsidTr="00040970">
        <w:tc>
          <w:tcPr>
            <w:tcW w:w="534" w:type="dxa"/>
          </w:tcPr>
          <w:p w:rsidR="008D4F67" w:rsidRDefault="008D4F67" w:rsidP="00A77E84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1842" w:type="dxa"/>
          </w:tcPr>
          <w:p w:rsidR="008D4F67" w:rsidRPr="008D4F67" w:rsidRDefault="008D4F67" w:rsidP="00275E37">
            <w:pPr>
              <w:jc w:val="both"/>
              <w:rPr>
                <w:lang w:val="bg-BG"/>
              </w:rPr>
            </w:pPr>
            <w:proofErr w:type="spellStart"/>
            <w:r>
              <w:rPr>
                <w:lang w:val="bg-BG"/>
              </w:rPr>
              <w:t>Валидация</w:t>
            </w:r>
            <w:proofErr w:type="spellEnd"/>
            <w:r>
              <w:rPr>
                <w:lang w:val="bg-BG"/>
              </w:rPr>
              <w:t xml:space="preserve"> на поле </w:t>
            </w:r>
            <w:r>
              <w:t>“</w:t>
            </w:r>
            <w:r>
              <w:rPr>
                <w:lang w:val="bg-BG"/>
              </w:rPr>
              <w:t>Работно място</w:t>
            </w:r>
            <w:r>
              <w:t>”</w:t>
            </w:r>
            <w:r>
              <w:rPr>
                <w:lang w:val="bg-BG"/>
              </w:rPr>
              <w:t>.</w:t>
            </w:r>
          </w:p>
        </w:tc>
        <w:tc>
          <w:tcPr>
            <w:tcW w:w="2552" w:type="dxa"/>
          </w:tcPr>
          <w:p w:rsidR="008D4F67" w:rsidRPr="008D4F67" w:rsidRDefault="008D4F67" w:rsidP="008D4F67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 xml:space="preserve">Очаква се задължително попълване на полето. То може да съдържа единствено символи и знакът </w:t>
            </w:r>
            <w:r>
              <w:t xml:space="preserve">“-“. </w:t>
            </w:r>
            <w:r>
              <w:rPr>
                <w:lang w:val="bg-BG"/>
              </w:rPr>
              <w:t>Главни и малки букви нямат значение. Дължината нетрябва да надвишава двадесет и пет символа. Също така не трябва да е по – къса от три символа.</w:t>
            </w:r>
          </w:p>
        </w:tc>
        <w:tc>
          <w:tcPr>
            <w:tcW w:w="2551" w:type="dxa"/>
          </w:tcPr>
          <w:p w:rsidR="008D4F67" w:rsidRDefault="008D4F67" w:rsidP="008D4F67">
            <w:pPr>
              <w:jc w:val="both"/>
              <w:rPr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При коректно въведени данни системата позволява да се продължи напред. При некоректно попълнено поле се изписва червен надпис до полето, гласящ следното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Невалидно попълнени данни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.</w:t>
            </w:r>
          </w:p>
        </w:tc>
        <w:tc>
          <w:tcPr>
            <w:tcW w:w="1276" w:type="dxa"/>
          </w:tcPr>
          <w:p w:rsidR="008D4F67" w:rsidRPr="00001115" w:rsidRDefault="008D4F67" w:rsidP="00A77E84">
            <w:pPr>
              <w:jc w:val="both"/>
            </w:pPr>
          </w:p>
        </w:tc>
        <w:tc>
          <w:tcPr>
            <w:tcW w:w="821" w:type="dxa"/>
          </w:tcPr>
          <w:p w:rsidR="008D4F67" w:rsidRPr="00001115" w:rsidRDefault="008D4F67" w:rsidP="00A77E84">
            <w:pPr>
              <w:jc w:val="both"/>
            </w:pPr>
          </w:p>
        </w:tc>
      </w:tr>
      <w:tr w:rsidR="000B0EEB" w:rsidTr="00040970">
        <w:tc>
          <w:tcPr>
            <w:tcW w:w="534" w:type="dxa"/>
          </w:tcPr>
          <w:p w:rsidR="000B0EEB" w:rsidRDefault="000B0EEB" w:rsidP="00A77E84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7</w:t>
            </w:r>
          </w:p>
        </w:tc>
        <w:tc>
          <w:tcPr>
            <w:tcW w:w="1842" w:type="dxa"/>
          </w:tcPr>
          <w:p w:rsidR="000B0EEB" w:rsidRPr="00B97D59" w:rsidRDefault="00253232" w:rsidP="00275E37">
            <w:pPr>
              <w:jc w:val="both"/>
              <w:rPr>
                <w:lang w:val="bg-BG"/>
              </w:rPr>
            </w:pPr>
            <w:proofErr w:type="spellStart"/>
            <w:r>
              <w:rPr>
                <w:lang w:val="bg-BG"/>
              </w:rPr>
              <w:t>Валидация</w:t>
            </w:r>
            <w:proofErr w:type="spellEnd"/>
            <w:r>
              <w:rPr>
                <w:lang w:val="bg-BG"/>
              </w:rPr>
              <w:t xml:space="preserve"> на поле  </w:t>
            </w:r>
            <w:r>
              <w:t>“</w:t>
            </w:r>
            <w:r>
              <w:rPr>
                <w:lang w:val="bg-BG"/>
              </w:rPr>
              <w:t xml:space="preserve">Работил в </w:t>
            </w:r>
            <w:r>
              <w:rPr>
                <w:lang w:val="bg-BG"/>
              </w:rPr>
              <w:lastRenderedPageBreak/>
              <w:t>период</w:t>
            </w:r>
            <w:r>
              <w:t>”</w:t>
            </w:r>
            <w:r>
              <w:rPr>
                <w:lang w:val="bg-BG"/>
              </w:rPr>
              <w:t>.</w:t>
            </w:r>
          </w:p>
        </w:tc>
        <w:tc>
          <w:tcPr>
            <w:tcW w:w="2552" w:type="dxa"/>
          </w:tcPr>
          <w:p w:rsidR="000B0EEB" w:rsidRDefault="00253232" w:rsidP="008D4F67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lastRenderedPageBreak/>
              <w:t xml:space="preserve">Очаква се задължително попълване на полето. </w:t>
            </w:r>
            <w:r>
              <w:rPr>
                <w:lang w:val="bg-BG"/>
              </w:rPr>
              <w:lastRenderedPageBreak/>
              <w:t>Тук потребителят може да избере начална и крайна дата от специално поле календар. Няма възможност за въвеждане на каквито и да е символи.</w:t>
            </w:r>
          </w:p>
        </w:tc>
        <w:tc>
          <w:tcPr>
            <w:tcW w:w="2551" w:type="dxa"/>
          </w:tcPr>
          <w:p w:rsidR="000B0EEB" w:rsidRPr="009460A6" w:rsidRDefault="00253232" w:rsidP="009460A6">
            <w:pPr>
              <w:jc w:val="both"/>
            </w:pPr>
            <w:r>
              <w:rPr>
                <w:lang w:val="bg-BG"/>
              </w:rPr>
              <w:lastRenderedPageBreak/>
              <w:t xml:space="preserve">При правилно въведени данни системата </w:t>
            </w:r>
            <w:r>
              <w:rPr>
                <w:lang w:val="bg-BG"/>
              </w:rPr>
              <w:lastRenderedPageBreak/>
              <w:t>позволява да се продължи на пред.</w:t>
            </w:r>
            <w:r w:rsidR="009460A6">
              <w:rPr>
                <w:lang w:val="bg-BG"/>
              </w:rPr>
              <w:t xml:space="preserve"> При съвпадение на двете дати се изписва с червен надпис съобщение за грешка</w:t>
            </w:r>
            <w:r w:rsidR="009460A6">
              <w:t xml:space="preserve"> “</w:t>
            </w:r>
            <w:r w:rsidR="009460A6">
              <w:rPr>
                <w:lang w:val="bg-BG"/>
              </w:rPr>
              <w:t>Невалидно въведен период</w:t>
            </w:r>
            <w:r w:rsidR="009460A6">
              <w:t>”.</w:t>
            </w:r>
          </w:p>
        </w:tc>
        <w:tc>
          <w:tcPr>
            <w:tcW w:w="1276" w:type="dxa"/>
          </w:tcPr>
          <w:p w:rsidR="000B0EEB" w:rsidRPr="00001115" w:rsidRDefault="000B0EEB" w:rsidP="00A77E84">
            <w:pPr>
              <w:jc w:val="both"/>
            </w:pPr>
          </w:p>
        </w:tc>
        <w:tc>
          <w:tcPr>
            <w:tcW w:w="821" w:type="dxa"/>
          </w:tcPr>
          <w:p w:rsidR="000B0EEB" w:rsidRPr="00001115" w:rsidRDefault="000B0EEB" w:rsidP="00A77E84">
            <w:pPr>
              <w:jc w:val="both"/>
            </w:pPr>
          </w:p>
        </w:tc>
      </w:tr>
      <w:tr w:rsidR="00B97D59" w:rsidTr="00040970">
        <w:tc>
          <w:tcPr>
            <w:tcW w:w="534" w:type="dxa"/>
          </w:tcPr>
          <w:p w:rsidR="00B97D59" w:rsidRDefault="00B97D59" w:rsidP="00A77E84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lastRenderedPageBreak/>
              <w:t>8</w:t>
            </w:r>
          </w:p>
        </w:tc>
        <w:tc>
          <w:tcPr>
            <w:tcW w:w="1842" w:type="dxa"/>
          </w:tcPr>
          <w:p w:rsidR="00B97D59" w:rsidRPr="00B97D59" w:rsidRDefault="00B97D59" w:rsidP="00275E37">
            <w:pPr>
              <w:jc w:val="both"/>
            </w:pPr>
            <w:proofErr w:type="spellStart"/>
            <w:r>
              <w:rPr>
                <w:lang w:val="bg-BG"/>
              </w:rPr>
              <w:t>Валидация</w:t>
            </w:r>
            <w:proofErr w:type="spellEnd"/>
            <w:r>
              <w:rPr>
                <w:lang w:val="bg-BG"/>
              </w:rPr>
              <w:t xml:space="preserve"> на поле </w:t>
            </w:r>
            <w:r>
              <w:t>“</w:t>
            </w:r>
            <w:r>
              <w:rPr>
                <w:lang w:val="bg-BG"/>
              </w:rPr>
              <w:t>Адрес</w:t>
            </w:r>
            <w:r>
              <w:t>”.</w:t>
            </w:r>
          </w:p>
        </w:tc>
        <w:tc>
          <w:tcPr>
            <w:tcW w:w="2552" w:type="dxa"/>
          </w:tcPr>
          <w:p w:rsidR="00B97D59" w:rsidRPr="00B97D59" w:rsidRDefault="00B97D59" w:rsidP="008D4F67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 xml:space="preserve">Очаква се задължително попълване на полето. Позволено е попълването на полето със букви цифри и символи като точка и апостроф. Полето включва автоматично дописване на адрес спрямо </w:t>
            </w:r>
            <w:r w:rsidRPr="00B97D59">
              <w:rPr>
                <w:highlight w:val="red"/>
                <w:lang w:val="bg-BG"/>
              </w:rPr>
              <w:t>налични от чужди БД.</w:t>
            </w:r>
            <w:r>
              <w:rPr>
                <w:lang w:val="bg-BG"/>
              </w:rPr>
              <w:t xml:space="preserve"> Нетрябва да надвишава четиридесет символа.</w:t>
            </w:r>
          </w:p>
        </w:tc>
        <w:tc>
          <w:tcPr>
            <w:tcW w:w="2551" w:type="dxa"/>
          </w:tcPr>
          <w:p w:rsidR="009460A6" w:rsidRPr="009460A6" w:rsidRDefault="00B97D59" w:rsidP="00B97D5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9460A6">
              <w:rPr>
                <w:sz w:val="20"/>
                <w:szCs w:val="20"/>
                <w:lang w:val="bg-BG"/>
              </w:rPr>
              <w:t>При правилно въведени данни системата позволява да се продължи на пред.</w:t>
            </w:r>
            <w:r w:rsidR="009460A6" w:rsidRPr="009460A6">
              <w:rPr>
                <w:sz w:val="20"/>
                <w:szCs w:val="20"/>
                <w:lang w:val="bg-BG"/>
              </w:rPr>
              <w:t xml:space="preserve"> </w:t>
            </w:r>
            <w:r w:rsidR="009460A6" w:rsidRPr="009460A6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При некоректно попълнено поле се изписва червен надпис до полето, гласящ следното </w:t>
            </w:r>
            <w:r w:rsidR="009460A6" w:rsidRPr="009460A6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9460A6" w:rsidRPr="009460A6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Невалидно въведено</w:t>
            </w:r>
          </w:p>
          <w:p w:rsidR="00B97D59" w:rsidRPr="009460A6" w:rsidRDefault="009460A6" w:rsidP="00B97D59">
            <w:pPr>
              <w:jc w:val="both"/>
              <w:rPr>
                <w:sz w:val="20"/>
                <w:szCs w:val="20"/>
                <w:lang w:val="bg-BG"/>
              </w:rPr>
            </w:pPr>
            <w:r w:rsidRPr="009460A6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Адрес.</w:t>
            </w:r>
            <w:r w:rsidRPr="009460A6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9460A6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.</w:t>
            </w:r>
          </w:p>
        </w:tc>
        <w:tc>
          <w:tcPr>
            <w:tcW w:w="1276" w:type="dxa"/>
          </w:tcPr>
          <w:p w:rsidR="00B97D59" w:rsidRPr="00001115" w:rsidRDefault="00B97D59" w:rsidP="00A77E84">
            <w:pPr>
              <w:jc w:val="both"/>
            </w:pPr>
          </w:p>
        </w:tc>
        <w:tc>
          <w:tcPr>
            <w:tcW w:w="821" w:type="dxa"/>
          </w:tcPr>
          <w:p w:rsidR="00B97D59" w:rsidRPr="00001115" w:rsidRDefault="00B97D59" w:rsidP="00A77E84">
            <w:pPr>
              <w:jc w:val="both"/>
            </w:pPr>
          </w:p>
        </w:tc>
      </w:tr>
      <w:tr w:rsidR="00B97D59" w:rsidTr="00040970">
        <w:tc>
          <w:tcPr>
            <w:tcW w:w="534" w:type="dxa"/>
          </w:tcPr>
          <w:p w:rsidR="00B97D59" w:rsidRDefault="00B97D59" w:rsidP="00A77E84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9</w:t>
            </w:r>
          </w:p>
        </w:tc>
        <w:tc>
          <w:tcPr>
            <w:tcW w:w="1842" w:type="dxa"/>
          </w:tcPr>
          <w:p w:rsidR="00B97D59" w:rsidRPr="00B97D59" w:rsidRDefault="00B97D59" w:rsidP="00275E37">
            <w:pPr>
              <w:jc w:val="both"/>
            </w:pPr>
            <w:proofErr w:type="spellStart"/>
            <w:r>
              <w:rPr>
                <w:lang w:val="bg-BG"/>
              </w:rPr>
              <w:t>Валидация</w:t>
            </w:r>
            <w:proofErr w:type="spellEnd"/>
            <w:r>
              <w:rPr>
                <w:lang w:val="bg-BG"/>
              </w:rPr>
              <w:t xml:space="preserve"> на поле </w:t>
            </w:r>
            <w:r>
              <w:t>“</w:t>
            </w:r>
            <w:r>
              <w:rPr>
                <w:lang w:val="bg-BG"/>
              </w:rPr>
              <w:t>Размер на кредита</w:t>
            </w:r>
            <w:r>
              <w:t>”.</w:t>
            </w:r>
          </w:p>
        </w:tc>
        <w:tc>
          <w:tcPr>
            <w:tcW w:w="2552" w:type="dxa"/>
          </w:tcPr>
          <w:p w:rsidR="00B97D59" w:rsidRDefault="00B97D59" w:rsidP="008D4F67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 xml:space="preserve">Очаква се задължително попълване на полето. Това поле приема единствено цифри. </w:t>
            </w:r>
            <w:r w:rsidR="009460A6">
              <w:rPr>
                <w:lang w:val="bg-BG"/>
              </w:rPr>
              <w:t>Разполага с минимален праг на кредита сто лева. В края на полето потребителя може да избере валута в която ще е кредита от падащо меню.</w:t>
            </w:r>
          </w:p>
        </w:tc>
        <w:tc>
          <w:tcPr>
            <w:tcW w:w="2551" w:type="dxa"/>
          </w:tcPr>
          <w:p w:rsidR="009460A6" w:rsidRDefault="009460A6" w:rsidP="009460A6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 xml:space="preserve">При правилно въведени данни системата позволява да се продължи на пред. 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При некоректно попълнено поле се изписва червен надпис до полето, гласящ следното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Невалидно въведена сума.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.</w:t>
            </w:r>
          </w:p>
          <w:p w:rsidR="00B97D59" w:rsidRDefault="00B97D59" w:rsidP="00B97D59">
            <w:pPr>
              <w:rPr>
                <w:lang w:val="bg-BG"/>
              </w:rPr>
            </w:pPr>
          </w:p>
        </w:tc>
        <w:tc>
          <w:tcPr>
            <w:tcW w:w="1276" w:type="dxa"/>
          </w:tcPr>
          <w:p w:rsidR="00B97D59" w:rsidRPr="00001115" w:rsidRDefault="00B97D59" w:rsidP="00A77E84">
            <w:pPr>
              <w:jc w:val="both"/>
            </w:pPr>
          </w:p>
        </w:tc>
        <w:tc>
          <w:tcPr>
            <w:tcW w:w="821" w:type="dxa"/>
          </w:tcPr>
          <w:p w:rsidR="00B97D59" w:rsidRPr="00001115" w:rsidRDefault="00B97D59" w:rsidP="00A77E84">
            <w:pPr>
              <w:jc w:val="both"/>
            </w:pPr>
          </w:p>
        </w:tc>
      </w:tr>
      <w:tr w:rsidR="00040970" w:rsidTr="00040970">
        <w:tc>
          <w:tcPr>
            <w:tcW w:w="534" w:type="dxa"/>
          </w:tcPr>
          <w:p w:rsidR="00040970" w:rsidRPr="00040970" w:rsidRDefault="00040970" w:rsidP="00A77E84">
            <w:pPr>
              <w:jc w:val="center"/>
            </w:pPr>
            <w:r>
              <w:t>10</w:t>
            </w:r>
          </w:p>
        </w:tc>
        <w:tc>
          <w:tcPr>
            <w:tcW w:w="1842" w:type="dxa"/>
          </w:tcPr>
          <w:p w:rsidR="00040970" w:rsidRPr="00040970" w:rsidRDefault="00040970" w:rsidP="00275E37">
            <w:pPr>
              <w:jc w:val="both"/>
            </w:pPr>
            <w:proofErr w:type="spellStart"/>
            <w:r>
              <w:rPr>
                <w:lang w:val="bg-BG"/>
              </w:rPr>
              <w:t>Валидация</w:t>
            </w:r>
            <w:proofErr w:type="spellEnd"/>
            <w:r>
              <w:rPr>
                <w:lang w:val="bg-BG"/>
              </w:rPr>
              <w:t xml:space="preserve"> на поле  </w:t>
            </w:r>
            <w:r>
              <w:t>“</w:t>
            </w:r>
            <w:r>
              <w:rPr>
                <w:lang w:val="bg-BG"/>
              </w:rPr>
              <w:t>План на изплащане</w:t>
            </w:r>
            <w:r>
              <w:t>”.</w:t>
            </w:r>
          </w:p>
        </w:tc>
        <w:tc>
          <w:tcPr>
            <w:tcW w:w="2552" w:type="dxa"/>
          </w:tcPr>
          <w:p w:rsidR="00040970" w:rsidRDefault="00040970" w:rsidP="008D4F67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Очаква се задължително попълване на полето. Това поле включва падащо меню съдържащо предварително описани от банката планове на разплащане.</w:t>
            </w:r>
          </w:p>
        </w:tc>
        <w:tc>
          <w:tcPr>
            <w:tcW w:w="2551" w:type="dxa"/>
          </w:tcPr>
          <w:p w:rsidR="00040970" w:rsidRDefault="00040970" w:rsidP="009460A6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При правилно въведени данни системата позволява да се продължи на пред.</w:t>
            </w:r>
          </w:p>
        </w:tc>
        <w:tc>
          <w:tcPr>
            <w:tcW w:w="1276" w:type="dxa"/>
          </w:tcPr>
          <w:p w:rsidR="00040970" w:rsidRPr="00001115" w:rsidRDefault="00040970" w:rsidP="00A77E84">
            <w:pPr>
              <w:jc w:val="both"/>
            </w:pPr>
          </w:p>
        </w:tc>
        <w:tc>
          <w:tcPr>
            <w:tcW w:w="821" w:type="dxa"/>
          </w:tcPr>
          <w:p w:rsidR="00040970" w:rsidRPr="00001115" w:rsidRDefault="00040970" w:rsidP="00A77E84">
            <w:pPr>
              <w:jc w:val="both"/>
            </w:pPr>
          </w:p>
        </w:tc>
      </w:tr>
    </w:tbl>
    <w:p w:rsidR="00845F59" w:rsidRPr="00845F59" w:rsidRDefault="00845F59" w:rsidP="00845F59">
      <w:pPr>
        <w:rPr>
          <w:lang w:val="bg-BG"/>
        </w:rPr>
      </w:pPr>
    </w:p>
    <w:p w:rsidR="0008747D" w:rsidRDefault="00B4787A" w:rsidP="009F5C5C">
      <w:pPr>
        <w:pStyle w:val="3"/>
        <w:jc w:val="both"/>
        <w:rPr>
          <w:lang w:val="bg-BG"/>
        </w:rPr>
      </w:pPr>
      <w:bookmarkStart w:id="9" w:name="_Toc440010772"/>
      <w:r>
        <w:rPr>
          <w:lang w:val="bg-BG"/>
        </w:rPr>
        <w:t>Попълване на молба за кредит от банковите потребители.</w:t>
      </w:r>
      <w:bookmarkEnd w:id="9"/>
    </w:p>
    <w:p w:rsidR="006450CA" w:rsidRPr="006450CA" w:rsidRDefault="006450CA" w:rsidP="009F5C5C">
      <w:pPr>
        <w:ind w:left="1080"/>
        <w:jc w:val="both"/>
        <w:rPr>
          <w:lang w:val="bg-BG"/>
        </w:rPr>
      </w:pPr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1984"/>
        <w:gridCol w:w="2552"/>
        <w:gridCol w:w="2551"/>
        <w:gridCol w:w="1276"/>
        <w:gridCol w:w="821"/>
      </w:tblGrid>
      <w:tr w:rsidR="00200020" w:rsidTr="00200020">
        <w:tc>
          <w:tcPr>
            <w:tcW w:w="392" w:type="dxa"/>
          </w:tcPr>
          <w:p w:rsidR="00200020" w:rsidRPr="00200020" w:rsidRDefault="00200020" w:rsidP="00B478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№</w:t>
            </w:r>
          </w:p>
        </w:tc>
        <w:tc>
          <w:tcPr>
            <w:tcW w:w="1984" w:type="dxa"/>
          </w:tcPr>
          <w:p w:rsidR="00200020" w:rsidRPr="00B4787A" w:rsidRDefault="00200020" w:rsidP="00B478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Характеристика</w:t>
            </w:r>
          </w:p>
        </w:tc>
        <w:tc>
          <w:tcPr>
            <w:tcW w:w="2552" w:type="dxa"/>
          </w:tcPr>
          <w:p w:rsidR="00200020" w:rsidRPr="00001115" w:rsidRDefault="00200020" w:rsidP="00B4787A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Предварителни изисквания</w:t>
            </w:r>
          </w:p>
        </w:tc>
        <w:tc>
          <w:tcPr>
            <w:tcW w:w="2551" w:type="dxa"/>
          </w:tcPr>
          <w:p w:rsidR="00200020" w:rsidRPr="00001115" w:rsidRDefault="00200020" w:rsidP="00B478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Очакван резултат</w:t>
            </w:r>
          </w:p>
        </w:tc>
        <w:tc>
          <w:tcPr>
            <w:tcW w:w="1276" w:type="dxa"/>
          </w:tcPr>
          <w:p w:rsidR="00200020" w:rsidRDefault="00200020" w:rsidP="00B4787A">
            <w:pPr>
              <w:jc w:val="center"/>
              <w:rPr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Резултат от тестване</w:t>
            </w:r>
          </w:p>
        </w:tc>
        <w:tc>
          <w:tcPr>
            <w:tcW w:w="821" w:type="dxa"/>
          </w:tcPr>
          <w:p w:rsidR="00200020" w:rsidRPr="00B4787A" w:rsidRDefault="00200020" w:rsidP="00B478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Статус</w:t>
            </w:r>
          </w:p>
        </w:tc>
      </w:tr>
      <w:tr w:rsidR="00200020" w:rsidTr="00200020">
        <w:tc>
          <w:tcPr>
            <w:tcW w:w="392" w:type="dxa"/>
          </w:tcPr>
          <w:p w:rsidR="00200020" w:rsidRPr="00001115" w:rsidRDefault="00200020" w:rsidP="00B478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1984" w:type="dxa"/>
          </w:tcPr>
          <w:p w:rsidR="00200020" w:rsidRPr="00001115" w:rsidRDefault="00200020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Успешно попълнена молба от банков 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lastRenderedPageBreak/>
              <w:t>потребител.</w:t>
            </w:r>
          </w:p>
        </w:tc>
        <w:tc>
          <w:tcPr>
            <w:tcW w:w="2552" w:type="dxa"/>
          </w:tcPr>
          <w:p w:rsidR="00200020" w:rsidRPr="00200020" w:rsidRDefault="00200020" w:rsidP="009514BF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lastRenderedPageBreak/>
              <w:t>Попълване на следните полета на интерфейс</w:t>
            </w:r>
            <w:r w:rsidR="009514BF">
              <w:rPr>
                <w:lang w:val="bg-BG"/>
              </w:rPr>
              <w:t>а</w:t>
            </w:r>
            <w:r>
              <w:rPr>
                <w:lang w:val="bg-BG"/>
              </w:rPr>
              <w:t xml:space="preserve"> за </w:t>
            </w:r>
            <w:r>
              <w:rPr>
                <w:lang w:val="bg-BG"/>
              </w:rPr>
              <w:lastRenderedPageBreak/>
              <w:t>молба за кредит.</w:t>
            </w:r>
          </w:p>
        </w:tc>
        <w:tc>
          <w:tcPr>
            <w:tcW w:w="2551" w:type="dxa"/>
          </w:tcPr>
          <w:p w:rsidR="00200020" w:rsidRPr="00200020" w:rsidRDefault="00200020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lastRenderedPageBreak/>
              <w:t xml:space="preserve">След натискане на бутон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“Save” 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Програмата 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lastRenderedPageBreak/>
              <w:t>извежда съобщение за успешно подадена молба.</w:t>
            </w:r>
          </w:p>
        </w:tc>
        <w:tc>
          <w:tcPr>
            <w:tcW w:w="1276" w:type="dxa"/>
          </w:tcPr>
          <w:p w:rsidR="00200020" w:rsidRPr="00001115" w:rsidRDefault="00200020" w:rsidP="009F5C5C">
            <w:pPr>
              <w:jc w:val="both"/>
            </w:pPr>
          </w:p>
        </w:tc>
        <w:tc>
          <w:tcPr>
            <w:tcW w:w="821" w:type="dxa"/>
          </w:tcPr>
          <w:p w:rsidR="00200020" w:rsidRPr="00001115" w:rsidRDefault="00200020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14BF" w:rsidTr="00200020">
        <w:tc>
          <w:tcPr>
            <w:tcW w:w="392" w:type="dxa"/>
          </w:tcPr>
          <w:p w:rsidR="009514BF" w:rsidRPr="00001115" w:rsidRDefault="009514BF" w:rsidP="00B478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2.</w:t>
            </w:r>
          </w:p>
        </w:tc>
        <w:tc>
          <w:tcPr>
            <w:tcW w:w="1984" w:type="dxa"/>
          </w:tcPr>
          <w:p w:rsidR="009514BF" w:rsidRPr="00001115" w:rsidRDefault="009514BF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Неуспешно попълнена молба за кредит от банков потребител.</w:t>
            </w:r>
          </w:p>
        </w:tc>
        <w:tc>
          <w:tcPr>
            <w:tcW w:w="2552" w:type="dxa"/>
          </w:tcPr>
          <w:p w:rsidR="009514BF" w:rsidRPr="009514BF" w:rsidRDefault="009514BF" w:rsidP="009F5C5C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Наполовина попълнени полета на интерфейса за молба за кредит, или неправилно попълнени входни данни.</w:t>
            </w:r>
          </w:p>
        </w:tc>
        <w:tc>
          <w:tcPr>
            <w:tcW w:w="2551" w:type="dxa"/>
          </w:tcPr>
          <w:p w:rsidR="009514BF" w:rsidRPr="00200020" w:rsidRDefault="009514BF" w:rsidP="002C743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След натискане на бутон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“Save” 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Програмата извежда съобщение за неуспешно подадена молба.</w:t>
            </w:r>
          </w:p>
        </w:tc>
        <w:tc>
          <w:tcPr>
            <w:tcW w:w="1276" w:type="dxa"/>
          </w:tcPr>
          <w:p w:rsidR="009514BF" w:rsidRPr="00001115" w:rsidRDefault="009514BF" w:rsidP="009F5C5C">
            <w:pPr>
              <w:jc w:val="both"/>
            </w:pPr>
          </w:p>
        </w:tc>
        <w:tc>
          <w:tcPr>
            <w:tcW w:w="821" w:type="dxa"/>
          </w:tcPr>
          <w:p w:rsidR="009514BF" w:rsidRPr="00001115" w:rsidRDefault="009514BF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14BF" w:rsidTr="00200020">
        <w:tc>
          <w:tcPr>
            <w:tcW w:w="392" w:type="dxa"/>
          </w:tcPr>
          <w:p w:rsidR="009514BF" w:rsidRPr="00001115" w:rsidRDefault="009514BF" w:rsidP="00B478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1984" w:type="dxa"/>
          </w:tcPr>
          <w:p w:rsidR="009514BF" w:rsidRPr="00001115" w:rsidRDefault="009514BF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Прекъсване поради ненавременно попълване.</w:t>
            </w:r>
          </w:p>
        </w:tc>
        <w:tc>
          <w:tcPr>
            <w:tcW w:w="2552" w:type="dxa"/>
          </w:tcPr>
          <w:p w:rsidR="009514BF" w:rsidRPr="00001115" w:rsidRDefault="009514BF" w:rsidP="009514BF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След започване на ново попълване, се поражда отсъствие на действие от страна на потребителя.</w:t>
            </w:r>
          </w:p>
        </w:tc>
        <w:tc>
          <w:tcPr>
            <w:tcW w:w="2551" w:type="dxa"/>
          </w:tcPr>
          <w:p w:rsidR="009514BF" w:rsidRPr="00001115" w:rsidRDefault="009514BF" w:rsidP="009514B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След изтичане на петнадесет минути от последния сигнал от мишката или клавиатурата, прозорецът се затваря.</w:t>
            </w:r>
          </w:p>
        </w:tc>
        <w:tc>
          <w:tcPr>
            <w:tcW w:w="1276" w:type="dxa"/>
          </w:tcPr>
          <w:p w:rsidR="009514BF" w:rsidRPr="00001115" w:rsidRDefault="009514BF" w:rsidP="009F5C5C">
            <w:pPr>
              <w:jc w:val="both"/>
            </w:pPr>
          </w:p>
        </w:tc>
        <w:tc>
          <w:tcPr>
            <w:tcW w:w="821" w:type="dxa"/>
          </w:tcPr>
          <w:p w:rsidR="009514BF" w:rsidRPr="00001115" w:rsidRDefault="009514BF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514BF" w:rsidRPr="00001115" w:rsidRDefault="009514BF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514BF" w:rsidRPr="00001115" w:rsidRDefault="009514BF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514BF" w:rsidRDefault="00FA6587" w:rsidP="009514BF">
      <w:pPr>
        <w:pStyle w:val="3"/>
        <w:jc w:val="both"/>
        <w:rPr>
          <w:lang w:val="bg-BG"/>
        </w:rPr>
      </w:pPr>
      <w:bookmarkStart w:id="10" w:name="_Toc440010773"/>
      <w:r>
        <w:rPr>
          <w:lang w:val="bg-BG"/>
        </w:rPr>
        <w:t xml:space="preserve">Извеждане на съобщение за </w:t>
      </w:r>
      <w:r w:rsidR="00D71848">
        <w:rPr>
          <w:lang w:val="bg-BG"/>
        </w:rPr>
        <w:t>одобрение или неодобрение</w:t>
      </w:r>
      <w:r>
        <w:rPr>
          <w:lang w:val="bg-BG"/>
        </w:rPr>
        <w:t>.</w:t>
      </w:r>
      <w:bookmarkEnd w:id="10"/>
    </w:p>
    <w:p w:rsidR="00FA6587" w:rsidRPr="006450CA" w:rsidRDefault="00FA6587" w:rsidP="00FA6587">
      <w:pPr>
        <w:ind w:left="1080"/>
        <w:jc w:val="both"/>
        <w:rPr>
          <w:lang w:val="bg-BG"/>
        </w:rPr>
      </w:pPr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1984"/>
        <w:gridCol w:w="2552"/>
        <w:gridCol w:w="2551"/>
        <w:gridCol w:w="1276"/>
        <w:gridCol w:w="821"/>
      </w:tblGrid>
      <w:tr w:rsidR="00FA6587" w:rsidTr="002C7434">
        <w:tc>
          <w:tcPr>
            <w:tcW w:w="392" w:type="dxa"/>
          </w:tcPr>
          <w:p w:rsidR="00FA6587" w:rsidRPr="00200020" w:rsidRDefault="00FA6587" w:rsidP="002C74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№</w:t>
            </w:r>
          </w:p>
        </w:tc>
        <w:tc>
          <w:tcPr>
            <w:tcW w:w="1984" w:type="dxa"/>
          </w:tcPr>
          <w:p w:rsidR="00FA6587" w:rsidRPr="00B4787A" w:rsidRDefault="00FA6587" w:rsidP="002C74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Характеристика</w:t>
            </w:r>
          </w:p>
        </w:tc>
        <w:tc>
          <w:tcPr>
            <w:tcW w:w="2552" w:type="dxa"/>
          </w:tcPr>
          <w:p w:rsidR="00FA6587" w:rsidRPr="00001115" w:rsidRDefault="00FA6587" w:rsidP="002C7434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Предварителни изисквания</w:t>
            </w:r>
          </w:p>
        </w:tc>
        <w:tc>
          <w:tcPr>
            <w:tcW w:w="2551" w:type="dxa"/>
          </w:tcPr>
          <w:p w:rsidR="00FA6587" w:rsidRPr="00001115" w:rsidRDefault="00FA6587" w:rsidP="002C7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Очакван резултат</w:t>
            </w:r>
          </w:p>
        </w:tc>
        <w:tc>
          <w:tcPr>
            <w:tcW w:w="1276" w:type="dxa"/>
          </w:tcPr>
          <w:p w:rsidR="00FA6587" w:rsidRDefault="00FA6587" w:rsidP="002C7434">
            <w:pPr>
              <w:jc w:val="center"/>
              <w:rPr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Резултат от тестване</w:t>
            </w:r>
          </w:p>
        </w:tc>
        <w:tc>
          <w:tcPr>
            <w:tcW w:w="821" w:type="dxa"/>
          </w:tcPr>
          <w:p w:rsidR="00FA6587" w:rsidRPr="00B4787A" w:rsidRDefault="00FA6587" w:rsidP="002C74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Статус</w:t>
            </w:r>
          </w:p>
        </w:tc>
      </w:tr>
      <w:tr w:rsidR="00FA6587" w:rsidTr="00FA6587">
        <w:trPr>
          <w:trHeight w:val="568"/>
        </w:trPr>
        <w:tc>
          <w:tcPr>
            <w:tcW w:w="392" w:type="dxa"/>
          </w:tcPr>
          <w:p w:rsidR="00FA6587" w:rsidRPr="00001115" w:rsidRDefault="00FA6587" w:rsidP="002C7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1984" w:type="dxa"/>
          </w:tcPr>
          <w:p w:rsidR="00FA6587" w:rsidRPr="00001115" w:rsidRDefault="00FA6587" w:rsidP="00FA658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Положително оценена молба.</w:t>
            </w:r>
          </w:p>
        </w:tc>
        <w:tc>
          <w:tcPr>
            <w:tcW w:w="2552" w:type="dxa"/>
          </w:tcPr>
          <w:p w:rsidR="00FA6587" w:rsidRPr="00200020" w:rsidRDefault="00FA6587" w:rsidP="002C7434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Попълване и подаване на коректна молба за кредит.</w:t>
            </w:r>
          </w:p>
        </w:tc>
        <w:tc>
          <w:tcPr>
            <w:tcW w:w="2551" w:type="dxa"/>
          </w:tcPr>
          <w:p w:rsidR="00FA6587" w:rsidRPr="00FA6587" w:rsidRDefault="00FA6587" w:rsidP="002C743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При пълно одобрение от зададените от банковите служители критерии. Молбата се приема и се изпраща съобщение до електронната поща на клиента.</w:t>
            </w:r>
          </w:p>
        </w:tc>
        <w:tc>
          <w:tcPr>
            <w:tcW w:w="1276" w:type="dxa"/>
          </w:tcPr>
          <w:p w:rsidR="00FA6587" w:rsidRPr="00001115" w:rsidRDefault="00FA6587" w:rsidP="002C7434">
            <w:pPr>
              <w:jc w:val="both"/>
            </w:pPr>
          </w:p>
        </w:tc>
        <w:tc>
          <w:tcPr>
            <w:tcW w:w="821" w:type="dxa"/>
          </w:tcPr>
          <w:p w:rsidR="00FA6587" w:rsidRPr="00001115" w:rsidRDefault="00FA6587" w:rsidP="002C743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6587" w:rsidTr="00FA6587">
        <w:trPr>
          <w:trHeight w:val="431"/>
        </w:trPr>
        <w:tc>
          <w:tcPr>
            <w:tcW w:w="392" w:type="dxa"/>
          </w:tcPr>
          <w:p w:rsidR="00FA6587" w:rsidRPr="00001115" w:rsidRDefault="00FA6587" w:rsidP="002C7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1984" w:type="dxa"/>
          </w:tcPr>
          <w:p w:rsidR="00FA6587" w:rsidRPr="00001115" w:rsidRDefault="00FA6587" w:rsidP="002C743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Отрицателно оценена молба.</w:t>
            </w:r>
          </w:p>
        </w:tc>
        <w:tc>
          <w:tcPr>
            <w:tcW w:w="2552" w:type="dxa"/>
          </w:tcPr>
          <w:p w:rsidR="00FA6587" w:rsidRPr="009514BF" w:rsidRDefault="00FA6587" w:rsidP="002C7434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Попълване и подаване на коректна молба за клиента.</w:t>
            </w:r>
          </w:p>
        </w:tc>
        <w:tc>
          <w:tcPr>
            <w:tcW w:w="2551" w:type="dxa"/>
          </w:tcPr>
          <w:p w:rsidR="00FA6587" w:rsidRPr="00200020" w:rsidRDefault="004F0E62" w:rsidP="004F0E6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При липса на пълно одобрение от зададените от банковите служители критерии. Молбата се отхвърля и се изпраща съобщение до електронната поща на клиента.</w:t>
            </w:r>
          </w:p>
        </w:tc>
        <w:tc>
          <w:tcPr>
            <w:tcW w:w="1276" w:type="dxa"/>
          </w:tcPr>
          <w:p w:rsidR="00FA6587" w:rsidRPr="00001115" w:rsidRDefault="00FA6587" w:rsidP="002C7434">
            <w:pPr>
              <w:jc w:val="both"/>
            </w:pPr>
          </w:p>
        </w:tc>
        <w:tc>
          <w:tcPr>
            <w:tcW w:w="821" w:type="dxa"/>
          </w:tcPr>
          <w:p w:rsidR="00FA6587" w:rsidRPr="00001115" w:rsidRDefault="00FA6587" w:rsidP="002C743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6587" w:rsidTr="002C7434">
        <w:tc>
          <w:tcPr>
            <w:tcW w:w="392" w:type="dxa"/>
          </w:tcPr>
          <w:p w:rsidR="00FA6587" w:rsidRPr="00001115" w:rsidRDefault="00FA6587" w:rsidP="002C7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1984" w:type="dxa"/>
          </w:tcPr>
          <w:p w:rsidR="00FA6587" w:rsidRPr="00001115" w:rsidRDefault="004F0E62" w:rsidP="002C743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Ръчна намеса в оценяването на молба.</w:t>
            </w:r>
          </w:p>
        </w:tc>
        <w:tc>
          <w:tcPr>
            <w:tcW w:w="2552" w:type="dxa"/>
          </w:tcPr>
          <w:p w:rsidR="00FA6587" w:rsidRPr="00001115" w:rsidRDefault="004F0E62" w:rsidP="002C7434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Попълване и подаване на коректна молба за клиента.</w:t>
            </w:r>
          </w:p>
        </w:tc>
        <w:tc>
          <w:tcPr>
            <w:tcW w:w="2551" w:type="dxa"/>
          </w:tcPr>
          <w:p w:rsidR="00FA6587" w:rsidRPr="00001115" w:rsidRDefault="004F0E62" w:rsidP="002C743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При попадане на гранични случай или изключения в описаните от банковите служители критерии. Молбата се изпраща до длъжностни лица способни да оценят молбата. При завършване на оценка тя се изпраща на посочената от клиента електронна поща.</w:t>
            </w:r>
          </w:p>
        </w:tc>
        <w:tc>
          <w:tcPr>
            <w:tcW w:w="1276" w:type="dxa"/>
          </w:tcPr>
          <w:p w:rsidR="00FA6587" w:rsidRPr="00001115" w:rsidRDefault="00FA6587" w:rsidP="002C7434">
            <w:pPr>
              <w:jc w:val="both"/>
            </w:pPr>
          </w:p>
        </w:tc>
        <w:tc>
          <w:tcPr>
            <w:tcW w:w="821" w:type="dxa"/>
          </w:tcPr>
          <w:p w:rsidR="00FA6587" w:rsidRPr="00001115" w:rsidRDefault="00FA6587" w:rsidP="002C743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A6587" w:rsidRPr="00001115" w:rsidRDefault="00FA6587" w:rsidP="002C743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A6587" w:rsidRPr="00001115" w:rsidRDefault="00FA6587" w:rsidP="002C743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71848" w:rsidRDefault="00D71848" w:rsidP="00D71848">
      <w:pPr>
        <w:pStyle w:val="3"/>
        <w:jc w:val="both"/>
        <w:rPr>
          <w:lang w:val="bg-BG"/>
        </w:rPr>
      </w:pPr>
      <w:bookmarkStart w:id="11" w:name="_Toc440010774"/>
      <w:r>
        <w:rPr>
          <w:lang w:val="bg-BG"/>
        </w:rPr>
        <w:t>Създаване на нов кредит.</w:t>
      </w:r>
      <w:bookmarkEnd w:id="11"/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1984"/>
        <w:gridCol w:w="2552"/>
        <w:gridCol w:w="2551"/>
        <w:gridCol w:w="1276"/>
        <w:gridCol w:w="821"/>
      </w:tblGrid>
      <w:tr w:rsidR="00D71848" w:rsidTr="002C7434">
        <w:tc>
          <w:tcPr>
            <w:tcW w:w="392" w:type="dxa"/>
          </w:tcPr>
          <w:p w:rsidR="00D71848" w:rsidRPr="00200020" w:rsidRDefault="00D71848" w:rsidP="002C74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№</w:t>
            </w:r>
          </w:p>
        </w:tc>
        <w:tc>
          <w:tcPr>
            <w:tcW w:w="1984" w:type="dxa"/>
          </w:tcPr>
          <w:p w:rsidR="00D71848" w:rsidRPr="00B4787A" w:rsidRDefault="00D71848" w:rsidP="002C74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Характеристика</w:t>
            </w:r>
          </w:p>
        </w:tc>
        <w:tc>
          <w:tcPr>
            <w:tcW w:w="2552" w:type="dxa"/>
          </w:tcPr>
          <w:p w:rsidR="00D71848" w:rsidRPr="00001115" w:rsidRDefault="00D71848" w:rsidP="002C7434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Предварителни изисквания</w:t>
            </w:r>
          </w:p>
        </w:tc>
        <w:tc>
          <w:tcPr>
            <w:tcW w:w="2551" w:type="dxa"/>
          </w:tcPr>
          <w:p w:rsidR="00D71848" w:rsidRPr="00001115" w:rsidRDefault="00D71848" w:rsidP="002C7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Очакван резултат</w:t>
            </w:r>
          </w:p>
        </w:tc>
        <w:tc>
          <w:tcPr>
            <w:tcW w:w="1276" w:type="dxa"/>
          </w:tcPr>
          <w:p w:rsidR="00D71848" w:rsidRDefault="00D71848" w:rsidP="002C7434">
            <w:pPr>
              <w:jc w:val="center"/>
              <w:rPr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Резултат от тестване</w:t>
            </w:r>
          </w:p>
        </w:tc>
        <w:tc>
          <w:tcPr>
            <w:tcW w:w="821" w:type="dxa"/>
          </w:tcPr>
          <w:p w:rsidR="00D71848" w:rsidRPr="00B4787A" w:rsidRDefault="00D71848" w:rsidP="002C74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Статус</w:t>
            </w:r>
          </w:p>
        </w:tc>
      </w:tr>
      <w:tr w:rsidR="00D71848" w:rsidTr="002C7434">
        <w:trPr>
          <w:trHeight w:val="568"/>
        </w:trPr>
        <w:tc>
          <w:tcPr>
            <w:tcW w:w="392" w:type="dxa"/>
          </w:tcPr>
          <w:p w:rsidR="00D71848" w:rsidRPr="00001115" w:rsidRDefault="00D71848" w:rsidP="002C7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1984" w:type="dxa"/>
          </w:tcPr>
          <w:p w:rsidR="00D71848" w:rsidRPr="00001115" w:rsidRDefault="00D71848" w:rsidP="002C743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Създаване на нов запис в БД.</w:t>
            </w:r>
          </w:p>
        </w:tc>
        <w:tc>
          <w:tcPr>
            <w:tcW w:w="2552" w:type="dxa"/>
          </w:tcPr>
          <w:p w:rsidR="00D71848" w:rsidRPr="00200020" w:rsidRDefault="00D71848" w:rsidP="002C7434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Подадена и одобрена молба за кредит.</w:t>
            </w:r>
          </w:p>
        </w:tc>
        <w:tc>
          <w:tcPr>
            <w:tcW w:w="2551" w:type="dxa"/>
          </w:tcPr>
          <w:p w:rsidR="00D71848" w:rsidRPr="00D71848" w:rsidRDefault="00D71848" w:rsidP="00D7184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Системата извлича информация от нужните за създаване на кредит полета и прави нов запис в 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lastRenderedPageBreak/>
              <w:t>БД на банката. Тези полета включват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Лични данни на клиента, големина на кредита, начална и крайна дата, големина на вноските и начислена лихва по кредита.</w:t>
            </w:r>
          </w:p>
        </w:tc>
        <w:tc>
          <w:tcPr>
            <w:tcW w:w="1276" w:type="dxa"/>
          </w:tcPr>
          <w:p w:rsidR="00D71848" w:rsidRPr="00001115" w:rsidRDefault="00D71848" w:rsidP="002C7434">
            <w:pPr>
              <w:jc w:val="both"/>
            </w:pPr>
          </w:p>
        </w:tc>
        <w:tc>
          <w:tcPr>
            <w:tcW w:w="821" w:type="dxa"/>
          </w:tcPr>
          <w:p w:rsidR="00D71848" w:rsidRPr="00001115" w:rsidRDefault="00D71848" w:rsidP="002C743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71848" w:rsidRDefault="00D71848" w:rsidP="00D71848">
      <w:pPr>
        <w:pStyle w:val="3"/>
        <w:jc w:val="both"/>
        <w:rPr>
          <w:lang w:val="bg-BG"/>
        </w:rPr>
      </w:pPr>
      <w:bookmarkStart w:id="12" w:name="_Toc440010775"/>
      <w:r>
        <w:rPr>
          <w:lang w:val="bg-BG"/>
        </w:rPr>
        <w:lastRenderedPageBreak/>
        <w:t>Извличане на информация за кредит.</w:t>
      </w:r>
      <w:bookmarkEnd w:id="12"/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1984"/>
        <w:gridCol w:w="2552"/>
        <w:gridCol w:w="2551"/>
        <w:gridCol w:w="1276"/>
        <w:gridCol w:w="821"/>
      </w:tblGrid>
      <w:tr w:rsidR="00D71848" w:rsidTr="002C7434">
        <w:tc>
          <w:tcPr>
            <w:tcW w:w="392" w:type="dxa"/>
          </w:tcPr>
          <w:p w:rsidR="00D71848" w:rsidRPr="00200020" w:rsidRDefault="00D71848" w:rsidP="002C74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№</w:t>
            </w:r>
          </w:p>
        </w:tc>
        <w:tc>
          <w:tcPr>
            <w:tcW w:w="1984" w:type="dxa"/>
          </w:tcPr>
          <w:p w:rsidR="00D71848" w:rsidRPr="00B4787A" w:rsidRDefault="00D71848" w:rsidP="002C74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Характеристика</w:t>
            </w:r>
          </w:p>
        </w:tc>
        <w:tc>
          <w:tcPr>
            <w:tcW w:w="2552" w:type="dxa"/>
          </w:tcPr>
          <w:p w:rsidR="00D71848" w:rsidRPr="00001115" w:rsidRDefault="00D71848" w:rsidP="002C7434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Предварителни изисквания</w:t>
            </w:r>
          </w:p>
        </w:tc>
        <w:tc>
          <w:tcPr>
            <w:tcW w:w="2551" w:type="dxa"/>
          </w:tcPr>
          <w:p w:rsidR="00D71848" w:rsidRPr="00001115" w:rsidRDefault="00D71848" w:rsidP="002C7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Очакван резултат</w:t>
            </w:r>
          </w:p>
        </w:tc>
        <w:tc>
          <w:tcPr>
            <w:tcW w:w="1276" w:type="dxa"/>
          </w:tcPr>
          <w:p w:rsidR="00D71848" w:rsidRDefault="00D71848" w:rsidP="002C7434">
            <w:pPr>
              <w:jc w:val="center"/>
              <w:rPr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Резултат от тестване</w:t>
            </w:r>
          </w:p>
        </w:tc>
        <w:tc>
          <w:tcPr>
            <w:tcW w:w="821" w:type="dxa"/>
          </w:tcPr>
          <w:p w:rsidR="00D71848" w:rsidRPr="00B4787A" w:rsidRDefault="00D71848" w:rsidP="002C74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Статус</w:t>
            </w:r>
          </w:p>
        </w:tc>
      </w:tr>
      <w:tr w:rsidR="00D71848" w:rsidTr="002C7434">
        <w:trPr>
          <w:trHeight w:val="568"/>
        </w:trPr>
        <w:tc>
          <w:tcPr>
            <w:tcW w:w="392" w:type="dxa"/>
          </w:tcPr>
          <w:p w:rsidR="00D71848" w:rsidRPr="00001115" w:rsidRDefault="00D71848" w:rsidP="002C7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1984" w:type="dxa"/>
          </w:tcPr>
          <w:p w:rsidR="00D71848" w:rsidRPr="00001115" w:rsidRDefault="00D71848" w:rsidP="002C743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Извличане на информация за даден кредит от клиент.</w:t>
            </w:r>
          </w:p>
        </w:tc>
        <w:tc>
          <w:tcPr>
            <w:tcW w:w="2552" w:type="dxa"/>
          </w:tcPr>
          <w:p w:rsidR="00D71848" w:rsidRPr="00200020" w:rsidRDefault="00D71848" w:rsidP="00D71848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Клиентът трябва да е влезе в своя електронен профил на сайта и да маркира активни кредити.</w:t>
            </w:r>
          </w:p>
        </w:tc>
        <w:tc>
          <w:tcPr>
            <w:tcW w:w="2551" w:type="dxa"/>
          </w:tcPr>
          <w:p w:rsidR="00D71848" w:rsidRPr="00D71848" w:rsidRDefault="00D71848" w:rsidP="00D7184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След маркиране на съответните бутони се извежда списък с активни кредити, с кратка информация за оставаща сума, бр. вноски и начислена лихва. За подробна информация може да се щракне върху всеки един по отделно, което отваря нов прозорец.</w:t>
            </w:r>
          </w:p>
        </w:tc>
        <w:tc>
          <w:tcPr>
            <w:tcW w:w="1276" w:type="dxa"/>
          </w:tcPr>
          <w:p w:rsidR="00D71848" w:rsidRPr="00001115" w:rsidRDefault="00D71848" w:rsidP="002C7434">
            <w:pPr>
              <w:jc w:val="both"/>
            </w:pPr>
          </w:p>
        </w:tc>
        <w:tc>
          <w:tcPr>
            <w:tcW w:w="821" w:type="dxa"/>
          </w:tcPr>
          <w:p w:rsidR="00D71848" w:rsidRPr="00001115" w:rsidRDefault="00D71848" w:rsidP="002C743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3527E" w:rsidTr="002C7434">
        <w:trPr>
          <w:trHeight w:val="568"/>
        </w:trPr>
        <w:tc>
          <w:tcPr>
            <w:tcW w:w="392" w:type="dxa"/>
          </w:tcPr>
          <w:p w:rsidR="00E3527E" w:rsidRPr="00E3527E" w:rsidRDefault="00E3527E" w:rsidP="002C7434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1984" w:type="dxa"/>
          </w:tcPr>
          <w:p w:rsidR="00E3527E" w:rsidRDefault="00E3527E" w:rsidP="00E3527E">
            <w:pPr>
              <w:jc w:val="both"/>
              <w:rPr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Извличане на информация за даден кредит от потребител.</w:t>
            </w:r>
          </w:p>
        </w:tc>
        <w:tc>
          <w:tcPr>
            <w:tcW w:w="2552" w:type="dxa"/>
          </w:tcPr>
          <w:p w:rsidR="00E3527E" w:rsidRDefault="00E3527E" w:rsidP="00D71848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Служителят трябва да влезе в своя администраторски профил, да маркира клиент при което чрез разширено търсене да намери желания клиент. След щракване върху името на клиента той ще може да види профилът му и да щракне върху активни кредити.</w:t>
            </w:r>
          </w:p>
        </w:tc>
        <w:tc>
          <w:tcPr>
            <w:tcW w:w="2551" w:type="dxa"/>
          </w:tcPr>
          <w:p w:rsidR="00E3527E" w:rsidRDefault="00E3527E" w:rsidP="00D71848">
            <w:pPr>
              <w:jc w:val="both"/>
              <w:rPr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След маркиране на съответните бутони се извежда списък с активни кредити, с кратка информация за оставаща сума, бр. вноски и начислена лихва. За подробна информация може да се щракне върху всеки един по отделно, което отваря нов прозорец.</w:t>
            </w:r>
          </w:p>
        </w:tc>
        <w:tc>
          <w:tcPr>
            <w:tcW w:w="1276" w:type="dxa"/>
          </w:tcPr>
          <w:p w:rsidR="00E3527E" w:rsidRPr="00001115" w:rsidRDefault="00E3527E" w:rsidP="002C7434">
            <w:pPr>
              <w:jc w:val="both"/>
            </w:pPr>
          </w:p>
        </w:tc>
        <w:tc>
          <w:tcPr>
            <w:tcW w:w="821" w:type="dxa"/>
          </w:tcPr>
          <w:p w:rsidR="00E3527E" w:rsidRPr="00001115" w:rsidRDefault="00E3527E" w:rsidP="002C7434">
            <w:pPr>
              <w:jc w:val="both"/>
            </w:pPr>
          </w:p>
        </w:tc>
      </w:tr>
    </w:tbl>
    <w:p w:rsidR="00644264" w:rsidRDefault="0003010F" w:rsidP="00644264">
      <w:pPr>
        <w:pStyle w:val="3"/>
        <w:jc w:val="both"/>
        <w:rPr>
          <w:lang w:val="bg-BG"/>
        </w:rPr>
      </w:pPr>
      <w:bookmarkStart w:id="13" w:name="_Toc440010776"/>
      <w:r>
        <w:rPr>
          <w:lang w:val="bg-BG"/>
        </w:rPr>
        <w:t>Изплащане на кредит.</w:t>
      </w:r>
      <w:bookmarkEnd w:id="13"/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1984"/>
        <w:gridCol w:w="2552"/>
        <w:gridCol w:w="2551"/>
        <w:gridCol w:w="1276"/>
        <w:gridCol w:w="821"/>
      </w:tblGrid>
      <w:tr w:rsidR="0003010F" w:rsidTr="002C7434">
        <w:tc>
          <w:tcPr>
            <w:tcW w:w="392" w:type="dxa"/>
          </w:tcPr>
          <w:p w:rsidR="0003010F" w:rsidRPr="00200020" w:rsidRDefault="0003010F" w:rsidP="002C74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№</w:t>
            </w:r>
          </w:p>
        </w:tc>
        <w:tc>
          <w:tcPr>
            <w:tcW w:w="1984" w:type="dxa"/>
          </w:tcPr>
          <w:p w:rsidR="0003010F" w:rsidRPr="00B4787A" w:rsidRDefault="0003010F" w:rsidP="002C74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Характеристика</w:t>
            </w:r>
          </w:p>
        </w:tc>
        <w:tc>
          <w:tcPr>
            <w:tcW w:w="2552" w:type="dxa"/>
          </w:tcPr>
          <w:p w:rsidR="0003010F" w:rsidRPr="00001115" w:rsidRDefault="0003010F" w:rsidP="002C7434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Предварителни изисквания</w:t>
            </w:r>
          </w:p>
        </w:tc>
        <w:tc>
          <w:tcPr>
            <w:tcW w:w="2551" w:type="dxa"/>
          </w:tcPr>
          <w:p w:rsidR="0003010F" w:rsidRPr="00001115" w:rsidRDefault="0003010F" w:rsidP="002C7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Очакван резултат</w:t>
            </w:r>
          </w:p>
        </w:tc>
        <w:tc>
          <w:tcPr>
            <w:tcW w:w="1276" w:type="dxa"/>
          </w:tcPr>
          <w:p w:rsidR="0003010F" w:rsidRDefault="0003010F" w:rsidP="002C7434">
            <w:pPr>
              <w:jc w:val="center"/>
              <w:rPr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Резултат от тестване</w:t>
            </w:r>
          </w:p>
        </w:tc>
        <w:tc>
          <w:tcPr>
            <w:tcW w:w="821" w:type="dxa"/>
          </w:tcPr>
          <w:p w:rsidR="0003010F" w:rsidRPr="00B4787A" w:rsidRDefault="0003010F" w:rsidP="002C74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Статус</w:t>
            </w:r>
          </w:p>
        </w:tc>
      </w:tr>
      <w:tr w:rsidR="0003010F" w:rsidTr="002C7434">
        <w:tc>
          <w:tcPr>
            <w:tcW w:w="392" w:type="dxa"/>
          </w:tcPr>
          <w:p w:rsidR="0003010F" w:rsidRPr="00001115" w:rsidRDefault="0003010F" w:rsidP="002C7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1984" w:type="dxa"/>
          </w:tcPr>
          <w:p w:rsidR="0003010F" w:rsidRPr="00001115" w:rsidRDefault="0003010F" w:rsidP="002C743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Правене на вноска по кредит на каса.</w:t>
            </w:r>
          </w:p>
        </w:tc>
        <w:tc>
          <w:tcPr>
            <w:tcW w:w="2552" w:type="dxa"/>
          </w:tcPr>
          <w:p w:rsidR="0003010F" w:rsidRPr="00D040F8" w:rsidRDefault="00D040F8" w:rsidP="00D040F8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 xml:space="preserve">Съществува наличен кредит. </w:t>
            </w:r>
            <w:r w:rsidR="0003010F">
              <w:rPr>
                <w:lang w:val="bg-BG"/>
              </w:rPr>
              <w:t xml:space="preserve">Потребителят и влязъл в системата със своя профил. След получаване на нужната сума потребителя </w:t>
            </w:r>
            <w:r>
              <w:rPr>
                <w:lang w:val="bg-BG"/>
              </w:rPr>
              <w:t xml:space="preserve">маркира меню </w:t>
            </w:r>
            <w:r>
              <w:t>“</w:t>
            </w:r>
            <w:r>
              <w:rPr>
                <w:lang w:val="bg-BG"/>
              </w:rPr>
              <w:t>Вноски</w:t>
            </w:r>
            <w:r>
              <w:t xml:space="preserve">” </w:t>
            </w:r>
            <w:r>
              <w:rPr>
                <w:lang w:val="bg-BG"/>
              </w:rPr>
              <w:t>след което въвежда лични данни на клиента, код за кредита и желаната сума.</w:t>
            </w:r>
          </w:p>
        </w:tc>
        <w:tc>
          <w:tcPr>
            <w:tcW w:w="2551" w:type="dxa"/>
          </w:tcPr>
          <w:p w:rsidR="0003010F" w:rsidRPr="00200020" w:rsidRDefault="00D040F8" w:rsidP="00411F7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На база на въведените данни се създава ново поле в БД в таблица </w:t>
            </w:r>
            <w:r w:rsidR="00411F71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транзакции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след което се преизчислява оставащия кредит.</w:t>
            </w:r>
          </w:p>
        </w:tc>
        <w:tc>
          <w:tcPr>
            <w:tcW w:w="1276" w:type="dxa"/>
          </w:tcPr>
          <w:p w:rsidR="0003010F" w:rsidRPr="00001115" w:rsidRDefault="0003010F" w:rsidP="002C7434">
            <w:pPr>
              <w:jc w:val="both"/>
            </w:pPr>
          </w:p>
        </w:tc>
        <w:tc>
          <w:tcPr>
            <w:tcW w:w="821" w:type="dxa"/>
          </w:tcPr>
          <w:p w:rsidR="0003010F" w:rsidRPr="00001115" w:rsidRDefault="0003010F" w:rsidP="002C743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3010F" w:rsidTr="002C7434">
        <w:tc>
          <w:tcPr>
            <w:tcW w:w="392" w:type="dxa"/>
          </w:tcPr>
          <w:p w:rsidR="0003010F" w:rsidRPr="00001115" w:rsidRDefault="0003010F" w:rsidP="002C7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2.</w:t>
            </w:r>
          </w:p>
        </w:tc>
        <w:tc>
          <w:tcPr>
            <w:tcW w:w="1984" w:type="dxa"/>
          </w:tcPr>
          <w:p w:rsidR="0003010F" w:rsidRPr="00D040F8" w:rsidRDefault="00D040F8" w:rsidP="002C743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Правене на електронна вноска по кредит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автоматизирано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.</w:t>
            </w:r>
          </w:p>
        </w:tc>
        <w:tc>
          <w:tcPr>
            <w:tcW w:w="2552" w:type="dxa"/>
          </w:tcPr>
          <w:p w:rsidR="0003010F" w:rsidRPr="009514BF" w:rsidRDefault="00D040F8" w:rsidP="002C7434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Съществува наличен кредит. Потребителя е въвел своята сметка по която ще се правят преводи за изплащане на кредит.</w:t>
            </w:r>
          </w:p>
        </w:tc>
        <w:tc>
          <w:tcPr>
            <w:tcW w:w="2551" w:type="dxa"/>
          </w:tcPr>
          <w:p w:rsidR="0003010F" w:rsidRPr="002C7434" w:rsidRDefault="00D040F8" w:rsidP="002C743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Системата проверява за наличното количество по дадената сметка, ако то е достатъчно тя прави транзакция по сметката, след което се създава нов запис в БД. При неналични средства в сметката системата прави предварителн</w:t>
            </w:r>
            <w:r w:rsidR="002C7434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о, през определени от банката интервали от време, опити за нова транзакция. При неуспех за навременно плащане системата изпраща съобщение до електронната поща и </w:t>
            </w:r>
            <w:r w:rsidR="002C7434">
              <w:rPr>
                <w:rFonts w:ascii="Times New Roman" w:hAnsi="Times New Roman" w:cs="Times New Roman"/>
                <w:sz w:val="20"/>
                <w:szCs w:val="20"/>
              </w:rPr>
              <w:t xml:space="preserve">SMS </w:t>
            </w:r>
            <w:r w:rsidR="002C7434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до телефона на клиента, както и до подсистемите за следене на банката.</w:t>
            </w:r>
          </w:p>
        </w:tc>
        <w:tc>
          <w:tcPr>
            <w:tcW w:w="1276" w:type="dxa"/>
          </w:tcPr>
          <w:p w:rsidR="0003010F" w:rsidRPr="00001115" w:rsidRDefault="0003010F" w:rsidP="002C7434">
            <w:pPr>
              <w:jc w:val="both"/>
            </w:pPr>
          </w:p>
        </w:tc>
        <w:tc>
          <w:tcPr>
            <w:tcW w:w="821" w:type="dxa"/>
          </w:tcPr>
          <w:p w:rsidR="0003010F" w:rsidRPr="00001115" w:rsidRDefault="0003010F" w:rsidP="002C743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3010F" w:rsidTr="002C7434">
        <w:tc>
          <w:tcPr>
            <w:tcW w:w="392" w:type="dxa"/>
          </w:tcPr>
          <w:p w:rsidR="0003010F" w:rsidRPr="00001115" w:rsidRDefault="0003010F" w:rsidP="002C7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1984" w:type="dxa"/>
          </w:tcPr>
          <w:p w:rsidR="0003010F" w:rsidRPr="00001115" w:rsidRDefault="002C7434" w:rsidP="002C743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Правене на електронна вноска по кредит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ръчно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.</w:t>
            </w:r>
          </w:p>
        </w:tc>
        <w:tc>
          <w:tcPr>
            <w:tcW w:w="2552" w:type="dxa"/>
          </w:tcPr>
          <w:p w:rsidR="0003010F" w:rsidRPr="002C7434" w:rsidRDefault="002C7434" w:rsidP="002C7434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 xml:space="preserve">Съществува наличен кредит. Потребителят е влязъл в своя профил и е маркирал бутона </w:t>
            </w:r>
            <w:r>
              <w:t>“</w:t>
            </w:r>
            <w:r>
              <w:rPr>
                <w:lang w:val="bg-BG"/>
              </w:rPr>
              <w:t>плащане на вноска</w:t>
            </w:r>
            <w:r>
              <w:t>”</w:t>
            </w:r>
            <w:r>
              <w:rPr>
                <w:lang w:val="bg-BG"/>
              </w:rPr>
              <w:t xml:space="preserve"> от менюто </w:t>
            </w:r>
            <w:r>
              <w:t>“</w:t>
            </w:r>
            <w:r>
              <w:rPr>
                <w:lang w:val="bg-BG"/>
              </w:rPr>
              <w:t>Кредити</w:t>
            </w:r>
            <w:r>
              <w:t>”</w:t>
            </w:r>
            <w:r>
              <w:rPr>
                <w:lang w:val="bg-BG"/>
              </w:rPr>
              <w:t>.</w:t>
            </w:r>
            <w:r>
              <w:t xml:space="preserve"> </w:t>
            </w:r>
            <w:r>
              <w:rPr>
                <w:lang w:val="bg-BG"/>
              </w:rPr>
              <w:t xml:space="preserve">След което са въведени код на кредита и номер на сметка и е щракнат бутона </w:t>
            </w:r>
            <w:r>
              <w:t>“</w:t>
            </w:r>
            <w:r>
              <w:rPr>
                <w:lang w:val="bg-BG"/>
              </w:rPr>
              <w:t>Плати</w:t>
            </w:r>
            <w:r>
              <w:t>”</w:t>
            </w:r>
            <w:r>
              <w:rPr>
                <w:lang w:val="bg-BG"/>
              </w:rPr>
              <w:t>.</w:t>
            </w:r>
          </w:p>
        </w:tc>
        <w:tc>
          <w:tcPr>
            <w:tcW w:w="2551" w:type="dxa"/>
          </w:tcPr>
          <w:p w:rsidR="0003010F" w:rsidRPr="00001115" w:rsidRDefault="002C7434" w:rsidP="002C743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При налична сума в дадената сметка се създава нов запис в БД. При неналична сума в дадената сметка се извежда съобщение за грешка до клиента.</w:t>
            </w:r>
          </w:p>
        </w:tc>
        <w:tc>
          <w:tcPr>
            <w:tcW w:w="1276" w:type="dxa"/>
          </w:tcPr>
          <w:p w:rsidR="0003010F" w:rsidRPr="00001115" w:rsidRDefault="0003010F" w:rsidP="002C7434">
            <w:pPr>
              <w:jc w:val="both"/>
            </w:pPr>
          </w:p>
        </w:tc>
        <w:tc>
          <w:tcPr>
            <w:tcW w:w="821" w:type="dxa"/>
          </w:tcPr>
          <w:p w:rsidR="0003010F" w:rsidRPr="00001115" w:rsidRDefault="0003010F" w:rsidP="002C743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3010F" w:rsidRPr="00001115" w:rsidRDefault="0003010F" w:rsidP="002C743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3010F" w:rsidRPr="00001115" w:rsidRDefault="0003010F" w:rsidP="002C743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C34FB5" w:rsidRDefault="00C34FB5" w:rsidP="00C34FB5">
      <w:pPr>
        <w:pStyle w:val="3"/>
        <w:jc w:val="both"/>
        <w:rPr>
          <w:lang w:val="bg-BG"/>
        </w:rPr>
      </w:pPr>
      <w:r>
        <w:rPr>
          <w:lang w:val="bg-BG"/>
        </w:rPr>
        <w:t>Създаване на депозит или влог</w:t>
      </w:r>
      <w:r>
        <w:rPr>
          <w:lang w:val="bg-BG"/>
        </w:rPr>
        <w:t>.</w:t>
      </w:r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1984"/>
        <w:gridCol w:w="2552"/>
        <w:gridCol w:w="2551"/>
        <w:gridCol w:w="1276"/>
        <w:gridCol w:w="821"/>
      </w:tblGrid>
      <w:tr w:rsidR="00C34FB5" w:rsidTr="0024447B">
        <w:tc>
          <w:tcPr>
            <w:tcW w:w="392" w:type="dxa"/>
          </w:tcPr>
          <w:p w:rsidR="00C34FB5" w:rsidRPr="00200020" w:rsidRDefault="00C34FB5" w:rsidP="0024447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№</w:t>
            </w:r>
          </w:p>
        </w:tc>
        <w:tc>
          <w:tcPr>
            <w:tcW w:w="1984" w:type="dxa"/>
          </w:tcPr>
          <w:p w:rsidR="00C34FB5" w:rsidRPr="00B4787A" w:rsidRDefault="00C34FB5" w:rsidP="0024447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Характеристика</w:t>
            </w:r>
          </w:p>
        </w:tc>
        <w:tc>
          <w:tcPr>
            <w:tcW w:w="2552" w:type="dxa"/>
          </w:tcPr>
          <w:p w:rsidR="00C34FB5" w:rsidRPr="00001115" w:rsidRDefault="00C34FB5" w:rsidP="0024447B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Предварителни изисквания</w:t>
            </w:r>
          </w:p>
        </w:tc>
        <w:tc>
          <w:tcPr>
            <w:tcW w:w="2551" w:type="dxa"/>
          </w:tcPr>
          <w:p w:rsidR="00C34FB5" w:rsidRPr="00001115" w:rsidRDefault="00C34FB5" w:rsidP="002444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Очакван резултат</w:t>
            </w:r>
          </w:p>
        </w:tc>
        <w:tc>
          <w:tcPr>
            <w:tcW w:w="1276" w:type="dxa"/>
          </w:tcPr>
          <w:p w:rsidR="00C34FB5" w:rsidRDefault="00C34FB5" w:rsidP="0024447B">
            <w:pPr>
              <w:jc w:val="center"/>
              <w:rPr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Резултат от тестване</w:t>
            </w:r>
          </w:p>
        </w:tc>
        <w:tc>
          <w:tcPr>
            <w:tcW w:w="821" w:type="dxa"/>
          </w:tcPr>
          <w:p w:rsidR="00C34FB5" w:rsidRPr="00B4787A" w:rsidRDefault="00C34FB5" w:rsidP="0024447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Статус</w:t>
            </w:r>
          </w:p>
        </w:tc>
      </w:tr>
      <w:tr w:rsidR="00C34FB5" w:rsidTr="0024447B">
        <w:trPr>
          <w:trHeight w:val="568"/>
        </w:trPr>
        <w:tc>
          <w:tcPr>
            <w:tcW w:w="392" w:type="dxa"/>
          </w:tcPr>
          <w:p w:rsidR="00C34FB5" w:rsidRPr="00001115" w:rsidRDefault="00C34FB5" w:rsidP="002444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1984" w:type="dxa"/>
          </w:tcPr>
          <w:p w:rsidR="00C34FB5" w:rsidRPr="00001115" w:rsidRDefault="00C34FB5" w:rsidP="0024447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Създаване на влог.</w:t>
            </w:r>
          </w:p>
        </w:tc>
        <w:tc>
          <w:tcPr>
            <w:tcW w:w="2552" w:type="dxa"/>
          </w:tcPr>
          <w:p w:rsidR="00C34FB5" w:rsidRPr="00C34FB5" w:rsidRDefault="00C34FB5" w:rsidP="0024447B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 xml:space="preserve">Банковият администратор  е маркирал </w:t>
            </w:r>
            <w:r>
              <w:t>“</w:t>
            </w:r>
            <w:r>
              <w:rPr>
                <w:lang w:val="bg-BG"/>
              </w:rPr>
              <w:t>Създаване на нов влог</w:t>
            </w:r>
            <w:r>
              <w:t xml:space="preserve">” </w:t>
            </w:r>
            <w:r>
              <w:rPr>
                <w:lang w:val="bg-BG"/>
              </w:rPr>
              <w:t xml:space="preserve">от менюто </w:t>
            </w:r>
            <w:r>
              <w:t>“</w:t>
            </w:r>
            <w:r>
              <w:rPr>
                <w:lang w:val="bg-BG"/>
              </w:rPr>
              <w:t>Влогове</w:t>
            </w:r>
            <w:r>
              <w:t xml:space="preserve">”. </w:t>
            </w:r>
            <w:r>
              <w:rPr>
                <w:lang w:val="bg-BG"/>
              </w:rPr>
              <w:t>Попълнил е полетата в ново появилия се интерфейс. Те включват</w:t>
            </w:r>
            <w:r>
              <w:t xml:space="preserve">: </w:t>
            </w:r>
            <w:r>
              <w:rPr>
                <w:lang w:val="bg-BG"/>
              </w:rPr>
              <w:t xml:space="preserve">номер, описание, процент на лихва и срок на вноска. Накрая е маркиран бутона  </w:t>
            </w:r>
            <w:r>
              <w:t>“</w:t>
            </w:r>
            <w:r>
              <w:rPr>
                <w:lang w:val="bg-BG"/>
              </w:rPr>
              <w:t>създай</w:t>
            </w:r>
            <w:r>
              <w:t>”</w:t>
            </w:r>
            <w:r>
              <w:rPr>
                <w:lang w:val="bg-BG"/>
              </w:rPr>
              <w:t>.</w:t>
            </w:r>
          </w:p>
        </w:tc>
        <w:tc>
          <w:tcPr>
            <w:tcW w:w="2551" w:type="dxa"/>
          </w:tcPr>
          <w:p w:rsidR="00C34FB5" w:rsidRPr="00D71848" w:rsidRDefault="00C34FB5" w:rsidP="0024447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След натискане на бутона за създаване на влог системата добавя нов списък в БД на банката.</w:t>
            </w:r>
          </w:p>
        </w:tc>
        <w:tc>
          <w:tcPr>
            <w:tcW w:w="1276" w:type="dxa"/>
          </w:tcPr>
          <w:p w:rsidR="00C34FB5" w:rsidRPr="00001115" w:rsidRDefault="00C34FB5" w:rsidP="0024447B">
            <w:pPr>
              <w:jc w:val="both"/>
            </w:pPr>
          </w:p>
        </w:tc>
        <w:tc>
          <w:tcPr>
            <w:tcW w:w="821" w:type="dxa"/>
          </w:tcPr>
          <w:p w:rsidR="00C34FB5" w:rsidRPr="00001115" w:rsidRDefault="00C34FB5" w:rsidP="0024447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34FB5" w:rsidTr="0024447B">
        <w:trPr>
          <w:trHeight w:val="568"/>
        </w:trPr>
        <w:tc>
          <w:tcPr>
            <w:tcW w:w="392" w:type="dxa"/>
          </w:tcPr>
          <w:p w:rsidR="00C34FB5" w:rsidRPr="00E3527E" w:rsidRDefault="00C34FB5" w:rsidP="0024447B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1984" w:type="dxa"/>
          </w:tcPr>
          <w:p w:rsidR="00C34FB5" w:rsidRDefault="00C34FB5" w:rsidP="0024447B">
            <w:pPr>
              <w:jc w:val="both"/>
              <w:rPr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Създаване на депозит.</w:t>
            </w:r>
          </w:p>
        </w:tc>
        <w:tc>
          <w:tcPr>
            <w:tcW w:w="2552" w:type="dxa"/>
          </w:tcPr>
          <w:p w:rsidR="00C34FB5" w:rsidRPr="00C34FB5" w:rsidRDefault="00C34FB5" w:rsidP="00C34FB5">
            <w:pPr>
              <w:jc w:val="center"/>
            </w:pPr>
            <w:r>
              <w:t>==//==</w:t>
            </w:r>
          </w:p>
        </w:tc>
        <w:tc>
          <w:tcPr>
            <w:tcW w:w="2551" w:type="dxa"/>
          </w:tcPr>
          <w:p w:rsidR="00C34FB5" w:rsidRPr="00C34FB5" w:rsidRDefault="00C34FB5" w:rsidP="00C34FB5">
            <w:pPr>
              <w:jc w:val="center"/>
            </w:pPr>
            <w:r>
              <w:t>==//==</w:t>
            </w:r>
          </w:p>
        </w:tc>
        <w:tc>
          <w:tcPr>
            <w:tcW w:w="1276" w:type="dxa"/>
          </w:tcPr>
          <w:p w:rsidR="00C34FB5" w:rsidRPr="00001115" w:rsidRDefault="00C34FB5" w:rsidP="0024447B">
            <w:pPr>
              <w:jc w:val="both"/>
            </w:pPr>
          </w:p>
        </w:tc>
        <w:tc>
          <w:tcPr>
            <w:tcW w:w="821" w:type="dxa"/>
          </w:tcPr>
          <w:p w:rsidR="00C34FB5" w:rsidRPr="00001115" w:rsidRDefault="00C34FB5" w:rsidP="0024447B">
            <w:pPr>
              <w:jc w:val="both"/>
            </w:pPr>
          </w:p>
        </w:tc>
      </w:tr>
    </w:tbl>
    <w:p w:rsidR="00C34FB5" w:rsidRDefault="00C34FB5" w:rsidP="00C34FB5">
      <w:pPr>
        <w:pStyle w:val="3"/>
        <w:jc w:val="both"/>
        <w:rPr>
          <w:lang w:val="bg-BG"/>
        </w:rPr>
      </w:pPr>
      <w:r>
        <w:rPr>
          <w:lang w:val="bg-BG"/>
        </w:rPr>
        <w:lastRenderedPageBreak/>
        <w:t>Отваряне на депозит или влог</w:t>
      </w:r>
      <w:r>
        <w:rPr>
          <w:lang w:val="bg-BG"/>
        </w:rPr>
        <w:t>.</w:t>
      </w:r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1984"/>
        <w:gridCol w:w="2552"/>
        <w:gridCol w:w="2551"/>
        <w:gridCol w:w="1276"/>
        <w:gridCol w:w="821"/>
      </w:tblGrid>
      <w:tr w:rsidR="00C34FB5" w:rsidTr="0024447B">
        <w:tc>
          <w:tcPr>
            <w:tcW w:w="392" w:type="dxa"/>
          </w:tcPr>
          <w:p w:rsidR="00C34FB5" w:rsidRPr="00200020" w:rsidRDefault="00C34FB5" w:rsidP="0024447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№</w:t>
            </w:r>
          </w:p>
        </w:tc>
        <w:tc>
          <w:tcPr>
            <w:tcW w:w="1984" w:type="dxa"/>
          </w:tcPr>
          <w:p w:rsidR="00C34FB5" w:rsidRPr="00B4787A" w:rsidRDefault="00C34FB5" w:rsidP="0024447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Характеристика</w:t>
            </w:r>
          </w:p>
        </w:tc>
        <w:tc>
          <w:tcPr>
            <w:tcW w:w="2552" w:type="dxa"/>
          </w:tcPr>
          <w:p w:rsidR="00C34FB5" w:rsidRPr="00001115" w:rsidRDefault="00C34FB5" w:rsidP="0024447B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Предварителни изисквания</w:t>
            </w:r>
          </w:p>
        </w:tc>
        <w:tc>
          <w:tcPr>
            <w:tcW w:w="2551" w:type="dxa"/>
          </w:tcPr>
          <w:p w:rsidR="00C34FB5" w:rsidRPr="00001115" w:rsidRDefault="00C34FB5" w:rsidP="002444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Очакван резултат</w:t>
            </w:r>
          </w:p>
        </w:tc>
        <w:tc>
          <w:tcPr>
            <w:tcW w:w="1276" w:type="dxa"/>
          </w:tcPr>
          <w:p w:rsidR="00C34FB5" w:rsidRDefault="00C34FB5" w:rsidP="0024447B">
            <w:pPr>
              <w:jc w:val="center"/>
              <w:rPr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Резултат от тестване</w:t>
            </w:r>
          </w:p>
        </w:tc>
        <w:tc>
          <w:tcPr>
            <w:tcW w:w="821" w:type="dxa"/>
          </w:tcPr>
          <w:p w:rsidR="00C34FB5" w:rsidRPr="00B4787A" w:rsidRDefault="00C34FB5" w:rsidP="0024447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Статус</w:t>
            </w:r>
          </w:p>
        </w:tc>
      </w:tr>
      <w:tr w:rsidR="00C34FB5" w:rsidTr="0024447B">
        <w:trPr>
          <w:trHeight w:val="568"/>
        </w:trPr>
        <w:tc>
          <w:tcPr>
            <w:tcW w:w="392" w:type="dxa"/>
          </w:tcPr>
          <w:p w:rsidR="00C34FB5" w:rsidRPr="00001115" w:rsidRDefault="00C34FB5" w:rsidP="002444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1984" w:type="dxa"/>
          </w:tcPr>
          <w:p w:rsidR="00C34FB5" w:rsidRPr="00001115" w:rsidRDefault="00C34FB5" w:rsidP="00C34FB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Присъединяване към депозит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електронно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.</w:t>
            </w:r>
          </w:p>
        </w:tc>
        <w:tc>
          <w:tcPr>
            <w:tcW w:w="2552" w:type="dxa"/>
          </w:tcPr>
          <w:p w:rsidR="00C34FB5" w:rsidRPr="00C34FB5" w:rsidRDefault="00C34FB5" w:rsidP="00C34FB5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Отворено е менюто за депозити. Клиентът е маркирал депозита, който желае да направи. В нов прозорец са попълнени следните данни</w:t>
            </w:r>
            <w:r>
              <w:t xml:space="preserve">: </w:t>
            </w:r>
            <w:r>
              <w:rPr>
                <w:lang w:val="bg-BG"/>
              </w:rPr>
              <w:t>лични данни на клиента,</w:t>
            </w:r>
            <w:r w:rsidR="004E0643">
              <w:rPr>
                <w:lang w:val="bg-BG"/>
              </w:rPr>
              <w:t xml:space="preserve"> сметка на клиента,</w:t>
            </w:r>
            <w:r>
              <w:rPr>
                <w:lang w:val="bg-BG"/>
              </w:rPr>
              <w:t xml:space="preserve"> сума за внасяне и номер на депозита.</w:t>
            </w:r>
          </w:p>
        </w:tc>
        <w:tc>
          <w:tcPr>
            <w:tcW w:w="2551" w:type="dxa"/>
          </w:tcPr>
          <w:p w:rsidR="00C34FB5" w:rsidRPr="00045A50" w:rsidRDefault="00C34FB5" w:rsidP="0024447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При коректно попълнени полета се изпраща съобщение за уведомление до клиента и се прави нов запис в БД.</w:t>
            </w:r>
            <w:r w:rsidR="00045A50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При некоректно въведени данни се изпраща съобщение за грешка до клиента, не се случва нищо в БД.</w:t>
            </w:r>
          </w:p>
        </w:tc>
        <w:tc>
          <w:tcPr>
            <w:tcW w:w="1276" w:type="dxa"/>
          </w:tcPr>
          <w:p w:rsidR="00C34FB5" w:rsidRPr="00001115" w:rsidRDefault="00C34FB5" w:rsidP="0024447B">
            <w:pPr>
              <w:jc w:val="both"/>
            </w:pPr>
          </w:p>
        </w:tc>
        <w:tc>
          <w:tcPr>
            <w:tcW w:w="821" w:type="dxa"/>
          </w:tcPr>
          <w:p w:rsidR="00C34FB5" w:rsidRPr="00001115" w:rsidRDefault="00C34FB5" w:rsidP="0024447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34FB5" w:rsidTr="0024447B">
        <w:trPr>
          <w:trHeight w:val="568"/>
        </w:trPr>
        <w:tc>
          <w:tcPr>
            <w:tcW w:w="392" w:type="dxa"/>
          </w:tcPr>
          <w:p w:rsidR="00C34FB5" w:rsidRPr="00E3527E" w:rsidRDefault="00C34FB5" w:rsidP="0024447B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1984" w:type="dxa"/>
          </w:tcPr>
          <w:p w:rsidR="00C34FB5" w:rsidRDefault="004E0643" w:rsidP="004E0643">
            <w:pPr>
              <w:jc w:val="both"/>
              <w:rPr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Присъединяване към депозит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ръчно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.</w:t>
            </w:r>
          </w:p>
        </w:tc>
        <w:tc>
          <w:tcPr>
            <w:tcW w:w="2552" w:type="dxa"/>
          </w:tcPr>
          <w:p w:rsidR="00C34FB5" w:rsidRDefault="00C34FB5" w:rsidP="0024447B">
            <w:pPr>
              <w:jc w:val="center"/>
              <w:rPr>
                <w:lang w:val="bg-BG"/>
              </w:rPr>
            </w:pPr>
            <w:r>
              <w:t>==//==</w:t>
            </w:r>
          </w:p>
          <w:p w:rsidR="004E0643" w:rsidRPr="004E0643" w:rsidRDefault="004E0643" w:rsidP="004E0643">
            <w:pPr>
              <w:jc w:val="center"/>
            </w:pPr>
            <w:r>
              <w:rPr>
                <w:lang w:val="bg-BG"/>
              </w:rPr>
              <w:t>Извърша се през потребителски профил.</w:t>
            </w:r>
            <w:bookmarkStart w:id="14" w:name="_GoBack"/>
            <w:bookmarkEnd w:id="14"/>
          </w:p>
        </w:tc>
        <w:tc>
          <w:tcPr>
            <w:tcW w:w="2551" w:type="dxa"/>
          </w:tcPr>
          <w:p w:rsidR="00C34FB5" w:rsidRPr="00C34FB5" w:rsidRDefault="00C34FB5" w:rsidP="0024447B">
            <w:pPr>
              <w:jc w:val="center"/>
            </w:pPr>
            <w:r>
              <w:t>==//==</w:t>
            </w:r>
          </w:p>
        </w:tc>
        <w:tc>
          <w:tcPr>
            <w:tcW w:w="1276" w:type="dxa"/>
          </w:tcPr>
          <w:p w:rsidR="00C34FB5" w:rsidRPr="00001115" w:rsidRDefault="00C34FB5" w:rsidP="0024447B">
            <w:pPr>
              <w:jc w:val="both"/>
            </w:pPr>
          </w:p>
        </w:tc>
        <w:tc>
          <w:tcPr>
            <w:tcW w:w="821" w:type="dxa"/>
          </w:tcPr>
          <w:p w:rsidR="00C34FB5" w:rsidRPr="00001115" w:rsidRDefault="00C34FB5" w:rsidP="0024447B">
            <w:pPr>
              <w:jc w:val="both"/>
            </w:pPr>
          </w:p>
        </w:tc>
      </w:tr>
    </w:tbl>
    <w:p w:rsidR="00D32D8C" w:rsidRPr="00DE6C22" w:rsidRDefault="00D32D8C" w:rsidP="009514BF">
      <w:pPr>
        <w:ind w:left="720"/>
        <w:jc w:val="both"/>
        <w:rPr>
          <w:lang w:val="bg-BG"/>
        </w:rPr>
      </w:pPr>
    </w:p>
    <w:sectPr w:rsidR="00D32D8C" w:rsidRPr="00DE6C22" w:rsidSect="00A43FBA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4558" w:rsidRDefault="00134558">
      <w:pPr>
        <w:spacing w:line="240" w:lineRule="auto"/>
      </w:pPr>
      <w:r>
        <w:separator/>
      </w:r>
    </w:p>
  </w:endnote>
  <w:endnote w:type="continuationSeparator" w:id="0">
    <w:p w:rsidR="00134558" w:rsidRDefault="001345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7434" w:rsidRDefault="002C7434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C7434" w:rsidRDefault="002C7434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C743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C7434" w:rsidRPr="00522701" w:rsidRDefault="002C7434">
          <w:pPr>
            <w:ind w:right="360"/>
            <w:rPr>
              <w:lang w:val="bg-BG"/>
            </w:rPr>
          </w:pPr>
          <w:r>
            <w:rPr>
              <w:lang w:val="bg-BG"/>
            </w:rPr>
            <w:t>Поверително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C7434" w:rsidRDefault="002C7434">
          <w:pPr>
            <w:jc w:val="center"/>
          </w:pPr>
          <w:r>
            <w:rPr>
              <w:lang w:val="bg-BG"/>
            </w:rPr>
            <w:t>Екип Едно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34FB5">
            <w:rPr>
              <w:noProof/>
            </w:rPr>
            <w:t>2016</w:t>
          </w:r>
          <w:r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C7434" w:rsidRPr="003C7EA8" w:rsidRDefault="002C7434" w:rsidP="00522701">
          <w:pPr>
            <w:jc w:val="right"/>
            <w:rPr>
              <w:lang w:val="bg-BG"/>
            </w:rPr>
          </w:pPr>
          <w:r>
            <w:rPr>
              <w:lang w:val="bg-BG"/>
            </w:rPr>
            <w:t>Страница</w:t>
          </w:r>
          <w:r>
            <w:t xml:space="preserve"> </w:t>
          </w:r>
          <w:r>
            <w:rPr>
              <w:rStyle w:val="a9"/>
            </w:rPr>
            <w:fldChar w:fldCharType="begin"/>
          </w:r>
          <w:r>
            <w:rPr>
              <w:rStyle w:val="a9"/>
            </w:rPr>
            <w:instrText xml:space="preserve"> PAGE </w:instrText>
          </w:r>
          <w:r>
            <w:rPr>
              <w:rStyle w:val="a9"/>
            </w:rPr>
            <w:fldChar w:fldCharType="separate"/>
          </w:r>
          <w:r w:rsidR="004E0643">
            <w:rPr>
              <w:rStyle w:val="a9"/>
              <w:noProof/>
            </w:rPr>
            <w:t>10</w:t>
          </w:r>
          <w:r>
            <w:rPr>
              <w:rStyle w:val="a9"/>
            </w:rPr>
            <w:fldChar w:fldCharType="end"/>
          </w:r>
          <w:r>
            <w:rPr>
              <w:rStyle w:val="a9"/>
              <w:lang w:val="bg-BG"/>
            </w:rPr>
            <w:t xml:space="preserve"> от17</w:t>
          </w:r>
        </w:p>
      </w:tc>
    </w:tr>
  </w:tbl>
  <w:p w:rsidR="002C7434" w:rsidRDefault="002C7434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7434" w:rsidRDefault="002C743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4558" w:rsidRDefault="00134558">
      <w:pPr>
        <w:spacing w:line="240" w:lineRule="auto"/>
      </w:pPr>
      <w:r>
        <w:separator/>
      </w:r>
    </w:p>
  </w:footnote>
  <w:footnote w:type="continuationSeparator" w:id="0">
    <w:p w:rsidR="00134558" w:rsidRDefault="001345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7434" w:rsidRDefault="002C7434">
    <w:pPr>
      <w:rPr>
        <w:sz w:val="24"/>
      </w:rPr>
    </w:pPr>
  </w:p>
  <w:p w:rsidR="002C7434" w:rsidRDefault="002C7434">
    <w:pPr>
      <w:pBdr>
        <w:top w:val="single" w:sz="6" w:space="1" w:color="auto"/>
      </w:pBdr>
      <w:rPr>
        <w:sz w:val="24"/>
      </w:rPr>
    </w:pPr>
  </w:p>
  <w:p w:rsidR="002C7434" w:rsidRPr="00522701" w:rsidRDefault="002C7434">
    <w:pPr>
      <w:pBdr>
        <w:bottom w:val="single" w:sz="6" w:space="1" w:color="auto"/>
      </w:pBdr>
      <w:jc w:val="right"/>
      <w:rPr>
        <w:rFonts w:ascii="Arial" w:hAnsi="Arial"/>
        <w:b/>
        <w:sz w:val="36"/>
        <w:lang w:val="bg-BG"/>
      </w:rPr>
    </w:pPr>
    <w:r>
      <w:rPr>
        <w:rFonts w:ascii="Arial" w:hAnsi="Arial"/>
        <w:b/>
        <w:sz w:val="36"/>
        <w:lang w:val="bg-BG"/>
      </w:rPr>
      <w:t>ЕКИП ЕДНО</w:t>
    </w:r>
  </w:p>
  <w:p w:rsidR="002C7434" w:rsidRDefault="002C7434">
    <w:pPr>
      <w:pBdr>
        <w:bottom w:val="single" w:sz="6" w:space="1" w:color="auto"/>
      </w:pBdr>
      <w:jc w:val="right"/>
      <w:rPr>
        <w:sz w:val="24"/>
      </w:rPr>
    </w:pPr>
  </w:p>
  <w:p w:rsidR="002C7434" w:rsidRDefault="002C7434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C7434">
      <w:tc>
        <w:tcPr>
          <w:tcW w:w="6379" w:type="dxa"/>
        </w:tcPr>
        <w:p w:rsidR="002C7434" w:rsidRDefault="002C7434" w:rsidP="00522701">
          <w:proofErr w:type="spellStart"/>
          <w:r>
            <w:t>BBay</w:t>
          </w:r>
          <w:proofErr w:type="spellEnd"/>
        </w:p>
      </w:tc>
      <w:tc>
        <w:tcPr>
          <w:tcW w:w="3179" w:type="dxa"/>
        </w:tcPr>
        <w:p w:rsidR="002C7434" w:rsidRPr="00522701" w:rsidRDefault="002C7434" w:rsidP="00522701">
          <w:pPr>
            <w:tabs>
              <w:tab w:val="left" w:pos="1135"/>
            </w:tabs>
            <w:spacing w:before="40"/>
            <w:ind w:right="68"/>
            <w:rPr>
              <w:lang w:val="bg-BG"/>
            </w:rPr>
          </w:pPr>
          <w:r>
            <w:t xml:space="preserve">  </w:t>
          </w:r>
          <w:r>
            <w:rPr>
              <w:lang w:val="bg-BG"/>
            </w:rPr>
            <w:t>Версия</w:t>
          </w:r>
          <w:r>
            <w:t>:           1.0</w:t>
          </w:r>
        </w:p>
      </w:tc>
    </w:tr>
    <w:tr w:rsidR="002C7434">
      <w:tc>
        <w:tcPr>
          <w:tcW w:w="6379" w:type="dxa"/>
        </w:tcPr>
        <w:p w:rsidR="002C7434" w:rsidRPr="00522701" w:rsidRDefault="002C7434">
          <w:pPr>
            <w:rPr>
              <w:lang w:val="bg-BG"/>
            </w:rPr>
          </w:pPr>
          <w:r>
            <w:rPr>
              <w:lang w:val="bg-BG"/>
            </w:rPr>
            <w:t>Тест модел</w:t>
          </w:r>
        </w:p>
      </w:tc>
      <w:tc>
        <w:tcPr>
          <w:tcW w:w="3179" w:type="dxa"/>
        </w:tcPr>
        <w:p w:rsidR="002C7434" w:rsidRPr="00522701" w:rsidRDefault="002C7434" w:rsidP="00522701">
          <w:pPr>
            <w:rPr>
              <w:lang w:val="bg-BG"/>
            </w:rPr>
          </w:pPr>
          <w:r>
            <w:t xml:space="preserve">  </w:t>
          </w:r>
          <w:r>
            <w:rPr>
              <w:lang w:val="bg-BG"/>
            </w:rPr>
            <w:t>Дата</w:t>
          </w:r>
          <w:r>
            <w:t xml:space="preserve">:  </w:t>
          </w:r>
          <w:r>
            <w:rPr>
              <w:lang w:val="bg-BG"/>
            </w:rPr>
            <w:t>2014.07.05</w:t>
          </w:r>
        </w:p>
      </w:tc>
    </w:tr>
  </w:tbl>
  <w:p w:rsidR="002C7434" w:rsidRDefault="002C7434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7434" w:rsidRDefault="002C7434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D732BA3"/>
    <w:multiLevelType w:val="hybridMultilevel"/>
    <w:tmpl w:val="DFEE2D3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5FF40B0"/>
    <w:multiLevelType w:val="hybridMultilevel"/>
    <w:tmpl w:val="AF8E48D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DE76B68"/>
    <w:multiLevelType w:val="hybridMultilevel"/>
    <w:tmpl w:val="A43E8176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7"/>
  </w:num>
  <w:num w:numId="22">
    <w:abstractNumId w:val="22"/>
  </w:num>
  <w:num w:numId="23">
    <w:abstractNumId w:val="16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0968"/>
    <w:rsid w:val="00001115"/>
    <w:rsid w:val="0003010F"/>
    <w:rsid w:val="00040970"/>
    <w:rsid w:val="00045A50"/>
    <w:rsid w:val="00065E62"/>
    <w:rsid w:val="000860A7"/>
    <w:rsid w:val="0008747D"/>
    <w:rsid w:val="00097F2F"/>
    <w:rsid w:val="000A622C"/>
    <w:rsid w:val="000B0EEB"/>
    <w:rsid w:val="000C5A23"/>
    <w:rsid w:val="000C6FD8"/>
    <w:rsid w:val="00134558"/>
    <w:rsid w:val="00155389"/>
    <w:rsid w:val="001628BF"/>
    <w:rsid w:val="00176B89"/>
    <w:rsid w:val="00187039"/>
    <w:rsid w:val="001A758A"/>
    <w:rsid w:val="001F5E3D"/>
    <w:rsid w:val="00200020"/>
    <w:rsid w:val="00205517"/>
    <w:rsid w:val="0020666F"/>
    <w:rsid w:val="00253232"/>
    <w:rsid w:val="00275E37"/>
    <w:rsid w:val="00290011"/>
    <w:rsid w:val="00295242"/>
    <w:rsid w:val="00296506"/>
    <w:rsid w:val="002A43DB"/>
    <w:rsid w:val="002C7434"/>
    <w:rsid w:val="002E6859"/>
    <w:rsid w:val="00300968"/>
    <w:rsid w:val="0030249A"/>
    <w:rsid w:val="003645E7"/>
    <w:rsid w:val="00387B15"/>
    <w:rsid w:val="003C7EA8"/>
    <w:rsid w:val="003D64EB"/>
    <w:rsid w:val="003E429C"/>
    <w:rsid w:val="0040024D"/>
    <w:rsid w:val="00402507"/>
    <w:rsid w:val="00411F71"/>
    <w:rsid w:val="00434B53"/>
    <w:rsid w:val="004802CC"/>
    <w:rsid w:val="004E0643"/>
    <w:rsid w:val="004E2AFC"/>
    <w:rsid w:val="004F0E62"/>
    <w:rsid w:val="00515C1D"/>
    <w:rsid w:val="005168F1"/>
    <w:rsid w:val="00522701"/>
    <w:rsid w:val="005316E8"/>
    <w:rsid w:val="00543622"/>
    <w:rsid w:val="00552363"/>
    <w:rsid w:val="005741DE"/>
    <w:rsid w:val="005801C2"/>
    <w:rsid w:val="0058192A"/>
    <w:rsid w:val="00586D1C"/>
    <w:rsid w:val="005B0B1C"/>
    <w:rsid w:val="005C032B"/>
    <w:rsid w:val="005C5DB6"/>
    <w:rsid w:val="005F49C5"/>
    <w:rsid w:val="006203F8"/>
    <w:rsid w:val="00625962"/>
    <w:rsid w:val="00626D53"/>
    <w:rsid w:val="00631F71"/>
    <w:rsid w:val="00643994"/>
    <w:rsid w:val="00644264"/>
    <w:rsid w:val="00644438"/>
    <w:rsid w:val="006450CA"/>
    <w:rsid w:val="006455FD"/>
    <w:rsid w:val="00662BE1"/>
    <w:rsid w:val="006766D7"/>
    <w:rsid w:val="006C6555"/>
    <w:rsid w:val="006E3E88"/>
    <w:rsid w:val="006F269B"/>
    <w:rsid w:val="00710D04"/>
    <w:rsid w:val="00744AEB"/>
    <w:rsid w:val="00782E59"/>
    <w:rsid w:val="007F7AE7"/>
    <w:rsid w:val="00845F59"/>
    <w:rsid w:val="00865FB8"/>
    <w:rsid w:val="0088641D"/>
    <w:rsid w:val="008B3EB4"/>
    <w:rsid w:val="008B5FC9"/>
    <w:rsid w:val="008C3A62"/>
    <w:rsid w:val="008D4F67"/>
    <w:rsid w:val="008E25E7"/>
    <w:rsid w:val="009031E7"/>
    <w:rsid w:val="009460A6"/>
    <w:rsid w:val="009514BF"/>
    <w:rsid w:val="00954034"/>
    <w:rsid w:val="009F1C70"/>
    <w:rsid w:val="009F1DD6"/>
    <w:rsid w:val="009F5C5C"/>
    <w:rsid w:val="00A43FBA"/>
    <w:rsid w:val="00A67901"/>
    <w:rsid w:val="00AF19DA"/>
    <w:rsid w:val="00AF433A"/>
    <w:rsid w:val="00B02DAD"/>
    <w:rsid w:val="00B17555"/>
    <w:rsid w:val="00B3737E"/>
    <w:rsid w:val="00B4787A"/>
    <w:rsid w:val="00B53ADE"/>
    <w:rsid w:val="00B6475A"/>
    <w:rsid w:val="00B92595"/>
    <w:rsid w:val="00B95B0C"/>
    <w:rsid w:val="00B97D59"/>
    <w:rsid w:val="00BB36B0"/>
    <w:rsid w:val="00BC4F93"/>
    <w:rsid w:val="00BE60FB"/>
    <w:rsid w:val="00C03EFC"/>
    <w:rsid w:val="00C34FB5"/>
    <w:rsid w:val="00C63383"/>
    <w:rsid w:val="00CE123B"/>
    <w:rsid w:val="00D040F8"/>
    <w:rsid w:val="00D15CD2"/>
    <w:rsid w:val="00D31C5F"/>
    <w:rsid w:val="00D32D8C"/>
    <w:rsid w:val="00D52BBD"/>
    <w:rsid w:val="00D606AE"/>
    <w:rsid w:val="00D62C92"/>
    <w:rsid w:val="00D71848"/>
    <w:rsid w:val="00D74900"/>
    <w:rsid w:val="00DC4573"/>
    <w:rsid w:val="00DE6C22"/>
    <w:rsid w:val="00E04A14"/>
    <w:rsid w:val="00E3527E"/>
    <w:rsid w:val="00E71793"/>
    <w:rsid w:val="00E96772"/>
    <w:rsid w:val="00EA3D7E"/>
    <w:rsid w:val="00EF5096"/>
    <w:rsid w:val="00F11024"/>
    <w:rsid w:val="00F63949"/>
    <w:rsid w:val="00F8210F"/>
    <w:rsid w:val="00FA6587"/>
    <w:rsid w:val="00FB5FDE"/>
    <w:rsid w:val="00FB7E9F"/>
    <w:rsid w:val="00FE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3FBA"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rsid w:val="00A43FBA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rsid w:val="00A43FBA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rsid w:val="00A43FBA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A43FBA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A43FBA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rsid w:val="00A43FBA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A43FBA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A43FBA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rsid w:val="00A43FBA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rsid w:val="00A43FB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link w:val="a4"/>
    <w:qFormat/>
    <w:rsid w:val="00A43FBA"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"/>
    <w:qFormat/>
    <w:rsid w:val="00A43FBA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"/>
    <w:semiHidden/>
    <w:rsid w:val="00A43FBA"/>
    <w:pPr>
      <w:ind w:left="900" w:hanging="900"/>
    </w:pPr>
  </w:style>
  <w:style w:type="paragraph" w:styleId="10">
    <w:name w:val="toc 1"/>
    <w:basedOn w:val="a"/>
    <w:next w:val="a"/>
    <w:uiPriority w:val="39"/>
    <w:rsid w:val="00A43FBA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rsid w:val="00A43FBA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rsid w:val="00A43FBA"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"/>
    <w:semiHidden/>
    <w:rsid w:val="00A43FBA"/>
    <w:pPr>
      <w:tabs>
        <w:tab w:val="center" w:pos="4320"/>
        <w:tab w:val="right" w:pos="8640"/>
      </w:tabs>
    </w:pPr>
  </w:style>
  <w:style w:type="paragraph" w:styleId="a8">
    <w:name w:val="footer"/>
    <w:basedOn w:val="a"/>
    <w:semiHidden/>
    <w:rsid w:val="00A43FBA"/>
    <w:pPr>
      <w:tabs>
        <w:tab w:val="center" w:pos="4320"/>
        <w:tab w:val="right" w:pos="8640"/>
      </w:tabs>
    </w:pPr>
  </w:style>
  <w:style w:type="character" w:styleId="a9">
    <w:name w:val="page number"/>
    <w:basedOn w:val="a0"/>
    <w:semiHidden/>
    <w:rsid w:val="00A43FBA"/>
  </w:style>
  <w:style w:type="paragraph" w:customStyle="1" w:styleId="Bullet1">
    <w:name w:val="Bullet1"/>
    <w:basedOn w:val="a"/>
    <w:rsid w:val="00A43FBA"/>
    <w:pPr>
      <w:ind w:left="720" w:hanging="432"/>
    </w:pPr>
  </w:style>
  <w:style w:type="paragraph" w:customStyle="1" w:styleId="Bullet2">
    <w:name w:val="Bullet2"/>
    <w:basedOn w:val="a"/>
    <w:rsid w:val="00A43FB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rsid w:val="00A43FBA"/>
    <w:pPr>
      <w:keepLines/>
      <w:spacing w:after="120"/>
    </w:pPr>
  </w:style>
  <w:style w:type="paragraph" w:styleId="aa">
    <w:name w:val="Body Text"/>
    <w:basedOn w:val="a"/>
    <w:semiHidden/>
    <w:rsid w:val="00A43FBA"/>
    <w:pPr>
      <w:keepLines/>
      <w:spacing w:after="120"/>
      <w:ind w:left="720"/>
    </w:pPr>
  </w:style>
  <w:style w:type="paragraph" w:styleId="ab">
    <w:name w:val="Document Map"/>
    <w:basedOn w:val="a"/>
    <w:semiHidden/>
    <w:rsid w:val="00A43FBA"/>
    <w:pPr>
      <w:shd w:val="clear" w:color="auto" w:fill="000080"/>
    </w:pPr>
    <w:rPr>
      <w:rFonts w:ascii="Tahoma" w:hAnsi="Tahoma"/>
    </w:rPr>
  </w:style>
  <w:style w:type="character" w:styleId="ac">
    <w:name w:val="footnote reference"/>
    <w:basedOn w:val="a0"/>
    <w:semiHidden/>
    <w:rsid w:val="00A43FBA"/>
    <w:rPr>
      <w:sz w:val="20"/>
      <w:vertAlign w:val="superscript"/>
    </w:rPr>
  </w:style>
  <w:style w:type="paragraph" w:styleId="ad">
    <w:name w:val="footnote text"/>
    <w:basedOn w:val="a"/>
    <w:semiHidden/>
    <w:rsid w:val="00A43FBA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rsid w:val="00A43FB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rsid w:val="00A43FBA"/>
    <w:pPr>
      <w:spacing w:before="80" w:line="240" w:lineRule="auto"/>
      <w:jc w:val="both"/>
    </w:pPr>
  </w:style>
  <w:style w:type="paragraph" w:customStyle="1" w:styleId="Paragraph3">
    <w:name w:val="Paragraph3"/>
    <w:basedOn w:val="a"/>
    <w:rsid w:val="00A43FB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A43FB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rsid w:val="00A43FBA"/>
    <w:pPr>
      <w:ind w:left="600"/>
    </w:pPr>
  </w:style>
  <w:style w:type="paragraph" w:styleId="50">
    <w:name w:val="toc 5"/>
    <w:basedOn w:val="a"/>
    <w:next w:val="a"/>
    <w:autoRedefine/>
    <w:semiHidden/>
    <w:rsid w:val="00A43FBA"/>
    <w:pPr>
      <w:ind w:left="800"/>
    </w:pPr>
  </w:style>
  <w:style w:type="paragraph" w:styleId="60">
    <w:name w:val="toc 6"/>
    <w:basedOn w:val="a"/>
    <w:next w:val="a"/>
    <w:autoRedefine/>
    <w:semiHidden/>
    <w:rsid w:val="00A43FBA"/>
    <w:pPr>
      <w:ind w:left="1000"/>
    </w:pPr>
  </w:style>
  <w:style w:type="paragraph" w:styleId="70">
    <w:name w:val="toc 7"/>
    <w:basedOn w:val="a"/>
    <w:next w:val="a"/>
    <w:autoRedefine/>
    <w:semiHidden/>
    <w:rsid w:val="00A43FBA"/>
    <w:pPr>
      <w:ind w:left="1200"/>
    </w:pPr>
  </w:style>
  <w:style w:type="paragraph" w:styleId="80">
    <w:name w:val="toc 8"/>
    <w:basedOn w:val="a"/>
    <w:next w:val="a"/>
    <w:autoRedefine/>
    <w:semiHidden/>
    <w:rsid w:val="00A43FBA"/>
    <w:pPr>
      <w:ind w:left="1400"/>
    </w:pPr>
  </w:style>
  <w:style w:type="paragraph" w:styleId="90">
    <w:name w:val="toc 9"/>
    <w:basedOn w:val="a"/>
    <w:next w:val="a"/>
    <w:autoRedefine/>
    <w:semiHidden/>
    <w:rsid w:val="00A43FBA"/>
    <w:pPr>
      <w:ind w:left="1600"/>
    </w:pPr>
  </w:style>
  <w:style w:type="paragraph" w:styleId="21">
    <w:name w:val="Body Text 2"/>
    <w:basedOn w:val="a"/>
    <w:semiHidden/>
    <w:rsid w:val="00A43FBA"/>
    <w:rPr>
      <w:i/>
      <w:color w:val="0000FF"/>
    </w:rPr>
  </w:style>
  <w:style w:type="paragraph" w:styleId="ae">
    <w:name w:val="Body Text Indent"/>
    <w:basedOn w:val="a"/>
    <w:semiHidden/>
    <w:rsid w:val="00A43FB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rsid w:val="00A43FB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rsid w:val="00A43FB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a"/>
    <w:autoRedefine/>
    <w:rsid w:val="00A43FBA"/>
    <w:pPr>
      <w:spacing w:after="120"/>
      <w:ind w:left="720"/>
    </w:pPr>
    <w:rPr>
      <w:i/>
      <w:color w:val="0000FF"/>
    </w:rPr>
  </w:style>
  <w:style w:type="character" w:styleId="af">
    <w:name w:val="Hyperlink"/>
    <w:basedOn w:val="a0"/>
    <w:semiHidden/>
    <w:rsid w:val="00A43FBA"/>
    <w:rPr>
      <w:color w:val="0000FF"/>
      <w:u w:val="single"/>
    </w:rPr>
  </w:style>
  <w:style w:type="character" w:styleId="af0">
    <w:name w:val="FollowedHyperlink"/>
    <w:basedOn w:val="a0"/>
    <w:semiHidden/>
    <w:rsid w:val="00A43FBA"/>
    <w:rPr>
      <w:color w:val="800080"/>
      <w:u w:val="single"/>
    </w:rPr>
  </w:style>
  <w:style w:type="paragraph" w:styleId="af1">
    <w:name w:val="Balloon Text"/>
    <w:basedOn w:val="a"/>
    <w:link w:val="af2"/>
    <w:uiPriority w:val="99"/>
    <w:semiHidden/>
    <w:unhideWhenUsed/>
    <w:rsid w:val="00D32D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Изнесен текст Знак"/>
    <w:basedOn w:val="a0"/>
    <w:link w:val="af1"/>
    <w:uiPriority w:val="99"/>
    <w:semiHidden/>
    <w:rsid w:val="00D32D8C"/>
    <w:rPr>
      <w:rFonts w:ascii="Tahoma" w:hAnsi="Tahoma" w:cs="Tahoma"/>
      <w:sz w:val="16"/>
      <w:szCs w:val="16"/>
      <w:lang w:val="en-US" w:eastAsia="en-US"/>
    </w:rPr>
  </w:style>
  <w:style w:type="paragraph" w:styleId="af3">
    <w:name w:val="List Paragraph"/>
    <w:basedOn w:val="a"/>
    <w:uiPriority w:val="34"/>
    <w:qFormat/>
    <w:rsid w:val="00001115"/>
    <w:pPr>
      <w:ind w:left="720"/>
      <w:contextualSpacing/>
    </w:pPr>
  </w:style>
  <w:style w:type="table" w:styleId="af4">
    <w:name w:val="Table Grid"/>
    <w:basedOn w:val="a1"/>
    <w:uiPriority w:val="59"/>
    <w:rsid w:val="0000111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Заглавие Знак"/>
    <w:basedOn w:val="a0"/>
    <w:link w:val="a3"/>
    <w:rsid w:val="00D52BBD"/>
    <w:rPr>
      <w:rFonts w:ascii="Arial" w:hAnsi="Arial"/>
      <w:b/>
      <w:sz w:val="3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Email_address" TargetMode="Externa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LI\Downloads\rup_tsteval.dot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16A0A3-AD89-4DC3-8659-A0B9724B8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rup_tsteval.dot</Template>
  <TotalTime>456</TotalTime>
  <Pages>10</Pages>
  <Words>1846</Words>
  <Characters>10526</Characters>
  <Application>Microsoft Office Word</Application>
  <DocSecurity>0</DocSecurity>
  <Lines>87</Lines>
  <Paragraphs>24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Evaluation Summary</vt:lpstr>
      <vt:lpstr>Test Evaluation Summary</vt:lpstr>
    </vt:vector>
  </TitlesOfParts>
  <Company>&lt;Company Name&gt;</Company>
  <LinksUpToDate>false</LinksUpToDate>
  <CharactersWithSpaces>12348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Evaluation Summary</dc:title>
  <dc:subject>&lt;Project Name&gt;</dc:subject>
  <dc:creator>LILI</dc:creator>
  <cp:lastModifiedBy>Mercenary</cp:lastModifiedBy>
  <cp:revision>151</cp:revision>
  <dcterms:created xsi:type="dcterms:W3CDTF">2014-07-08T09:02:00Z</dcterms:created>
  <dcterms:modified xsi:type="dcterms:W3CDTF">2016-01-08T14:24:00Z</dcterms:modified>
</cp:coreProperties>
</file>