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8"/>
          <w:footerReference w:type="even" r:id="rId9"/>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r>
              <w:rPr>
                <w:rFonts w:ascii="Arial" w:hAnsi="Arial" w:cs="Arial"/>
              </w:rPr>
              <w:t>Калоян Гецов</w:t>
            </w:r>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Допълване на функционалните изисквния</w:t>
            </w:r>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pPr>
        <w:pStyle w:val="10"/>
        <w:tabs>
          <w:tab w:val="left" w:pos="432"/>
        </w:tabs>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lastRenderedPageBreak/>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pPr>
        <w:pStyle w:val="10"/>
        <w:tabs>
          <w:tab w:val="left" w:pos="432"/>
        </w:tabs>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4.1.3</w:t>
      </w:r>
      <w:r>
        <w:rPr>
          <w:rFonts w:asciiTheme="minorHAnsi" w:eastAsiaTheme="minorEastAsia" w:hAnsiTheme="minorHAnsi" w:cstheme="minorBidi"/>
          <w:sz w:val="22"/>
          <w:szCs w:val="22"/>
          <w:lang w:val="en-GB" w:eastAsia="en-GB"/>
        </w:rPr>
        <w:tab/>
      </w:r>
      <w:r w:rsidRPr="006267AC">
        <w:rPr>
          <w:lang w:val="bg-BG"/>
        </w:rPr>
        <w:t>Време за възстановяване на системата</w:t>
      </w:r>
      <w:r>
        <w:tab/>
      </w:r>
      <w:r>
        <w:fldChar w:fldCharType="begin"/>
      </w:r>
      <w:r>
        <w:instrText xml:space="preserve"> PAGEREF _Toc436855524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4.1.4</w:t>
      </w:r>
      <w:r>
        <w:rPr>
          <w:rFonts w:asciiTheme="minorHAnsi" w:eastAsiaTheme="minorEastAsia" w:hAnsiTheme="minorHAnsi" w:cstheme="minorBidi"/>
          <w:sz w:val="22"/>
          <w:szCs w:val="22"/>
          <w:lang w:val="en-GB" w:eastAsia="en-GB"/>
        </w:rPr>
        <w:tab/>
      </w:r>
      <w:r w:rsidRPr="006267AC">
        <w:rPr>
          <w:lang w:val="bg-BG"/>
        </w:rPr>
        <w:t>Интернет достъп</w:t>
      </w:r>
      <w:r>
        <w:tab/>
      </w:r>
      <w:r>
        <w:fldChar w:fldCharType="begin"/>
      </w:r>
      <w:r>
        <w:instrText xml:space="preserve"> PAGEREF _Toc436855525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tab/>
      </w:r>
      <w:r>
        <w:fldChar w:fldCharType="begin"/>
      </w:r>
      <w:r>
        <w:instrText xml:space="preserve"> PAGEREF _Toc436855526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4.1.6</w:t>
      </w:r>
      <w:r>
        <w:rPr>
          <w:rFonts w:asciiTheme="minorHAnsi" w:eastAsiaTheme="minorEastAsia" w:hAnsiTheme="minorHAnsi" w:cstheme="minorBidi"/>
          <w:sz w:val="22"/>
          <w:szCs w:val="22"/>
          <w:lang w:val="en-GB" w:eastAsia="en-GB"/>
        </w:rPr>
        <w:tab/>
      </w:r>
      <w:r w:rsidRPr="006267AC">
        <w:rPr>
          <w:lang w:val="bg-BG"/>
        </w:rPr>
        <w:t>Системата при загуба на електричество</w:t>
      </w:r>
      <w:r>
        <w:tab/>
      </w:r>
      <w:r>
        <w:fldChar w:fldCharType="begin"/>
      </w:r>
      <w:r>
        <w:instrText xml:space="preserve"> PAGEREF _Toc436855527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r>
        <w:rPr>
          <w:lang w:val="en-GB"/>
        </w:rPr>
        <w:t>ABM</w:t>
      </w:r>
      <w:r w:rsidR="00133CB0">
        <w:t xml:space="preserve">, банковата информационна система представлява </w:t>
      </w:r>
      <w:r w:rsidR="00C97A98">
        <w:t xml:space="preserve">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Дефиниции, акроними и абревиатури</w:t>
      </w:r>
      <w:bookmarkEnd w:id="3"/>
    </w:p>
    <w:p w:rsidR="00891220" w:rsidRPr="00836256" w:rsidRDefault="00133CB0" w:rsidP="00D73066">
      <w:pPr>
        <w:pStyle w:val="InfoBlue"/>
        <w:ind w:firstLine="720"/>
      </w:pPr>
      <w:r>
        <w:t>Дефиниции, акроними и абревиатури могат да бъдат намерени в следния документ</w:t>
      </w:r>
      <w:r>
        <w:rPr>
          <w:lang w:val="en-US"/>
        </w:rPr>
        <w:t xml:space="preserve">: </w:t>
      </w:r>
      <w:r w:rsidR="00836256" w:rsidRPr="00836256">
        <w:rPr>
          <w:lang w:val="en-US"/>
        </w:rPr>
        <w:t>ABM-4-I1-Glossary</w:t>
      </w:r>
      <w:r w:rsidR="00836256">
        <w:t>.doc</w:t>
      </w:r>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Следващите части от долумента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xml:space="preserve">, работното местоположение, периода от който той работи в съответната фирма, големина на кредита, адрес на местожителство,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контрол(проверка достоверност на данните ЛК) от </w:t>
      </w:r>
      <w:r w:rsidR="00F605F1" w:rsidRPr="00CC1C03">
        <w:rPr>
          <w:rFonts w:ascii="Times New Roman" w:hAnsi="Times New Roman"/>
          <w:i w:val="0"/>
          <w:lang w:val="bg-BG"/>
        </w:rPr>
        <w:t xml:space="preserve">външни </w:t>
      </w:r>
      <w:r w:rsidRPr="00CC1C03">
        <w:rPr>
          <w:rFonts w:ascii="Times New Roman" w:hAnsi="Times New Roman"/>
          <w:i w:val="0"/>
          <w:lang w:val="bg-BG"/>
        </w:rPr>
        <w:t>API-та.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0D6DA9" w:rsidP="006E2DE9">
      <w:pPr>
        <w:pStyle w:val="3"/>
        <w:jc w:val="both"/>
        <w:rPr>
          <w:i w:val="0"/>
          <w:lang w:val="bg-BG"/>
        </w:rPr>
      </w:pPr>
      <w:bookmarkStart w:id="12" w:name="_Toc436855399"/>
      <w:bookmarkStart w:id="13" w:name="_Toc436840253"/>
      <w:r w:rsidRPr="006E2DE9">
        <w:rPr>
          <w:i w:val="0"/>
          <w:lang w:val="bg-BG"/>
        </w:rPr>
        <w:t>Извеждане на съобщение за неодобрение</w:t>
      </w:r>
      <w:bookmarkEnd w:id="12"/>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4"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3"/>
      <w:bookmarkEnd w:id="14"/>
    </w:p>
    <w:p w:rsidR="00AF5B2E" w:rsidRDefault="004B5CC8" w:rsidP="006E2DE9">
      <w:pPr>
        <w:pStyle w:val="3"/>
        <w:jc w:val="both"/>
        <w:rPr>
          <w:i w:val="0"/>
          <w:lang w:val="bg-BG"/>
        </w:rPr>
      </w:pPr>
      <w:bookmarkStart w:id="15" w:name="_Toc436855401"/>
      <w:bookmarkStart w:id="16" w:name="_Toc436840254"/>
      <w:r>
        <w:rPr>
          <w:i w:val="0"/>
          <w:lang w:val="bg-BG"/>
        </w:rPr>
        <w:t>Създаване на нов кредит</w:t>
      </w:r>
      <w:bookmarkEnd w:id="15"/>
    </w:p>
    <w:p w:rsidR="00E42F34" w:rsidRPr="006E2DE9" w:rsidRDefault="00E42F34" w:rsidP="00AF5B2E">
      <w:pPr>
        <w:pStyle w:val="3"/>
        <w:numPr>
          <w:ilvl w:val="0"/>
          <w:numId w:val="0"/>
        </w:numPr>
        <w:ind w:left="720" w:firstLine="720"/>
        <w:jc w:val="both"/>
        <w:rPr>
          <w:i w:val="0"/>
          <w:lang w:val="bg-BG"/>
        </w:rPr>
      </w:pPr>
      <w:bookmarkStart w:id="17" w:name="_Toc436855402"/>
      <w:r w:rsidRPr="00AF5B2E">
        <w:rPr>
          <w:rFonts w:ascii="Times New Roman" w:hAnsi="Times New Roman"/>
          <w:i w:val="0"/>
          <w:lang w:val="bg-BG"/>
        </w:rPr>
        <w:t>При успешно одобрена молба потребителя въвежда кредита в системата</w:t>
      </w:r>
      <w:r w:rsidRPr="006E2DE9">
        <w:rPr>
          <w:i w:val="0"/>
          <w:lang w:val="bg-BG"/>
        </w:rPr>
        <w:t>.</w:t>
      </w:r>
      <w:bookmarkEnd w:id="16"/>
      <w:bookmarkEnd w:id="17"/>
    </w:p>
    <w:p w:rsidR="00E845FF" w:rsidRDefault="00E42F34" w:rsidP="006E2DE9">
      <w:pPr>
        <w:pStyle w:val="3"/>
        <w:jc w:val="both"/>
        <w:rPr>
          <w:i w:val="0"/>
          <w:lang w:val="bg-BG"/>
        </w:rPr>
      </w:pPr>
      <w:bookmarkStart w:id="18" w:name="_Toc436855403"/>
      <w:bookmarkStart w:id="19" w:name="_Toc436840255"/>
      <w:r w:rsidRPr="006E2DE9">
        <w:rPr>
          <w:i w:val="0"/>
          <w:lang w:val="bg-BG"/>
        </w:rPr>
        <w:t>Извличане на</w:t>
      </w:r>
      <w:r w:rsidR="004B5CC8">
        <w:rPr>
          <w:i w:val="0"/>
          <w:lang w:val="bg-BG"/>
        </w:rPr>
        <w:t xml:space="preserve"> информация за кредит</w:t>
      </w:r>
      <w:bookmarkEnd w:id="18"/>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20" w:name="_Toc436855404"/>
      <w:r w:rsidRPr="00E845FF">
        <w:rPr>
          <w:rFonts w:ascii="Times New Roman" w:hAnsi="Times New Roman"/>
          <w:i w:val="0"/>
          <w:lang w:val="bg-BG"/>
        </w:rPr>
        <w:t>Услугата е достъпна както за банковият потребител, така и за клиенти на банката. Те могат да пратят заявка към системата за извеждане на информация по кредита. Информацията която може да бъде изведена включва дата на създаване и погасяване на кредита, големина на кредита и оставащи вноски.</w:t>
      </w:r>
      <w:bookmarkEnd w:id="19"/>
      <w:bookmarkEnd w:id="20"/>
    </w:p>
    <w:p w:rsidR="00B93669" w:rsidRDefault="00B93669" w:rsidP="006E2DE9">
      <w:pPr>
        <w:pStyle w:val="3"/>
        <w:jc w:val="both"/>
        <w:rPr>
          <w:i w:val="0"/>
          <w:lang w:val="bg-BG"/>
        </w:rPr>
      </w:pPr>
      <w:bookmarkStart w:id="21" w:name="_Toc436855405"/>
      <w:bookmarkStart w:id="22" w:name="_Toc436840256"/>
      <w:r>
        <w:rPr>
          <w:i w:val="0"/>
          <w:lang w:val="bg-BG"/>
        </w:rPr>
        <w:t xml:space="preserve">Погасяване на </w:t>
      </w:r>
      <w:bookmarkStart w:id="23" w:name="OLE_LINK11"/>
      <w:r>
        <w:rPr>
          <w:i w:val="0"/>
          <w:lang w:val="bg-BG"/>
        </w:rPr>
        <w:t>кредит</w:t>
      </w:r>
      <w:bookmarkEnd w:id="21"/>
      <w:bookmarkEnd w:id="23"/>
    </w:p>
    <w:p w:rsidR="00E42F34" w:rsidRPr="00B93669" w:rsidRDefault="00E42F34" w:rsidP="00B93669">
      <w:pPr>
        <w:pStyle w:val="3"/>
        <w:numPr>
          <w:ilvl w:val="0"/>
          <w:numId w:val="0"/>
        </w:numPr>
        <w:ind w:left="720" w:firstLine="720"/>
        <w:jc w:val="both"/>
        <w:rPr>
          <w:rFonts w:ascii="Times New Roman" w:hAnsi="Times New Roman"/>
          <w:i w:val="0"/>
          <w:lang w:val="bg-BG"/>
        </w:rPr>
      </w:pPr>
      <w:bookmarkStart w:id="24" w:name="_Toc436855406"/>
      <w:r w:rsidRPr="00B93669">
        <w:rPr>
          <w:rFonts w:ascii="Times New Roman" w:hAnsi="Times New Roman"/>
          <w:i w:val="0"/>
          <w:lang w:val="bg-BG"/>
        </w:rPr>
        <w:t>След изплащане на кредита на клиента, той бива маркиран като  погасен и се премества в архив.</w:t>
      </w:r>
      <w:bookmarkEnd w:id="22"/>
      <w:bookmarkEnd w:id="24"/>
    </w:p>
    <w:p w:rsidR="00B072A8" w:rsidRDefault="004B5CC8" w:rsidP="006E2DE9">
      <w:pPr>
        <w:pStyle w:val="3"/>
        <w:jc w:val="both"/>
        <w:rPr>
          <w:i w:val="0"/>
          <w:lang w:val="bg-BG"/>
        </w:rPr>
      </w:pPr>
      <w:bookmarkStart w:id="25" w:name="_Toc436855407"/>
      <w:bookmarkStart w:id="26" w:name="_Toc436840257"/>
      <w:r>
        <w:rPr>
          <w:i w:val="0"/>
          <w:lang w:val="bg-BG"/>
        </w:rPr>
        <w:t>Създаване на депозит</w:t>
      </w:r>
      <w:bookmarkEnd w:id="25"/>
    </w:p>
    <w:p w:rsidR="00815E9B" w:rsidRPr="006E2DE9" w:rsidRDefault="00815E9B" w:rsidP="00B072A8">
      <w:pPr>
        <w:pStyle w:val="3"/>
        <w:numPr>
          <w:ilvl w:val="0"/>
          <w:numId w:val="0"/>
        </w:numPr>
        <w:ind w:left="720" w:firstLine="720"/>
        <w:jc w:val="both"/>
        <w:rPr>
          <w:i w:val="0"/>
          <w:lang w:val="bg-BG"/>
        </w:rPr>
      </w:pPr>
      <w:bookmarkStart w:id="27"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или при успешно попълване потребителя бива уведомен със съответното съобщение</w:t>
      </w:r>
      <w:r w:rsidRPr="006E2DE9">
        <w:rPr>
          <w:i w:val="0"/>
          <w:lang w:val="bg-BG"/>
        </w:rPr>
        <w:t>.</w:t>
      </w:r>
      <w:bookmarkEnd w:id="26"/>
      <w:bookmarkEnd w:id="27"/>
    </w:p>
    <w:p w:rsidR="000D42E7" w:rsidRDefault="000D42E7" w:rsidP="006E2DE9">
      <w:pPr>
        <w:pStyle w:val="3"/>
        <w:jc w:val="both"/>
        <w:rPr>
          <w:i w:val="0"/>
          <w:lang w:val="bg-BG"/>
        </w:rPr>
      </w:pPr>
      <w:bookmarkStart w:id="28" w:name="_Toc436855409"/>
      <w:bookmarkStart w:id="29" w:name="_Toc436840258"/>
      <w:r>
        <w:rPr>
          <w:i w:val="0"/>
          <w:lang w:val="bg-BG"/>
        </w:rPr>
        <w:t>Създаване на влог</w:t>
      </w:r>
      <w:bookmarkEnd w:id="28"/>
    </w:p>
    <w:p w:rsidR="00E42F34" w:rsidRPr="000D42E7" w:rsidRDefault="00815E9B" w:rsidP="000D42E7">
      <w:pPr>
        <w:pStyle w:val="3"/>
        <w:numPr>
          <w:ilvl w:val="0"/>
          <w:numId w:val="0"/>
        </w:numPr>
        <w:ind w:left="720" w:firstLine="720"/>
        <w:jc w:val="both"/>
        <w:rPr>
          <w:rFonts w:ascii="Times New Roman" w:hAnsi="Times New Roman"/>
          <w:i w:val="0"/>
          <w:lang w:val="bg-BG"/>
        </w:rPr>
      </w:pPr>
      <w:bookmarkStart w:id="30" w:name="_Toc436855410"/>
      <w:r w:rsidRPr="000D42E7">
        <w:rPr>
          <w:rFonts w:ascii="Times New Roman" w:hAnsi="Times New Roman"/>
          <w:i w:val="0"/>
          <w:lang w:val="bg-BG"/>
        </w:rPr>
        <w:t>Банковите администратори разполагат с възможността да създават нови глогове. Те включват номер на влога, описание, процент на лихва, срок на вноска към влога  и оценяване на рисковете от този влог.</w:t>
      </w:r>
      <w:bookmarkEnd w:id="29"/>
      <w:bookmarkEnd w:id="30"/>
    </w:p>
    <w:p w:rsidR="001A5891" w:rsidRDefault="00815E9B" w:rsidP="006E2DE9">
      <w:pPr>
        <w:pStyle w:val="3"/>
        <w:jc w:val="both"/>
        <w:rPr>
          <w:i w:val="0"/>
          <w:lang w:val="bg-BG"/>
        </w:rPr>
      </w:pPr>
      <w:bookmarkStart w:id="31" w:name="_Toc436855411"/>
      <w:bookmarkStart w:id="32" w:name="_Toc436840259"/>
      <w:r w:rsidRPr="006E2DE9">
        <w:rPr>
          <w:i w:val="0"/>
          <w:lang w:val="bg-BG"/>
        </w:rPr>
        <w:t>Система за</w:t>
      </w:r>
      <w:r w:rsidR="001A5891">
        <w:rPr>
          <w:i w:val="0"/>
          <w:lang w:val="bg-BG"/>
        </w:rPr>
        <w:t xml:space="preserve"> следене на влогове</w:t>
      </w:r>
      <w:bookmarkEnd w:id="31"/>
    </w:p>
    <w:p w:rsidR="00815E9B" w:rsidRPr="001A5891" w:rsidRDefault="00815E9B" w:rsidP="001A5891">
      <w:pPr>
        <w:pStyle w:val="3"/>
        <w:numPr>
          <w:ilvl w:val="0"/>
          <w:numId w:val="0"/>
        </w:numPr>
        <w:ind w:left="720" w:firstLine="720"/>
        <w:jc w:val="both"/>
        <w:rPr>
          <w:rFonts w:ascii="Times New Roman" w:hAnsi="Times New Roman"/>
          <w:i w:val="0"/>
          <w:lang w:val="bg-BG"/>
        </w:rPr>
      </w:pPr>
      <w:bookmarkStart w:id="33" w:name="_Toc436855412"/>
      <w:r w:rsidRPr="001A5891">
        <w:rPr>
          <w:rFonts w:ascii="Times New Roman" w:hAnsi="Times New Roman"/>
          <w:i w:val="0"/>
          <w:lang w:val="bg-BG"/>
        </w:rPr>
        <w:t xml:space="preserve">Тук клиента може да провери информация за </w:t>
      </w:r>
      <w:r w:rsidR="00D67367" w:rsidRPr="001A5891">
        <w:rPr>
          <w:rFonts w:ascii="Times New Roman" w:hAnsi="Times New Roman"/>
          <w:i w:val="0"/>
          <w:lang w:val="bg-BG"/>
        </w:rPr>
        <w:t>начална дата на създаване на влога, налична сума и лихва към този влог.</w:t>
      </w:r>
      <w:bookmarkEnd w:id="32"/>
      <w:bookmarkEnd w:id="33"/>
    </w:p>
    <w:p w:rsidR="000877BB" w:rsidRDefault="000877BB" w:rsidP="006E2DE9">
      <w:pPr>
        <w:pStyle w:val="3"/>
        <w:jc w:val="both"/>
        <w:rPr>
          <w:i w:val="0"/>
          <w:lang w:val="bg-BG"/>
        </w:rPr>
      </w:pPr>
      <w:bookmarkStart w:id="34" w:name="_Toc436855413"/>
      <w:bookmarkStart w:id="35" w:name="_Toc436840260"/>
      <w:r>
        <w:rPr>
          <w:i w:val="0"/>
          <w:lang w:val="bg-BG"/>
        </w:rPr>
        <w:t>Присъединяване към влог</w:t>
      </w:r>
      <w:bookmarkEnd w:id="34"/>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36"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35"/>
      <w:bookmarkEnd w:id="36"/>
    </w:p>
    <w:p w:rsidR="006B28DB" w:rsidRDefault="006B28DB" w:rsidP="006E2DE9">
      <w:pPr>
        <w:pStyle w:val="3"/>
        <w:jc w:val="both"/>
        <w:rPr>
          <w:i w:val="0"/>
          <w:lang w:val="bg-BG"/>
        </w:rPr>
      </w:pPr>
      <w:bookmarkStart w:id="37" w:name="_Toc436855415"/>
      <w:bookmarkStart w:id="38" w:name="_Toc436840261"/>
      <w:r>
        <w:rPr>
          <w:i w:val="0"/>
          <w:lang w:val="bg-BG"/>
        </w:rPr>
        <w:lastRenderedPageBreak/>
        <w:t>Промяна на съществуващ влог</w:t>
      </w:r>
      <w:bookmarkEnd w:id="37"/>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9"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8"/>
      <w:bookmarkEnd w:id="39"/>
    </w:p>
    <w:p w:rsidR="00813105" w:rsidRDefault="00813105" w:rsidP="006E2DE9">
      <w:pPr>
        <w:pStyle w:val="3"/>
        <w:jc w:val="both"/>
        <w:rPr>
          <w:i w:val="0"/>
          <w:lang w:val="bg-BG"/>
        </w:rPr>
      </w:pPr>
      <w:bookmarkStart w:id="40" w:name="_Toc436855417"/>
      <w:bookmarkStart w:id="41" w:name="_Toc436840262"/>
      <w:r>
        <w:rPr>
          <w:i w:val="0"/>
          <w:lang w:val="bg-BG"/>
        </w:rPr>
        <w:t>Закриване на влог</w:t>
      </w:r>
      <w:bookmarkEnd w:id="40"/>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42" w:name="_Toc436855418"/>
      <w:r w:rsidRPr="00813105">
        <w:rPr>
          <w:rFonts w:ascii="Times New Roman" w:hAnsi="Times New Roman"/>
          <w:i w:val="0"/>
          <w:lang w:val="bg-BG"/>
        </w:rPr>
        <w:t>Влогът може да бъде закрит от банковия администратор или замразен за неопределено време. Клиентите биват уведомени незабавно.</w:t>
      </w:r>
      <w:bookmarkEnd w:id="41"/>
      <w:bookmarkEnd w:id="42"/>
    </w:p>
    <w:p w:rsidR="00D67367" w:rsidRPr="006E2DE9" w:rsidRDefault="00D67367" w:rsidP="006E2DE9">
      <w:pPr>
        <w:pStyle w:val="2"/>
        <w:jc w:val="both"/>
        <w:rPr>
          <w:lang w:val="bg-BG"/>
        </w:rPr>
      </w:pPr>
      <w:bookmarkStart w:id="43" w:name="_Toc436855419"/>
      <w:r w:rsidRPr="006E2DE9">
        <w:rPr>
          <w:lang w:val="bg-BG"/>
        </w:rPr>
        <w:t>Модул банкомати.</w:t>
      </w:r>
      <w:bookmarkEnd w:id="43"/>
    </w:p>
    <w:p w:rsidR="007F5E28" w:rsidRDefault="007F5E28" w:rsidP="006E2DE9">
      <w:pPr>
        <w:pStyle w:val="3"/>
        <w:jc w:val="both"/>
        <w:rPr>
          <w:i w:val="0"/>
          <w:lang w:val="bg-BG"/>
        </w:rPr>
      </w:pPr>
      <w:bookmarkStart w:id="44" w:name="_Toc436855420"/>
      <w:bookmarkStart w:id="45" w:name="_Toc436840264"/>
      <w:r>
        <w:rPr>
          <w:i w:val="0"/>
          <w:lang w:val="bg-BG"/>
        </w:rPr>
        <w:t>Приемане на заявка от банкомат</w:t>
      </w:r>
      <w:bookmarkEnd w:id="44"/>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46"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45"/>
      <w:bookmarkEnd w:id="46"/>
    </w:p>
    <w:p w:rsidR="001F5886" w:rsidRDefault="00D67367" w:rsidP="006E2DE9">
      <w:pPr>
        <w:pStyle w:val="3"/>
        <w:jc w:val="both"/>
        <w:rPr>
          <w:i w:val="0"/>
          <w:lang w:val="bg-BG"/>
        </w:rPr>
      </w:pPr>
      <w:bookmarkStart w:id="47" w:name="_Toc436855422"/>
      <w:bookmarkStart w:id="48" w:name="_Toc436840265"/>
      <w:r w:rsidRPr="006E2DE9">
        <w:rPr>
          <w:i w:val="0"/>
          <w:lang w:val="bg-BG"/>
        </w:rPr>
        <w:t>Извеждане на информация за състоянието на банкомата и прехванати съобщения за грешка</w:t>
      </w:r>
      <w:bookmarkEnd w:id="47"/>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9"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8"/>
      <w:bookmarkEnd w:id="49"/>
    </w:p>
    <w:p w:rsidR="008F67B6" w:rsidRDefault="00FA7615" w:rsidP="006E2DE9">
      <w:pPr>
        <w:pStyle w:val="3"/>
        <w:jc w:val="both"/>
        <w:rPr>
          <w:i w:val="0"/>
          <w:lang w:val="bg-BG"/>
        </w:rPr>
      </w:pPr>
      <w:bookmarkStart w:id="50" w:name="_Toc436855424"/>
      <w:bookmarkStart w:id="51" w:name="_Toc436840266"/>
      <w:r w:rsidRPr="006E2DE9">
        <w:rPr>
          <w:i w:val="0"/>
          <w:lang w:val="bg-BG"/>
        </w:rPr>
        <w:t>Създаване на заявка за презареждане на автомат</w:t>
      </w:r>
      <w:bookmarkEnd w:id="50"/>
    </w:p>
    <w:p w:rsidR="00FA7615" w:rsidRPr="006E2DE9" w:rsidRDefault="00FA7615" w:rsidP="008F67B6">
      <w:pPr>
        <w:pStyle w:val="3"/>
        <w:numPr>
          <w:ilvl w:val="0"/>
          <w:numId w:val="0"/>
        </w:numPr>
        <w:ind w:left="720" w:firstLine="720"/>
        <w:jc w:val="both"/>
        <w:rPr>
          <w:i w:val="0"/>
          <w:lang w:val="bg-BG"/>
        </w:rPr>
      </w:pPr>
      <w:bookmarkStart w:id="52" w:name="_Toc436855425"/>
      <w:r w:rsidRPr="005A56AC">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Pr>
          <w:rFonts w:ascii="Times New Roman" w:hAnsi="Times New Roman"/>
          <w:i w:val="0"/>
          <w:lang w:val="bg-BG"/>
        </w:rPr>
        <w:t>, мастилените и хартиените</w:t>
      </w:r>
      <w:r w:rsidRPr="005A56AC">
        <w:rPr>
          <w:rFonts w:ascii="Times New Roman" w:hAnsi="Times New Roman"/>
          <w:i w:val="0"/>
          <w:lang w:val="bg-BG"/>
        </w:rPr>
        <w:t xml:space="preserve"> резерви на автомата</w:t>
      </w:r>
      <w:r w:rsidRPr="006E2DE9">
        <w:rPr>
          <w:i w:val="0"/>
          <w:lang w:val="bg-BG"/>
        </w:rPr>
        <w:t>.</w:t>
      </w:r>
      <w:bookmarkEnd w:id="51"/>
      <w:bookmarkEnd w:id="52"/>
    </w:p>
    <w:p w:rsidR="00553962" w:rsidRDefault="00553962" w:rsidP="006E2DE9">
      <w:pPr>
        <w:pStyle w:val="3"/>
        <w:jc w:val="both"/>
        <w:rPr>
          <w:i w:val="0"/>
          <w:lang w:val="bg-BG"/>
        </w:rPr>
      </w:pPr>
      <w:bookmarkStart w:id="53" w:name="_Toc436855426"/>
      <w:bookmarkStart w:id="54" w:name="_Toc436840267"/>
      <w:r>
        <w:rPr>
          <w:i w:val="0"/>
          <w:lang w:val="bg-BG"/>
        </w:rPr>
        <w:t xml:space="preserve">Преглед на </w:t>
      </w:r>
      <w:r w:rsidR="00BF4BED">
        <w:rPr>
          <w:i w:val="0"/>
          <w:lang w:val="bg-BG"/>
        </w:rPr>
        <w:t>списък</w:t>
      </w:r>
      <w:r>
        <w:rPr>
          <w:i w:val="0"/>
          <w:lang w:val="bg-BG"/>
        </w:rPr>
        <w:t xml:space="preserve"> с автомати</w:t>
      </w:r>
      <w:bookmarkEnd w:id="53"/>
    </w:p>
    <w:p w:rsidR="00FA7615" w:rsidRPr="00C34EA8" w:rsidRDefault="00C66793" w:rsidP="00553962">
      <w:pPr>
        <w:pStyle w:val="3"/>
        <w:numPr>
          <w:ilvl w:val="0"/>
          <w:numId w:val="0"/>
        </w:numPr>
        <w:ind w:left="720" w:firstLine="720"/>
        <w:jc w:val="both"/>
        <w:rPr>
          <w:rFonts w:ascii="Times New Roman" w:hAnsi="Times New Roman"/>
          <w:i w:val="0"/>
          <w:lang w:val="bg-BG"/>
        </w:rPr>
      </w:pPr>
      <w:bookmarkStart w:id="55" w:name="_Toc436855427"/>
      <w:r>
        <w:rPr>
          <w:rFonts w:ascii="Times New Roman" w:hAnsi="Times New Roman"/>
          <w:i w:val="0"/>
          <w:lang w:val="bg-BG"/>
        </w:rPr>
        <w:t xml:space="preserve">Интерфейс позволяващ </w:t>
      </w:r>
      <w:r>
        <w:rPr>
          <w:rFonts w:ascii="Times New Roman" w:hAnsi="Times New Roman"/>
          <w:i w:val="0"/>
          <w:lang w:val="bg-BG"/>
        </w:rPr>
        <w:t>и</w:t>
      </w:r>
      <w:r w:rsidR="00FA7615" w:rsidRPr="00C34EA8">
        <w:rPr>
          <w:rFonts w:ascii="Times New Roman" w:hAnsi="Times New Roman"/>
          <w:i w:val="0"/>
          <w:lang w:val="bg-BG"/>
        </w:rPr>
        <w:t>звличане на информация за автоматите от банковите служители, те могат да бъдат сортирани по даден параметър, адрес или град.</w:t>
      </w:r>
      <w:bookmarkEnd w:id="54"/>
      <w:bookmarkEnd w:id="55"/>
    </w:p>
    <w:p w:rsidR="00257885" w:rsidRDefault="00FA7615" w:rsidP="006E2DE9">
      <w:pPr>
        <w:pStyle w:val="3"/>
        <w:jc w:val="both"/>
        <w:rPr>
          <w:i w:val="0"/>
          <w:lang w:val="bg-BG"/>
        </w:rPr>
      </w:pPr>
      <w:bookmarkStart w:id="56" w:name="_Toc436855428"/>
      <w:bookmarkStart w:id="57" w:name="_Toc436840268"/>
      <w:r w:rsidRPr="006E2DE9">
        <w:rPr>
          <w:i w:val="0"/>
          <w:lang w:val="bg-BG"/>
        </w:rPr>
        <w:t>Добавяне на нов автомат към списъ</w:t>
      </w:r>
      <w:bookmarkEnd w:id="56"/>
      <w:r w:rsidR="00C66793">
        <w:rPr>
          <w:i w:val="0"/>
          <w:lang w:val="bg-BG"/>
        </w:rPr>
        <w:t>ка с автомати.</w:t>
      </w:r>
    </w:p>
    <w:p w:rsidR="00FA7615" w:rsidRPr="003D0041" w:rsidRDefault="00C66793" w:rsidP="00257885">
      <w:pPr>
        <w:pStyle w:val="3"/>
        <w:numPr>
          <w:ilvl w:val="0"/>
          <w:numId w:val="0"/>
        </w:numPr>
        <w:ind w:left="720" w:firstLine="720"/>
        <w:jc w:val="both"/>
        <w:rPr>
          <w:rFonts w:ascii="Times New Roman" w:hAnsi="Times New Roman"/>
          <w:i w:val="0"/>
          <w:lang w:val="bg-BG"/>
        </w:rPr>
      </w:pPr>
      <w:bookmarkStart w:id="58"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7"/>
      <w:bookmarkEnd w:id="58"/>
    </w:p>
    <w:p w:rsidR="00223CA0" w:rsidRDefault="00FA7615" w:rsidP="006E2DE9">
      <w:pPr>
        <w:pStyle w:val="3"/>
        <w:jc w:val="both"/>
        <w:rPr>
          <w:i w:val="0"/>
          <w:lang w:val="bg-BG"/>
        </w:rPr>
      </w:pPr>
      <w:bookmarkStart w:id="59" w:name="_Toc436855430"/>
      <w:bookmarkStart w:id="60" w:name="_Toc436840269"/>
      <w:r w:rsidRPr="006E2DE9">
        <w:rPr>
          <w:i w:val="0"/>
          <w:lang w:val="bg-BG"/>
        </w:rPr>
        <w:t>Према</w:t>
      </w:r>
      <w:r w:rsidR="00C66793">
        <w:rPr>
          <w:i w:val="0"/>
          <w:lang w:val="bg-BG"/>
        </w:rPr>
        <w:t xml:space="preserve">хване на автомат от </w:t>
      </w:r>
      <w:r w:rsidR="00223CA0">
        <w:rPr>
          <w:i w:val="0"/>
          <w:lang w:val="bg-BG"/>
        </w:rPr>
        <w:t>списък</w:t>
      </w:r>
      <w:bookmarkEnd w:id="59"/>
      <w:r w:rsidR="00C66793">
        <w:rPr>
          <w:i w:val="0"/>
          <w:lang w:val="bg-BG"/>
        </w:rPr>
        <w:t>а с автомати.</w:t>
      </w:r>
    </w:p>
    <w:p w:rsidR="00FA7615" w:rsidRPr="00390075" w:rsidRDefault="00C66793" w:rsidP="00223CA0">
      <w:pPr>
        <w:pStyle w:val="3"/>
        <w:numPr>
          <w:ilvl w:val="0"/>
          <w:numId w:val="0"/>
        </w:numPr>
        <w:ind w:left="720" w:firstLine="720"/>
        <w:jc w:val="both"/>
        <w:rPr>
          <w:rFonts w:ascii="Times New Roman" w:hAnsi="Times New Roman"/>
          <w:i w:val="0"/>
          <w:lang w:val="bg-BG"/>
        </w:rPr>
      </w:pPr>
      <w:bookmarkStart w:id="61" w:name="_Toc436855431"/>
      <w:r>
        <w:rPr>
          <w:rFonts w:ascii="Times New Roman" w:hAnsi="Times New Roman"/>
          <w:i w:val="0"/>
          <w:lang w:val="bg-BG"/>
        </w:rPr>
        <w:t xml:space="preserve">Интерфейс позволяващ </w:t>
      </w:r>
      <w:r>
        <w:rPr>
          <w:rFonts w:ascii="Times New Roman" w:hAnsi="Times New Roman"/>
          <w:i w:val="0"/>
          <w:lang w:val="bg-BG"/>
        </w:rPr>
        <w:t>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60"/>
      <w:bookmarkEnd w:id="61"/>
    </w:p>
    <w:p w:rsidR="00266450" w:rsidRDefault="00FA7615" w:rsidP="006E2DE9">
      <w:pPr>
        <w:pStyle w:val="3"/>
        <w:jc w:val="both"/>
        <w:rPr>
          <w:i w:val="0"/>
          <w:lang w:val="bg-BG"/>
        </w:rPr>
      </w:pPr>
      <w:bookmarkStart w:id="62" w:name="_Toc436855432"/>
      <w:bookmarkStart w:id="63" w:name="_Toc436840270"/>
      <w:r w:rsidRPr="006E2DE9">
        <w:rPr>
          <w:i w:val="0"/>
          <w:lang w:val="bg-BG"/>
        </w:rPr>
        <w:t>Модифициране на ин</w:t>
      </w:r>
      <w:r w:rsidR="00266450">
        <w:rPr>
          <w:i w:val="0"/>
          <w:lang w:val="bg-BG"/>
        </w:rPr>
        <w:t>формация за автомати от списък</w:t>
      </w:r>
      <w:bookmarkEnd w:id="62"/>
    </w:p>
    <w:p w:rsidR="00FA7615" w:rsidRPr="00266450" w:rsidRDefault="0021152B" w:rsidP="00266450">
      <w:pPr>
        <w:pStyle w:val="3"/>
        <w:numPr>
          <w:ilvl w:val="0"/>
          <w:numId w:val="0"/>
        </w:numPr>
        <w:ind w:left="720" w:firstLine="720"/>
        <w:jc w:val="both"/>
        <w:rPr>
          <w:rFonts w:ascii="Times New Roman" w:hAnsi="Times New Roman"/>
          <w:i w:val="0"/>
          <w:lang w:val="bg-BG"/>
        </w:rPr>
      </w:pPr>
      <w:bookmarkStart w:id="64" w:name="_Toc436855433"/>
      <w:r>
        <w:rPr>
          <w:rFonts w:ascii="Times New Roman" w:hAnsi="Times New Roman"/>
          <w:i w:val="0"/>
          <w:lang w:val="bg-BG"/>
        </w:rPr>
        <w:t xml:space="preserve">Интерфейс позволяващ </w:t>
      </w:r>
      <w:r>
        <w:rPr>
          <w:rFonts w:ascii="Times New Roman" w:hAnsi="Times New Roman"/>
          <w:i w:val="0"/>
          <w:lang w:val="bg-BG"/>
        </w:rPr>
        <w:t>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автомат.</w:t>
      </w:r>
      <w:bookmarkEnd w:id="63"/>
      <w:bookmarkEnd w:id="64"/>
    </w:p>
    <w:p w:rsidR="00BB15C7" w:rsidRDefault="00FA7615" w:rsidP="006E2DE9">
      <w:pPr>
        <w:pStyle w:val="3"/>
        <w:jc w:val="both"/>
        <w:rPr>
          <w:i w:val="0"/>
          <w:lang w:val="bg-BG"/>
        </w:rPr>
      </w:pPr>
      <w:bookmarkStart w:id="65" w:name="_Toc436855434"/>
      <w:bookmarkStart w:id="66" w:name="_Toc436840271"/>
      <w:r w:rsidRPr="006E2DE9">
        <w:rPr>
          <w:i w:val="0"/>
          <w:lang w:val="bg-BG"/>
        </w:rPr>
        <w:t>Обновяв</w:t>
      </w:r>
      <w:r w:rsidR="00BB15C7">
        <w:rPr>
          <w:i w:val="0"/>
          <w:lang w:val="bg-BG"/>
        </w:rPr>
        <w:t>ане на информация във автомата</w:t>
      </w:r>
      <w:bookmarkEnd w:id="65"/>
    </w:p>
    <w:p w:rsidR="00E43A10" w:rsidRPr="003D0FC6" w:rsidRDefault="00FA7615" w:rsidP="00BB15C7">
      <w:pPr>
        <w:pStyle w:val="3"/>
        <w:numPr>
          <w:ilvl w:val="0"/>
          <w:numId w:val="0"/>
        </w:numPr>
        <w:ind w:left="720" w:firstLine="720"/>
        <w:jc w:val="both"/>
        <w:rPr>
          <w:rFonts w:ascii="Times New Roman" w:hAnsi="Times New Roman"/>
          <w:i w:val="0"/>
          <w:lang w:val="bg-BG"/>
        </w:rPr>
      </w:pPr>
      <w:bookmarkStart w:id="67" w:name="_Toc436855435"/>
      <w:r w:rsidRPr="003D0FC6">
        <w:rPr>
          <w:rFonts w:ascii="Times New Roman" w:hAnsi="Times New Roman"/>
          <w:i w:val="0"/>
          <w:lang w:val="bg-BG"/>
        </w:rPr>
        <w:t xml:space="preserve">Автомата представлява външна система, която може да приема входни данни. Банката разполага с възможността да промени съобщението показващо се по автоматите.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End w:id="66"/>
      <w:bookmarkEnd w:id="67"/>
    </w:p>
    <w:p w:rsidR="00E43A10" w:rsidRPr="006E2DE9" w:rsidRDefault="00E43A10" w:rsidP="006E2DE9">
      <w:pPr>
        <w:pStyle w:val="2"/>
        <w:jc w:val="both"/>
        <w:rPr>
          <w:lang w:val="bg-BG"/>
        </w:rPr>
      </w:pPr>
      <w:bookmarkStart w:id="68" w:name="_Toc436855436"/>
      <w:r w:rsidRPr="006E2DE9">
        <w:rPr>
          <w:lang w:val="bg-BG"/>
        </w:rPr>
        <w:t>Модул управление на карти.</w:t>
      </w:r>
      <w:bookmarkEnd w:id="68"/>
    </w:p>
    <w:p w:rsidR="008C2F4D" w:rsidRDefault="008C2F4D" w:rsidP="008C2F4D">
      <w:pPr>
        <w:pStyle w:val="3"/>
        <w:jc w:val="both"/>
        <w:rPr>
          <w:i w:val="0"/>
          <w:lang w:val="bg-BG"/>
        </w:rPr>
      </w:pPr>
      <w:bookmarkStart w:id="69" w:name="_Toc436855437"/>
      <w:bookmarkStart w:id="70" w:name="_Toc436840273"/>
      <w:r>
        <w:rPr>
          <w:i w:val="0"/>
          <w:lang w:val="bg-BG"/>
        </w:rPr>
        <w:t>Създаване на карта</w:t>
      </w:r>
      <w:bookmarkEnd w:id="69"/>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71" w:name="_Toc436855438"/>
      <w:r w:rsidRPr="00A74D99">
        <w:rPr>
          <w:rFonts w:ascii="Times New Roman" w:hAnsi="Times New Roman"/>
          <w:i w:val="0"/>
          <w:lang w:val="bg-BG"/>
        </w:rPr>
        <w:t>За създаване на кредитна карта потребителя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Информацията бива валидирана. Потребителя също така може да избере тип на картата, което предоставя различни функционалности при ползване.</w:t>
      </w:r>
      <w:bookmarkEnd w:id="70"/>
      <w:bookmarkEnd w:id="71"/>
    </w:p>
    <w:p w:rsidR="00437164" w:rsidRDefault="00E43A10" w:rsidP="006E2DE9">
      <w:pPr>
        <w:pStyle w:val="3"/>
        <w:jc w:val="both"/>
        <w:rPr>
          <w:i w:val="0"/>
          <w:lang w:val="bg-BG"/>
        </w:rPr>
      </w:pPr>
      <w:bookmarkStart w:id="72" w:name="_Toc436855439"/>
      <w:bookmarkStart w:id="73" w:name="_Toc436840274"/>
      <w:r w:rsidRPr="006E2DE9">
        <w:rPr>
          <w:i w:val="0"/>
          <w:lang w:val="bg-BG"/>
        </w:rPr>
        <w:t>А</w:t>
      </w:r>
      <w:r w:rsidR="00437164">
        <w:rPr>
          <w:i w:val="0"/>
          <w:lang w:val="bg-BG"/>
        </w:rPr>
        <w:t>нулиране на карта</w:t>
      </w:r>
      <w:bookmarkEnd w:id="72"/>
    </w:p>
    <w:p w:rsidR="00E43A10" w:rsidRPr="00437164" w:rsidRDefault="00E43A10" w:rsidP="00437164">
      <w:pPr>
        <w:pStyle w:val="3"/>
        <w:numPr>
          <w:ilvl w:val="0"/>
          <w:numId w:val="0"/>
        </w:numPr>
        <w:ind w:left="720" w:firstLine="720"/>
        <w:jc w:val="both"/>
        <w:rPr>
          <w:rFonts w:ascii="Times New Roman" w:hAnsi="Times New Roman"/>
          <w:i w:val="0"/>
          <w:lang w:val="bg-BG"/>
        </w:rPr>
      </w:pPr>
      <w:bookmarkStart w:id="74" w:name="_Toc436855440"/>
      <w:r w:rsidRPr="00437164">
        <w:rPr>
          <w:rFonts w:ascii="Times New Roman" w:hAnsi="Times New Roman"/>
          <w:i w:val="0"/>
          <w:lang w:val="bg-BG"/>
        </w:rPr>
        <w:t>Потребителя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bookmarkStart w:id="75" w:name="_GoBack"/>
      <w:bookmarkEnd w:id="75"/>
      <w:r w:rsidR="004F786C">
        <w:rPr>
          <w:rFonts w:ascii="Times New Roman" w:hAnsi="Times New Roman"/>
          <w:i w:val="0"/>
        </w:rPr>
        <w:t>)</w:t>
      </w:r>
      <w:r w:rsidRPr="00437164">
        <w:rPr>
          <w:rFonts w:ascii="Times New Roman" w:hAnsi="Times New Roman"/>
          <w:i w:val="0"/>
          <w:lang w:val="bg-BG"/>
        </w:rPr>
        <w:t>.</w:t>
      </w:r>
      <w:bookmarkEnd w:id="73"/>
      <w:bookmarkEnd w:id="74"/>
    </w:p>
    <w:p w:rsidR="005C61D1" w:rsidRDefault="0025091F" w:rsidP="005C61D1">
      <w:pPr>
        <w:pStyle w:val="3"/>
        <w:jc w:val="both"/>
        <w:rPr>
          <w:i w:val="0"/>
          <w:lang w:val="bg-BG"/>
        </w:rPr>
      </w:pPr>
      <w:bookmarkStart w:id="76" w:name="_Toc436855441"/>
      <w:bookmarkStart w:id="77" w:name="_Toc436840275"/>
      <w:r>
        <w:rPr>
          <w:i w:val="0"/>
          <w:lang w:val="bg-BG"/>
        </w:rPr>
        <w:lastRenderedPageBreak/>
        <w:t>Извеждане на баланс</w:t>
      </w:r>
      <w:bookmarkEnd w:id="76"/>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8"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7"/>
      <w:bookmarkEnd w:id="78"/>
    </w:p>
    <w:p w:rsidR="009D18E8" w:rsidRDefault="00E43A10" w:rsidP="006E2DE9">
      <w:pPr>
        <w:pStyle w:val="3"/>
        <w:jc w:val="both"/>
        <w:rPr>
          <w:i w:val="0"/>
          <w:lang w:val="bg-BG"/>
        </w:rPr>
      </w:pPr>
      <w:bookmarkStart w:id="79" w:name="_Toc436855443"/>
      <w:bookmarkStart w:id="80" w:name="_Toc436840276"/>
      <w:r w:rsidRPr="006E2DE9">
        <w:rPr>
          <w:i w:val="0"/>
          <w:lang w:val="bg-BG"/>
        </w:rPr>
        <w:t xml:space="preserve">Следене на </w:t>
      </w:r>
      <w:r w:rsidR="009D18E8">
        <w:rPr>
          <w:i w:val="0"/>
          <w:lang w:val="bg-BG"/>
        </w:rPr>
        <w:t>транзакции</w:t>
      </w:r>
      <w:bookmarkEnd w:id="79"/>
    </w:p>
    <w:p w:rsidR="00E43A10" w:rsidRPr="009D18E8" w:rsidRDefault="00E43A10" w:rsidP="009D18E8">
      <w:pPr>
        <w:pStyle w:val="3"/>
        <w:numPr>
          <w:ilvl w:val="0"/>
          <w:numId w:val="0"/>
        </w:numPr>
        <w:ind w:left="720" w:firstLine="720"/>
        <w:jc w:val="both"/>
        <w:rPr>
          <w:rFonts w:ascii="Times New Roman" w:hAnsi="Times New Roman"/>
          <w:i w:val="0"/>
          <w:lang w:val="bg-BG"/>
        </w:rPr>
      </w:pPr>
      <w:bookmarkStart w:id="81" w:name="_Toc436855444"/>
      <w:r w:rsidRPr="009D18E8">
        <w:rPr>
          <w:rFonts w:ascii="Times New Roman" w:hAnsi="Times New Roman"/>
          <w:i w:val="0"/>
          <w:lang w:val="bg-BG"/>
        </w:rPr>
        <w:t>Потребителя може да прегледа всички извършени транзакции и да ги сортира по даден параметър.</w:t>
      </w:r>
      <w:bookmarkEnd w:id="80"/>
      <w:bookmarkEnd w:id="81"/>
      <w:r w:rsidRPr="009D18E8">
        <w:rPr>
          <w:rFonts w:ascii="Times New Roman" w:hAnsi="Times New Roman"/>
          <w:i w:val="0"/>
          <w:lang w:val="bg-BG"/>
        </w:rPr>
        <w:t xml:space="preserve"> </w:t>
      </w:r>
    </w:p>
    <w:p w:rsidR="002C7E14" w:rsidRDefault="002C7E14" w:rsidP="002C7E14">
      <w:pPr>
        <w:pStyle w:val="3"/>
        <w:jc w:val="both"/>
        <w:rPr>
          <w:i w:val="0"/>
          <w:lang w:val="bg-BG"/>
        </w:rPr>
      </w:pPr>
      <w:bookmarkStart w:id="82" w:name="_Toc436855445"/>
      <w:bookmarkStart w:id="83" w:name="_Toc436840277"/>
      <w:r>
        <w:rPr>
          <w:i w:val="0"/>
          <w:lang w:val="bg-BG"/>
        </w:rPr>
        <w:t>Промяна на ПИН</w:t>
      </w:r>
      <w:bookmarkEnd w:id="82"/>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84" w:name="_Toc436855446"/>
      <w:r w:rsidRPr="002C7E14">
        <w:rPr>
          <w:rFonts w:ascii="Times New Roman" w:hAnsi="Times New Roman"/>
          <w:i w:val="0"/>
          <w:lang w:val="bg-BG"/>
        </w:rPr>
        <w:t>Изпраща се заявка за промяна на ПИН. Информацията се валидира и се извежда съответното съобщение</w:t>
      </w:r>
      <w:bookmarkEnd w:id="83"/>
      <w:r w:rsidR="000012BE">
        <w:rPr>
          <w:rFonts w:ascii="Times New Roman" w:hAnsi="Times New Roman"/>
          <w:i w:val="0"/>
          <w:lang w:val="en-GB"/>
        </w:rPr>
        <w:t>.</w:t>
      </w:r>
      <w:bookmarkEnd w:id="84"/>
    </w:p>
    <w:p w:rsidR="00F75F14" w:rsidRDefault="006E2DE9" w:rsidP="006E2DE9">
      <w:pPr>
        <w:pStyle w:val="3"/>
        <w:jc w:val="both"/>
        <w:rPr>
          <w:i w:val="0"/>
          <w:lang w:val="bg-BG"/>
        </w:rPr>
      </w:pPr>
      <w:bookmarkStart w:id="85" w:name="_Toc436855447"/>
      <w:bookmarkStart w:id="86" w:name="_Toc436840278"/>
      <w:r w:rsidRPr="006E2DE9">
        <w:rPr>
          <w:i w:val="0"/>
          <w:lang w:val="bg-BG"/>
        </w:rPr>
        <w:t>Замразяване и възобновяване на карта</w:t>
      </w:r>
      <w:bookmarkEnd w:id="85"/>
    </w:p>
    <w:p w:rsidR="006E2DE9" w:rsidRPr="00F75F14" w:rsidRDefault="006E2DE9" w:rsidP="00F75F14">
      <w:pPr>
        <w:pStyle w:val="3"/>
        <w:numPr>
          <w:ilvl w:val="0"/>
          <w:numId w:val="0"/>
        </w:numPr>
        <w:ind w:left="720" w:firstLine="720"/>
        <w:jc w:val="both"/>
        <w:rPr>
          <w:rFonts w:ascii="Times New Roman" w:hAnsi="Times New Roman"/>
          <w:i w:val="0"/>
          <w:lang w:val="bg-BG"/>
        </w:rPr>
      </w:pPr>
      <w:bookmarkStart w:id="87" w:name="_Toc436855448"/>
      <w:r w:rsidRPr="00F75F14">
        <w:rPr>
          <w:rFonts w:ascii="Times New Roman" w:hAnsi="Times New Roman"/>
          <w:i w:val="0"/>
          <w:lang w:val="bg-BG"/>
        </w:rPr>
        <w:t>Потребителя може да блокира дадена карта за неопределен период от време.</w:t>
      </w:r>
      <w:bookmarkEnd w:id="86"/>
      <w:bookmarkEnd w:id="87"/>
      <w:r w:rsidRPr="00F75F14">
        <w:rPr>
          <w:rFonts w:ascii="Times New Roman" w:hAnsi="Times New Roman"/>
          <w:i w:val="0"/>
          <w:lang w:val="bg-BG"/>
        </w:rPr>
        <w:t xml:space="preserve"> </w:t>
      </w:r>
    </w:p>
    <w:p w:rsidR="001962EE" w:rsidRDefault="001962EE" w:rsidP="006E2DE9">
      <w:pPr>
        <w:pStyle w:val="3"/>
        <w:jc w:val="both"/>
        <w:rPr>
          <w:i w:val="0"/>
          <w:lang w:val="bg-BG"/>
        </w:rPr>
      </w:pPr>
      <w:bookmarkStart w:id="88" w:name="_Toc436855449"/>
      <w:bookmarkStart w:id="89" w:name="_Toc436840279"/>
      <w:r>
        <w:rPr>
          <w:i w:val="0"/>
          <w:lang w:val="bg-BG"/>
        </w:rPr>
        <w:t>Логически контрол над карта</w:t>
      </w:r>
      <w:bookmarkEnd w:id="88"/>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90"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89"/>
      <w:bookmarkEnd w:id="90"/>
      <w:r w:rsidRPr="0055728D">
        <w:rPr>
          <w:rFonts w:ascii="Times New Roman" w:hAnsi="Times New Roman"/>
          <w:i w:val="0"/>
          <w:lang w:val="bg-BG"/>
        </w:rPr>
        <w:t xml:space="preserve"> </w:t>
      </w:r>
    </w:p>
    <w:p w:rsidR="00621989" w:rsidRDefault="006E2DE9" w:rsidP="00621989">
      <w:pPr>
        <w:pStyle w:val="3"/>
        <w:jc w:val="both"/>
        <w:rPr>
          <w:i w:val="0"/>
          <w:lang w:val="bg-BG"/>
        </w:rPr>
      </w:pPr>
      <w:bookmarkStart w:id="91" w:name="_Toc436855451"/>
      <w:bookmarkStart w:id="92" w:name="_Toc436840280"/>
      <w:r w:rsidRPr="006E2DE9">
        <w:rPr>
          <w:i w:val="0"/>
          <w:lang w:val="bg-BG"/>
        </w:rPr>
        <w:t>Създав</w:t>
      </w:r>
      <w:r w:rsidR="00621989">
        <w:rPr>
          <w:i w:val="0"/>
          <w:lang w:val="bg-BG"/>
        </w:rPr>
        <w:t>ане на пълномощно на друго лице</w:t>
      </w:r>
      <w:bookmarkEnd w:id="91"/>
    </w:p>
    <w:p w:rsidR="006E2DE9" w:rsidRPr="00EA52B6" w:rsidRDefault="006E2DE9" w:rsidP="00621989">
      <w:pPr>
        <w:pStyle w:val="3"/>
        <w:numPr>
          <w:ilvl w:val="0"/>
          <w:numId w:val="0"/>
        </w:numPr>
        <w:ind w:left="720" w:firstLine="720"/>
        <w:jc w:val="both"/>
        <w:rPr>
          <w:rFonts w:ascii="Times New Roman" w:hAnsi="Times New Roman"/>
          <w:i w:val="0"/>
          <w:lang w:val="bg-BG"/>
        </w:rPr>
      </w:pPr>
      <w:bookmarkStart w:id="93" w:name="_Toc436855452"/>
      <w:r w:rsidRPr="00EA52B6">
        <w:rPr>
          <w:rFonts w:ascii="Times New Roman" w:hAnsi="Times New Roman"/>
          <w:i w:val="0"/>
          <w:lang w:val="bg-BG"/>
        </w:rPr>
        <w:t>Потребителите разполагат с възможността да създадат две или повече карти на дадена сметка.</w:t>
      </w:r>
      <w:bookmarkEnd w:id="92"/>
      <w:bookmarkEnd w:id="93"/>
      <w:r w:rsidRPr="00EA52B6">
        <w:rPr>
          <w:rFonts w:ascii="Times New Roman" w:hAnsi="Times New Roman"/>
          <w:i w:val="0"/>
          <w:lang w:val="bg-BG"/>
        </w:rPr>
        <w:t xml:space="preserve"> </w:t>
      </w:r>
    </w:p>
    <w:p w:rsidR="006E2DE9" w:rsidRDefault="006E2DE9" w:rsidP="006E2DE9">
      <w:pPr>
        <w:pStyle w:val="2"/>
        <w:rPr>
          <w:lang w:val="bg-BG"/>
        </w:rPr>
      </w:pPr>
      <w:bookmarkStart w:id="94" w:name="_Toc436855453"/>
      <w:r>
        <w:rPr>
          <w:lang w:val="bg-BG"/>
        </w:rPr>
        <w:t>Модул електронно банкиране.</w:t>
      </w:r>
      <w:bookmarkEnd w:id="94"/>
    </w:p>
    <w:p w:rsidR="00EB0AD7" w:rsidRDefault="006E2DE9" w:rsidP="00CB21F8">
      <w:pPr>
        <w:pStyle w:val="3"/>
        <w:jc w:val="both"/>
        <w:rPr>
          <w:i w:val="0"/>
          <w:lang w:val="bg-BG"/>
        </w:rPr>
      </w:pPr>
      <w:bookmarkStart w:id="95" w:name="_Toc436855454"/>
      <w:bookmarkStart w:id="96" w:name="_Toc436840282"/>
      <w:r w:rsidRPr="00CB21F8">
        <w:rPr>
          <w:i w:val="0"/>
          <w:lang w:val="bg-BG"/>
        </w:rPr>
        <w:t>Създаване н</w:t>
      </w:r>
      <w:r w:rsidR="00EB0AD7">
        <w:rPr>
          <w:i w:val="0"/>
          <w:lang w:val="bg-BG"/>
        </w:rPr>
        <w:t>а профил</w:t>
      </w:r>
      <w:bookmarkEnd w:id="95"/>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97" w:name="_Toc436855455"/>
      <w:r w:rsidRPr="00EB0AD7">
        <w:rPr>
          <w:rFonts w:ascii="Times New Roman" w:hAnsi="Times New Roman"/>
          <w:i w:val="0"/>
          <w:lang w:val="bg-BG"/>
        </w:rPr>
        <w:t>Извършва се от клиент включва попълване на лични данни, валидиране на данните и извеждане на съответното съобщение.</w:t>
      </w:r>
      <w:bookmarkEnd w:id="96"/>
      <w:bookmarkEnd w:id="97"/>
      <w:r w:rsidRPr="00EB0AD7">
        <w:rPr>
          <w:rFonts w:ascii="Times New Roman" w:hAnsi="Times New Roman"/>
          <w:i w:val="0"/>
          <w:lang w:val="bg-BG"/>
        </w:rPr>
        <w:t xml:space="preserve"> </w:t>
      </w:r>
    </w:p>
    <w:p w:rsidR="00CB21F8" w:rsidRPr="00CB21F8" w:rsidRDefault="00CB21F8" w:rsidP="00CB21F8">
      <w:pPr>
        <w:pStyle w:val="3"/>
        <w:jc w:val="both"/>
        <w:rPr>
          <w:i w:val="0"/>
          <w:lang w:val="bg-BG"/>
        </w:rPr>
      </w:pPr>
      <w:bookmarkStart w:id="98" w:name="_Toc436840283"/>
      <w:bookmarkStart w:id="99" w:name="_Toc436855456"/>
      <w:r w:rsidRPr="00CB21F8">
        <w:rPr>
          <w:i w:val="0"/>
          <w:lang w:val="bg-BG"/>
        </w:rPr>
        <w:t>Модифициране на профил. Позволява извършване на модификации по профил.</w:t>
      </w:r>
      <w:bookmarkEnd w:id="98"/>
      <w:bookmarkEnd w:id="99"/>
      <w:r w:rsidRPr="00CB21F8">
        <w:rPr>
          <w:i w:val="0"/>
          <w:lang w:val="bg-BG"/>
        </w:rPr>
        <w:t xml:space="preserve"> </w:t>
      </w:r>
    </w:p>
    <w:p w:rsidR="00CB21F8" w:rsidRPr="00CB21F8" w:rsidRDefault="00CB21F8" w:rsidP="00CB21F8">
      <w:pPr>
        <w:pStyle w:val="3"/>
        <w:jc w:val="both"/>
        <w:rPr>
          <w:i w:val="0"/>
          <w:lang w:val="bg-BG"/>
        </w:rPr>
      </w:pPr>
      <w:bookmarkStart w:id="100" w:name="_Toc436840284"/>
      <w:bookmarkStart w:id="101" w:name="_Toc436855457"/>
      <w:r w:rsidRPr="00CB21F8">
        <w:rPr>
          <w:i w:val="0"/>
          <w:lang w:val="bg-BG"/>
        </w:rPr>
        <w:t>Премахване на профил. Профилът се изтрива от системата.</w:t>
      </w:r>
      <w:bookmarkEnd w:id="100"/>
      <w:bookmarkEnd w:id="101"/>
      <w:r w:rsidRPr="00CB21F8">
        <w:rPr>
          <w:i w:val="0"/>
          <w:lang w:val="bg-BG"/>
        </w:rPr>
        <w:t xml:space="preserve"> </w:t>
      </w:r>
    </w:p>
    <w:p w:rsidR="00720682" w:rsidRDefault="00720682" w:rsidP="00720682">
      <w:pPr>
        <w:pStyle w:val="3"/>
        <w:jc w:val="both"/>
        <w:rPr>
          <w:i w:val="0"/>
          <w:lang w:val="bg-BG"/>
        </w:rPr>
      </w:pPr>
      <w:bookmarkStart w:id="102" w:name="_Toc436855458"/>
      <w:bookmarkStart w:id="103" w:name="_Toc436840285"/>
      <w:r>
        <w:rPr>
          <w:i w:val="0"/>
          <w:lang w:val="bg-BG"/>
        </w:rPr>
        <w:t>Преглед на баланс по сметка</w:t>
      </w:r>
      <w:bookmarkEnd w:id="102"/>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104"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103"/>
      <w:bookmarkEnd w:id="104"/>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105" w:name="_Toc436855460"/>
      <w:bookmarkStart w:id="106" w:name="_Toc436840286"/>
      <w:r>
        <w:rPr>
          <w:i w:val="0"/>
          <w:lang w:val="bg-BG"/>
        </w:rPr>
        <w:t>И</w:t>
      </w:r>
      <w:r w:rsidR="00CE2941">
        <w:rPr>
          <w:i w:val="0"/>
          <w:lang w:val="bg-BG"/>
        </w:rPr>
        <w:t>звършване на банкови преводи</w:t>
      </w:r>
      <w:bookmarkEnd w:id="105"/>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107"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106"/>
      <w:bookmarkEnd w:id="107"/>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108" w:name="_Toc436855462"/>
      <w:bookmarkStart w:id="109" w:name="_Toc436840287"/>
      <w:r>
        <w:rPr>
          <w:i w:val="0"/>
          <w:lang w:val="bg-BG"/>
        </w:rPr>
        <w:t>Извършване на обмен на валута</w:t>
      </w:r>
      <w:bookmarkEnd w:id="108"/>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110"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109"/>
      <w:bookmarkEnd w:id="110"/>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111" w:name="_Toc436855464"/>
      <w:bookmarkStart w:id="112" w:name="_Toc436840288"/>
      <w:r>
        <w:rPr>
          <w:i w:val="0"/>
          <w:lang w:val="bg-BG"/>
        </w:rPr>
        <w:t>Онлайн търговия</w:t>
      </w:r>
      <w:bookmarkEnd w:id="111"/>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113" w:name="_Toc436855465"/>
      <w:r w:rsidRPr="009E3091">
        <w:rPr>
          <w:rFonts w:ascii="Times New Roman" w:hAnsi="Times New Roman"/>
          <w:i w:val="0"/>
          <w:lang w:val="bg-BG"/>
        </w:rPr>
        <w:t>Купуване и продаване на артикули чрез номер на сметка.</w:t>
      </w:r>
      <w:bookmarkEnd w:id="112"/>
      <w:bookmarkEnd w:id="113"/>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114" w:name="_Toc436855466"/>
      <w:bookmarkStart w:id="115" w:name="_Toc436840289"/>
      <w:r>
        <w:rPr>
          <w:i w:val="0"/>
          <w:lang w:val="bg-BG"/>
        </w:rPr>
        <w:t xml:space="preserve">Преглед на </w:t>
      </w:r>
      <w:r w:rsidR="007B4736">
        <w:rPr>
          <w:i w:val="0"/>
          <w:lang w:val="bg-BG"/>
        </w:rPr>
        <w:t>направени транзакции по сметка</w:t>
      </w:r>
      <w:bookmarkEnd w:id="114"/>
    </w:p>
    <w:p w:rsidR="00891220" w:rsidRPr="008F4B3E" w:rsidRDefault="00A77E52" w:rsidP="007B4736">
      <w:pPr>
        <w:pStyle w:val="3"/>
        <w:numPr>
          <w:ilvl w:val="0"/>
          <w:numId w:val="0"/>
        </w:numPr>
        <w:ind w:left="720" w:firstLine="720"/>
        <w:jc w:val="both"/>
        <w:rPr>
          <w:rFonts w:ascii="Times New Roman" w:hAnsi="Times New Roman"/>
          <w:i w:val="0"/>
          <w:lang w:val="bg-BG"/>
        </w:rPr>
      </w:pPr>
      <w:bookmarkStart w:id="116" w:name="_Toc436855467"/>
      <w:r>
        <w:rPr>
          <w:rFonts w:ascii="Times New Roman" w:hAnsi="Times New Roman"/>
          <w:i w:val="0"/>
          <w:lang w:val="bg-BG"/>
        </w:rPr>
        <w:t>Клиентът</w:t>
      </w:r>
      <w:r w:rsidR="00CB21F8" w:rsidRPr="008F4B3E">
        <w:rPr>
          <w:rFonts w:ascii="Times New Roman" w:hAnsi="Times New Roman"/>
          <w:i w:val="0"/>
          <w:lang w:val="bg-BG"/>
        </w:rPr>
        <w:t xml:space="preserve"> може да изведе и сортира списък с направени транзакции по своята сметка/сметки.</w:t>
      </w:r>
      <w:bookmarkEnd w:id="115"/>
      <w:bookmarkEnd w:id="116"/>
    </w:p>
    <w:p w:rsidR="001267D8" w:rsidRDefault="001267D8" w:rsidP="001267D8">
      <w:pPr>
        <w:pStyle w:val="2"/>
        <w:rPr>
          <w:lang w:val="bg-BG"/>
        </w:rPr>
      </w:pPr>
      <w:bookmarkStart w:id="117" w:name="_Toc436855468"/>
      <w:r>
        <w:t>SMS</w:t>
      </w:r>
      <w:r>
        <w:rPr>
          <w:lang w:val="bg-BG"/>
        </w:rPr>
        <w:t xml:space="preserve"> банкиране.</w:t>
      </w:r>
      <w:bookmarkEnd w:id="117"/>
    </w:p>
    <w:p w:rsidR="001267D8" w:rsidRPr="001267D8" w:rsidRDefault="001267D8" w:rsidP="001267D8">
      <w:pPr>
        <w:pStyle w:val="3"/>
        <w:jc w:val="both"/>
        <w:rPr>
          <w:i w:val="0"/>
          <w:lang w:val="bg-BG"/>
        </w:rPr>
      </w:pPr>
      <w:bookmarkStart w:id="118" w:name="_Toc436840291"/>
      <w:bookmarkStart w:id="119" w:name="_Toc436855469"/>
      <w:r w:rsidRPr="001267D8">
        <w:rPr>
          <w:i w:val="0"/>
          <w:lang w:val="bg-BG"/>
        </w:rPr>
        <w:t>Уведомяване за баланс по сметката по желан от клиента период от време.</w:t>
      </w:r>
      <w:bookmarkEnd w:id="118"/>
      <w:bookmarkEnd w:id="119"/>
      <w:r>
        <w:rPr>
          <w:i w:val="0"/>
          <w:lang w:val="bg-BG"/>
        </w:rPr>
        <w:t xml:space="preserve"> </w:t>
      </w:r>
    </w:p>
    <w:p w:rsidR="001B433E" w:rsidRPr="001B433E" w:rsidRDefault="001267D8" w:rsidP="001267D8">
      <w:pPr>
        <w:pStyle w:val="3"/>
        <w:jc w:val="both"/>
        <w:rPr>
          <w:i w:val="0"/>
          <w:lang w:val="bg-BG"/>
        </w:rPr>
      </w:pPr>
      <w:bookmarkStart w:id="120" w:name="_Toc436855470"/>
      <w:bookmarkStart w:id="121" w:name="_Toc436840292"/>
      <w:r>
        <w:rPr>
          <w:i w:val="0"/>
          <w:lang w:val="bg-BG"/>
        </w:rPr>
        <w:t>Уведомяване за Платена</w:t>
      </w:r>
      <w:r>
        <w:rPr>
          <w:i w:val="0"/>
        </w:rPr>
        <w:t>/</w:t>
      </w:r>
      <w:r w:rsidRPr="001267D8">
        <w:rPr>
          <w:i w:val="0"/>
          <w:lang w:val="bg-BG"/>
        </w:rPr>
        <w:t>Неплатена комунална услуга</w:t>
      </w:r>
      <w:bookmarkEnd w:id="120"/>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22"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21"/>
      <w:bookmarkEnd w:id="122"/>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23" w:name="_Toc436840293"/>
      <w:bookmarkStart w:id="124" w:name="_Toc436855472"/>
      <w:r>
        <w:rPr>
          <w:i w:val="0"/>
          <w:lang w:val="bg-BG"/>
        </w:rPr>
        <w:lastRenderedPageBreak/>
        <w:t>Уведомяване за извършена покупка по кредитна карта.</w:t>
      </w:r>
      <w:bookmarkEnd w:id="123"/>
      <w:bookmarkEnd w:id="124"/>
      <w:r>
        <w:rPr>
          <w:i w:val="0"/>
          <w:lang w:val="bg-BG"/>
        </w:rPr>
        <w:t xml:space="preserve"> </w:t>
      </w:r>
    </w:p>
    <w:p w:rsidR="001267D8" w:rsidRDefault="001267D8" w:rsidP="001267D8">
      <w:pPr>
        <w:pStyle w:val="3"/>
        <w:jc w:val="both"/>
        <w:rPr>
          <w:i w:val="0"/>
          <w:lang w:val="bg-BG"/>
        </w:rPr>
      </w:pPr>
      <w:bookmarkStart w:id="125" w:name="_Toc436840294"/>
      <w:bookmarkStart w:id="126" w:name="_Toc436855473"/>
      <w:r>
        <w:rPr>
          <w:i w:val="0"/>
          <w:lang w:val="bg-BG"/>
        </w:rPr>
        <w:t>Уведомяване за постъпления по сметка.</w:t>
      </w:r>
      <w:bookmarkEnd w:id="125"/>
      <w:bookmarkEnd w:id="126"/>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27" w:name="_Toc436855474"/>
      <w:bookmarkStart w:id="128" w:name="_Toc436840295"/>
      <w:r w:rsidRPr="00A434AB">
        <w:rPr>
          <w:i w:val="0"/>
          <w:lang w:val="bg-BG"/>
        </w:rPr>
        <w:t>Уведомяване за</w:t>
      </w:r>
      <w:r w:rsidR="00B66005">
        <w:rPr>
          <w:rFonts w:cs="Arial"/>
          <w:i w:val="0"/>
          <w:shd w:val="clear" w:color="auto" w:fill="FFFFFF"/>
        </w:rPr>
        <w:t xml:space="preserve"> </w:t>
      </w:r>
      <w:bookmarkStart w:id="129" w:name="OLE_LINK12"/>
      <w:r w:rsidR="00B66005">
        <w:rPr>
          <w:rFonts w:cs="Arial"/>
          <w:i w:val="0"/>
          <w:shd w:val="clear" w:color="auto" w:fill="FFFFFF"/>
        </w:rPr>
        <w:t>револвиране</w:t>
      </w:r>
      <w:bookmarkEnd w:id="127"/>
      <w:bookmarkEnd w:id="129"/>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30" w:name="_Toc436855475"/>
      <w:r w:rsidRPr="00D64390">
        <w:rPr>
          <w:rFonts w:ascii="Times New Roman" w:hAnsi="Times New Roman"/>
          <w:i w:val="0"/>
          <w:lang w:val="bg-BG"/>
        </w:rPr>
        <w:t>П</w:t>
      </w:r>
      <w:r w:rsidR="001267D8" w:rsidRPr="00D64390">
        <w:rPr>
          <w:rFonts w:ascii="Times New Roman" w:hAnsi="Times New Roman"/>
          <w:i w:val="0"/>
          <w:lang w:val="bg-BG"/>
        </w:rPr>
        <w:t>ри формиране на минималната сума за револвиране по клиентската кредитна карта, клиента ще бъдете уведомен за размера и крайния срок за погасяване.</w:t>
      </w:r>
      <w:bookmarkEnd w:id="128"/>
      <w:bookmarkEnd w:id="130"/>
    </w:p>
    <w:p w:rsidR="001267D8" w:rsidRPr="00A434AB" w:rsidRDefault="001267D8" w:rsidP="00C03052">
      <w:pPr>
        <w:pStyle w:val="2"/>
        <w:jc w:val="both"/>
        <w:rPr>
          <w:lang w:val="bg-BG"/>
        </w:rPr>
      </w:pPr>
      <w:bookmarkStart w:id="131" w:name="_Toc436855476"/>
      <w:r w:rsidRPr="00A434AB">
        <w:rPr>
          <w:lang w:val="bg-BG"/>
        </w:rPr>
        <w:t>Модул за управление на инвестиции.</w:t>
      </w:r>
      <w:bookmarkEnd w:id="131"/>
    </w:p>
    <w:p w:rsidR="00494CAE" w:rsidRDefault="00C03052" w:rsidP="00A434AB">
      <w:pPr>
        <w:pStyle w:val="3"/>
        <w:jc w:val="both"/>
        <w:rPr>
          <w:i w:val="0"/>
          <w:lang w:val="bg-BG"/>
        </w:rPr>
      </w:pPr>
      <w:bookmarkStart w:id="132" w:name="_Toc436855477"/>
      <w:bookmarkStart w:id="133" w:name="_Toc436840297"/>
      <w:r w:rsidRPr="00A434AB">
        <w:rPr>
          <w:i w:val="0"/>
          <w:lang w:val="bg-BG"/>
        </w:rPr>
        <w:t>К</w:t>
      </w:r>
      <w:r w:rsidRPr="00A434AB">
        <w:rPr>
          <w:i w:val="0"/>
        </w:rPr>
        <w:t>андидатстване</w:t>
      </w:r>
      <w:r w:rsidR="00494CAE">
        <w:rPr>
          <w:i w:val="0"/>
          <w:lang w:val="bg-BG"/>
        </w:rPr>
        <w:t xml:space="preserve"> за инвестиция</w:t>
      </w:r>
      <w:bookmarkEnd w:id="132"/>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34"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33"/>
      <w:bookmarkEnd w:id="134"/>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35" w:name="_Toc436855479"/>
      <w:bookmarkStart w:id="136" w:name="_Toc436840298"/>
      <w:r w:rsidRPr="00A434AB">
        <w:rPr>
          <w:i w:val="0"/>
          <w:lang w:val="bg-BG"/>
        </w:rPr>
        <w:t>Подробна информа</w:t>
      </w:r>
      <w:r w:rsidR="00EE5314">
        <w:rPr>
          <w:i w:val="0"/>
          <w:lang w:val="bg-BG"/>
        </w:rPr>
        <w:t>ция за съществуващи инвестиции</w:t>
      </w:r>
      <w:bookmarkEnd w:id="135"/>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37"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36"/>
      <w:bookmarkEnd w:id="137"/>
      <w:r w:rsidR="00DB47DA" w:rsidRPr="002B47CC">
        <w:rPr>
          <w:rFonts w:ascii="Times New Roman" w:hAnsi="Times New Roman"/>
          <w:i w:val="0"/>
          <w:lang w:val="bg-BG"/>
        </w:rPr>
        <w:t xml:space="preserve"> </w:t>
      </w:r>
    </w:p>
    <w:p w:rsidR="00DB47DA" w:rsidRPr="00A434AB" w:rsidRDefault="00A434AB" w:rsidP="00A434AB">
      <w:pPr>
        <w:pStyle w:val="3"/>
        <w:jc w:val="both"/>
        <w:rPr>
          <w:i w:val="0"/>
          <w:lang w:val="bg-BG"/>
        </w:rPr>
      </w:pPr>
      <w:bookmarkStart w:id="138" w:name="_Toc436840299"/>
      <w:bookmarkStart w:id="139" w:name="_Toc436855481"/>
      <w:r>
        <w:rPr>
          <w:i w:val="0"/>
          <w:lang w:val="bg-BG"/>
        </w:rPr>
        <w:t xml:space="preserve">Създаване на нова инвестиция. Това включва попълването на </w:t>
      </w:r>
      <w:r w:rsidR="00AB6E5A">
        <w:rPr>
          <w:i w:val="0"/>
          <w:lang w:val="bg-BG"/>
        </w:rPr>
        <w:t>всички полета от изброените по – горе в документа.</w:t>
      </w:r>
      <w:bookmarkEnd w:id="138"/>
      <w:bookmarkEnd w:id="139"/>
    </w:p>
    <w:p w:rsidR="004B41E9" w:rsidRDefault="004B41E9" w:rsidP="00A434AB">
      <w:pPr>
        <w:pStyle w:val="3"/>
        <w:jc w:val="both"/>
        <w:rPr>
          <w:i w:val="0"/>
          <w:lang w:val="bg-BG"/>
        </w:rPr>
      </w:pPr>
      <w:bookmarkStart w:id="140" w:name="_Toc436855482"/>
      <w:bookmarkStart w:id="141" w:name="_Toc436840300"/>
      <w:r>
        <w:rPr>
          <w:i w:val="0"/>
          <w:lang w:val="bg-BG"/>
        </w:rPr>
        <w:t>Приключване на инвестиция</w:t>
      </w:r>
      <w:bookmarkEnd w:id="140"/>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42"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41"/>
      <w:bookmarkEnd w:id="142"/>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43" w:name="_Toc436855484"/>
      <w:bookmarkStart w:id="144" w:name="_Toc436840301"/>
      <w:r>
        <w:rPr>
          <w:i w:val="0"/>
          <w:lang w:val="bg-BG"/>
        </w:rPr>
        <w:t>Анулиране на инвестиция</w:t>
      </w:r>
      <w:bookmarkEnd w:id="143"/>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45"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44"/>
      <w:bookmarkEnd w:id="145"/>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46" w:name="_Toc436855486"/>
      <w:bookmarkStart w:id="147" w:name="_Toc436840302"/>
      <w:r w:rsidRPr="00A434AB">
        <w:rPr>
          <w:i w:val="0"/>
          <w:lang w:val="bg-BG"/>
        </w:rPr>
        <w:t>Из</w:t>
      </w:r>
      <w:r w:rsidR="001E0F75">
        <w:rPr>
          <w:i w:val="0"/>
          <w:lang w:val="bg-BG"/>
        </w:rPr>
        <w:t>веждане на списък с инвестиции</w:t>
      </w:r>
      <w:bookmarkEnd w:id="146"/>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48"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47"/>
      <w:bookmarkEnd w:id="148"/>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49" w:name="_Toc436855488"/>
      <w:bookmarkStart w:id="150" w:name="_Toc436840303"/>
      <w:r>
        <w:rPr>
          <w:i w:val="0"/>
          <w:lang w:val="bg-BG"/>
        </w:rPr>
        <w:t>Оценяване на рискове</w:t>
      </w:r>
      <w:bookmarkEnd w:id="149"/>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51"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50"/>
      <w:bookmarkEnd w:id="151"/>
      <w:r w:rsidRPr="001711E5">
        <w:rPr>
          <w:rFonts w:ascii="Times New Roman" w:hAnsi="Times New Roman"/>
          <w:i w:val="0"/>
          <w:lang w:val="bg-BG"/>
        </w:rPr>
        <w:t xml:space="preserve"> </w:t>
      </w:r>
    </w:p>
    <w:p w:rsidR="003374A4" w:rsidRDefault="003374A4" w:rsidP="003374A4">
      <w:pPr>
        <w:pStyle w:val="2"/>
        <w:rPr>
          <w:lang w:val="bg-BG"/>
        </w:rPr>
      </w:pPr>
      <w:bookmarkStart w:id="152" w:name="_Toc436855490"/>
      <w:r>
        <w:rPr>
          <w:lang w:val="bg-BG"/>
        </w:rPr>
        <w:t>Модул за работа с клиента.</w:t>
      </w:r>
      <w:bookmarkEnd w:id="152"/>
    </w:p>
    <w:p w:rsidR="00A161AD" w:rsidRDefault="00A161AD" w:rsidP="00214FB0">
      <w:pPr>
        <w:pStyle w:val="3"/>
        <w:jc w:val="both"/>
        <w:rPr>
          <w:i w:val="0"/>
          <w:lang w:val="bg-BG"/>
        </w:rPr>
      </w:pPr>
      <w:bookmarkStart w:id="153" w:name="_Toc436855491"/>
      <w:r>
        <w:rPr>
          <w:i w:val="0"/>
          <w:lang w:val="bg-BG"/>
        </w:rPr>
        <w:t>Създаване на сметка</w:t>
      </w:r>
      <w:bookmarkEnd w:id="153"/>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54" w:name="_Toc436855492"/>
      <w:r w:rsidRPr="00882396">
        <w:rPr>
          <w:rFonts w:ascii="Times New Roman" w:hAnsi="Times New Roman"/>
          <w:i w:val="0"/>
          <w:lang w:val="bg-BG"/>
        </w:rPr>
        <w:t xml:space="preserve">Подават се лични данни от клиента(Име, ЕГН, тел. Номер и адрес) и се създава лична сметка, той е единствения с права върху нея. </w:t>
      </w:r>
      <w:r w:rsidR="00214FB0" w:rsidRPr="00882396">
        <w:rPr>
          <w:rFonts w:ascii="Times New Roman" w:hAnsi="Times New Roman"/>
          <w:i w:val="0"/>
          <w:lang w:val="bg-BG"/>
        </w:rPr>
        <w:t>Модифициране на съществуваща сметка, и изтриване на съществуваща сметка.</w:t>
      </w:r>
      <w:bookmarkEnd w:id="154"/>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55" w:name="_Toc436855493"/>
      <w:r>
        <w:rPr>
          <w:i w:val="0"/>
          <w:lang w:val="bg-BG"/>
        </w:rPr>
        <w:t>Информиране на клиента</w:t>
      </w:r>
      <w:bookmarkEnd w:id="155"/>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56" w:name="_Toc436855494"/>
      <w:r w:rsidRPr="004E61CC">
        <w:rPr>
          <w:rFonts w:ascii="Times New Roman" w:hAnsi="Times New Roman"/>
          <w:i w:val="0"/>
          <w:lang w:val="bg-BG"/>
        </w:rPr>
        <w:t>Тази функционалност позволява на баката да изпраща най – новите си услуги, оферти и новини до всичките си клиенти.</w:t>
      </w:r>
      <w:bookmarkEnd w:id="156"/>
      <w:r w:rsidR="0020518F" w:rsidRPr="004E61CC">
        <w:rPr>
          <w:rFonts w:ascii="Times New Roman" w:hAnsi="Times New Roman"/>
          <w:i w:val="0"/>
          <w:lang w:val="bg-BG"/>
        </w:rPr>
        <w:t xml:space="preserve"> </w:t>
      </w:r>
    </w:p>
    <w:p w:rsidR="000E2570" w:rsidRDefault="0020518F" w:rsidP="00214FB0">
      <w:pPr>
        <w:pStyle w:val="3"/>
        <w:jc w:val="both"/>
        <w:rPr>
          <w:i w:val="0"/>
          <w:lang w:val="bg-BG"/>
        </w:rPr>
      </w:pPr>
      <w:bookmarkStart w:id="157" w:name="_Toc436855495"/>
      <w:r>
        <w:rPr>
          <w:i w:val="0"/>
          <w:lang w:val="bg-BG"/>
        </w:rPr>
        <w:t>Провеждане на анкети с клиенти</w:t>
      </w:r>
      <w:bookmarkEnd w:id="157"/>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58"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58"/>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59" w:name="_Toc436855497"/>
      <w:r>
        <w:rPr>
          <w:i w:val="0"/>
          <w:lang w:val="bg-BG"/>
        </w:rPr>
        <w:t>Движение на суми по сметка</w:t>
      </w:r>
      <w:bookmarkEnd w:id="159"/>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60" w:name="_Toc436855498"/>
      <w:r w:rsidRPr="001C644A">
        <w:rPr>
          <w:rFonts w:ascii="Times New Roman" w:hAnsi="Times New Roman"/>
          <w:i w:val="0"/>
          <w:lang w:val="bg-BG"/>
        </w:rPr>
        <w:lastRenderedPageBreak/>
        <w:t>При пожелание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60"/>
    </w:p>
    <w:p w:rsidR="0051408F" w:rsidRPr="0051408F" w:rsidRDefault="006678C6" w:rsidP="00AA361E">
      <w:pPr>
        <w:pStyle w:val="3"/>
        <w:jc w:val="both"/>
        <w:rPr>
          <w:lang w:val="bg-BG"/>
        </w:rPr>
      </w:pPr>
      <w:bookmarkStart w:id="161" w:name="_Toc436855499"/>
      <w:r>
        <w:rPr>
          <w:i w:val="0"/>
          <w:lang w:val="bg-BG"/>
        </w:rPr>
        <w:t>Извеждане</w:t>
      </w:r>
      <w:r w:rsidR="0051408F">
        <w:rPr>
          <w:i w:val="0"/>
          <w:lang w:val="bg-BG"/>
        </w:rPr>
        <w:t xml:space="preserve"> на суми със задлъжнели клиенти</w:t>
      </w:r>
      <w:bookmarkEnd w:id="161"/>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62"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62"/>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63"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63"/>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64"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64"/>
      <w:r w:rsidRPr="00A70BC1">
        <w:rPr>
          <w:rFonts w:ascii="Times New Roman" w:hAnsi="Times New Roman"/>
          <w:i w:val="0"/>
          <w:lang w:val="bg-BG"/>
        </w:rPr>
        <w:t xml:space="preserve"> </w:t>
      </w:r>
    </w:p>
    <w:p w:rsidR="00AA361E" w:rsidRDefault="00AA361E" w:rsidP="00AA361E">
      <w:pPr>
        <w:pStyle w:val="2"/>
        <w:rPr>
          <w:lang w:val="bg-BG"/>
        </w:rPr>
      </w:pPr>
      <w:bookmarkStart w:id="165" w:name="_Toc436855503"/>
      <w:r>
        <w:rPr>
          <w:lang w:val="bg-BG"/>
        </w:rPr>
        <w:t>Интеграция с външни системи.</w:t>
      </w:r>
      <w:bookmarkEnd w:id="165"/>
    </w:p>
    <w:p w:rsidR="009441CA" w:rsidRDefault="00AA361E" w:rsidP="00AA361E">
      <w:pPr>
        <w:pStyle w:val="3"/>
        <w:jc w:val="both"/>
        <w:rPr>
          <w:i w:val="0"/>
          <w:lang w:val="bg-BG"/>
        </w:rPr>
      </w:pPr>
      <w:bookmarkStart w:id="166" w:name="_Toc436855504"/>
      <w:r w:rsidRPr="00AA361E">
        <w:rPr>
          <w:i w:val="0"/>
          <w:lang w:val="bg-BG"/>
        </w:rPr>
        <w:t xml:space="preserve">Приемане и изпращане на заявки към </w:t>
      </w:r>
      <w:r w:rsidRPr="00AA361E">
        <w:rPr>
          <w:i w:val="0"/>
        </w:rPr>
        <w:t>банкоматни</w:t>
      </w:r>
      <w:r w:rsidR="009441CA">
        <w:rPr>
          <w:i w:val="0"/>
          <w:lang w:val="bg-BG"/>
        </w:rPr>
        <w:t xml:space="preserve"> системи</w:t>
      </w:r>
      <w:bookmarkEnd w:id="166"/>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67" w:name="_Toc436855505"/>
      <w:r w:rsidRPr="006A0D90">
        <w:rPr>
          <w:rFonts w:ascii="Times New Roman" w:hAnsi="Times New Roman"/>
          <w:i w:val="0"/>
          <w:lang w:val="bg-BG"/>
        </w:rPr>
        <w:t>Това включва заявки към банката за проверка баланс по карта, също така и заявка за изтегляне на пари от дадена сметка.</w:t>
      </w:r>
      <w:bookmarkEnd w:id="167"/>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68" w:name="_Toc436855506"/>
      <w:r w:rsidRPr="00AA361E">
        <w:rPr>
          <w:i w:val="0"/>
          <w:lang w:val="bg-BG"/>
        </w:rPr>
        <w:t>Приемане и изпращане на заявки към</w:t>
      </w:r>
      <w:r>
        <w:rPr>
          <w:i w:val="0"/>
          <w:lang w:val="bg-BG"/>
        </w:rPr>
        <w:t xml:space="preserve"> други банкови системи</w:t>
      </w:r>
      <w:bookmarkEnd w:id="168"/>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69"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bookmarkEnd w:id="169"/>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70" w:name="_Toc436855508"/>
      <w:r w:rsidRPr="00AA361E">
        <w:rPr>
          <w:i w:val="0"/>
          <w:lang w:val="bg-BG"/>
        </w:rPr>
        <w:t>Приемане и изпращане на заявки към</w:t>
      </w:r>
      <w:r>
        <w:rPr>
          <w:i w:val="0"/>
          <w:lang w:val="bg-BG"/>
        </w:rPr>
        <w:t xml:space="preserve"> държавни </w:t>
      </w:r>
      <w:bookmarkStart w:id="171" w:name="OLE_LINK1"/>
      <w:r w:rsidR="00A8047B">
        <w:rPr>
          <w:i w:val="0"/>
        </w:rPr>
        <w:t>API</w:t>
      </w:r>
      <w:bookmarkEnd w:id="170"/>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72" w:name="_Toc436855509"/>
      <w:bookmarkEnd w:id="171"/>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73" w:name="OLE_LINK2"/>
      <w:r w:rsidRPr="001012A7">
        <w:rPr>
          <w:rFonts w:ascii="Times New Roman" w:hAnsi="Times New Roman"/>
          <w:i w:val="0"/>
          <w:lang w:val="bg-BG"/>
        </w:rPr>
        <w:t>БД</w:t>
      </w:r>
      <w:bookmarkEnd w:id="173"/>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72"/>
    </w:p>
    <w:p w:rsidR="00072E4C" w:rsidRDefault="00072E4C" w:rsidP="00072E4C">
      <w:pPr>
        <w:pStyle w:val="2"/>
        <w:rPr>
          <w:lang w:val="bg-BG"/>
        </w:rPr>
      </w:pPr>
      <w:bookmarkStart w:id="174" w:name="_Toc436855510"/>
      <w:r>
        <w:rPr>
          <w:lang w:val="bg-BG"/>
        </w:rPr>
        <w:t>Сигурност.</w:t>
      </w:r>
      <w:bookmarkEnd w:id="174"/>
    </w:p>
    <w:p w:rsidR="005827E7" w:rsidRPr="005827E7" w:rsidRDefault="00072E4C" w:rsidP="00072E4C">
      <w:pPr>
        <w:pStyle w:val="3"/>
        <w:jc w:val="both"/>
        <w:rPr>
          <w:lang w:val="bg-BG"/>
        </w:rPr>
      </w:pPr>
      <w:bookmarkStart w:id="175" w:name="_Toc436855511"/>
      <w:r w:rsidRPr="00072E4C">
        <w:rPr>
          <w:i w:val="0"/>
          <w:lang w:val="bg-BG"/>
        </w:rPr>
        <w:t>Създаване и п</w:t>
      </w:r>
      <w:r w:rsidR="005827E7">
        <w:rPr>
          <w:i w:val="0"/>
          <w:lang w:val="bg-BG"/>
        </w:rPr>
        <w:t>оддръжка на потребителски права</w:t>
      </w:r>
      <w:bookmarkEnd w:id="175"/>
    </w:p>
    <w:p w:rsidR="00072E4C" w:rsidRPr="00BD7C39" w:rsidRDefault="00072E4C" w:rsidP="005827E7">
      <w:pPr>
        <w:pStyle w:val="3"/>
        <w:numPr>
          <w:ilvl w:val="0"/>
          <w:numId w:val="0"/>
        </w:numPr>
        <w:ind w:left="720" w:firstLine="720"/>
        <w:jc w:val="both"/>
        <w:rPr>
          <w:rFonts w:ascii="Times New Roman" w:hAnsi="Times New Roman"/>
          <w:i w:val="0"/>
          <w:lang w:val="bg-BG"/>
        </w:rPr>
      </w:pPr>
      <w:bookmarkStart w:id="176"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76"/>
      <w:r w:rsidRPr="00BD7C39">
        <w:rPr>
          <w:rFonts w:ascii="Times New Roman" w:hAnsi="Times New Roman"/>
          <w:i w:val="0"/>
          <w:lang w:val="bg-BG"/>
        </w:rPr>
        <w:t xml:space="preserve"> </w:t>
      </w:r>
    </w:p>
    <w:p w:rsidR="006A2FB7" w:rsidRDefault="00072E4C" w:rsidP="00072E4C">
      <w:pPr>
        <w:pStyle w:val="3"/>
        <w:jc w:val="both"/>
        <w:rPr>
          <w:i w:val="0"/>
          <w:lang w:val="bg-BG"/>
        </w:rPr>
      </w:pPr>
      <w:bookmarkStart w:id="177" w:name="_Toc436855513"/>
      <w:r w:rsidRPr="00072E4C">
        <w:rPr>
          <w:i w:val="0"/>
          <w:lang w:val="bg-BG"/>
        </w:rPr>
        <w:t>Алармиране при пробив в системата</w:t>
      </w:r>
      <w:bookmarkEnd w:id="177"/>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78"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78"/>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79" w:name="_Toc436855515"/>
      <w:r>
        <w:rPr>
          <w:i w:val="0"/>
          <w:lang w:val="bg-BG"/>
        </w:rPr>
        <w:t>Отчет за провалени транзакции</w:t>
      </w:r>
      <w:bookmarkEnd w:id="179"/>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80" w:name="_Toc436855516"/>
      <w:r w:rsidRPr="001C4F2A">
        <w:rPr>
          <w:rFonts w:ascii="Times New Roman" w:hAnsi="Times New Roman"/>
          <w:i w:val="0"/>
          <w:lang w:val="bg-BG"/>
        </w:rPr>
        <w:t>Отчита провалени транзакции и ги съхранява, при открити нередности блокира достъпът на банката с източника.</w:t>
      </w:r>
      <w:bookmarkEnd w:id="180"/>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81" w:name="_Toc436855517"/>
      <w:r>
        <w:rPr>
          <w:i w:val="0"/>
          <w:lang w:val="bg-BG"/>
        </w:rPr>
        <w:t>Логическо следене по сметка</w:t>
      </w:r>
      <w:bookmarkEnd w:id="181"/>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82" w:name="_Toc436855518"/>
      <w:r w:rsidRPr="005959CF">
        <w:rPr>
          <w:rFonts w:ascii="Times New Roman" w:hAnsi="Times New Roman"/>
          <w:i w:val="0"/>
          <w:lang w:val="bg-BG"/>
        </w:rPr>
        <w:t>Проверява за съмнителни движения по сметката, от и към нея. Също така и количеството на сумата за превод. При открити нарушения се алармират банковите служители или властите.</w:t>
      </w:r>
      <w:bookmarkEnd w:id="182"/>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83" w:name="_Toc436855519"/>
      <w:r>
        <w:rPr>
          <w:i w:val="0"/>
          <w:lang w:val="bg-BG"/>
        </w:rPr>
        <w:t>Управление на архиви.</w:t>
      </w:r>
      <w:bookmarkEnd w:id="183"/>
    </w:p>
    <w:p w:rsidR="00206C4C" w:rsidRDefault="00206C4C">
      <w:pPr>
        <w:widowControl/>
        <w:spacing w:line="240" w:lineRule="auto"/>
        <w:rPr>
          <w:rFonts w:ascii="Arial" w:hAnsi="Arial"/>
          <w:b/>
          <w:sz w:val="24"/>
          <w:lang w:val="bg-BG"/>
        </w:rPr>
      </w:pPr>
      <w:r>
        <w:rPr>
          <w:lang w:val="bg-BG"/>
        </w:rPr>
        <w:br w:type="page"/>
      </w:r>
    </w:p>
    <w:p w:rsidR="00046063" w:rsidRDefault="00046063" w:rsidP="00046063">
      <w:pPr>
        <w:pStyle w:val="1"/>
        <w:rPr>
          <w:lang w:val="bg-BG"/>
        </w:rPr>
      </w:pPr>
      <w:bookmarkStart w:id="184" w:name="_Toc436855520"/>
      <w:r>
        <w:rPr>
          <w:lang w:val="bg-BG"/>
        </w:rPr>
        <w:lastRenderedPageBreak/>
        <w:t>Нефункционални изисквания</w:t>
      </w:r>
      <w:bookmarkEnd w:id="184"/>
    </w:p>
    <w:p w:rsidR="00046063" w:rsidRDefault="00046063" w:rsidP="00046063">
      <w:pPr>
        <w:pStyle w:val="2"/>
        <w:rPr>
          <w:lang w:val="bg-BG"/>
        </w:rPr>
      </w:pPr>
      <w:bookmarkStart w:id="185" w:name="_Toc436855521"/>
      <w:r>
        <w:rPr>
          <w:lang w:val="bg-BG"/>
        </w:rPr>
        <w:t>Надеждност</w:t>
      </w:r>
      <w:bookmarkEnd w:id="185"/>
    </w:p>
    <w:p w:rsidR="00046063" w:rsidRDefault="00046063" w:rsidP="00046063">
      <w:pPr>
        <w:pStyle w:val="3"/>
        <w:rPr>
          <w:lang w:val="bg-BG"/>
        </w:rPr>
      </w:pPr>
      <w:bookmarkStart w:id="186" w:name="_Toc436855522"/>
      <w:r>
        <w:rPr>
          <w:lang w:val="bg-BG"/>
        </w:rPr>
        <w:t>Работа на системата</w:t>
      </w:r>
      <w:bookmarkEnd w:id="186"/>
      <w:r>
        <w:rPr>
          <w:lang w:val="bg-BG"/>
        </w:rPr>
        <w:t xml:space="preserve"> </w:t>
      </w:r>
    </w:p>
    <w:p w:rsidR="00046063" w:rsidRDefault="00046063" w:rsidP="00046063">
      <w:pPr>
        <w:ind w:left="720" w:firstLine="720"/>
        <w:rPr>
          <w:lang w:val="bg-BG"/>
        </w:rPr>
      </w:pPr>
      <w:r>
        <w:rPr>
          <w:lang w:val="bg-BG"/>
        </w:rPr>
        <w:t>Системата трябва да е достъпна по всяко време. Веднъж пусната в експлоатация, системата трябва да работи 24/7/365. Достъпът до нея трябва да е отворен както към служителите, така и към клиентите онлайн.</w:t>
      </w:r>
    </w:p>
    <w:p w:rsidR="00046063" w:rsidRDefault="00046063" w:rsidP="00046063">
      <w:pPr>
        <w:pStyle w:val="3"/>
        <w:rPr>
          <w:lang w:val="bg-BG"/>
        </w:rPr>
      </w:pPr>
      <w:bookmarkStart w:id="187" w:name="_Toc436855523"/>
      <w:r>
        <w:rPr>
          <w:lang w:val="bg-BG"/>
        </w:rPr>
        <w:t>Сигурност на достъпа</w:t>
      </w:r>
      <w:bookmarkEnd w:id="187"/>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тн. Системата гарантира на клиентите си пълна сигурност в работата с активите им. </w:t>
      </w:r>
    </w:p>
    <w:p w:rsidR="00046063" w:rsidRDefault="00046063" w:rsidP="00046063">
      <w:pPr>
        <w:pStyle w:val="3"/>
        <w:rPr>
          <w:lang w:val="bg-BG"/>
        </w:rPr>
      </w:pPr>
      <w:bookmarkStart w:id="188" w:name="_Toc436855524"/>
      <w:r>
        <w:rPr>
          <w:lang w:val="bg-BG"/>
        </w:rPr>
        <w:t>Време за възстановяване на системата</w:t>
      </w:r>
      <w:bookmarkEnd w:id="188"/>
    </w:p>
    <w:p w:rsidR="00046063" w:rsidRDefault="00046063" w:rsidP="00046063">
      <w:pPr>
        <w:ind w:left="720" w:firstLine="720"/>
        <w:rPr>
          <w:lang w:val="bg-BG"/>
        </w:rPr>
      </w:pPr>
      <w:r>
        <w:rPr>
          <w:lang w:val="bg-BG"/>
        </w:rPr>
        <w:t xml:space="preserve">В случай на установяване на повреда, системата поддържа възстановяване до най-много един час. Ако повредата се окаже голяма и трудна за отстраняване, след изтеклото време автоматично се зарежда последното стабилно състояние на системата. Отстраняването на повредата се извършва ръчно. </w:t>
      </w:r>
    </w:p>
    <w:p w:rsidR="00046063" w:rsidRDefault="00046063" w:rsidP="00046063">
      <w:pPr>
        <w:pStyle w:val="3"/>
        <w:rPr>
          <w:lang w:val="bg-BG"/>
        </w:rPr>
      </w:pPr>
      <w:bookmarkStart w:id="189" w:name="_Toc436855525"/>
      <w:r>
        <w:rPr>
          <w:lang w:val="bg-BG"/>
        </w:rPr>
        <w:t>Интернет достъп</w:t>
      </w:r>
      <w:bookmarkEnd w:id="189"/>
    </w:p>
    <w:p w:rsidR="00046063" w:rsidRDefault="00046063" w:rsidP="00046063">
      <w:pPr>
        <w:ind w:left="720" w:firstLine="720"/>
        <w:rPr>
          <w:lang w:val="bg-BG"/>
        </w:rPr>
      </w:pPr>
      <w:r>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046063" w:rsidRDefault="00046063" w:rsidP="00046063">
      <w:pPr>
        <w:pStyle w:val="3"/>
        <w:rPr>
          <w:lang w:val="bg-BG"/>
        </w:rPr>
      </w:pPr>
      <w:bookmarkStart w:id="190" w:name="_Toc436855526"/>
      <w:r>
        <w:rPr>
          <w:lang w:val="bg-BG"/>
        </w:rPr>
        <w:t>Сигурност на данните</w:t>
      </w:r>
      <w:bookmarkEnd w:id="190"/>
    </w:p>
    <w:p w:rsidR="00046063" w:rsidRDefault="00046063" w:rsidP="00046063">
      <w:pPr>
        <w:ind w:left="720" w:firstLine="720"/>
        <w:rPr>
          <w:lang w:val="bg-BG"/>
        </w:rPr>
      </w:pPr>
      <w:r>
        <w:rPr>
          <w:lang w:val="bg-BG"/>
        </w:rPr>
        <w:t>Информацията в системата се архивира автоматично всеки ден в 00:00 (</w:t>
      </w:r>
      <w:bookmarkStart w:id="191" w:name="OLE_LINK3"/>
      <w:r>
        <w:t>GMT</w:t>
      </w:r>
      <w:bookmarkEnd w:id="191"/>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046063" w:rsidRDefault="00046063" w:rsidP="00046063">
      <w:pPr>
        <w:pStyle w:val="3"/>
        <w:rPr>
          <w:lang w:val="bg-BG"/>
        </w:rPr>
      </w:pPr>
      <w:bookmarkStart w:id="192" w:name="_Toc436855527"/>
      <w:r>
        <w:rPr>
          <w:lang w:val="bg-BG"/>
        </w:rPr>
        <w:t>Системата при загуба на електричество</w:t>
      </w:r>
      <w:bookmarkEnd w:id="192"/>
    </w:p>
    <w:p w:rsidR="00046063" w:rsidRDefault="00046063" w:rsidP="00046063">
      <w:pPr>
        <w:ind w:left="720" w:firstLine="720"/>
        <w:rPr>
          <w:lang w:val="bg-BG"/>
        </w:rPr>
      </w:pPr>
      <w:r>
        <w:rPr>
          <w:lang w:val="bg-BG"/>
        </w:rPr>
        <w:t xml:space="preserve">Всяка от машините част от системата притежава </w:t>
      </w:r>
      <w:bookmarkStart w:id="193" w:name="OLE_LINK4"/>
      <w:r>
        <w:t>UPS</w:t>
      </w:r>
      <w:bookmarkEnd w:id="193"/>
      <w:r>
        <w:t xml:space="preserve">, </w:t>
      </w:r>
      <w:r>
        <w:rPr>
          <w:lang w:val="bg-BG"/>
        </w:rPr>
        <w:t xml:space="preserve">който да поеме захранването на машината след спиране на електричеството. </w:t>
      </w:r>
      <w:r>
        <w:t>UPS-</w:t>
      </w:r>
      <w:r>
        <w:rPr>
          <w:lang w:val="bg-BG"/>
        </w:rPr>
        <w:t>ите ще позволят още 4-5 часа работа след спиране на електричеството.</w:t>
      </w:r>
    </w:p>
    <w:p w:rsidR="00046063" w:rsidRDefault="00046063" w:rsidP="00046063">
      <w:pPr>
        <w:pStyle w:val="2"/>
        <w:rPr>
          <w:lang w:val="bg-BG"/>
        </w:rPr>
      </w:pPr>
      <w:bookmarkStart w:id="194" w:name="_Toc436855528"/>
      <w:r>
        <w:rPr>
          <w:lang w:val="bg-BG"/>
        </w:rPr>
        <w:t>Използваемост</w:t>
      </w:r>
      <w:bookmarkEnd w:id="194"/>
    </w:p>
    <w:p w:rsidR="00046063" w:rsidRDefault="00046063" w:rsidP="00046063">
      <w:pPr>
        <w:pStyle w:val="3"/>
        <w:rPr>
          <w:lang w:val="bg-BG"/>
        </w:rPr>
      </w:pPr>
      <w:bookmarkStart w:id="195" w:name="_Toc436855529"/>
      <w:r>
        <w:rPr>
          <w:lang w:val="bg-BG"/>
        </w:rPr>
        <w:t>Браузери</w:t>
      </w:r>
      <w:bookmarkEnd w:id="195"/>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96"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r>
        <w:rPr>
          <w:lang w:val="en-GB"/>
        </w:rPr>
        <w:t xml:space="preserve">Mozzila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версия </w:t>
      </w:r>
      <w:r>
        <w:rPr>
          <w:lang w:val="bg-BG"/>
        </w:rPr>
        <w:t>25 и нагоре</w:t>
      </w:r>
      <w:bookmarkEnd w:id="196"/>
      <w:r>
        <w:rPr>
          <w:lang w:val="bg-BG"/>
        </w:rPr>
        <w:t>.</w:t>
      </w:r>
    </w:p>
    <w:p w:rsidR="00046063" w:rsidRDefault="00046063" w:rsidP="00046063">
      <w:pPr>
        <w:pStyle w:val="3"/>
        <w:rPr>
          <w:lang w:val="bg-BG"/>
        </w:rPr>
      </w:pPr>
      <w:bookmarkStart w:id="197" w:name="_Toc436855530"/>
      <w:r>
        <w:rPr>
          <w:lang w:val="bg-BG"/>
        </w:rPr>
        <w:t>Обучение на служителите</w:t>
      </w:r>
      <w:bookmarkEnd w:id="197"/>
    </w:p>
    <w:p w:rsidR="00046063" w:rsidRDefault="00046063" w:rsidP="00046063">
      <w:pPr>
        <w:ind w:left="720" w:firstLine="720"/>
        <w:rPr>
          <w:lang w:val="bg-BG"/>
        </w:rPr>
      </w:pPr>
      <w:r>
        <w:rPr>
          <w:lang w:val="bg-BG"/>
        </w:rPr>
        <w:t>Обучението за работа със системата би отнело между 2 – 4 дена. Обучението се извършва от специалисти.</w:t>
      </w:r>
    </w:p>
    <w:p w:rsidR="00046063" w:rsidRDefault="00046063" w:rsidP="00046063">
      <w:pPr>
        <w:pStyle w:val="2"/>
        <w:rPr>
          <w:lang w:val="bg-BG"/>
        </w:rPr>
      </w:pPr>
      <w:bookmarkStart w:id="198" w:name="_Toc436855531"/>
      <w:r>
        <w:rPr>
          <w:lang w:val="bg-BG"/>
        </w:rPr>
        <w:t>Изпълнение и поддръжка</w:t>
      </w:r>
      <w:bookmarkEnd w:id="198"/>
    </w:p>
    <w:p w:rsidR="00046063" w:rsidRDefault="00046063" w:rsidP="00046063">
      <w:pPr>
        <w:pStyle w:val="3"/>
        <w:rPr>
          <w:lang w:val="bg-BG"/>
        </w:rPr>
      </w:pPr>
      <w:bookmarkStart w:id="199" w:name="_Toc436855532"/>
      <w:r>
        <w:rPr>
          <w:lang w:val="bg-BG"/>
        </w:rPr>
        <w:t>Предвидено натоварване</w:t>
      </w:r>
      <w:bookmarkEnd w:id="199"/>
    </w:p>
    <w:p w:rsidR="00046063" w:rsidRDefault="00046063" w:rsidP="00046063">
      <w:pPr>
        <w:ind w:left="720" w:firstLine="720"/>
        <w:rPr>
          <w:lang w:val="bg-BG"/>
        </w:rPr>
      </w:pPr>
      <w:r>
        <w:rPr>
          <w:lang w:val="bg-BG"/>
        </w:rPr>
        <w:t xml:space="preserve">Системата трябва да поддържа едновременна работа на около 500 000 потребители. (клиенти и служители общо). </w:t>
      </w:r>
    </w:p>
    <w:p w:rsidR="00046063" w:rsidRDefault="00046063" w:rsidP="00046063">
      <w:pPr>
        <w:pStyle w:val="3"/>
        <w:rPr>
          <w:lang w:val="bg-BG"/>
        </w:rPr>
      </w:pPr>
      <w:bookmarkStart w:id="200" w:name="_Toc436855533"/>
      <w:r>
        <w:rPr>
          <w:lang w:val="bg-BG"/>
        </w:rPr>
        <w:lastRenderedPageBreak/>
        <w:t>Конвенции</w:t>
      </w:r>
      <w:bookmarkEnd w:id="200"/>
      <w:r>
        <w:rPr>
          <w:lang w:val="bg-BG"/>
        </w:rPr>
        <w:t xml:space="preserve"> </w:t>
      </w:r>
    </w:p>
    <w:p w:rsidR="00046063" w:rsidRDefault="00046063" w:rsidP="00046063">
      <w:pPr>
        <w:ind w:left="720" w:firstLine="720"/>
        <w:rPr>
          <w:lang w:val="bg-BG"/>
        </w:rPr>
      </w:pPr>
      <w:r>
        <w:rPr>
          <w:lang w:val="bg-BG"/>
        </w:rPr>
        <w:t xml:space="preserve">За писане на програмния код ще се използва </w:t>
      </w:r>
      <w:bookmarkStart w:id="201" w:name="OLE_LINK6"/>
      <w:bookmarkStart w:id="202" w:name="OLE_LINK7"/>
      <w:r>
        <w:rPr>
          <w:lang w:val="bg-BG"/>
        </w:rPr>
        <w:t>Java Code Conventions</w:t>
      </w:r>
    </w:p>
    <w:p w:rsidR="00046063" w:rsidRDefault="00046063" w:rsidP="00046063">
      <w:pPr>
        <w:pStyle w:val="3"/>
        <w:rPr>
          <w:lang w:val="bg-BG"/>
        </w:rPr>
      </w:pPr>
      <w:bookmarkStart w:id="203" w:name="_Toc436855534"/>
      <w:bookmarkEnd w:id="201"/>
      <w:bookmarkEnd w:id="202"/>
      <w:r>
        <w:rPr>
          <w:lang w:val="bg-BG"/>
        </w:rPr>
        <w:t>Модели</w:t>
      </w:r>
      <w:bookmarkEnd w:id="203"/>
    </w:p>
    <w:p w:rsidR="00046063" w:rsidRDefault="00046063" w:rsidP="00046063">
      <w:pPr>
        <w:ind w:left="720" w:firstLine="720"/>
        <w:rPr>
          <w:lang w:val="bg-BG"/>
        </w:rPr>
      </w:pPr>
      <w:r>
        <w:rPr>
          <w:lang w:val="bg-BG"/>
        </w:rPr>
        <w:t xml:space="preserve">За графично представяне на моделите ще се изисква </w:t>
      </w:r>
      <w:bookmarkStart w:id="204" w:name="OLE_LINK8"/>
      <w:r>
        <w:rPr>
          <w:lang w:val="en-GB"/>
        </w:rPr>
        <w:t xml:space="preserve">UML </w:t>
      </w:r>
      <w:bookmarkEnd w:id="204"/>
      <w:r>
        <w:rPr>
          <w:lang w:val="bg-BG"/>
        </w:rPr>
        <w:t>стандарта</w:t>
      </w:r>
    </w:p>
    <w:p w:rsidR="00046063" w:rsidRDefault="00046063" w:rsidP="00046063">
      <w:pPr>
        <w:pStyle w:val="3"/>
        <w:rPr>
          <w:lang w:val="bg-BG"/>
        </w:rPr>
      </w:pPr>
      <w:bookmarkStart w:id="205" w:name="_Toc436855535"/>
      <w:r>
        <w:rPr>
          <w:lang w:val="bg-BG"/>
        </w:rPr>
        <w:t>Бизнес процеси</w:t>
      </w:r>
      <w:bookmarkEnd w:id="205"/>
    </w:p>
    <w:p w:rsidR="00046063" w:rsidRDefault="00046063" w:rsidP="00046063">
      <w:pPr>
        <w:ind w:left="720" w:firstLine="720"/>
        <w:rPr>
          <w:lang w:val="bg-BG"/>
        </w:rPr>
      </w:pPr>
      <w:r>
        <w:rPr>
          <w:lang w:val="bg-BG"/>
        </w:rPr>
        <w:t xml:space="preserve">За представянето на бизнес процесите е се изисква </w:t>
      </w:r>
      <w:bookmarkStart w:id="206" w:name="OLE_LINK9"/>
      <w:bookmarkStart w:id="207" w:name="OLE_LINK10"/>
      <w:r>
        <w:rPr>
          <w:lang w:val="en-GB"/>
        </w:rPr>
        <w:t xml:space="preserve">BPMN </w:t>
      </w:r>
      <w:r>
        <w:rPr>
          <w:lang w:val="bg-BG"/>
        </w:rPr>
        <w:t>2</w:t>
      </w:r>
      <w:bookmarkEnd w:id="206"/>
      <w:bookmarkEnd w:id="207"/>
      <w:r>
        <w:rPr>
          <w:lang w:val="bg-BG"/>
        </w:rPr>
        <w:t xml:space="preserve"> стандарта</w:t>
      </w:r>
    </w:p>
    <w:p w:rsidR="00046063" w:rsidRDefault="00046063" w:rsidP="00046063">
      <w:pPr>
        <w:pStyle w:val="2"/>
        <w:rPr>
          <w:lang w:val="bg-BG"/>
        </w:rPr>
      </w:pPr>
      <w:bookmarkStart w:id="208" w:name="_Toc436855536"/>
      <w:r>
        <w:rPr>
          <w:lang w:val="bg-BG"/>
        </w:rPr>
        <w:t>Необходими софтуерни лицензи</w:t>
      </w:r>
      <w:bookmarkEnd w:id="208"/>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209" w:name="_Toc436855537"/>
      <w:r>
        <w:rPr>
          <w:lang w:val="bg-BG"/>
        </w:rPr>
        <w:t>Гаранционен период на системата</w:t>
      </w:r>
      <w:bookmarkEnd w:id="209"/>
    </w:p>
    <w:p w:rsidR="00046063" w:rsidRPr="00046063" w:rsidRDefault="00046063" w:rsidP="00A125FB">
      <w:pPr>
        <w:ind w:left="720" w:firstLine="720"/>
        <w:rPr>
          <w:lang w:val="bg-BG"/>
        </w:rPr>
      </w:pPr>
      <w:r>
        <w:rPr>
          <w:lang w:val="bg-BG"/>
        </w:rPr>
        <w:t xml:space="preserve">Системата ще е в гаранционен срок от 8 години. Това споразомение ще има възможност за удължаване на гаранционния период при допълнително уговаряне. </w:t>
      </w:r>
    </w:p>
    <w:sectPr w:rsidR="00046063" w:rsidRPr="00046063">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29C" w:rsidRDefault="0026629C">
      <w:pPr>
        <w:spacing w:line="240" w:lineRule="auto"/>
      </w:pPr>
      <w:r>
        <w:separator/>
      </w:r>
    </w:p>
  </w:endnote>
  <w:endnote w:type="continuationSeparator" w:id="0">
    <w:p w:rsidR="0026629C" w:rsidRDefault="002662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11341F" w:rsidRDefault="0011341F">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1341F">
      <w:tc>
        <w:tcPr>
          <w:tcW w:w="3162" w:type="dxa"/>
          <w:tcBorders>
            <w:top w:val="nil"/>
            <w:left w:val="nil"/>
            <w:bottom w:val="nil"/>
            <w:right w:val="nil"/>
          </w:tcBorders>
        </w:tcPr>
        <w:p w:rsidR="0011341F" w:rsidRDefault="0011341F">
          <w:pPr>
            <w:ind w:right="360"/>
          </w:pPr>
          <w:r>
            <w:t>Поверително</w:t>
          </w:r>
        </w:p>
      </w:tc>
      <w:tc>
        <w:tcPr>
          <w:tcW w:w="3162" w:type="dxa"/>
          <w:tcBorders>
            <w:top w:val="nil"/>
            <w:left w:val="nil"/>
            <w:bottom w:val="nil"/>
            <w:right w:val="nil"/>
          </w:tcBorders>
        </w:tcPr>
        <w:p w:rsidR="0011341F" w:rsidRDefault="0011341F" w:rsidP="001D4BBB">
          <w:pPr>
            <w:jc w:val="center"/>
          </w:pPr>
          <w:r>
            <w:sym w:font="Symbol" w:char="F0D3"/>
          </w:r>
          <w:r>
            <w:t xml:space="preserve">Екип едно, </w:t>
          </w:r>
          <w:r>
            <w:fldChar w:fldCharType="begin"/>
          </w:r>
          <w:r>
            <w:instrText xml:space="preserve"> DATE \@ "yyyy" </w:instrText>
          </w:r>
          <w:r>
            <w:fldChar w:fldCharType="separate"/>
          </w:r>
          <w:r w:rsidR="00C22A84">
            <w:rPr>
              <w:noProof/>
            </w:rPr>
            <w:t>2015</w:t>
          </w:r>
          <w:r>
            <w:fldChar w:fldCharType="end"/>
          </w:r>
        </w:p>
      </w:tc>
      <w:tc>
        <w:tcPr>
          <w:tcW w:w="3162" w:type="dxa"/>
          <w:tcBorders>
            <w:top w:val="nil"/>
            <w:left w:val="nil"/>
            <w:bottom w:val="nil"/>
            <w:right w:val="nil"/>
          </w:tcBorders>
        </w:tcPr>
        <w:p w:rsidR="0011341F" w:rsidRDefault="0011341F">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541597">
            <w:rPr>
              <w:rStyle w:val="a8"/>
              <w:noProof/>
            </w:rPr>
            <w:t>7</w:t>
          </w:r>
          <w:r>
            <w:rPr>
              <w:rStyle w:val="a8"/>
            </w:rPr>
            <w:fldChar w:fldCharType="end"/>
          </w:r>
          <w:r>
            <w:rPr>
              <w:rStyle w:val="a8"/>
            </w:rPr>
            <w:t xml:space="preserve"> от </w:t>
          </w:r>
          <w:r>
            <w:rPr>
              <w:rStyle w:val="a8"/>
            </w:rPr>
            <w:fldChar w:fldCharType="begin"/>
          </w:r>
          <w:r>
            <w:rPr>
              <w:rStyle w:val="a8"/>
            </w:rPr>
            <w:instrText xml:space="preserve"> NUMPAGES  \* MERGEFORMAT </w:instrText>
          </w:r>
          <w:r>
            <w:rPr>
              <w:rStyle w:val="a8"/>
            </w:rPr>
            <w:fldChar w:fldCharType="separate"/>
          </w:r>
          <w:r w:rsidR="00541597">
            <w:rPr>
              <w:rStyle w:val="a8"/>
              <w:noProof/>
            </w:rPr>
            <w:t>12</w:t>
          </w:r>
          <w:r>
            <w:rPr>
              <w:rStyle w:val="a8"/>
            </w:rPr>
            <w:fldChar w:fldCharType="end"/>
          </w:r>
        </w:p>
      </w:tc>
    </w:tr>
  </w:tbl>
  <w:p w:rsidR="0011341F" w:rsidRDefault="0011341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29C" w:rsidRDefault="0026629C">
      <w:pPr>
        <w:spacing w:line="240" w:lineRule="auto"/>
      </w:pPr>
      <w:r>
        <w:separator/>
      </w:r>
    </w:p>
  </w:footnote>
  <w:footnote w:type="continuationSeparator" w:id="0">
    <w:p w:rsidR="0026629C" w:rsidRDefault="002662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rPr>
        <w:sz w:val="24"/>
      </w:rPr>
    </w:pPr>
  </w:p>
  <w:p w:rsidR="0011341F" w:rsidRDefault="0011341F">
    <w:pPr>
      <w:pBdr>
        <w:top w:val="single" w:sz="6" w:space="1" w:color="auto"/>
      </w:pBdr>
      <w:rPr>
        <w:sz w:val="24"/>
      </w:rPr>
    </w:pPr>
  </w:p>
  <w:p w:rsidR="0011341F" w:rsidRPr="001D4BBB" w:rsidRDefault="0011341F">
    <w:pPr>
      <w:pBdr>
        <w:bottom w:val="single" w:sz="6" w:space="1" w:color="auto"/>
      </w:pBdr>
      <w:jc w:val="right"/>
      <w:rPr>
        <w:rFonts w:ascii="Arial" w:hAnsi="Arial"/>
        <w:b/>
        <w:sz w:val="36"/>
        <w:lang w:val="bg-BG"/>
      </w:rPr>
    </w:pPr>
    <w:r>
      <w:rPr>
        <w:rFonts w:ascii="Arial" w:hAnsi="Arial"/>
        <w:b/>
        <w:sz w:val="36"/>
        <w:lang w:val="bg-BG"/>
      </w:rPr>
      <w:t>Екип едно</w:t>
    </w:r>
  </w:p>
  <w:p w:rsidR="0011341F" w:rsidRDefault="0011341F">
    <w:pPr>
      <w:pBdr>
        <w:bottom w:val="single" w:sz="6" w:space="1" w:color="auto"/>
      </w:pBdr>
      <w:jc w:val="right"/>
      <w:rPr>
        <w:sz w:val="24"/>
      </w:rPr>
    </w:pPr>
  </w:p>
  <w:p w:rsidR="0011341F" w:rsidRDefault="0011341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1341F">
      <w:tc>
        <w:tcPr>
          <w:tcW w:w="6379" w:type="dxa"/>
        </w:tcPr>
        <w:p w:rsidR="0011341F" w:rsidRPr="00F46E9D" w:rsidRDefault="0011341F" w:rsidP="00133CB0">
          <w:pPr>
            <w:rPr>
              <w:lang w:val="bg-BG"/>
            </w:rPr>
          </w:pPr>
          <w:r>
            <w:rPr>
              <w:lang w:val="bg-BG"/>
            </w:rPr>
            <w:t>Модерно Банково Управление</w:t>
          </w:r>
        </w:p>
      </w:tc>
      <w:tc>
        <w:tcPr>
          <w:tcW w:w="3179" w:type="dxa"/>
        </w:tcPr>
        <w:p w:rsidR="0011341F" w:rsidRPr="001237B4" w:rsidRDefault="0011341F" w:rsidP="001237B4">
          <w:pPr>
            <w:tabs>
              <w:tab w:val="left" w:pos="1135"/>
            </w:tabs>
            <w:spacing w:before="40"/>
            <w:ind w:right="68"/>
            <w:rPr>
              <w:lang w:val="bg-BG"/>
            </w:rPr>
          </w:pPr>
          <w:r>
            <w:rPr>
              <w:lang w:val="bg-BG"/>
            </w:rPr>
            <w:t>Версия</w:t>
          </w:r>
          <w:r>
            <w:t>: 1.</w:t>
          </w:r>
          <w:r>
            <w:rPr>
              <w:lang w:val="bg-BG"/>
            </w:rPr>
            <w:t>3</w:t>
          </w:r>
        </w:p>
      </w:tc>
    </w:tr>
    <w:tr w:rsidR="0011341F">
      <w:tc>
        <w:tcPr>
          <w:tcW w:w="6379" w:type="dxa"/>
        </w:tcPr>
        <w:p w:rsidR="0011341F" w:rsidRPr="002D6117" w:rsidRDefault="0011341F" w:rsidP="002D6117">
          <w:pPr>
            <w:rPr>
              <w:lang w:val="bg-BG"/>
            </w:rPr>
          </w:pPr>
          <w:r>
            <w:rPr>
              <w:lang w:val="bg-BG"/>
            </w:rPr>
            <w:t>Спецификация на софтуерните изисквания</w:t>
          </w:r>
        </w:p>
      </w:tc>
      <w:tc>
        <w:tcPr>
          <w:tcW w:w="3179" w:type="dxa"/>
        </w:tcPr>
        <w:p w:rsidR="0011341F" w:rsidRDefault="0011341F">
          <w:r>
            <w:t>Дата:  30.11.2015г.</w:t>
          </w:r>
        </w:p>
      </w:tc>
    </w:tr>
  </w:tbl>
  <w:p w:rsidR="0011341F" w:rsidRDefault="0011341F">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41F" w:rsidRDefault="0011341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9"/>
  </w:num>
  <w:num w:numId="31">
    <w:abstractNumId w:val="0"/>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31D42"/>
    <w:rsid w:val="00041278"/>
    <w:rsid w:val="000416D4"/>
    <w:rsid w:val="00046063"/>
    <w:rsid w:val="000518F3"/>
    <w:rsid w:val="00072E4C"/>
    <w:rsid w:val="000835E1"/>
    <w:rsid w:val="000877BB"/>
    <w:rsid w:val="000A1BFE"/>
    <w:rsid w:val="000A4535"/>
    <w:rsid w:val="000B1355"/>
    <w:rsid w:val="000B2213"/>
    <w:rsid w:val="000C09BF"/>
    <w:rsid w:val="000D42E7"/>
    <w:rsid w:val="000D6DA9"/>
    <w:rsid w:val="000E2570"/>
    <w:rsid w:val="000F6B9F"/>
    <w:rsid w:val="00100C47"/>
    <w:rsid w:val="001012A7"/>
    <w:rsid w:val="0010759A"/>
    <w:rsid w:val="0011341F"/>
    <w:rsid w:val="001135BB"/>
    <w:rsid w:val="001237B4"/>
    <w:rsid w:val="001267D8"/>
    <w:rsid w:val="00130D41"/>
    <w:rsid w:val="00133CB0"/>
    <w:rsid w:val="0016441E"/>
    <w:rsid w:val="001711E5"/>
    <w:rsid w:val="00177C0D"/>
    <w:rsid w:val="00186239"/>
    <w:rsid w:val="001962EE"/>
    <w:rsid w:val="001A5891"/>
    <w:rsid w:val="001B2516"/>
    <w:rsid w:val="001B433E"/>
    <w:rsid w:val="001C4F2A"/>
    <w:rsid w:val="001C644A"/>
    <w:rsid w:val="001D2AE3"/>
    <w:rsid w:val="001D4BBB"/>
    <w:rsid w:val="001E0950"/>
    <w:rsid w:val="001E0F75"/>
    <w:rsid w:val="001E27D1"/>
    <w:rsid w:val="001E5E8B"/>
    <w:rsid w:val="001F21A2"/>
    <w:rsid w:val="001F5886"/>
    <w:rsid w:val="002001B8"/>
    <w:rsid w:val="00201816"/>
    <w:rsid w:val="0020518F"/>
    <w:rsid w:val="00206C4C"/>
    <w:rsid w:val="0021152B"/>
    <w:rsid w:val="00214FB0"/>
    <w:rsid w:val="00223CA0"/>
    <w:rsid w:val="00231AA0"/>
    <w:rsid w:val="00234B2F"/>
    <w:rsid w:val="00236F60"/>
    <w:rsid w:val="0025091F"/>
    <w:rsid w:val="00257885"/>
    <w:rsid w:val="0026629C"/>
    <w:rsid w:val="00266450"/>
    <w:rsid w:val="00283597"/>
    <w:rsid w:val="002972DD"/>
    <w:rsid w:val="002B047C"/>
    <w:rsid w:val="002B47CC"/>
    <w:rsid w:val="002C7E14"/>
    <w:rsid w:val="002D6117"/>
    <w:rsid w:val="002D6B2E"/>
    <w:rsid w:val="002F757C"/>
    <w:rsid w:val="00303DE8"/>
    <w:rsid w:val="00313A56"/>
    <w:rsid w:val="00321F0E"/>
    <w:rsid w:val="003374A4"/>
    <w:rsid w:val="00337A08"/>
    <w:rsid w:val="00370C36"/>
    <w:rsid w:val="0037702D"/>
    <w:rsid w:val="00377C88"/>
    <w:rsid w:val="00380118"/>
    <w:rsid w:val="00383543"/>
    <w:rsid w:val="00390075"/>
    <w:rsid w:val="003D0041"/>
    <w:rsid w:val="003D0FC6"/>
    <w:rsid w:val="003D394F"/>
    <w:rsid w:val="004006FB"/>
    <w:rsid w:val="004061E1"/>
    <w:rsid w:val="0041102F"/>
    <w:rsid w:val="004178AD"/>
    <w:rsid w:val="00431D11"/>
    <w:rsid w:val="00437164"/>
    <w:rsid w:val="00443467"/>
    <w:rsid w:val="004506ED"/>
    <w:rsid w:val="00453615"/>
    <w:rsid w:val="004538F1"/>
    <w:rsid w:val="00456A24"/>
    <w:rsid w:val="004626A5"/>
    <w:rsid w:val="00474429"/>
    <w:rsid w:val="00483922"/>
    <w:rsid w:val="00494CAE"/>
    <w:rsid w:val="004B41E9"/>
    <w:rsid w:val="004B5CC8"/>
    <w:rsid w:val="004D13C4"/>
    <w:rsid w:val="004E61CC"/>
    <w:rsid w:val="004F786C"/>
    <w:rsid w:val="004F7EAF"/>
    <w:rsid w:val="00506642"/>
    <w:rsid w:val="0051408F"/>
    <w:rsid w:val="005211B0"/>
    <w:rsid w:val="00523B93"/>
    <w:rsid w:val="00540B24"/>
    <w:rsid w:val="00541597"/>
    <w:rsid w:val="005472A8"/>
    <w:rsid w:val="00553962"/>
    <w:rsid w:val="0055728D"/>
    <w:rsid w:val="00573116"/>
    <w:rsid w:val="00574A11"/>
    <w:rsid w:val="00577108"/>
    <w:rsid w:val="005827E7"/>
    <w:rsid w:val="0059023E"/>
    <w:rsid w:val="005959CF"/>
    <w:rsid w:val="005A56AC"/>
    <w:rsid w:val="005C61D1"/>
    <w:rsid w:val="005D6D0B"/>
    <w:rsid w:val="005E7398"/>
    <w:rsid w:val="006053E6"/>
    <w:rsid w:val="00621989"/>
    <w:rsid w:val="00633BAA"/>
    <w:rsid w:val="0063642D"/>
    <w:rsid w:val="00651316"/>
    <w:rsid w:val="00653D14"/>
    <w:rsid w:val="006565CA"/>
    <w:rsid w:val="0065709C"/>
    <w:rsid w:val="0066711E"/>
    <w:rsid w:val="006678C6"/>
    <w:rsid w:val="00685483"/>
    <w:rsid w:val="0068673E"/>
    <w:rsid w:val="00686F38"/>
    <w:rsid w:val="00687F44"/>
    <w:rsid w:val="006963FB"/>
    <w:rsid w:val="006A0D90"/>
    <w:rsid w:val="006A2FB7"/>
    <w:rsid w:val="006B202B"/>
    <w:rsid w:val="006B2803"/>
    <w:rsid w:val="006B28DB"/>
    <w:rsid w:val="006B36B0"/>
    <w:rsid w:val="006C58E3"/>
    <w:rsid w:val="006D2F50"/>
    <w:rsid w:val="006E2DE9"/>
    <w:rsid w:val="006F6FE6"/>
    <w:rsid w:val="00707BE2"/>
    <w:rsid w:val="007156F6"/>
    <w:rsid w:val="00720682"/>
    <w:rsid w:val="00736B55"/>
    <w:rsid w:val="00740C6C"/>
    <w:rsid w:val="00761123"/>
    <w:rsid w:val="007A62BB"/>
    <w:rsid w:val="007B02B0"/>
    <w:rsid w:val="007B4736"/>
    <w:rsid w:val="007C7085"/>
    <w:rsid w:val="007D691B"/>
    <w:rsid w:val="007F3AC6"/>
    <w:rsid w:val="007F5E28"/>
    <w:rsid w:val="007F6E73"/>
    <w:rsid w:val="00811BF1"/>
    <w:rsid w:val="00813105"/>
    <w:rsid w:val="0081339B"/>
    <w:rsid w:val="00815E9B"/>
    <w:rsid w:val="008204F3"/>
    <w:rsid w:val="00821B42"/>
    <w:rsid w:val="00836256"/>
    <w:rsid w:val="00881BC5"/>
    <w:rsid w:val="00882396"/>
    <w:rsid w:val="00884F1D"/>
    <w:rsid w:val="00891220"/>
    <w:rsid w:val="00892527"/>
    <w:rsid w:val="008967FD"/>
    <w:rsid w:val="008A027E"/>
    <w:rsid w:val="008C15E2"/>
    <w:rsid w:val="008C2F4D"/>
    <w:rsid w:val="008D79D5"/>
    <w:rsid w:val="008F4B3E"/>
    <w:rsid w:val="008F67B6"/>
    <w:rsid w:val="0092534C"/>
    <w:rsid w:val="0093116A"/>
    <w:rsid w:val="009441CA"/>
    <w:rsid w:val="00960659"/>
    <w:rsid w:val="00975C29"/>
    <w:rsid w:val="00985487"/>
    <w:rsid w:val="009A09AE"/>
    <w:rsid w:val="009A2AD4"/>
    <w:rsid w:val="009A5B24"/>
    <w:rsid w:val="009D18E8"/>
    <w:rsid w:val="009E0065"/>
    <w:rsid w:val="009E3091"/>
    <w:rsid w:val="009E3C89"/>
    <w:rsid w:val="009F350B"/>
    <w:rsid w:val="00A112F1"/>
    <w:rsid w:val="00A125FB"/>
    <w:rsid w:val="00A161AD"/>
    <w:rsid w:val="00A208B7"/>
    <w:rsid w:val="00A21013"/>
    <w:rsid w:val="00A434AB"/>
    <w:rsid w:val="00A5015A"/>
    <w:rsid w:val="00A62183"/>
    <w:rsid w:val="00A64530"/>
    <w:rsid w:val="00A70BC1"/>
    <w:rsid w:val="00A74D99"/>
    <w:rsid w:val="00A77E52"/>
    <w:rsid w:val="00A8047B"/>
    <w:rsid w:val="00A82FF2"/>
    <w:rsid w:val="00AA361E"/>
    <w:rsid w:val="00AB2342"/>
    <w:rsid w:val="00AB5454"/>
    <w:rsid w:val="00AB5746"/>
    <w:rsid w:val="00AB6E5A"/>
    <w:rsid w:val="00AD28E4"/>
    <w:rsid w:val="00AE5E4F"/>
    <w:rsid w:val="00AF5B2E"/>
    <w:rsid w:val="00B072A8"/>
    <w:rsid w:val="00B21C00"/>
    <w:rsid w:val="00B25413"/>
    <w:rsid w:val="00B27001"/>
    <w:rsid w:val="00B44C41"/>
    <w:rsid w:val="00B50578"/>
    <w:rsid w:val="00B61F5D"/>
    <w:rsid w:val="00B66005"/>
    <w:rsid w:val="00B7268F"/>
    <w:rsid w:val="00B908D2"/>
    <w:rsid w:val="00B93669"/>
    <w:rsid w:val="00B95973"/>
    <w:rsid w:val="00BA4129"/>
    <w:rsid w:val="00BB15C7"/>
    <w:rsid w:val="00BD66A9"/>
    <w:rsid w:val="00BD7C39"/>
    <w:rsid w:val="00BE7ECC"/>
    <w:rsid w:val="00BF4BED"/>
    <w:rsid w:val="00BF6C7F"/>
    <w:rsid w:val="00C03052"/>
    <w:rsid w:val="00C22A84"/>
    <w:rsid w:val="00C34EA8"/>
    <w:rsid w:val="00C40ABE"/>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F4A65"/>
    <w:rsid w:val="00D1700F"/>
    <w:rsid w:val="00D252E9"/>
    <w:rsid w:val="00D2589B"/>
    <w:rsid w:val="00D40C63"/>
    <w:rsid w:val="00D64390"/>
    <w:rsid w:val="00D67367"/>
    <w:rsid w:val="00D73066"/>
    <w:rsid w:val="00D8230E"/>
    <w:rsid w:val="00D84882"/>
    <w:rsid w:val="00D93982"/>
    <w:rsid w:val="00DA0169"/>
    <w:rsid w:val="00DB3E3C"/>
    <w:rsid w:val="00DB47DA"/>
    <w:rsid w:val="00DD2C95"/>
    <w:rsid w:val="00DD4D85"/>
    <w:rsid w:val="00E00177"/>
    <w:rsid w:val="00E12196"/>
    <w:rsid w:val="00E1645B"/>
    <w:rsid w:val="00E41136"/>
    <w:rsid w:val="00E42F34"/>
    <w:rsid w:val="00E43A10"/>
    <w:rsid w:val="00E50C02"/>
    <w:rsid w:val="00E61320"/>
    <w:rsid w:val="00E64605"/>
    <w:rsid w:val="00E845FF"/>
    <w:rsid w:val="00E91C6D"/>
    <w:rsid w:val="00EA091D"/>
    <w:rsid w:val="00EA52B6"/>
    <w:rsid w:val="00EA66C7"/>
    <w:rsid w:val="00EB0AD7"/>
    <w:rsid w:val="00EC7320"/>
    <w:rsid w:val="00EC76BC"/>
    <w:rsid w:val="00EE5314"/>
    <w:rsid w:val="00EF58E1"/>
    <w:rsid w:val="00F05B8D"/>
    <w:rsid w:val="00F101E9"/>
    <w:rsid w:val="00F46E9D"/>
    <w:rsid w:val="00F51139"/>
    <w:rsid w:val="00F5211D"/>
    <w:rsid w:val="00F5612B"/>
    <w:rsid w:val="00F56C2B"/>
    <w:rsid w:val="00F605F1"/>
    <w:rsid w:val="00F70457"/>
    <w:rsid w:val="00F74F76"/>
    <w:rsid w:val="00F75F14"/>
    <w:rsid w:val="00F84A08"/>
    <w:rsid w:val="00F84F87"/>
    <w:rsid w:val="00F86155"/>
    <w:rsid w:val="00FA48BB"/>
    <w:rsid w:val="00FA7615"/>
    <w:rsid w:val="00FB4B3B"/>
    <w:rsid w:val="00FC1559"/>
    <w:rsid w:val="00FD3EB9"/>
    <w:rsid w:val="00FE1C3A"/>
    <w:rsid w:val="00FE53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02-Requirements-Management-Plan-rup_rmpln.dot</Template>
  <TotalTime>327</TotalTime>
  <Pages>12</Pages>
  <Words>3369</Words>
  <Characters>19204</Characters>
  <Application>Microsoft Office Word</Application>
  <DocSecurity>0</DocSecurity>
  <Lines>160</Lines>
  <Paragraphs>45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Mercenary</cp:lastModifiedBy>
  <cp:revision>291</cp:revision>
  <cp:lastPrinted>2000-09-21T16:03:00Z</cp:lastPrinted>
  <dcterms:created xsi:type="dcterms:W3CDTF">2015-11-30T12:25:00Z</dcterms:created>
  <dcterms:modified xsi:type="dcterms:W3CDTF">2015-12-10T13:00:00Z</dcterms:modified>
</cp:coreProperties>
</file>