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Title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1.0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CC5D05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 w:rsidR="00CC5D05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 w:rsidR="00CC5D05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 w:rsidR="00CC5D05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 w:rsidR="00CC5D05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 w:rsidR="00CC5D05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 w:rsidR="00CC5D05"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 w:rsidR="00CC5D05"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 w:rsidR="00CC5D05"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 w:rsidR="00CC5D05"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>Целта на детайлния план на итерация е да даде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Pr="00B26A94">
        <w:rPr>
          <w:lang w:val="ru-RU"/>
        </w:rPr>
        <w:t xml:space="preserve"> </w:t>
      </w:r>
      <w:r w:rsidR="00B26A94" w:rsidRPr="00B26A94">
        <w:rPr>
          <w:lang w:val="ru-RU"/>
        </w:rPr>
        <w:t>(</w:t>
      </w:r>
      <w:r w:rsidRPr="00B61FF7">
        <w:t>ABM-1-I1-Software Development Plan</w:t>
      </w:r>
      <w:r w:rsidR="00B26A94" w:rsidRPr="00B26A94">
        <w:rPr>
          <w:lang w:val="ru-RU"/>
        </w:rPr>
        <w:t>.</w:t>
      </w:r>
      <w:r w:rsidR="00B26A94">
        <w:t>doc</w:t>
      </w:r>
      <w:r>
        <w:t>x</w:t>
      </w:r>
      <w:r w:rsidR="00B26A94" w:rsidRPr="00B26A94">
        <w:rPr>
          <w:lang w:val="ru-RU"/>
        </w:rPr>
        <w:t>)</w:t>
      </w:r>
      <w:r w:rsidR="00F87348" w:rsidRPr="00F87348">
        <w:rPr>
          <w:lang w:val="ru-RU"/>
        </w:rPr>
        <w:t>;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Pr="00FA697E">
        <w:rPr>
          <w:lang w:val="bg-BG"/>
        </w:rPr>
        <w:t>ABM-4-I1-Glossary.doc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 xml:space="preserve"> (ABM-Business Model);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>
        <w:rPr>
          <w:rFonts w:cs="Arial"/>
        </w:rPr>
        <w:t xml:space="preserve"> (</w:t>
      </w:r>
      <w:r w:rsidRPr="00856EB7">
        <w:rPr>
          <w:rFonts w:cs="Arial"/>
        </w:rPr>
        <w:t>ABM-5-I1-Software Requirements Specifications.docx</w:t>
      </w:r>
      <w:r>
        <w:rPr>
          <w:rFonts w:cs="Arial"/>
        </w:rPr>
        <w:t>);</w:t>
      </w:r>
    </w:p>
    <w:p w:rsidR="00EC2A53" w:rsidRPr="00800A5C" w:rsidRDefault="00EC2A53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 (</w:t>
      </w:r>
      <w:r w:rsidR="00D935D2">
        <w:t>ABM-Infrastructure.docx)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Главен план за тестване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Test-Plan.doc</w:t>
      </w:r>
      <w:r w:rsidR="00A84C89">
        <w:t>x</w:t>
      </w:r>
      <w:r w:rsidR="00A00A05">
        <w:t>);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A00A05">
        <w:rPr>
          <w:lang w:val="bg-BG"/>
        </w:rPr>
        <w:t xml:space="preserve"> модел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Test-Model.doc</w:t>
      </w:r>
      <w:r w:rsidR="00A84C89">
        <w:t>x</w:t>
      </w:r>
      <w:r w:rsidR="00A00A05">
        <w:t>)</w:t>
      </w:r>
      <w:r w:rsidR="00A00A05"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П1.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253"/>
        <w:gridCol w:w="1559"/>
        <w:gridCol w:w="935"/>
      </w:tblGrid>
      <w:tr w:rsidR="008E628B" w:rsidRPr="00C275B2" w:rsidTr="000B6FD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253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59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93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0B6FD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253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59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935" w:type="dxa"/>
            <w:shd w:val="clear" w:color="auto" w:fill="auto"/>
          </w:tcPr>
          <w:p w:rsidR="008E628B" w:rsidRPr="003513D4" w:rsidRDefault="00B50678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2 дни</w:t>
            </w:r>
          </w:p>
        </w:tc>
      </w:tr>
      <w:tr w:rsidR="008E628B" w:rsidRPr="00C275B2" w:rsidTr="000B6FD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253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59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8E628B" w:rsidRDefault="009D445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0B6FD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253" w:type="dxa"/>
            <w:shd w:val="clear" w:color="auto" w:fill="auto"/>
          </w:tcPr>
          <w:p w:rsidR="00B4003A" w:rsidRDefault="00113314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инфраструктурата</w:t>
            </w:r>
          </w:p>
        </w:tc>
        <w:tc>
          <w:tcPr>
            <w:tcW w:w="1559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935" w:type="dxa"/>
            <w:shd w:val="clear" w:color="auto" w:fill="auto"/>
          </w:tcPr>
          <w:p w:rsidR="00B4003A" w:rsidRDefault="005D2D2E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</w:t>
            </w:r>
            <w:bookmarkStart w:id="8" w:name="_GoBack"/>
            <w:bookmarkEnd w:id="8"/>
            <w:r w:rsidR="005E77A7">
              <w:rPr>
                <w:sz w:val="20"/>
                <w:lang w:val="bg-BG"/>
              </w:rPr>
              <w:t xml:space="preserve"> дни</w:t>
            </w:r>
          </w:p>
        </w:tc>
      </w:tr>
      <w:tr w:rsidR="00573A8E" w:rsidRPr="00C275B2" w:rsidTr="000B6FD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253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59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573A8E" w:rsidRDefault="00B50678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0B6FD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253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59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935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 дни</w:t>
            </w:r>
          </w:p>
        </w:tc>
      </w:tr>
      <w:tr w:rsidR="00675A6D" w:rsidRPr="00C275B2" w:rsidTr="000B6FD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253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59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675A6D" w:rsidRPr="00AF6F8F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~</w:t>
            </w:r>
          </w:p>
        </w:tc>
      </w:tr>
      <w:tr w:rsidR="00AF6F8F" w:rsidRPr="00C275B2" w:rsidTr="000B6FD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253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59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AF6F8F" w:rsidRPr="00323424" w:rsidRDefault="00323424" w:rsidP="002308A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~</w:t>
            </w:r>
          </w:p>
        </w:tc>
      </w:tr>
      <w:tr w:rsidR="00D307CE" w:rsidRPr="00C275B2" w:rsidTr="000B6FD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253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59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935" w:type="dxa"/>
            <w:shd w:val="clear" w:color="auto" w:fill="auto"/>
          </w:tcPr>
          <w:p w:rsidR="00D307CE" w:rsidRPr="00A3601E" w:rsidRDefault="00A3601E" w:rsidP="002308A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~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9" w:name="_Toc368672680"/>
      <w:r>
        <w:rPr>
          <w:lang w:val="bg-BG"/>
        </w:rPr>
        <w:t>Ресурси</w:t>
      </w:r>
      <w:bookmarkEnd w:id="9"/>
    </w:p>
    <w:p w:rsidR="00133FAC" w:rsidRDefault="00133FAC" w:rsidP="00B754EC">
      <w:pPr>
        <w:rPr>
          <w:lang w:val="bg-BG"/>
        </w:rPr>
      </w:pPr>
      <w:r>
        <w:rPr>
          <w:lang w:val="bg-BG"/>
        </w:rPr>
        <w:t>Нужните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разботата на екипа е нужен достъп </w:t>
      </w:r>
      <w:r w:rsidR="00133FAC">
        <w:rPr>
          <w:lang w:val="bg-BG"/>
        </w:rPr>
        <w:t xml:space="preserve">до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pPr>
        <w:rPr>
          <w:lang w:val="bg-BG"/>
        </w:rPr>
      </w:pPr>
      <w:r>
        <w:rPr>
          <w:lang w:val="bg-BG"/>
        </w:rPr>
        <w:t>В края на итерацията се очакват разработени следните артефакти: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753CDC" w:rsidRDefault="00A70D5A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5966F6" w:rsidRDefault="00034AB9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848" w:rsidRDefault="004E6848">
      <w:r>
        <w:separator/>
      </w:r>
    </w:p>
  </w:endnote>
  <w:endnote w:type="continuationSeparator" w:id="0">
    <w:p w:rsidR="004E6848" w:rsidRDefault="004E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044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D2D2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D2D2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848" w:rsidRDefault="004E6848">
      <w:r>
        <w:separator/>
      </w:r>
    </w:p>
  </w:footnote>
  <w:footnote w:type="continuationSeparator" w:id="0">
    <w:p w:rsidR="004E6848" w:rsidRDefault="004E6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F66FD8" w:rsidRDefault="00F651C3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 xml:space="preserve">Екип </w:t>
    </w:r>
    <w:r w:rsidR="00F66FD8">
      <w:rPr>
        <w:rFonts w:ascii="Arial" w:hAnsi="Arial"/>
        <w:b/>
        <w:sz w:val="36"/>
        <w:lang w:val="bg-BG"/>
      </w:rPr>
      <w:t>1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997304" w:rsidRDefault="00F651C3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F651C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982EB5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03.12.2015</w:t>
          </w:r>
        </w:p>
      </w:tc>
    </w:tr>
    <w:tr w:rsidR="00F651C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6"/>
  </w:num>
  <w:num w:numId="12">
    <w:abstractNumId w:val="14"/>
  </w:num>
  <w:num w:numId="13">
    <w:abstractNumId w:val="26"/>
  </w:num>
  <w:num w:numId="14">
    <w:abstractNumId w:val="13"/>
  </w:num>
  <w:num w:numId="15">
    <w:abstractNumId w:val="7"/>
  </w:num>
  <w:num w:numId="16">
    <w:abstractNumId w:val="25"/>
  </w:num>
  <w:num w:numId="17">
    <w:abstractNumId w:val="19"/>
  </w:num>
  <w:num w:numId="18">
    <w:abstractNumId w:val="10"/>
  </w:num>
  <w:num w:numId="19">
    <w:abstractNumId w:val="17"/>
  </w:num>
  <w:num w:numId="20">
    <w:abstractNumId w:val="11"/>
  </w:num>
  <w:num w:numId="21">
    <w:abstractNumId w:val="24"/>
  </w:num>
  <w:num w:numId="22">
    <w:abstractNumId w:val="12"/>
  </w:num>
  <w:num w:numId="23">
    <w:abstractNumId w:val="28"/>
  </w:num>
  <w:num w:numId="24">
    <w:abstractNumId w:val="9"/>
  </w:num>
  <w:num w:numId="25">
    <w:abstractNumId w:val="18"/>
  </w:num>
  <w:num w:numId="26">
    <w:abstractNumId w:val="29"/>
  </w:num>
  <w:num w:numId="27">
    <w:abstractNumId w:val="6"/>
  </w:num>
  <w:num w:numId="28">
    <w:abstractNumId w:val="5"/>
  </w:num>
  <w:num w:numId="29">
    <w:abstractNumId w:val="8"/>
  </w:num>
  <w:num w:numId="30">
    <w:abstractNumId w:val="4"/>
  </w:num>
  <w:num w:numId="31">
    <w:abstractNumId w:val="2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04"/>
    <w:rsid w:val="00000F56"/>
    <w:rsid w:val="00011ECD"/>
    <w:rsid w:val="000128A2"/>
    <w:rsid w:val="0002788B"/>
    <w:rsid w:val="00034AB9"/>
    <w:rsid w:val="00041C41"/>
    <w:rsid w:val="00055EE3"/>
    <w:rsid w:val="0007774D"/>
    <w:rsid w:val="00077884"/>
    <w:rsid w:val="00084C6B"/>
    <w:rsid w:val="000A6B3C"/>
    <w:rsid w:val="000A727A"/>
    <w:rsid w:val="000B59C9"/>
    <w:rsid w:val="000B6FD8"/>
    <w:rsid w:val="000B7EB4"/>
    <w:rsid w:val="000C5191"/>
    <w:rsid w:val="000D3419"/>
    <w:rsid w:val="00112187"/>
    <w:rsid w:val="00113314"/>
    <w:rsid w:val="00116649"/>
    <w:rsid w:val="00130C10"/>
    <w:rsid w:val="0013182A"/>
    <w:rsid w:val="00133FAC"/>
    <w:rsid w:val="00134539"/>
    <w:rsid w:val="001351C7"/>
    <w:rsid w:val="00145F44"/>
    <w:rsid w:val="00157878"/>
    <w:rsid w:val="00170188"/>
    <w:rsid w:val="00180449"/>
    <w:rsid w:val="0019574E"/>
    <w:rsid w:val="0019669D"/>
    <w:rsid w:val="001B01F5"/>
    <w:rsid w:val="001B4EA0"/>
    <w:rsid w:val="001D161D"/>
    <w:rsid w:val="001D5FD4"/>
    <w:rsid w:val="001F19BE"/>
    <w:rsid w:val="00207710"/>
    <w:rsid w:val="002127CF"/>
    <w:rsid w:val="00213643"/>
    <w:rsid w:val="00220A6E"/>
    <w:rsid w:val="002308A4"/>
    <w:rsid w:val="002519E8"/>
    <w:rsid w:val="002573CF"/>
    <w:rsid w:val="00260A19"/>
    <w:rsid w:val="0026150F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A5514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C18DB"/>
    <w:rsid w:val="005D2D2E"/>
    <w:rsid w:val="005D2D3F"/>
    <w:rsid w:val="005E265F"/>
    <w:rsid w:val="005E77A7"/>
    <w:rsid w:val="005F7C50"/>
    <w:rsid w:val="00605854"/>
    <w:rsid w:val="00606B70"/>
    <w:rsid w:val="0065231F"/>
    <w:rsid w:val="00652B01"/>
    <w:rsid w:val="0065372E"/>
    <w:rsid w:val="00656737"/>
    <w:rsid w:val="00670DE2"/>
    <w:rsid w:val="00674AFD"/>
    <w:rsid w:val="00675A6D"/>
    <w:rsid w:val="0068096A"/>
    <w:rsid w:val="006A1FEA"/>
    <w:rsid w:val="006A38B8"/>
    <w:rsid w:val="006A5466"/>
    <w:rsid w:val="006B667C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4251"/>
    <w:rsid w:val="008E628B"/>
    <w:rsid w:val="008E761E"/>
    <w:rsid w:val="00906030"/>
    <w:rsid w:val="009100C2"/>
    <w:rsid w:val="00917A9E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E14D7"/>
    <w:rsid w:val="009F456E"/>
    <w:rsid w:val="009F74AD"/>
    <w:rsid w:val="00A00A05"/>
    <w:rsid w:val="00A16E88"/>
    <w:rsid w:val="00A2212A"/>
    <w:rsid w:val="00A34D95"/>
    <w:rsid w:val="00A3601E"/>
    <w:rsid w:val="00A4405C"/>
    <w:rsid w:val="00A52DE2"/>
    <w:rsid w:val="00A548D3"/>
    <w:rsid w:val="00A628E0"/>
    <w:rsid w:val="00A62C68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16ED9"/>
    <w:rsid w:val="00B173C9"/>
    <w:rsid w:val="00B178A1"/>
    <w:rsid w:val="00B26A94"/>
    <w:rsid w:val="00B31E2F"/>
    <w:rsid w:val="00B3214F"/>
    <w:rsid w:val="00B4003A"/>
    <w:rsid w:val="00B50678"/>
    <w:rsid w:val="00B50A09"/>
    <w:rsid w:val="00B574B0"/>
    <w:rsid w:val="00B61FF7"/>
    <w:rsid w:val="00B754EC"/>
    <w:rsid w:val="00B80F37"/>
    <w:rsid w:val="00B85C16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C26759"/>
    <w:rsid w:val="00C2733B"/>
    <w:rsid w:val="00C275B2"/>
    <w:rsid w:val="00C27A33"/>
    <w:rsid w:val="00C533E3"/>
    <w:rsid w:val="00C865A5"/>
    <w:rsid w:val="00C9206A"/>
    <w:rsid w:val="00C9528D"/>
    <w:rsid w:val="00C96A7A"/>
    <w:rsid w:val="00CB3817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92631"/>
    <w:rsid w:val="00D935D2"/>
    <w:rsid w:val="00D97B86"/>
    <w:rsid w:val="00DB57F1"/>
    <w:rsid w:val="00E00E7C"/>
    <w:rsid w:val="00E05F75"/>
    <w:rsid w:val="00E4265B"/>
    <w:rsid w:val="00E444A6"/>
    <w:rsid w:val="00E60599"/>
    <w:rsid w:val="00E63EF1"/>
    <w:rsid w:val="00EB036F"/>
    <w:rsid w:val="00EB38B4"/>
    <w:rsid w:val="00EC2A53"/>
    <w:rsid w:val="00EC4DDE"/>
    <w:rsid w:val="00ED1956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651C3"/>
    <w:rsid w:val="00F66FD8"/>
    <w:rsid w:val="00F71018"/>
    <w:rsid w:val="00F77179"/>
    <w:rsid w:val="00F84D5B"/>
    <w:rsid w:val="00F87348"/>
    <w:rsid w:val="00F968FD"/>
    <w:rsid w:val="00F97FB1"/>
    <w:rsid w:val="00FA697E"/>
    <w:rsid w:val="00FB6E89"/>
    <w:rsid w:val="00FC77EA"/>
    <w:rsid w:val="00FD33A9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ED663-7AA7-45CB-91A3-393D47A6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79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Martin Abrashev</cp:lastModifiedBy>
  <cp:revision>143</cp:revision>
  <cp:lastPrinted>1601-01-01T00:00:00Z</cp:lastPrinted>
  <dcterms:created xsi:type="dcterms:W3CDTF">2015-12-03T20:11:00Z</dcterms:created>
  <dcterms:modified xsi:type="dcterms:W3CDTF">2015-12-03T21:31:00Z</dcterms:modified>
</cp:coreProperties>
</file>